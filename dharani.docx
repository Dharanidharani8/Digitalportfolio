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2D91" w14:textId="7E8C1C58" w:rsidR="002578D9" w:rsidRDefault="00673D20" w:rsidP="00C06A62">
      <w:pPr>
        <w:pStyle w:val="GraphicAnchor"/>
      </w:pPr>
      <w:r w:rsidRPr="00261B7D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918359" wp14:editId="46FC7752">
                <wp:simplePos x="0" y="0"/>
                <wp:positionH relativeFrom="margin">
                  <wp:posOffset>-457200</wp:posOffset>
                </wp:positionH>
                <wp:positionV relativeFrom="margin">
                  <wp:posOffset>-384810</wp:posOffset>
                </wp:positionV>
                <wp:extent cx="7409815" cy="9629775"/>
                <wp:effectExtent l="0" t="0" r="635" b="952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5D5DCE-066A-8C4C-8C19-E4B7463F67A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815" cy="9629775"/>
                          <a:chOff x="0" y="0"/>
                          <a:chExt cx="7409825" cy="9629775"/>
                        </a:xfrm>
                      </wpg:grpSpPr>
                      <wps:wsp>
                        <wps:cNvPr id="3" name="Rectangle"/>
                        <wps:cNvSpPr/>
                        <wps:spPr>
                          <a:xfrm>
                            <a:off x="553087" y="485775"/>
                            <a:ext cx="6856738" cy="9144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0" y="0"/>
                            <a:ext cx="6858000" cy="9142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218" y="6358"/>
                                </a:moveTo>
                                <a:cubicBezTo>
                                  <a:pt x="19206" y="6259"/>
                                  <a:pt x="19115" y="6190"/>
                                  <a:pt x="18999" y="6190"/>
                                </a:cubicBezTo>
                                <a:cubicBezTo>
                                  <a:pt x="18924" y="6190"/>
                                  <a:pt x="18852" y="6220"/>
                                  <a:pt x="18813" y="6271"/>
                                </a:cubicBezTo>
                                <a:cubicBezTo>
                                  <a:pt x="18773" y="6220"/>
                                  <a:pt x="18705" y="6190"/>
                                  <a:pt x="18630" y="6190"/>
                                </a:cubicBezTo>
                                <a:cubicBezTo>
                                  <a:pt x="18514" y="6190"/>
                                  <a:pt x="18423" y="6262"/>
                                  <a:pt x="18411" y="6358"/>
                                </a:cubicBezTo>
                                <a:cubicBezTo>
                                  <a:pt x="18411" y="6361"/>
                                  <a:pt x="18407" y="6385"/>
                                  <a:pt x="18419" y="6421"/>
                                </a:cubicBezTo>
                                <a:cubicBezTo>
                                  <a:pt x="18435" y="6475"/>
                                  <a:pt x="18475" y="6523"/>
                                  <a:pt x="18530" y="6562"/>
                                </a:cubicBezTo>
                                <a:lnTo>
                                  <a:pt x="18813" y="6754"/>
                                </a:lnTo>
                                <a:lnTo>
                                  <a:pt x="19099" y="6562"/>
                                </a:lnTo>
                                <a:cubicBezTo>
                                  <a:pt x="19154" y="6523"/>
                                  <a:pt x="19194" y="6475"/>
                                  <a:pt x="19210" y="6421"/>
                                </a:cubicBezTo>
                                <a:cubicBezTo>
                                  <a:pt x="19222" y="6385"/>
                                  <a:pt x="19218" y="6364"/>
                                  <a:pt x="19218" y="6358"/>
                                </a:cubicBezTo>
                                <a:close/>
                                <a:moveTo>
                                  <a:pt x="18144" y="5446"/>
                                </a:moveTo>
                                <a:cubicBezTo>
                                  <a:pt x="18105" y="5395"/>
                                  <a:pt x="18037" y="5365"/>
                                  <a:pt x="17962" y="5365"/>
                                </a:cubicBezTo>
                                <a:cubicBezTo>
                                  <a:pt x="17846" y="5365"/>
                                  <a:pt x="17755" y="5437"/>
                                  <a:pt x="17743" y="5533"/>
                                </a:cubicBezTo>
                                <a:cubicBezTo>
                                  <a:pt x="17743" y="5536"/>
                                  <a:pt x="17739" y="5560"/>
                                  <a:pt x="17751" y="5596"/>
                                </a:cubicBezTo>
                                <a:cubicBezTo>
                                  <a:pt x="17767" y="5650"/>
                                  <a:pt x="17806" y="5698"/>
                                  <a:pt x="17862" y="5737"/>
                                </a:cubicBezTo>
                                <a:lnTo>
                                  <a:pt x="18144" y="5929"/>
                                </a:lnTo>
                                <a:lnTo>
                                  <a:pt x="18431" y="5737"/>
                                </a:lnTo>
                                <a:cubicBezTo>
                                  <a:pt x="18486" y="5698"/>
                                  <a:pt x="18526" y="5650"/>
                                  <a:pt x="18542" y="5596"/>
                                </a:cubicBezTo>
                                <a:cubicBezTo>
                                  <a:pt x="18554" y="5560"/>
                                  <a:pt x="18550" y="5536"/>
                                  <a:pt x="18550" y="5533"/>
                                </a:cubicBezTo>
                                <a:cubicBezTo>
                                  <a:pt x="18538" y="5434"/>
                                  <a:pt x="18447" y="5365"/>
                                  <a:pt x="18331" y="5365"/>
                                </a:cubicBezTo>
                                <a:cubicBezTo>
                                  <a:pt x="18256" y="5362"/>
                                  <a:pt x="18184" y="5395"/>
                                  <a:pt x="18144" y="5446"/>
                                </a:cubicBezTo>
                                <a:close/>
                                <a:moveTo>
                                  <a:pt x="15504" y="5446"/>
                                </a:moveTo>
                                <a:cubicBezTo>
                                  <a:pt x="15464" y="5395"/>
                                  <a:pt x="15397" y="5365"/>
                                  <a:pt x="15321" y="5365"/>
                                </a:cubicBezTo>
                                <a:cubicBezTo>
                                  <a:pt x="15206" y="5365"/>
                                  <a:pt x="15114" y="5437"/>
                                  <a:pt x="15103" y="5533"/>
                                </a:cubicBezTo>
                                <a:cubicBezTo>
                                  <a:pt x="15103" y="5536"/>
                                  <a:pt x="15099" y="5560"/>
                                  <a:pt x="15110" y="5596"/>
                                </a:cubicBezTo>
                                <a:cubicBezTo>
                                  <a:pt x="15126" y="5650"/>
                                  <a:pt x="15166" y="5698"/>
                                  <a:pt x="15222" y="5737"/>
                                </a:cubicBezTo>
                                <a:lnTo>
                                  <a:pt x="15504" y="5929"/>
                                </a:lnTo>
                                <a:lnTo>
                                  <a:pt x="15790" y="5737"/>
                                </a:lnTo>
                                <a:cubicBezTo>
                                  <a:pt x="15846" y="5698"/>
                                  <a:pt x="15886" y="5650"/>
                                  <a:pt x="15902" y="5596"/>
                                </a:cubicBezTo>
                                <a:cubicBezTo>
                                  <a:pt x="15914" y="5560"/>
                                  <a:pt x="15910" y="5536"/>
                                  <a:pt x="15910" y="5533"/>
                                </a:cubicBezTo>
                                <a:cubicBezTo>
                                  <a:pt x="15898" y="5434"/>
                                  <a:pt x="15806" y="5365"/>
                                  <a:pt x="15691" y="5365"/>
                                </a:cubicBezTo>
                                <a:cubicBezTo>
                                  <a:pt x="15615" y="5362"/>
                                  <a:pt x="15544" y="5395"/>
                                  <a:pt x="15504" y="5446"/>
                                </a:cubicBezTo>
                                <a:close/>
                                <a:moveTo>
                                  <a:pt x="19218" y="4780"/>
                                </a:moveTo>
                                <a:cubicBezTo>
                                  <a:pt x="19206" y="4681"/>
                                  <a:pt x="19115" y="4612"/>
                                  <a:pt x="18999" y="4612"/>
                                </a:cubicBezTo>
                                <a:cubicBezTo>
                                  <a:pt x="18924" y="4612"/>
                                  <a:pt x="18852" y="4642"/>
                                  <a:pt x="18813" y="4693"/>
                                </a:cubicBezTo>
                                <a:cubicBezTo>
                                  <a:pt x="18773" y="4642"/>
                                  <a:pt x="18705" y="4612"/>
                                  <a:pt x="18630" y="4612"/>
                                </a:cubicBezTo>
                                <a:cubicBezTo>
                                  <a:pt x="18514" y="4612"/>
                                  <a:pt x="18423" y="4684"/>
                                  <a:pt x="18411" y="4780"/>
                                </a:cubicBezTo>
                                <a:cubicBezTo>
                                  <a:pt x="18411" y="4783"/>
                                  <a:pt x="18407" y="4807"/>
                                  <a:pt x="18419" y="4843"/>
                                </a:cubicBezTo>
                                <a:cubicBezTo>
                                  <a:pt x="18435" y="4897"/>
                                  <a:pt x="18475" y="4945"/>
                                  <a:pt x="18530" y="4984"/>
                                </a:cubicBezTo>
                                <a:lnTo>
                                  <a:pt x="18813" y="5176"/>
                                </a:lnTo>
                                <a:lnTo>
                                  <a:pt x="19099" y="4984"/>
                                </a:lnTo>
                                <a:cubicBezTo>
                                  <a:pt x="19154" y="4945"/>
                                  <a:pt x="19194" y="4897"/>
                                  <a:pt x="19210" y="4843"/>
                                </a:cubicBezTo>
                                <a:cubicBezTo>
                                  <a:pt x="19222" y="4807"/>
                                  <a:pt x="19218" y="4783"/>
                                  <a:pt x="19218" y="4780"/>
                                </a:cubicBezTo>
                                <a:close/>
                                <a:moveTo>
                                  <a:pt x="17727" y="4609"/>
                                </a:moveTo>
                                <a:cubicBezTo>
                                  <a:pt x="17651" y="4609"/>
                                  <a:pt x="17580" y="4639"/>
                                  <a:pt x="17540" y="4690"/>
                                </a:cubicBezTo>
                                <a:cubicBezTo>
                                  <a:pt x="17500" y="4639"/>
                                  <a:pt x="17433" y="4609"/>
                                  <a:pt x="17357" y="4609"/>
                                </a:cubicBezTo>
                                <a:cubicBezTo>
                                  <a:pt x="17242" y="4609"/>
                                  <a:pt x="17150" y="4681"/>
                                  <a:pt x="17138" y="4777"/>
                                </a:cubicBezTo>
                                <a:cubicBezTo>
                                  <a:pt x="17138" y="4780"/>
                                  <a:pt x="17134" y="4804"/>
                                  <a:pt x="17146" y="4840"/>
                                </a:cubicBezTo>
                                <a:cubicBezTo>
                                  <a:pt x="17162" y="4894"/>
                                  <a:pt x="17202" y="4942"/>
                                  <a:pt x="17258" y="4981"/>
                                </a:cubicBezTo>
                                <a:lnTo>
                                  <a:pt x="17540" y="5173"/>
                                </a:lnTo>
                                <a:lnTo>
                                  <a:pt x="17826" y="4981"/>
                                </a:lnTo>
                                <a:cubicBezTo>
                                  <a:pt x="17882" y="4942"/>
                                  <a:pt x="17922" y="4894"/>
                                  <a:pt x="17938" y="4840"/>
                                </a:cubicBezTo>
                                <a:cubicBezTo>
                                  <a:pt x="17950" y="4804"/>
                                  <a:pt x="17946" y="4780"/>
                                  <a:pt x="17946" y="4777"/>
                                </a:cubicBezTo>
                                <a:cubicBezTo>
                                  <a:pt x="17934" y="4681"/>
                                  <a:pt x="17842" y="4609"/>
                                  <a:pt x="17727" y="4609"/>
                                </a:cubicBezTo>
                                <a:close/>
                                <a:moveTo>
                                  <a:pt x="15087" y="4609"/>
                                </a:moveTo>
                                <a:cubicBezTo>
                                  <a:pt x="15011" y="4609"/>
                                  <a:pt x="14939" y="4639"/>
                                  <a:pt x="14900" y="4690"/>
                                </a:cubicBezTo>
                                <a:cubicBezTo>
                                  <a:pt x="14860" y="4639"/>
                                  <a:pt x="14792" y="4609"/>
                                  <a:pt x="14717" y="4609"/>
                                </a:cubicBezTo>
                                <a:cubicBezTo>
                                  <a:pt x="14601" y="4609"/>
                                  <a:pt x="14510" y="4681"/>
                                  <a:pt x="14498" y="4777"/>
                                </a:cubicBezTo>
                                <a:cubicBezTo>
                                  <a:pt x="14498" y="4780"/>
                                  <a:pt x="14494" y="4804"/>
                                  <a:pt x="14506" y="4840"/>
                                </a:cubicBezTo>
                                <a:cubicBezTo>
                                  <a:pt x="14522" y="4894"/>
                                  <a:pt x="14562" y="4942"/>
                                  <a:pt x="14617" y="4981"/>
                                </a:cubicBezTo>
                                <a:lnTo>
                                  <a:pt x="14900" y="5173"/>
                                </a:lnTo>
                                <a:lnTo>
                                  <a:pt x="15186" y="4981"/>
                                </a:lnTo>
                                <a:cubicBezTo>
                                  <a:pt x="15242" y="4942"/>
                                  <a:pt x="15281" y="4894"/>
                                  <a:pt x="15297" y="4840"/>
                                </a:cubicBezTo>
                                <a:cubicBezTo>
                                  <a:pt x="15309" y="4804"/>
                                  <a:pt x="15305" y="4780"/>
                                  <a:pt x="15305" y="4777"/>
                                </a:cubicBezTo>
                                <a:cubicBezTo>
                                  <a:pt x="15293" y="4681"/>
                                  <a:pt x="15202" y="4609"/>
                                  <a:pt x="15087" y="4609"/>
                                </a:cubicBezTo>
                                <a:close/>
                                <a:moveTo>
                                  <a:pt x="16876" y="5446"/>
                                </a:moveTo>
                                <a:cubicBezTo>
                                  <a:pt x="16836" y="5395"/>
                                  <a:pt x="16769" y="5365"/>
                                  <a:pt x="16693" y="5365"/>
                                </a:cubicBezTo>
                                <a:cubicBezTo>
                                  <a:pt x="16578" y="5365"/>
                                  <a:pt x="16486" y="5437"/>
                                  <a:pt x="16474" y="5533"/>
                                </a:cubicBezTo>
                                <a:cubicBezTo>
                                  <a:pt x="16474" y="5536"/>
                                  <a:pt x="16470" y="5560"/>
                                  <a:pt x="16482" y="5596"/>
                                </a:cubicBezTo>
                                <a:cubicBezTo>
                                  <a:pt x="16498" y="5650"/>
                                  <a:pt x="16538" y="5698"/>
                                  <a:pt x="16594" y="5737"/>
                                </a:cubicBezTo>
                                <a:lnTo>
                                  <a:pt x="16876" y="5929"/>
                                </a:lnTo>
                                <a:lnTo>
                                  <a:pt x="17162" y="5737"/>
                                </a:lnTo>
                                <a:cubicBezTo>
                                  <a:pt x="17218" y="5698"/>
                                  <a:pt x="17258" y="5650"/>
                                  <a:pt x="17274" y="5596"/>
                                </a:cubicBezTo>
                                <a:cubicBezTo>
                                  <a:pt x="17286" y="5560"/>
                                  <a:pt x="17282" y="5536"/>
                                  <a:pt x="17282" y="5533"/>
                                </a:cubicBezTo>
                                <a:cubicBezTo>
                                  <a:pt x="17270" y="5434"/>
                                  <a:pt x="17178" y="5365"/>
                                  <a:pt x="17063" y="5365"/>
                                </a:cubicBezTo>
                                <a:cubicBezTo>
                                  <a:pt x="16983" y="5362"/>
                                  <a:pt x="16916" y="5395"/>
                                  <a:pt x="16876" y="5446"/>
                                </a:cubicBezTo>
                                <a:close/>
                                <a:moveTo>
                                  <a:pt x="16359" y="4609"/>
                                </a:moveTo>
                                <a:cubicBezTo>
                                  <a:pt x="16284" y="4609"/>
                                  <a:pt x="16212" y="4639"/>
                                  <a:pt x="16172" y="4690"/>
                                </a:cubicBezTo>
                                <a:cubicBezTo>
                                  <a:pt x="16132" y="4639"/>
                                  <a:pt x="16065" y="4609"/>
                                  <a:pt x="15989" y="4609"/>
                                </a:cubicBezTo>
                                <a:cubicBezTo>
                                  <a:pt x="15874" y="4609"/>
                                  <a:pt x="15782" y="4681"/>
                                  <a:pt x="15771" y="4777"/>
                                </a:cubicBezTo>
                                <a:cubicBezTo>
                                  <a:pt x="15771" y="4780"/>
                                  <a:pt x="15767" y="4804"/>
                                  <a:pt x="15778" y="4840"/>
                                </a:cubicBezTo>
                                <a:cubicBezTo>
                                  <a:pt x="15794" y="4894"/>
                                  <a:pt x="15834" y="4942"/>
                                  <a:pt x="15890" y="4981"/>
                                </a:cubicBezTo>
                                <a:lnTo>
                                  <a:pt x="16172" y="5173"/>
                                </a:lnTo>
                                <a:lnTo>
                                  <a:pt x="16458" y="4981"/>
                                </a:lnTo>
                                <a:cubicBezTo>
                                  <a:pt x="16514" y="4942"/>
                                  <a:pt x="16554" y="4894"/>
                                  <a:pt x="16570" y="4840"/>
                                </a:cubicBezTo>
                                <a:cubicBezTo>
                                  <a:pt x="16582" y="4804"/>
                                  <a:pt x="16578" y="4780"/>
                                  <a:pt x="16578" y="4777"/>
                                </a:cubicBezTo>
                                <a:cubicBezTo>
                                  <a:pt x="16566" y="4681"/>
                                  <a:pt x="16474" y="4609"/>
                                  <a:pt x="16359" y="4609"/>
                                </a:cubicBezTo>
                                <a:close/>
                                <a:moveTo>
                                  <a:pt x="19099" y="14453"/>
                                </a:moveTo>
                                <a:cubicBezTo>
                                  <a:pt x="19154" y="14414"/>
                                  <a:pt x="19194" y="14366"/>
                                  <a:pt x="19210" y="14312"/>
                                </a:cubicBezTo>
                                <a:cubicBezTo>
                                  <a:pt x="19222" y="14276"/>
                                  <a:pt x="19218" y="14252"/>
                                  <a:pt x="19218" y="14249"/>
                                </a:cubicBezTo>
                                <a:cubicBezTo>
                                  <a:pt x="19206" y="14150"/>
                                  <a:pt x="19115" y="14081"/>
                                  <a:pt x="18999" y="14081"/>
                                </a:cubicBezTo>
                                <a:cubicBezTo>
                                  <a:pt x="18924" y="14081"/>
                                  <a:pt x="18852" y="14111"/>
                                  <a:pt x="18813" y="14162"/>
                                </a:cubicBezTo>
                                <a:cubicBezTo>
                                  <a:pt x="18773" y="14111"/>
                                  <a:pt x="18705" y="14081"/>
                                  <a:pt x="18630" y="14081"/>
                                </a:cubicBezTo>
                                <a:cubicBezTo>
                                  <a:pt x="18514" y="14081"/>
                                  <a:pt x="18423" y="14153"/>
                                  <a:pt x="18411" y="14249"/>
                                </a:cubicBezTo>
                                <a:cubicBezTo>
                                  <a:pt x="18411" y="14252"/>
                                  <a:pt x="18407" y="14276"/>
                                  <a:pt x="18419" y="14312"/>
                                </a:cubicBezTo>
                                <a:cubicBezTo>
                                  <a:pt x="18435" y="14366"/>
                                  <a:pt x="18475" y="14414"/>
                                  <a:pt x="18530" y="14453"/>
                                </a:cubicBezTo>
                                <a:lnTo>
                                  <a:pt x="18813" y="14645"/>
                                </a:lnTo>
                                <a:lnTo>
                                  <a:pt x="19099" y="14453"/>
                                </a:lnTo>
                                <a:close/>
                                <a:moveTo>
                                  <a:pt x="19218" y="7939"/>
                                </a:moveTo>
                                <a:cubicBezTo>
                                  <a:pt x="19206" y="7840"/>
                                  <a:pt x="19115" y="7771"/>
                                  <a:pt x="18999" y="7771"/>
                                </a:cubicBezTo>
                                <a:cubicBezTo>
                                  <a:pt x="18924" y="7771"/>
                                  <a:pt x="18852" y="7801"/>
                                  <a:pt x="18813" y="7852"/>
                                </a:cubicBezTo>
                                <a:cubicBezTo>
                                  <a:pt x="18773" y="7801"/>
                                  <a:pt x="18705" y="7771"/>
                                  <a:pt x="18630" y="7771"/>
                                </a:cubicBezTo>
                                <a:cubicBezTo>
                                  <a:pt x="18514" y="7771"/>
                                  <a:pt x="18423" y="7843"/>
                                  <a:pt x="18411" y="7939"/>
                                </a:cubicBezTo>
                                <a:cubicBezTo>
                                  <a:pt x="18411" y="7942"/>
                                  <a:pt x="18407" y="7966"/>
                                  <a:pt x="18419" y="8002"/>
                                </a:cubicBezTo>
                                <a:cubicBezTo>
                                  <a:pt x="18435" y="8056"/>
                                  <a:pt x="18475" y="8104"/>
                                  <a:pt x="18530" y="8143"/>
                                </a:cubicBezTo>
                                <a:lnTo>
                                  <a:pt x="18813" y="8335"/>
                                </a:lnTo>
                                <a:lnTo>
                                  <a:pt x="19099" y="8143"/>
                                </a:lnTo>
                                <a:cubicBezTo>
                                  <a:pt x="19154" y="8104"/>
                                  <a:pt x="19194" y="8056"/>
                                  <a:pt x="19210" y="8002"/>
                                </a:cubicBezTo>
                                <a:cubicBezTo>
                                  <a:pt x="19222" y="7966"/>
                                  <a:pt x="19218" y="7945"/>
                                  <a:pt x="19218" y="7939"/>
                                </a:cubicBezTo>
                                <a:close/>
                                <a:moveTo>
                                  <a:pt x="19218" y="12665"/>
                                </a:moveTo>
                                <a:cubicBezTo>
                                  <a:pt x="19206" y="12566"/>
                                  <a:pt x="19115" y="12497"/>
                                  <a:pt x="18999" y="12497"/>
                                </a:cubicBezTo>
                                <a:cubicBezTo>
                                  <a:pt x="18924" y="12497"/>
                                  <a:pt x="18852" y="12527"/>
                                  <a:pt x="18813" y="12578"/>
                                </a:cubicBezTo>
                                <a:cubicBezTo>
                                  <a:pt x="18773" y="12527"/>
                                  <a:pt x="18705" y="12497"/>
                                  <a:pt x="18630" y="12497"/>
                                </a:cubicBezTo>
                                <a:cubicBezTo>
                                  <a:pt x="18514" y="12497"/>
                                  <a:pt x="18423" y="12569"/>
                                  <a:pt x="18411" y="12665"/>
                                </a:cubicBezTo>
                                <a:cubicBezTo>
                                  <a:pt x="18411" y="12668"/>
                                  <a:pt x="18407" y="12692"/>
                                  <a:pt x="18419" y="12728"/>
                                </a:cubicBezTo>
                                <a:cubicBezTo>
                                  <a:pt x="18435" y="12782"/>
                                  <a:pt x="18475" y="12830"/>
                                  <a:pt x="18530" y="12869"/>
                                </a:cubicBezTo>
                                <a:lnTo>
                                  <a:pt x="18813" y="13061"/>
                                </a:lnTo>
                                <a:lnTo>
                                  <a:pt x="19099" y="12869"/>
                                </a:lnTo>
                                <a:cubicBezTo>
                                  <a:pt x="19154" y="12830"/>
                                  <a:pt x="19194" y="12782"/>
                                  <a:pt x="19210" y="12728"/>
                                </a:cubicBezTo>
                                <a:cubicBezTo>
                                  <a:pt x="19222" y="12692"/>
                                  <a:pt x="19218" y="12671"/>
                                  <a:pt x="19218" y="12665"/>
                                </a:cubicBezTo>
                                <a:close/>
                                <a:moveTo>
                                  <a:pt x="17862" y="15206"/>
                                </a:moveTo>
                                <a:lnTo>
                                  <a:pt x="18144" y="15398"/>
                                </a:lnTo>
                                <a:lnTo>
                                  <a:pt x="18431" y="15206"/>
                                </a:lnTo>
                                <a:cubicBezTo>
                                  <a:pt x="18486" y="15167"/>
                                  <a:pt x="18526" y="15119"/>
                                  <a:pt x="18542" y="15065"/>
                                </a:cubicBezTo>
                                <a:cubicBezTo>
                                  <a:pt x="18554" y="15029"/>
                                  <a:pt x="18550" y="15005"/>
                                  <a:pt x="18550" y="15002"/>
                                </a:cubicBezTo>
                                <a:cubicBezTo>
                                  <a:pt x="18538" y="14903"/>
                                  <a:pt x="18447" y="14834"/>
                                  <a:pt x="18331" y="14834"/>
                                </a:cubicBezTo>
                                <a:cubicBezTo>
                                  <a:pt x="18256" y="14834"/>
                                  <a:pt x="18184" y="14864"/>
                                  <a:pt x="18144" y="14915"/>
                                </a:cubicBezTo>
                                <a:cubicBezTo>
                                  <a:pt x="18105" y="14864"/>
                                  <a:pt x="18037" y="14834"/>
                                  <a:pt x="17962" y="14834"/>
                                </a:cubicBezTo>
                                <a:cubicBezTo>
                                  <a:pt x="17846" y="14834"/>
                                  <a:pt x="17755" y="14906"/>
                                  <a:pt x="17743" y="15002"/>
                                </a:cubicBezTo>
                                <a:cubicBezTo>
                                  <a:pt x="17743" y="15005"/>
                                  <a:pt x="17739" y="15029"/>
                                  <a:pt x="17751" y="15065"/>
                                </a:cubicBezTo>
                                <a:cubicBezTo>
                                  <a:pt x="17767" y="15119"/>
                                  <a:pt x="17806" y="15167"/>
                                  <a:pt x="17862" y="15206"/>
                                </a:cubicBezTo>
                                <a:close/>
                                <a:moveTo>
                                  <a:pt x="5034" y="5446"/>
                                </a:moveTo>
                                <a:cubicBezTo>
                                  <a:pt x="4994" y="5395"/>
                                  <a:pt x="4927" y="5365"/>
                                  <a:pt x="4851" y="5365"/>
                                </a:cubicBezTo>
                                <a:cubicBezTo>
                                  <a:pt x="4736" y="5365"/>
                                  <a:pt x="4644" y="5437"/>
                                  <a:pt x="4633" y="5533"/>
                                </a:cubicBezTo>
                                <a:cubicBezTo>
                                  <a:pt x="4633" y="5536"/>
                                  <a:pt x="4629" y="5560"/>
                                  <a:pt x="4641" y="5596"/>
                                </a:cubicBezTo>
                                <a:cubicBezTo>
                                  <a:pt x="4656" y="5650"/>
                                  <a:pt x="4696" y="5698"/>
                                  <a:pt x="4752" y="5737"/>
                                </a:cubicBezTo>
                                <a:lnTo>
                                  <a:pt x="5034" y="5929"/>
                                </a:lnTo>
                                <a:lnTo>
                                  <a:pt x="5320" y="5737"/>
                                </a:lnTo>
                                <a:cubicBezTo>
                                  <a:pt x="5376" y="5698"/>
                                  <a:pt x="5416" y="5650"/>
                                  <a:pt x="5432" y="5596"/>
                                </a:cubicBezTo>
                                <a:cubicBezTo>
                                  <a:pt x="5444" y="5560"/>
                                  <a:pt x="5440" y="5536"/>
                                  <a:pt x="5440" y="5533"/>
                                </a:cubicBezTo>
                                <a:cubicBezTo>
                                  <a:pt x="5428" y="5434"/>
                                  <a:pt x="5336" y="5365"/>
                                  <a:pt x="5221" y="5365"/>
                                </a:cubicBezTo>
                                <a:cubicBezTo>
                                  <a:pt x="5146" y="5362"/>
                                  <a:pt x="5074" y="5395"/>
                                  <a:pt x="5034" y="5446"/>
                                </a:cubicBezTo>
                                <a:close/>
                                <a:moveTo>
                                  <a:pt x="19218" y="11084"/>
                                </a:moveTo>
                                <a:cubicBezTo>
                                  <a:pt x="19206" y="10985"/>
                                  <a:pt x="19115" y="10916"/>
                                  <a:pt x="18999" y="10916"/>
                                </a:cubicBezTo>
                                <a:cubicBezTo>
                                  <a:pt x="18924" y="10916"/>
                                  <a:pt x="18852" y="10946"/>
                                  <a:pt x="18813" y="10997"/>
                                </a:cubicBezTo>
                                <a:cubicBezTo>
                                  <a:pt x="18773" y="10946"/>
                                  <a:pt x="18705" y="10916"/>
                                  <a:pt x="18630" y="10916"/>
                                </a:cubicBezTo>
                                <a:cubicBezTo>
                                  <a:pt x="18514" y="10916"/>
                                  <a:pt x="18423" y="10988"/>
                                  <a:pt x="18411" y="11084"/>
                                </a:cubicBezTo>
                                <a:cubicBezTo>
                                  <a:pt x="18411" y="11087"/>
                                  <a:pt x="18407" y="11111"/>
                                  <a:pt x="18419" y="11147"/>
                                </a:cubicBezTo>
                                <a:cubicBezTo>
                                  <a:pt x="18435" y="11201"/>
                                  <a:pt x="18475" y="11249"/>
                                  <a:pt x="18530" y="11288"/>
                                </a:cubicBezTo>
                                <a:lnTo>
                                  <a:pt x="18813" y="11480"/>
                                </a:lnTo>
                                <a:lnTo>
                                  <a:pt x="19099" y="11288"/>
                                </a:lnTo>
                                <a:cubicBezTo>
                                  <a:pt x="19154" y="11249"/>
                                  <a:pt x="19194" y="11201"/>
                                  <a:pt x="19210" y="11147"/>
                                </a:cubicBezTo>
                                <a:cubicBezTo>
                                  <a:pt x="19222" y="11114"/>
                                  <a:pt x="19218" y="11090"/>
                                  <a:pt x="19218" y="11084"/>
                                </a:cubicBezTo>
                                <a:close/>
                                <a:moveTo>
                                  <a:pt x="19218" y="9505"/>
                                </a:moveTo>
                                <a:cubicBezTo>
                                  <a:pt x="19206" y="9406"/>
                                  <a:pt x="19115" y="9337"/>
                                  <a:pt x="18999" y="9337"/>
                                </a:cubicBezTo>
                                <a:cubicBezTo>
                                  <a:pt x="18924" y="9337"/>
                                  <a:pt x="18852" y="9367"/>
                                  <a:pt x="18813" y="9418"/>
                                </a:cubicBezTo>
                                <a:cubicBezTo>
                                  <a:pt x="18773" y="9367"/>
                                  <a:pt x="18705" y="9337"/>
                                  <a:pt x="18630" y="9337"/>
                                </a:cubicBezTo>
                                <a:cubicBezTo>
                                  <a:pt x="18514" y="9337"/>
                                  <a:pt x="18423" y="9409"/>
                                  <a:pt x="18411" y="9505"/>
                                </a:cubicBezTo>
                                <a:cubicBezTo>
                                  <a:pt x="18411" y="9508"/>
                                  <a:pt x="18407" y="9532"/>
                                  <a:pt x="18419" y="9568"/>
                                </a:cubicBezTo>
                                <a:cubicBezTo>
                                  <a:pt x="18435" y="9622"/>
                                  <a:pt x="18475" y="9670"/>
                                  <a:pt x="18530" y="9709"/>
                                </a:cubicBezTo>
                                <a:lnTo>
                                  <a:pt x="18813" y="9901"/>
                                </a:lnTo>
                                <a:lnTo>
                                  <a:pt x="19099" y="9709"/>
                                </a:lnTo>
                                <a:cubicBezTo>
                                  <a:pt x="19154" y="9670"/>
                                  <a:pt x="19194" y="9622"/>
                                  <a:pt x="19210" y="9568"/>
                                </a:cubicBezTo>
                                <a:cubicBezTo>
                                  <a:pt x="19222" y="9532"/>
                                  <a:pt x="19218" y="9508"/>
                                  <a:pt x="19218" y="9505"/>
                                </a:cubicBezTo>
                                <a:close/>
                                <a:moveTo>
                                  <a:pt x="8529" y="4609"/>
                                </a:moveTo>
                                <a:cubicBezTo>
                                  <a:pt x="8454" y="4609"/>
                                  <a:pt x="8382" y="4639"/>
                                  <a:pt x="8343" y="4690"/>
                                </a:cubicBezTo>
                                <a:cubicBezTo>
                                  <a:pt x="8303" y="4639"/>
                                  <a:pt x="8235" y="4609"/>
                                  <a:pt x="8160" y="4609"/>
                                </a:cubicBezTo>
                                <a:cubicBezTo>
                                  <a:pt x="8044" y="4609"/>
                                  <a:pt x="7953" y="4681"/>
                                  <a:pt x="7941" y="4777"/>
                                </a:cubicBezTo>
                                <a:cubicBezTo>
                                  <a:pt x="7941" y="4780"/>
                                  <a:pt x="7937" y="4804"/>
                                  <a:pt x="7949" y="4840"/>
                                </a:cubicBezTo>
                                <a:cubicBezTo>
                                  <a:pt x="7965" y="4894"/>
                                  <a:pt x="8005" y="4942"/>
                                  <a:pt x="8060" y="4981"/>
                                </a:cubicBezTo>
                                <a:lnTo>
                                  <a:pt x="8343" y="5173"/>
                                </a:lnTo>
                                <a:lnTo>
                                  <a:pt x="8629" y="4981"/>
                                </a:lnTo>
                                <a:cubicBezTo>
                                  <a:pt x="8685" y="4942"/>
                                  <a:pt x="8724" y="4894"/>
                                  <a:pt x="8740" y="4840"/>
                                </a:cubicBezTo>
                                <a:cubicBezTo>
                                  <a:pt x="8752" y="4804"/>
                                  <a:pt x="8748" y="4780"/>
                                  <a:pt x="8748" y="4777"/>
                                </a:cubicBezTo>
                                <a:cubicBezTo>
                                  <a:pt x="8736" y="4681"/>
                                  <a:pt x="8645" y="4609"/>
                                  <a:pt x="8529" y="4609"/>
                                </a:cubicBezTo>
                                <a:close/>
                                <a:moveTo>
                                  <a:pt x="9802" y="4609"/>
                                </a:moveTo>
                                <a:cubicBezTo>
                                  <a:pt x="9726" y="4609"/>
                                  <a:pt x="9655" y="4639"/>
                                  <a:pt x="9615" y="4690"/>
                                </a:cubicBezTo>
                                <a:cubicBezTo>
                                  <a:pt x="9575" y="4639"/>
                                  <a:pt x="9508" y="4609"/>
                                  <a:pt x="9432" y="4609"/>
                                </a:cubicBezTo>
                                <a:cubicBezTo>
                                  <a:pt x="9317" y="4609"/>
                                  <a:pt x="9225" y="4681"/>
                                  <a:pt x="9213" y="4777"/>
                                </a:cubicBezTo>
                                <a:cubicBezTo>
                                  <a:pt x="9213" y="4780"/>
                                  <a:pt x="9209" y="4804"/>
                                  <a:pt x="9221" y="4840"/>
                                </a:cubicBezTo>
                                <a:cubicBezTo>
                                  <a:pt x="9237" y="4894"/>
                                  <a:pt x="9277" y="4942"/>
                                  <a:pt x="9333" y="4981"/>
                                </a:cubicBezTo>
                                <a:lnTo>
                                  <a:pt x="9615" y="5173"/>
                                </a:lnTo>
                                <a:lnTo>
                                  <a:pt x="9901" y="4981"/>
                                </a:lnTo>
                                <a:cubicBezTo>
                                  <a:pt x="9957" y="4942"/>
                                  <a:pt x="9997" y="4894"/>
                                  <a:pt x="10013" y="4840"/>
                                </a:cubicBezTo>
                                <a:cubicBezTo>
                                  <a:pt x="10025" y="4804"/>
                                  <a:pt x="10021" y="4780"/>
                                  <a:pt x="10021" y="4777"/>
                                </a:cubicBezTo>
                                <a:cubicBezTo>
                                  <a:pt x="10009" y="4681"/>
                                  <a:pt x="9917" y="4609"/>
                                  <a:pt x="9802" y="4609"/>
                                </a:cubicBezTo>
                                <a:close/>
                                <a:moveTo>
                                  <a:pt x="7675" y="5446"/>
                                </a:moveTo>
                                <a:cubicBezTo>
                                  <a:pt x="7635" y="5395"/>
                                  <a:pt x="7567" y="5365"/>
                                  <a:pt x="7492" y="5365"/>
                                </a:cubicBezTo>
                                <a:cubicBezTo>
                                  <a:pt x="7376" y="5365"/>
                                  <a:pt x="7285" y="5437"/>
                                  <a:pt x="7273" y="5533"/>
                                </a:cubicBezTo>
                                <a:cubicBezTo>
                                  <a:pt x="7273" y="5536"/>
                                  <a:pt x="7269" y="5560"/>
                                  <a:pt x="7281" y="5596"/>
                                </a:cubicBezTo>
                                <a:cubicBezTo>
                                  <a:pt x="7297" y="5650"/>
                                  <a:pt x="7337" y="5698"/>
                                  <a:pt x="7392" y="5737"/>
                                </a:cubicBezTo>
                                <a:lnTo>
                                  <a:pt x="7675" y="5929"/>
                                </a:lnTo>
                                <a:lnTo>
                                  <a:pt x="7961" y="5737"/>
                                </a:lnTo>
                                <a:cubicBezTo>
                                  <a:pt x="8016" y="5698"/>
                                  <a:pt x="8056" y="5650"/>
                                  <a:pt x="8072" y="5596"/>
                                </a:cubicBezTo>
                                <a:cubicBezTo>
                                  <a:pt x="8084" y="5560"/>
                                  <a:pt x="8080" y="5536"/>
                                  <a:pt x="8080" y="5533"/>
                                </a:cubicBezTo>
                                <a:cubicBezTo>
                                  <a:pt x="8068" y="5434"/>
                                  <a:pt x="7977" y="5365"/>
                                  <a:pt x="7861" y="5365"/>
                                </a:cubicBezTo>
                                <a:cubicBezTo>
                                  <a:pt x="7786" y="5362"/>
                                  <a:pt x="7714" y="5395"/>
                                  <a:pt x="7675" y="5446"/>
                                </a:cubicBezTo>
                                <a:close/>
                                <a:moveTo>
                                  <a:pt x="8947" y="5446"/>
                                </a:moveTo>
                                <a:cubicBezTo>
                                  <a:pt x="8907" y="5395"/>
                                  <a:pt x="8840" y="5365"/>
                                  <a:pt x="8764" y="5365"/>
                                </a:cubicBezTo>
                                <a:cubicBezTo>
                                  <a:pt x="8649" y="5365"/>
                                  <a:pt x="8557" y="5437"/>
                                  <a:pt x="8545" y="5533"/>
                                </a:cubicBezTo>
                                <a:cubicBezTo>
                                  <a:pt x="8545" y="5536"/>
                                  <a:pt x="8541" y="5560"/>
                                  <a:pt x="8553" y="5596"/>
                                </a:cubicBezTo>
                                <a:cubicBezTo>
                                  <a:pt x="8569" y="5650"/>
                                  <a:pt x="8609" y="5698"/>
                                  <a:pt x="8665" y="5737"/>
                                </a:cubicBezTo>
                                <a:lnTo>
                                  <a:pt x="8947" y="5929"/>
                                </a:lnTo>
                                <a:lnTo>
                                  <a:pt x="9233" y="5737"/>
                                </a:lnTo>
                                <a:cubicBezTo>
                                  <a:pt x="9289" y="5698"/>
                                  <a:pt x="9329" y="5650"/>
                                  <a:pt x="9345" y="5596"/>
                                </a:cubicBezTo>
                                <a:cubicBezTo>
                                  <a:pt x="9357" y="5560"/>
                                  <a:pt x="9353" y="5536"/>
                                  <a:pt x="9353" y="5533"/>
                                </a:cubicBezTo>
                                <a:cubicBezTo>
                                  <a:pt x="9341" y="5434"/>
                                  <a:pt x="9249" y="5365"/>
                                  <a:pt x="9134" y="5365"/>
                                </a:cubicBezTo>
                                <a:cubicBezTo>
                                  <a:pt x="9058" y="5362"/>
                                  <a:pt x="8987" y="5395"/>
                                  <a:pt x="8947" y="5446"/>
                                </a:cubicBezTo>
                                <a:close/>
                                <a:moveTo>
                                  <a:pt x="5889" y="4609"/>
                                </a:moveTo>
                                <a:cubicBezTo>
                                  <a:pt x="5814" y="4609"/>
                                  <a:pt x="5742" y="4639"/>
                                  <a:pt x="5702" y="4690"/>
                                </a:cubicBezTo>
                                <a:cubicBezTo>
                                  <a:pt x="5662" y="4639"/>
                                  <a:pt x="5595" y="4609"/>
                                  <a:pt x="5519" y="4609"/>
                                </a:cubicBezTo>
                                <a:cubicBezTo>
                                  <a:pt x="5404" y="4609"/>
                                  <a:pt x="5313" y="4681"/>
                                  <a:pt x="5301" y="4777"/>
                                </a:cubicBezTo>
                                <a:cubicBezTo>
                                  <a:pt x="5301" y="4780"/>
                                  <a:pt x="5297" y="4804"/>
                                  <a:pt x="5309" y="4840"/>
                                </a:cubicBezTo>
                                <a:cubicBezTo>
                                  <a:pt x="5324" y="4894"/>
                                  <a:pt x="5364" y="4942"/>
                                  <a:pt x="5420" y="4981"/>
                                </a:cubicBezTo>
                                <a:lnTo>
                                  <a:pt x="5702" y="5173"/>
                                </a:lnTo>
                                <a:lnTo>
                                  <a:pt x="5989" y="4981"/>
                                </a:lnTo>
                                <a:cubicBezTo>
                                  <a:pt x="6044" y="4942"/>
                                  <a:pt x="6084" y="4894"/>
                                  <a:pt x="6100" y="4840"/>
                                </a:cubicBezTo>
                                <a:cubicBezTo>
                                  <a:pt x="6112" y="4804"/>
                                  <a:pt x="6108" y="4780"/>
                                  <a:pt x="6108" y="4777"/>
                                </a:cubicBezTo>
                                <a:cubicBezTo>
                                  <a:pt x="6096" y="4681"/>
                                  <a:pt x="6004" y="4609"/>
                                  <a:pt x="5889" y="4609"/>
                                </a:cubicBezTo>
                                <a:close/>
                                <a:moveTo>
                                  <a:pt x="6307" y="5446"/>
                                </a:moveTo>
                                <a:cubicBezTo>
                                  <a:pt x="6267" y="5395"/>
                                  <a:pt x="6199" y="5365"/>
                                  <a:pt x="6124" y="5365"/>
                                </a:cubicBezTo>
                                <a:cubicBezTo>
                                  <a:pt x="6008" y="5365"/>
                                  <a:pt x="5917" y="5437"/>
                                  <a:pt x="5905" y="5533"/>
                                </a:cubicBezTo>
                                <a:cubicBezTo>
                                  <a:pt x="5905" y="5536"/>
                                  <a:pt x="5901" y="5560"/>
                                  <a:pt x="5913" y="5596"/>
                                </a:cubicBezTo>
                                <a:cubicBezTo>
                                  <a:pt x="5929" y="5650"/>
                                  <a:pt x="5969" y="5698"/>
                                  <a:pt x="6024" y="5737"/>
                                </a:cubicBezTo>
                                <a:lnTo>
                                  <a:pt x="6307" y="5929"/>
                                </a:lnTo>
                                <a:lnTo>
                                  <a:pt x="6593" y="5737"/>
                                </a:lnTo>
                                <a:cubicBezTo>
                                  <a:pt x="6649" y="5698"/>
                                  <a:pt x="6688" y="5650"/>
                                  <a:pt x="6704" y="5596"/>
                                </a:cubicBezTo>
                                <a:cubicBezTo>
                                  <a:pt x="6716" y="5560"/>
                                  <a:pt x="6712" y="5536"/>
                                  <a:pt x="6712" y="5533"/>
                                </a:cubicBezTo>
                                <a:cubicBezTo>
                                  <a:pt x="6700" y="5434"/>
                                  <a:pt x="6609" y="5365"/>
                                  <a:pt x="6494" y="5365"/>
                                </a:cubicBezTo>
                                <a:cubicBezTo>
                                  <a:pt x="6414" y="5362"/>
                                  <a:pt x="6346" y="5395"/>
                                  <a:pt x="6307" y="5446"/>
                                </a:cubicBezTo>
                                <a:close/>
                                <a:moveTo>
                                  <a:pt x="7158" y="4609"/>
                                </a:moveTo>
                                <a:cubicBezTo>
                                  <a:pt x="7082" y="4609"/>
                                  <a:pt x="7010" y="4639"/>
                                  <a:pt x="6971" y="4690"/>
                                </a:cubicBezTo>
                                <a:cubicBezTo>
                                  <a:pt x="6931" y="4639"/>
                                  <a:pt x="6863" y="4609"/>
                                  <a:pt x="6788" y="4609"/>
                                </a:cubicBezTo>
                                <a:cubicBezTo>
                                  <a:pt x="6672" y="4609"/>
                                  <a:pt x="6581" y="4681"/>
                                  <a:pt x="6569" y="4777"/>
                                </a:cubicBezTo>
                                <a:cubicBezTo>
                                  <a:pt x="6569" y="4780"/>
                                  <a:pt x="6565" y="4804"/>
                                  <a:pt x="6577" y="4840"/>
                                </a:cubicBezTo>
                                <a:cubicBezTo>
                                  <a:pt x="6593" y="4894"/>
                                  <a:pt x="6633" y="4942"/>
                                  <a:pt x="6688" y="4981"/>
                                </a:cubicBezTo>
                                <a:lnTo>
                                  <a:pt x="6971" y="5173"/>
                                </a:lnTo>
                                <a:lnTo>
                                  <a:pt x="7257" y="4981"/>
                                </a:lnTo>
                                <a:cubicBezTo>
                                  <a:pt x="7313" y="4942"/>
                                  <a:pt x="7352" y="4894"/>
                                  <a:pt x="7368" y="4840"/>
                                </a:cubicBezTo>
                                <a:cubicBezTo>
                                  <a:pt x="7380" y="4804"/>
                                  <a:pt x="7376" y="4780"/>
                                  <a:pt x="7376" y="4777"/>
                                </a:cubicBezTo>
                                <a:cubicBezTo>
                                  <a:pt x="7368" y="4681"/>
                                  <a:pt x="7273" y="4609"/>
                                  <a:pt x="7158" y="4609"/>
                                </a:cubicBezTo>
                                <a:close/>
                                <a:moveTo>
                                  <a:pt x="12442" y="4609"/>
                                </a:moveTo>
                                <a:cubicBezTo>
                                  <a:pt x="12367" y="4609"/>
                                  <a:pt x="12295" y="4639"/>
                                  <a:pt x="12255" y="4690"/>
                                </a:cubicBezTo>
                                <a:cubicBezTo>
                                  <a:pt x="12216" y="4639"/>
                                  <a:pt x="12148" y="4609"/>
                                  <a:pt x="12072" y="4609"/>
                                </a:cubicBezTo>
                                <a:cubicBezTo>
                                  <a:pt x="11957" y="4609"/>
                                  <a:pt x="11866" y="4681"/>
                                  <a:pt x="11854" y="4777"/>
                                </a:cubicBezTo>
                                <a:cubicBezTo>
                                  <a:pt x="11854" y="4780"/>
                                  <a:pt x="11850" y="4804"/>
                                  <a:pt x="11862" y="4840"/>
                                </a:cubicBezTo>
                                <a:cubicBezTo>
                                  <a:pt x="11878" y="4894"/>
                                  <a:pt x="11917" y="4942"/>
                                  <a:pt x="11973" y="4981"/>
                                </a:cubicBezTo>
                                <a:lnTo>
                                  <a:pt x="12255" y="5173"/>
                                </a:lnTo>
                                <a:lnTo>
                                  <a:pt x="12542" y="4981"/>
                                </a:lnTo>
                                <a:cubicBezTo>
                                  <a:pt x="12597" y="4942"/>
                                  <a:pt x="12637" y="4894"/>
                                  <a:pt x="12653" y="4840"/>
                                </a:cubicBezTo>
                                <a:cubicBezTo>
                                  <a:pt x="12665" y="4804"/>
                                  <a:pt x="12661" y="4780"/>
                                  <a:pt x="12661" y="4777"/>
                                </a:cubicBezTo>
                                <a:cubicBezTo>
                                  <a:pt x="12649" y="4681"/>
                                  <a:pt x="12558" y="4609"/>
                                  <a:pt x="12442" y="4609"/>
                                </a:cubicBezTo>
                                <a:close/>
                                <a:moveTo>
                                  <a:pt x="12864" y="5446"/>
                                </a:moveTo>
                                <a:cubicBezTo>
                                  <a:pt x="12824" y="5395"/>
                                  <a:pt x="12756" y="5365"/>
                                  <a:pt x="12681" y="5365"/>
                                </a:cubicBezTo>
                                <a:cubicBezTo>
                                  <a:pt x="12566" y="5365"/>
                                  <a:pt x="12474" y="5437"/>
                                  <a:pt x="12462" y="5533"/>
                                </a:cubicBezTo>
                                <a:cubicBezTo>
                                  <a:pt x="12462" y="5536"/>
                                  <a:pt x="12458" y="5560"/>
                                  <a:pt x="12470" y="5596"/>
                                </a:cubicBezTo>
                                <a:cubicBezTo>
                                  <a:pt x="12486" y="5650"/>
                                  <a:pt x="12526" y="5698"/>
                                  <a:pt x="12581" y="5737"/>
                                </a:cubicBezTo>
                                <a:lnTo>
                                  <a:pt x="12864" y="5929"/>
                                </a:lnTo>
                                <a:lnTo>
                                  <a:pt x="13150" y="5737"/>
                                </a:lnTo>
                                <a:cubicBezTo>
                                  <a:pt x="13206" y="5698"/>
                                  <a:pt x="13246" y="5650"/>
                                  <a:pt x="13261" y="5596"/>
                                </a:cubicBezTo>
                                <a:cubicBezTo>
                                  <a:pt x="13273" y="5560"/>
                                  <a:pt x="13269" y="5536"/>
                                  <a:pt x="13269" y="5533"/>
                                </a:cubicBezTo>
                                <a:cubicBezTo>
                                  <a:pt x="13257" y="5434"/>
                                  <a:pt x="13166" y="5365"/>
                                  <a:pt x="13051" y="5365"/>
                                </a:cubicBezTo>
                                <a:cubicBezTo>
                                  <a:pt x="12971" y="5362"/>
                                  <a:pt x="12900" y="5395"/>
                                  <a:pt x="12864" y="5446"/>
                                </a:cubicBezTo>
                                <a:close/>
                                <a:moveTo>
                                  <a:pt x="14232" y="5446"/>
                                </a:moveTo>
                                <a:cubicBezTo>
                                  <a:pt x="14192" y="5395"/>
                                  <a:pt x="14124" y="5365"/>
                                  <a:pt x="14049" y="5365"/>
                                </a:cubicBezTo>
                                <a:cubicBezTo>
                                  <a:pt x="13933" y="5365"/>
                                  <a:pt x="13842" y="5437"/>
                                  <a:pt x="13830" y="5533"/>
                                </a:cubicBezTo>
                                <a:cubicBezTo>
                                  <a:pt x="13830" y="5536"/>
                                  <a:pt x="13826" y="5560"/>
                                  <a:pt x="13838" y="5596"/>
                                </a:cubicBezTo>
                                <a:cubicBezTo>
                                  <a:pt x="13854" y="5650"/>
                                  <a:pt x="13894" y="5698"/>
                                  <a:pt x="13949" y="5737"/>
                                </a:cubicBezTo>
                                <a:lnTo>
                                  <a:pt x="14232" y="5929"/>
                                </a:lnTo>
                                <a:lnTo>
                                  <a:pt x="14518" y="5737"/>
                                </a:lnTo>
                                <a:cubicBezTo>
                                  <a:pt x="14574" y="5698"/>
                                  <a:pt x="14613" y="5650"/>
                                  <a:pt x="14629" y="5596"/>
                                </a:cubicBezTo>
                                <a:cubicBezTo>
                                  <a:pt x="14641" y="5560"/>
                                  <a:pt x="14637" y="5536"/>
                                  <a:pt x="14637" y="5533"/>
                                </a:cubicBezTo>
                                <a:cubicBezTo>
                                  <a:pt x="14625" y="5434"/>
                                  <a:pt x="14534" y="5365"/>
                                  <a:pt x="14419" y="5365"/>
                                </a:cubicBezTo>
                                <a:cubicBezTo>
                                  <a:pt x="14343" y="5362"/>
                                  <a:pt x="14271" y="5395"/>
                                  <a:pt x="14232" y="5446"/>
                                </a:cubicBezTo>
                                <a:close/>
                                <a:moveTo>
                                  <a:pt x="13715" y="4609"/>
                                </a:moveTo>
                                <a:cubicBezTo>
                                  <a:pt x="13639" y="4609"/>
                                  <a:pt x="13568" y="4639"/>
                                  <a:pt x="13528" y="4690"/>
                                </a:cubicBezTo>
                                <a:cubicBezTo>
                                  <a:pt x="13488" y="4639"/>
                                  <a:pt x="13420" y="4609"/>
                                  <a:pt x="13345" y="4609"/>
                                </a:cubicBezTo>
                                <a:cubicBezTo>
                                  <a:pt x="13230" y="4609"/>
                                  <a:pt x="13138" y="4681"/>
                                  <a:pt x="13126" y="4777"/>
                                </a:cubicBezTo>
                                <a:cubicBezTo>
                                  <a:pt x="13126" y="4780"/>
                                  <a:pt x="13122" y="4804"/>
                                  <a:pt x="13134" y="4840"/>
                                </a:cubicBezTo>
                                <a:cubicBezTo>
                                  <a:pt x="13150" y="4894"/>
                                  <a:pt x="13190" y="4942"/>
                                  <a:pt x="13246" y="4981"/>
                                </a:cubicBezTo>
                                <a:lnTo>
                                  <a:pt x="13528" y="5173"/>
                                </a:lnTo>
                                <a:lnTo>
                                  <a:pt x="13814" y="4981"/>
                                </a:lnTo>
                                <a:cubicBezTo>
                                  <a:pt x="13870" y="4942"/>
                                  <a:pt x="13910" y="4894"/>
                                  <a:pt x="13925" y="4840"/>
                                </a:cubicBezTo>
                                <a:cubicBezTo>
                                  <a:pt x="13937" y="4804"/>
                                  <a:pt x="13933" y="4780"/>
                                  <a:pt x="13933" y="4777"/>
                                </a:cubicBezTo>
                                <a:cubicBezTo>
                                  <a:pt x="13922" y="4681"/>
                                  <a:pt x="13830" y="4609"/>
                                  <a:pt x="13715" y="4609"/>
                                </a:cubicBezTo>
                                <a:close/>
                                <a:moveTo>
                                  <a:pt x="10319" y="5446"/>
                                </a:moveTo>
                                <a:cubicBezTo>
                                  <a:pt x="10279" y="5395"/>
                                  <a:pt x="10211" y="5365"/>
                                  <a:pt x="10136" y="5365"/>
                                </a:cubicBezTo>
                                <a:cubicBezTo>
                                  <a:pt x="10021" y="5365"/>
                                  <a:pt x="9929" y="5437"/>
                                  <a:pt x="9917" y="5533"/>
                                </a:cubicBezTo>
                                <a:cubicBezTo>
                                  <a:pt x="9917" y="5536"/>
                                  <a:pt x="9913" y="5560"/>
                                  <a:pt x="9925" y="5596"/>
                                </a:cubicBezTo>
                                <a:cubicBezTo>
                                  <a:pt x="9941" y="5650"/>
                                  <a:pt x="9981" y="5698"/>
                                  <a:pt x="10037" y="5737"/>
                                </a:cubicBezTo>
                                <a:lnTo>
                                  <a:pt x="10319" y="5929"/>
                                </a:lnTo>
                                <a:lnTo>
                                  <a:pt x="10605" y="5737"/>
                                </a:lnTo>
                                <a:cubicBezTo>
                                  <a:pt x="10661" y="5698"/>
                                  <a:pt x="10701" y="5650"/>
                                  <a:pt x="10716" y="5596"/>
                                </a:cubicBezTo>
                                <a:cubicBezTo>
                                  <a:pt x="10728" y="5560"/>
                                  <a:pt x="10724" y="5536"/>
                                  <a:pt x="10724" y="5533"/>
                                </a:cubicBezTo>
                                <a:cubicBezTo>
                                  <a:pt x="10713" y="5434"/>
                                  <a:pt x="10621" y="5365"/>
                                  <a:pt x="10506" y="5365"/>
                                </a:cubicBezTo>
                                <a:cubicBezTo>
                                  <a:pt x="10430" y="5362"/>
                                  <a:pt x="10359" y="5395"/>
                                  <a:pt x="10319" y="5446"/>
                                </a:cubicBezTo>
                                <a:close/>
                                <a:moveTo>
                                  <a:pt x="11174" y="4609"/>
                                </a:moveTo>
                                <a:cubicBezTo>
                                  <a:pt x="11098" y="4609"/>
                                  <a:pt x="11027" y="4639"/>
                                  <a:pt x="10987" y="4690"/>
                                </a:cubicBezTo>
                                <a:cubicBezTo>
                                  <a:pt x="10947" y="4639"/>
                                  <a:pt x="10880" y="4609"/>
                                  <a:pt x="10804" y="4609"/>
                                </a:cubicBezTo>
                                <a:cubicBezTo>
                                  <a:pt x="10689" y="4609"/>
                                  <a:pt x="10597" y="4681"/>
                                  <a:pt x="10585" y="4777"/>
                                </a:cubicBezTo>
                                <a:cubicBezTo>
                                  <a:pt x="10585" y="4780"/>
                                  <a:pt x="10581" y="4804"/>
                                  <a:pt x="10593" y="4840"/>
                                </a:cubicBezTo>
                                <a:cubicBezTo>
                                  <a:pt x="10609" y="4894"/>
                                  <a:pt x="10649" y="4942"/>
                                  <a:pt x="10705" y="4981"/>
                                </a:cubicBezTo>
                                <a:lnTo>
                                  <a:pt x="10987" y="5173"/>
                                </a:lnTo>
                                <a:lnTo>
                                  <a:pt x="11273" y="4981"/>
                                </a:lnTo>
                                <a:cubicBezTo>
                                  <a:pt x="11329" y="4942"/>
                                  <a:pt x="11369" y="4894"/>
                                  <a:pt x="11385" y="4840"/>
                                </a:cubicBezTo>
                                <a:cubicBezTo>
                                  <a:pt x="11396" y="4804"/>
                                  <a:pt x="11392" y="4780"/>
                                  <a:pt x="11392" y="4777"/>
                                </a:cubicBezTo>
                                <a:cubicBezTo>
                                  <a:pt x="11381" y="4681"/>
                                  <a:pt x="11289" y="4609"/>
                                  <a:pt x="11174" y="4609"/>
                                </a:cubicBezTo>
                                <a:close/>
                                <a:moveTo>
                                  <a:pt x="11591" y="5446"/>
                                </a:moveTo>
                                <a:cubicBezTo>
                                  <a:pt x="11552" y="5395"/>
                                  <a:pt x="11484" y="5365"/>
                                  <a:pt x="11408" y="5365"/>
                                </a:cubicBezTo>
                                <a:cubicBezTo>
                                  <a:pt x="11293" y="5365"/>
                                  <a:pt x="11202" y="5437"/>
                                  <a:pt x="11190" y="5533"/>
                                </a:cubicBezTo>
                                <a:cubicBezTo>
                                  <a:pt x="11190" y="5536"/>
                                  <a:pt x="11186" y="5560"/>
                                  <a:pt x="11198" y="5596"/>
                                </a:cubicBezTo>
                                <a:cubicBezTo>
                                  <a:pt x="11214" y="5650"/>
                                  <a:pt x="11253" y="5698"/>
                                  <a:pt x="11309" y="5737"/>
                                </a:cubicBezTo>
                                <a:lnTo>
                                  <a:pt x="11591" y="5929"/>
                                </a:lnTo>
                                <a:lnTo>
                                  <a:pt x="11878" y="5737"/>
                                </a:lnTo>
                                <a:cubicBezTo>
                                  <a:pt x="11933" y="5698"/>
                                  <a:pt x="11973" y="5650"/>
                                  <a:pt x="11989" y="5596"/>
                                </a:cubicBezTo>
                                <a:cubicBezTo>
                                  <a:pt x="12001" y="5560"/>
                                  <a:pt x="11997" y="5536"/>
                                  <a:pt x="11997" y="5533"/>
                                </a:cubicBezTo>
                                <a:cubicBezTo>
                                  <a:pt x="11985" y="5434"/>
                                  <a:pt x="11894" y="5365"/>
                                  <a:pt x="11778" y="5365"/>
                                </a:cubicBezTo>
                                <a:cubicBezTo>
                                  <a:pt x="11699" y="5362"/>
                                  <a:pt x="11631" y="5395"/>
                                  <a:pt x="11591" y="5446"/>
                                </a:cubicBezTo>
                                <a:close/>
                                <a:moveTo>
                                  <a:pt x="17826" y="14453"/>
                                </a:moveTo>
                                <a:cubicBezTo>
                                  <a:pt x="17882" y="14414"/>
                                  <a:pt x="17922" y="14366"/>
                                  <a:pt x="17938" y="14312"/>
                                </a:cubicBezTo>
                                <a:cubicBezTo>
                                  <a:pt x="17950" y="14276"/>
                                  <a:pt x="17946" y="14252"/>
                                  <a:pt x="17946" y="14249"/>
                                </a:cubicBezTo>
                                <a:cubicBezTo>
                                  <a:pt x="17934" y="14150"/>
                                  <a:pt x="17842" y="14081"/>
                                  <a:pt x="17727" y="14081"/>
                                </a:cubicBezTo>
                                <a:cubicBezTo>
                                  <a:pt x="17651" y="14081"/>
                                  <a:pt x="17580" y="14111"/>
                                  <a:pt x="17540" y="14162"/>
                                </a:cubicBezTo>
                                <a:cubicBezTo>
                                  <a:pt x="17500" y="14111"/>
                                  <a:pt x="17433" y="14081"/>
                                  <a:pt x="17357" y="14081"/>
                                </a:cubicBezTo>
                                <a:cubicBezTo>
                                  <a:pt x="17242" y="14081"/>
                                  <a:pt x="17150" y="14153"/>
                                  <a:pt x="17138" y="14249"/>
                                </a:cubicBezTo>
                                <a:cubicBezTo>
                                  <a:pt x="17138" y="14252"/>
                                  <a:pt x="17134" y="14276"/>
                                  <a:pt x="17146" y="14312"/>
                                </a:cubicBezTo>
                                <a:cubicBezTo>
                                  <a:pt x="17162" y="14366"/>
                                  <a:pt x="17202" y="14414"/>
                                  <a:pt x="17258" y="14453"/>
                                </a:cubicBezTo>
                                <a:lnTo>
                                  <a:pt x="17540" y="14645"/>
                                </a:lnTo>
                                <a:lnTo>
                                  <a:pt x="17826" y="14453"/>
                                </a:lnTo>
                                <a:close/>
                                <a:moveTo>
                                  <a:pt x="4617" y="14453"/>
                                </a:moveTo>
                                <a:cubicBezTo>
                                  <a:pt x="4672" y="14414"/>
                                  <a:pt x="4712" y="14366"/>
                                  <a:pt x="4728" y="14312"/>
                                </a:cubicBezTo>
                                <a:cubicBezTo>
                                  <a:pt x="4740" y="14276"/>
                                  <a:pt x="4736" y="14252"/>
                                  <a:pt x="4736" y="14249"/>
                                </a:cubicBezTo>
                                <a:cubicBezTo>
                                  <a:pt x="4724" y="14150"/>
                                  <a:pt x="4633" y="14081"/>
                                  <a:pt x="4517" y="14081"/>
                                </a:cubicBezTo>
                                <a:cubicBezTo>
                                  <a:pt x="4442" y="14081"/>
                                  <a:pt x="4370" y="14111"/>
                                  <a:pt x="4330" y="14162"/>
                                </a:cubicBezTo>
                                <a:cubicBezTo>
                                  <a:pt x="4291" y="14111"/>
                                  <a:pt x="4223" y="14081"/>
                                  <a:pt x="4147" y="14081"/>
                                </a:cubicBezTo>
                                <a:cubicBezTo>
                                  <a:pt x="4032" y="14081"/>
                                  <a:pt x="3941" y="14153"/>
                                  <a:pt x="3929" y="14249"/>
                                </a:cubicBezTo>
                                <a:cubicBezTo>
                                  <a:pt x="3929" y="14252"/>
                                  <a:pt x="3925" y="14276"/>
                                  <a:pt x="3937" y="14312"/>
                                </a:cubicBezTo>
                                <a:cubicBezTo>
                                  <a:pt x="3953" y="14366"/>
                                  <a:pt x="3992" y="14414"/>
                                  <a:pt x="4048" y="14453"/>
                                </a:cubicBezTo>
                                <a:lnTo>
                                  <a:pt x="4330" y="14645"/>
                                </a:lnTo>
                                <a:lnTo>
                                  <a:pt x="4617" y="14453"/>
                                </a:lnTo>
                                <a:close/>
                                <a:moveTo>
                                  <a:pt x="1992" y="14999"/>
                                </a:moveTo>
                                <a:cubicBezTo>
                                  <a:pt x="1992" y="15002"/>
                                  <a:pt x="1988" y="15026"/>
                                  <a:pt x="2000" y="15062"/>
                                </a:cubicBezTo>
                                <a:cubicBezTo>
                                  <a:pt x="2016" y="15116"/>
                                  <a:pt x="2056" y="15164"/>
                                  <a:pt x="2111" y="15203"/>
                                </a:cubicBezTo>
                                <a:lnTo>
                                  <a:pt x="2394" y="15395"/>
                                </a:lnTo>
                                <a:lnTo>
                                  <a:pt x="2680" y="15203"/>
                                </a:lnTo>
                                <a:cubicBezTo>
                                  <a:pt x="2736" y="15164"/>
                                  <a:pt x="2776" y="15116"/>
                                  <a:pt x="2791" y="15062"/>
                                </a:cubicBezTo>
                                <a:cubicBezTo>
                                  <a:pt x="2803" y="15026"/>
                                  <a:pt x="2799" y="15002"/>
                                  <a:pt x="2799" y="14999"/>
                                </a:cubicBezTo>
                                <a:cubicBezTo>
                                  <a:pt x="2787" y="14900"/>
                                  <a:pt x="2696" y="14831"/>
                                  <a:pt x="2581" y="14831"/>
                                </a:cubicBezTo>
                                <a:cubicBezTo>
                                  <a:pt x="2505" y="14831"/>
                                  <a:pt x="2434" y="14861"/>
                                  <a:pt x="2394" y="14912"/>
                                </a:cubicBezTo>
                                <a:cubicBezTo>
                                  <a:pt x="2354" y="14861"/>
                                  <a:pt x="2286" y="14831"/>
                                  <a:pt x="2211" y="14831"/>
                                </a:cubicBezTo>
                                <a:cubicBezTo>
                                  <a:pt x="2096" y="14831"/>
                                  <a:pt x="2004" y="14903"/>
                                  <a:pt x="1992" y="14999"/>
                                </a:cubicBezTo>
                                <a:close/>
                                <a:moveTo>
                                  <a:pt x="3344" y="14453"/>
                                </a:moveTo>
                                <a:cubicBezTo>
                                  <a:pt x="3400" y="14414"/>
                                  <a:pt x="3440" y="14366"/>
                                  <a:pt x="3456" y="14312"/>
                                </a:cubicBezTo>
                                <a:cubicBezTo>
                                  <a:pt x="3467" y="14276"/>
                                  <a:pt x="3463" y="14252"/>
                                  <a:pt x="3463" y="14249"/>
                                </a:cubicBezTo>
                                <a:cubicBezTo>
                                  <a:pt x="3452" y="14150"/>
                                  <a:pt x="3360" y="14081"/>
                                  <a:pt x="3245" y="14081"/>
                                </a:cubicBezTo>
                                <a:cubicBezTo>
                                  <a:pt x="3169" y="14081"/>
                                  <a:pt x="3098" y="14111"/>
                                  <a:pt x="3058" y="14162"/>
                                </a:cubicBezTo>
                                <a:cubicBezTo>
                                  <a:pt x="3018" y="14111"/>
                                  <a:pt x="2951" y="14081"/>
                                  <a:pt x="2875" y="14081"/>
                                </a:cubicBezTo>
                                <a:cubicBezTo>
                                  <a:pt x="2760" y="14081"/>
                                  <a:pt x="2668" y="14153"/>
                                  <a:pt x="2656" y="14249"/>
                                </a:cubicBezTo>
                                <a:cubicBezTo>
                                  <a:pt x="2656" y="14252"/>
                                  <a:pt x="2652" y="14276"/>
                                  <a:pt x="2664" y="14312"/>
                                </a:cubicBezTo>
                                <a:cubicBezTo>
                                  <a:pt x="2680" y="14366"/>
                                  <a:pt x="2720" y="14414"/>
                                  <a:pt x="2776" y="14453"/>
                                </a:cubicBezTo>
                                <a:lnTo>
                                  <a:pt x="3058" y="14645"/>
                                </a:lnTo>
                                <a:lnTo>
                                  <a:pt x="3344" y="14453"/>
                                </a:lnTo>
                                <a:close/>
                                <a:moveTo>
                                  <a:pt x="3380" y="15206"/>
                                </a:moveTo>
                                <a:lnTo>
                                  <a:pt x="3662" y="15398"/>
                                </a:lnTo>
                                <a:lnTo>
                                  <a:pt x="3949" y="15206"/>
                                </a:lnTo>
                                <a:cubicBezTo>
                                  <a:pt x="4004" y="15167"/>
                                  <a:pt x="4044" y="15119"/>
                                  <a:pt x="4060" y="15065"/>
                                </a:cubicBezTo>
                                <a:cubicBezTo>
                                  <a:pt x="4072" y="15029"/>
                                  <a:pt x="4068" y="15005"/>
                                  <a:pt x="4068" y="15002"/>
                                </a:cubicBezTo>
                                <a:cubicBezTo>
                                  <a:pt x="4056" y="14903"/>
                                  <a:pt x="3965" y="14834"/>
                                  <a:pt x="3849" y="14834"/>
                                </a:cubicBezTo>
                                <a:cubicBezTo>
                                  <a:pt x="3774" y="14834"/>
                                  <a:pt x="3702" y="14864"/>
                                  <a:pt x="3662" y="14915"/>
                                </a:cubicBezTo>
                                <a:cubicBezTo>
                                  <a:pt x="3623" y="14864"/>
                                  <a:pt x="3555" y="14834"/>
                                  <a:pt x="3479" y="14834"/>
                                </a:cubicBezTo>
                                <a:cubicBezTo>
                                  <a:pt x="3364" y="14834"/>
                                  <a:pt x="3273" y="14906"/>
                                  <a:pt x="3261" y="15002"/>
                                </a:cubicBezTo>
                                <a:cubicBezTo>
                                  <a:pt x="3261" y="15005"/>
                                  <a:pt x="3257" y="15029"/>
                                  <a:pt x="3269" y="15065"/>
                                </a:cubicBezTo>
                                <a:cubicBezTo>
                                  <a:pt x="3285" y="15119"/>
                                  <a:pt x="3324" y="15167"/>
                                  <a:pt x="3380" y="15206"/>
                                </a:cubicBezTo>
                                <a:close/>
                                <a:moveTo>
                                  <a:pt x="4752" y="15206"/>
                                </a:moveTo>
                                <a:lnTo>
                                  <a:pt x="5034" y="15398"/>
                                </a:lnTo>
                                <a:lnTo>
                                  <a:pt x="5320" y="15206"/>
                                </a:lnTo>
                                <a:cubicBezTo>
                                  <a:pt x="5376" y="15167"/>
                                  <a:pt x="5416" y="15119"/>
                                  <a:pt x="5432" y="15065"/>
                                </a:cubicBezTo>
                                <a:cubicBezTo>
                                  <a:pt x="5444" y="15029"/>
                                  <a:pt x="5440" y="15005"/>
                                  <a:pt x="5440" y="15002"/>
                                </a:cubicBezTo>
                                <a:cubicBezTo>
                                  <a:pt x="5428" y="14903"/>
                                  <a:pt x="5336" y="14834"/>
                                  <a:pt x="5221" y="14834"/>
                                </a:cubicBezTo>
                                <a:cubicBezTo>
                                  <a:pt x="5146" y="14834"/>
                                  <a:pt x="5074" y="14864"/>
                                  <a:pt x="5034" y="14915"/>
                                </a:cubicBezTo>
                                <a:cubicBezTo>
                                  <a:pt x="4994" y="14864"/>
                                  <a:pt x="4927" y="14834"/>
                                  <a:pt x="4851" y="14834"/>
                                </a:cubicBezTo>
                                <a:cubicBezTo>
                                  <a:pt x="4736" y="14834"/>
                                  <a:pt x="4644" y="14906"/>
                                  <a:pt x="4633" y="15002"/>
                                </a:cubicBezTo>
                                <a:cubicBezTo>
                                  <a:pt x="4633" y="15005"/>
                                  <a:pt x="4629" y="15029"/>
                                  <a:pt x="4641" y="15065"/>
                                </a:cubicBezTo>
                                <a:cubicBezTo>
                                  <a:pt x="4656" y="15119"/>
                                  <a:pt x="4696" y="15167"/>
                                  <a:pt x="4752" y="15206"/>
                                </a:cubicBezTo>
                                <a:close/>
                                <a:moveTo>
                                  <a:pt x="6024" y="15206"/>
                                </a:moveTo>
                                <a:lnTo>
                                  <a:pt x="6307" y="15398"/>
                                </a:lnTo>
                                <a:lnTo>
                                  <a:pt x="6593" y="15206"/>
                                </a:lnTo>
                                <a:cubicBezTo>
                                  <a:pt x="6649" y="15167"/>
                                  <a:pt x="6688" y="15119"/>
                                  <a:pt x="6704" y="15065"/>
                                </a:cubicBezTo>
                                <a:cubicBezTo>
                                  <a:pt x="6716" y="15029"/>
                                  <a:pt x="6712" y="15005"/>
                                  <a:pt x="6712" y="15002"/>
                                </a:cubicBezTo>
                                <a:cubicBezTo>
                                  <a:pt x="6700" y="14903"/>
                                  <a:pt x="6609" y="14834"/>
                                  <a:pt x="6494" y="14834"/>
                                </a:cubicBezTo>
                                <a:cubicBezTo>
                                  <a:pt x="6418" y="14834"/>
                                  <a:pt x="6346" y="14864"/>
                                  <a:pt x="6307" y="14915"/>
                                </a:cubicBezTo>
                                <a:cubicBezTo>
                                  <a:pt x="6267" y="14864"/>
                                  <a:pt x="6199" y="14834"/>
                                  <a:pt x="6124" y="14834"/>
                                </a:cubicBezTo>
                                <a:cubicBezTo>
                                  <a:pt x="6008" y="14834"/>
                                  <a:pt x="5917" y="14906"/>
                                  <a:pt x="5905" y="15002"/>
                                </a:cubicBezTo>
                                <a:cubicBezTo>
                                  <a:pt x="5905" y="15005"/>
                                  <a:pt x="5901" y="15029"/>
                                  <a:pt x="5913" y="15065"/>
                                </a:cubicBezTo>
                                <a:cubicBezTo>
                                  <a:pt x="5929" y="15119"/>
                                  <a:pt x="5969" y="15167"/>
                                  <a:pt x="6024" y="15206"/>
                                </a:cubicBezTo>
                                <a:close/>
                                <a:moveTo>
                                  <a:pt x="5989" y="14453"/>
                                </a:moveTo>
                                <a:cubicBezTo>
                                  <a:pt x="6044" y="14414"/>
                                  <a:pt x="6084" y="14366"/>
                                  <a:pt x="6100" y="14312"/>
                                </a:cubicBezTo>
                                <a:cubicBezTo>
                                  <a:pt x="6112" y="14276"/>
                                  <a:pt x="6108" y="14252"/>
                                  <a:pt x="6108" y="14249"/>
                                </a:cubicBezTo>
                                <a:cubicBezTo>
                                  <a:pt x="6096" y="14150"/>
                                  <a:pt x="6004" y="14081"/>
                                  <a:pt x="5889" y="14081"/>
                                </a:cubicBezTo>
                                <a:cubicBezTo>
                                  <a:pt x="5814" y="14081"/>
                                  <a:pt x="5742" y="14111"/>
                                  <a:pt x="5702" y="14162"/>
                                </a:cubicBezTo>
                                <a:cubicBezTo>
                                  <a:pt x="5662" y="14111"/>
                                  <a:pt x="5595" y="14081"/>
                                  <a:pt x="5519" y="14081"/>
                                </a:cubicBezTo>
                                <a:cubicBezTo>
                                  <a:pt x="5404" y="14081"/>
                                  <a:pt x="5313" y="14153"/>
                                  <a:pt x="5301" y="14249"/>
                                </a:cubicBezTo>
                                <a:cubicBezTo>
                                  <a:pt x="5301" y="14252"/>
                                  <a:pt x="5297" y="14276"/>
                                  <a:pt x="5309" y="14312"/>
                                </a:cubicBezTo>
                                <a:cubicBezTo>
                                  <a:pt x="5324" y="14366"/>
                                  <a:pt x="5364" y="14414"/>
                                  <a:pt x="5420" y="14453"/>
                                </a:cubicBezTo>
                                <a:lnTo>
                                  <a:pt x="5702" y="14645"/>
                                </a:lnTo>
                                <a:lnTo>
                                  <a:pt x="5989" y="14453"/>
                                </a:lnTo>
                                <a:close/>
                                <a:moveTo>
                                  <a:pt x="2394" y="7024"/>
                                </a:moveTo>
                                <a:cubicBezTo>
                                  <a:pt x="2354" y="6973"/>
                                  <a:pt x="2286" y="6943"/>
                                  <a:pt x="2211" y="6943"/>
                                </a:cubicBezTo>
                                <a:cubicBezTo>
                                  <a:pt x="2096" y="6943"/>
                                  <a:pt x="2004" y="7015"/>
                                  <a:pt x="1992" y="7111"/>
                                </a:cubicBezTo>
                                <a:cubicBezTo>
                                  <a:pt x="1992" y="7114"/>
                                  <a:pt x="1988" y="7138"/>
                                  <a:pt x="2000" y="7174"/>
                                </a:cubicBezTo>
                                <a:cubicBezTo>
                                  <a:pt x="2016" y="7228"/>
                                  <a:pt x="2056" y="7276"/>
                                  <a:pt x="2111" y="7315"/>
                                </a:cubicBezTo>
                                <a:lnTo>
                                  <a:pt x="2394" y="7507"/>
                                </a:lnTo>
                                <a:lnTo>
                                  <a:pt x="2680" y="7315"/>
                                </a:lnTo>
                                <a:cubicBezTo>
                                  <a:pt x="2736" y="7276"/>
                                  <a:pt x="2776" y="7228"/>
                                  <a:pt x="2791" y="7174"/>
                                </a:cubicBezTo>
                                <a:cubicBezTo>
                                  <a:pt x="2803" y="7138"/>
                                  <a:pt x="2799" y="7114"/>
                                  <a:pt x="2799" y="7111"/>
                                </a:cubicBezTo>
                                <a:cubicBezTo>
                                  <a:pt x="2787" y="7012"/>
                                  <a:pt x="2696" y="6943"/>
                                  <a:pt x="2581" y="6943"/>
                                </a:cubicBezTo>
                                <a:cubicBezTo>
                                  <a:pt x="2501" y="6943"/>
                                  <a:pt x="2434" y="6976"/>
                                  <a:pt x="2394" y="7024"/>
                                </a:cubicBezTo>
                                <a:close/>
                                <a:moveTo>
                                  <a:pt x="7261" y="14453"/>
                                </a:moveTo>
                                <a:cubicBezTo>
                                  <a:pt x="7317" y="14414"/>
                                  <a:pt x="7356" y="14366"/>
                                  <a:pt x="7372" y="14312"/>
                                </a:cubicBezTo>
                                <a:cubicBezTo>
                                  <a:pt x="7384" y="14276"/>
                                  <a:pt x="7380" y="14252"/>
                                  <a:pt x="7380" y="14249"/>
                                </a:cubicBezTo>
                                <a:cubicBezTo>
                                  <a:pt x="7368" y="14150"/>
                                  <a:pt x="7277" y="14081"/>
                                  <a:pt x="7162" y="14081"/>
                                </a:cubicBezTo>
                                <a:cubicBezTo>
                                  <a:pt x="7086" y="14081"/>
                                  <a:pt x="7014" y="14111"/>
                                  <a:pt x="6975" y="14162"/>
                                </a:cubicBezTo>
                                <a:cubicBezTo>
                                  <a:pt x="6935" y="14111"/>
                                  <a:pt x="6867" y="14081"/>
                                  <a:pt x="6792" y="14081"/>
                                </a:cubicBezTo>
                                <a:cubicBezTo>
                                  <a:pt x="6676" y="14081"/>
                                  <a:pt x="6585" y="14153"/>
                                  <a:pt x="6573" y="14249"/>
                                </a:cubicBezTo>
                                <a:cubicBezTo>
                                  <a:pt x="6573" y="14252"/>
                                  <a:pt x="6569" y="14276"/>
                                  <a:pt x="6581" y="14312"/>
                                </a:cubicBezTo>
                                <a:cubicBezTo>
                                  <a:pt x="6597" y="14366"/>
                                  <a:pt x="6637" y="14414"/>
                                  <a:pt x="6692" y="14453"/>
                                </a:cubicBezTo>
                                <a:lnTo>
                                  <a:pt x="6975" y="14645"/>
                                </a:lnTo>
                                <a:lnTo>
                                  <a:pt x="7261" y="14453"/>
                                </a:lnTo>
                                <a:close/>
                                <a:moveTo>
                                  <a:pt x="1992" y="8695"/>
                                </a:moveTo>
                                <a:cubicBezTo>
                                  <a:pt x="1992" y="8698"/>
                                  <a:pt x="1988" y="8722"/>
                                  <a:pt x="2000" y="8758"/>
                                </a:cubicBezTo>
                                <a:cubicBezTo>
                                  <a:pt x="2016" y="8812"/>
                                  <a:pt x="2056" y="8860"/>
                                  <a:pt x="2111" y="8899"/>
                                </a:cubicBezTo>
                                <a:lnTo>
                                  <a:pt x="2394" y="9091"/>
                                </a:lnTo>
                                <a:lnTo>
                                  <a:pt x="2680" y="8899"/>
                                </a:lnTo>
                                <a:cubicBezTo>
                                  <a:pt x="2736" y="8860"/>
                                  <a:pt x="2776" y="8812"/>
                                  <a:pt x="2791" y="8758"/>
                                </a:cubicBezTo>
                                <a:cubicBezTo>
                                  <a:pt x="2803" y="8722"/>
                                  <a:pt x="2799" y="8698"/>
                                  <a:pt x="2799" y="8695"/>
                                </a:cubicBezTo>
                                <a:cubicBezTo>
                                  <a:pt x="2787" y="8596"/>
                                  <a:pt x="2696" y="8527"/>
                                  <a:pt x="2581" y="8527"/>
                                </a:cubicBezTo>
                                <a:cubicBezTo>
                                  <a:pt x="2505" y="8527"/>
                                  <a:pt x="2434" y="8557"/>
                                  <a:pt x="2394" y="8608"/>
                                </a:cubicBezTo>
                                <a:cubicBezTo>
                                  <a:pt x="2354" y="8557"/>
                                  <a:pt x="2286" y="8527"/>
                                  <a:pt x="2211" y="8527"/>
                                </a:cubicBezTo>
                                <a:cubicBezTo>
                                  <a:pt x="2096" y="8524"/>
                                  <a:pt x="2004" y="8596"/>
                                  <a:pt x="1992" y="8695"/>
                                </a:cubicBezTo>
                                <a:close/>
                                <a:moveTo>
                                  <a:pt x="1992" y="13421"/>
                                </a:moveTo>
                                <a:cubicBezTo>
                                  <a:pt x="1992" y="13424"/>
                                  <a:pt x="1988" y="13448"/>
                                  <a:pt x="2000" y="13484"/>
                                </a:cubicBezTo>
                                <a:cubicBezTo>
                                  <a:pt x="2016" y="13538"/>
                                  <a:pt x="2056" y="13586"/>
                                  <a:pt x="2111" y="13625"/>
                                </a:cubicBezTo>
                                <a:lnTo>
                                  <a:pt x="2394" y="13817"/>
                                </a:lnTo>
                                <a:lnTo>
                                  <a:pt x="2680" y="13625"/>
                                </a:lnTo>
                                <a:cubicBezTo>
                                  <a:pt x="2736" y="13586"/>
                                  <a:pt x="2776" y="13538"/>
                                  <a:pt x="2791" y="13484"/>
                                </a:cubicBezTo>
                                <a:cubicBezTo>
                                  <a:pt x="2803" y="13448"/>
                                  <a:pt x="2799" y="13424"/>
                                  <a:pt x="2799" y="13421"/>
                                </a:cubicBezTo>
                                <a:cubicBezTo>
                                  <a:pt x="2787" y="13322"/>
                                  <a:pt x="2696" y="13253"/>
                                  <a:pt x="2581" y="13253"/>
                                </a:cubicBezTo>
                                <a:cubicBezTo>
                                  <a:pt x="2505" y="13253"/>
                                  <a:pt x="2434" y="13283"/>
                                  <a:pt x="2394" y="13334"/>
                                </a:cubicBezTo>
                                <a:cubicBezTo>
                                  <a:pt x="2354" y="13283"/>
                                  <a:pt x="2286" y="13253"/>
                                  <a:pt x="2211" y="13253"/>
                                </a:cubicBezTo>
                                <a:cubicBezTo>
                                  <a:pt x="2096" y="13250"/>
                                  <a:pt x="2004" y="13322"/>
                                  <a:pt x="1992" y="13421"/>
                                </a:cubicBezTo>
                                <a:close/>
                                <a:moveTo>
                                  <a:pt x="3245" y="6190"/>
                                </a:moveTo>
                                <a:cubicBezTo>
                                  <a:pt x="3169" y="6190"/>
                                  <a:pt x="3098" y="6220"/>
                                  <a:pt x="3058" y="6271"/>
                                </a:cubicBezTo>
                                <a:cubicBezTo>
                                  <a:pt x="3018" y="6220"/>
                                  <a:pt x="2951" y="6190"/>
                                  <a:pt x="2875" y="6190"/>
                                </a:cubicBezTo>
                                <a:cubicBezTo>
                                  <a:pt x="2760" y="6190"/>
                                  <a:pt x="2668" y="6262"/>
                                  <a:pt x="2656" y="6358"/>
                                </a:cubicBezTo>
                                <a:cubicBezTo>
                                  <a:pt x="2656" y="6361"/>
                                  <a:pt x="2652" y="6385"/>
                                  <a:pt x="2664" y="6421"/>
                                </a:cubicBezTo>
                                <a:cubicBezTo>
                                  <a:pt x="2680" y="6475"/>
                                  <a:pt x="2720" y="6523"/>
                                  <a:pt x="2776" y="6562"/>
                                </a:cubicBezTo>
                                <a:lnTo>
                                  <a:pt x="3058" y="6754"/>
                                </a:lnTo>
                                <a:lnTo>
                                  <a:pt x="3344" y="6562"/>
                                </a:lnTo>
                                <a:cubicBezTo>
                                  <a:pt x="3400" y="6523"/>
                                  <a:pt x="3440" y="6475"/>
                                  <a:pt x="3456" y="6421"/>
                                </a:cubicBezTo>
                                <a:cubicBezTo>
                                  <a:pt x="3467" y="6385"/>
                                  <a:pt x="3463" y="6361"/>
                                  <a:pt x="3463" y="6358"/>
                                </a:cubicBezTo>
                                <a:cubicBezTo>
                                  <a:pt x="3452" y="6262"/>
                                  <a:pt x="3360" y="6190"/>
                                  <a:pt x="3245" y="6190"/>
                                </a:cubicBezTo>
                                <a:close/>
                                <a:moveTo>
                                  <a:pt x="1992" y="10258"/>
                                </a:moveTo>
                                <a:cubicBezTo>
                                  <a:pt x="1992" y="10261"/>
                                  <a:pt x="1988" y="10285"/>
                                  <a:pt x="2000" y="10321"/>
                                </a:cubicBezTo>
                                <a:cubicBezTo>
                                  <a:pt x="2016" y="10375"/>
                                  <a:pt x="2056" y="10423"/>
                                  <a:pt x="2111" y="10462"/>
                                </a:cubicBezTo>
                                <a:lnTo>
                                  <a:pt x="2394" y="10654"/>
                                </a:lnTo>
                                <a:lnTo>
                                  <a:pt x="2680" y="10462"/>
                                </a:lnTo>
                                <a:cubicBezTo>
                                  <a:pt x="2736" y="10423"/>
                                  <a:pt x="2776" y="10375"/>
                                  <a:pt x="2791" y="10321"/>
                                </a:cubicBezTo>
                                <a:cubicBezTo>
                                  <a:pt x="2803" y="10285"/>
                                  <a:pt x="2799" y="10261"/>
                                  <a:pt x="2799" y="10258"/>
                                </a:cubicBezTo>
                                <a:cubicBezTo>
                                  <a:pt x="2787" y="10159"/>
                                  <a:pt x="2696" y="10090"/>
                                  <a:pt x="2581" y="10090"/>
                                </a:cubicBezTo>
                                <a:cubicBezTo>
                                  <a:pt x="2505" y="10090"/>
                                  <a:pt x="2434" y="10120"/>
                                  <a:pt x="2394" y="10171"/>
                                </a:cubicBezTo>
                                <a:cubicBezTo>
                                  <a:pt x="2354" y="10120"/>
                                  <a:pt x="2286" y="10090"/>
                                  <a:pt x="2211" y="10090"/>
                                </a:cubicBezTo>
                                <a:cubicBezTo>
                                  <a:pt x="2096" y="10090"/>
                                  <a:pt x="2004" y="10159"/>
                                  <a:pt x="1992" y="10258"/>
                                </a:cubicBezTo>
                                <a:close/>
                                <a:moveTo>
                                  <a:pt x="1992" y="11840"/>
                                </a:moveTo>
                                <a:cubicBezTo>
                                  <a:pt x="1992" y="11843"/>
                                  <a:pt x="1988" y="11867"/>
                                  <a:pt x="2000" y="11903"/>
                                </a:cubicBezTo>
                                <a:cubicBezTo>
                                  <a:pt x="2016" y="11957"/>
                                  <a:pt x="2056" y="12005"/>
                                  <a:pt x="2111" y="12044"/>
                                </a:cubicBezTo>
                                <a:lnTo>
                                  <a:pt x="2394" y="12236"/>
                                </a:lnTo>
                                <a:lnTo>
                                  <a:pt x="2680" y="12044"/>
                                </a:lnTo>
                                <a:cubicBezTo>
                                  <a:pt x="2736" y="12005"/>
                                  <a:pt x="2776" y="11957"/>
                                  <a:pt x="2791" y="11903"/>
                                </a:cubicBezTo>
                                <a:cubicBezTo>
                                  <a:pt x="2803" y="11867"/>
                                  <a:pt x="2799" y="11843"/>
                                  <a:pt x="2799" y="11840"/>
                                </a:cubicBezTo>
                                <a:cubicBezTo>
                                  <a:pt x="2787" y="11741"/>
                                  <a:pt x="2696" y="11672"/>
                                  <a:pt x="2581" y="11672"/>
                                </a:cubicBezTo>
                                <a:cubicBezTo>
                                  <a:pt x="2505" y="11672"/>
                                  <a:pt x="2434" y="11702"/>
                                  <a:pt x="2394" y="11753"/>
                                </a:cubicBezTo>
                                <a:cubicBezTo>
                                  <a:pt x="2354" y="11702"/>
                                  <a:pt x="2286" y="11672"/>
                                  <a:pt x="2211" y="11672"/>
                                </a:cubicBezTo>
                                <a:cubicBezTo>
                                  <a:pt x="2096" y="11669"/>
                                  <a:pt x="2004" y="11741"/>
                                  <a:pt x="1992" y="11840"/>
                                </a:cubicBezTo>
                                <a:close/>
                                <a:moveTo>
                                  <a:pt x="11273" y="14453"/>
                                </a:moveTo>
                                <a:cubicBezTo>
                                  <a:pt x="11329" y="14414"/>
                                  <a:pt x="11369" y="14366"/>
                                  <a:pt x="11385" y="14312"/>
                                </a:cubicBezTo>
                                <a:cubicBezTo>
                                  <a:pt x="11396" y="14276"/>
                                  <a:pt x="11392" y="14252"/>
                                  <a:pt x="11392" y="14249"/>
                                </a:cubicBezTo>
                                <a:cubicBezTo>
                                  <a:pt x="11381" y="14150"/>
                                  <a:pt x="11289" y="14081"/>
                                  <a:pt x="11174" y="14081"/>
                                </a:cubicBezTo>
                                <a:cubicBezTo>
                                  <a:pt x="11098" y="14081"/>
                                  <a:pt x="11027" y="14111"/>
                                  <a:pt x="10987" y="14162"/>
                                </a:cubicBezTo>
                                <a:cubicBezTo>
                                  <a:pt x="10947" y="14111"/>
                                  <a:pt x="10880" y="14081"/>
                                  <a:pt x="10804" y="14081"/>
                                </a:cubicBezTo>
                                <a:cubicBezTo>
                                  <a:pt x="10689" y="14081"/>
                                  <a:pt x="10597" y="14153"/>
                                  <a:pt x="10585" y="14249"/>
                                </a:cubicBezTo>
                                <a:cubicBezTo>
                                  <a:pt x="10585" y="14252"/>
                                  <a:pt x="10581" y="14276"/>
                                  <a:pt x="10593" y="14312"/>
                                </a:cubicBezTo>
                                <a:cubicBezTo>
                                  <a:pt x="10609" y="14366"/>
                                  <a:pt x="10649" y="14414"/>
                                  <a:pt x="10705" y="14453"/>
                                </a:cubicBezTo>
                                <a:lnTo>
                                  <a:pt x="10987" y="14645"/>
                                </a:lnTo>
                                <a:lnTo>
                                  <a:pt x="11273" y="14453"/>
                                </a:lnTo>
                                <a:close/>
                                <a:moveTo>
                                  <a:pt x="13949" y="15206"/>
                                </a:moveTo>
                                <a:lnTo>
                                  <a:pt x="14232" y="15398"/>
                                </a:lnTo>
                                <a:lnTo>
                                  <a:pt x="14518" y="15206"/>
                                </a:lnTo>
                                <a:cubicBezTo>
                                  <a:pt x="14574" y="15167"/>
                                  <a:pt x="14613" y="15119"/>
                                  <a:pt x="14629" y="15065"/>
                                </a:cubicBezTo>
                                <a:cubicBezTo>
                                  <a:pt x="14641" y="15029"/>
                                  <a:pt x="14637" y="15005"/>
                                  <a:pt x="14637" y="15002"/>
                                </a:cubicBezTo>
                                <a:cubicBezTo>
                                  <a:pt x="14625" y="14903"/>
                                  <a:pt x="14534" y="14834"/>
                                  <a:pt x="14419" y="14834"/>
                                </a:cubicBezTo>
                                <a:cubicBezTo>
                                  <a:pt x="14343" y="14834"/>
                                  <a:pt x="14271" y="14864"/>
                                  <a:pt x="14232" y="14915"/>
                                </a:cubicBezTo>
                                <a:cubicBezTo>
                                  <a:pt x="14192" y="14864"/>
                                  <a:pt x="14124" y="14834"/>
                                  <a:pt x="14049" y="14834"/>
                                </a:cubicBezTo>
                                <a:cubicBezTo>
                                  <a:pt x="13933" y="14834"/>
                                  <a:pt x="13842" y="14906"/>
                                  <a:pt x="13830" y="15002"/>
                                </a:cubicBezTo>
                                <a:cubicBezTo>
                                  <a:pt x="13830" y="15005"/>
                                  <a:pt x="13826" y="15029"/>
                                  <a:pt x="13838" y="15065"/>
                                </a:cubicBezTo>
                                <a:cubicBezTo>
                                  <a:pt x="13854" y="15119"/>
                                  <a:pt x="13894" y="15167"/>
                                  <a:pt x="13949" y="15206"/>
                                </a:cubicBezTo>
                                <a:close/>
                                <a:moveTo>
                                  <a:pt x="13814" y="14453"/>
                                </a:moveTo>
                                <a:cubicBezTo>
                                  <a:pt x="13870" y="14414"/>
                                  <a:pt x="13910" y="14366"/>
                                  <a:pt x="13925" y="14312"/>
                                </a:cubicBezTo>
                                <a:cubicBezTo>
                                  <a:pt x="13937" y="14276"/>
                                  <a:pt x="13933" y="14252"/>
                                  <a:pt x="13933" y="14249"/>
                                </a:cubicBezTo>
                                <a:cubicBezTo>
                                  <a:pt x="13922" y="14150"/>
                                  <a:pt x="13830" y="14081"/>
                                  <a:pt x="13715" y="14081"/>
                                </a:cubicBezTo>
                                <a:cubicBezTo>
                                  <a:pt x="13639" y="14081"/>
                                  <a:pt x="13568" y="14111"/>
                                  <a:pt x="13528" y="14162"/>
                                </a:cubicBezTo>
                                <a:cubicBezTo>
                                  <a:pt x="13488" y="14111"/>
                                  <a:pt x="13420" y="14081"/>
                                  <a:pt x="13345" y="14081"/>
                                </a:cubicBezTo>
                                <a:cubicBezTo>
                                  <a:pt x="13230" y="14081"/>
                                  <a:pt x="13138" y="14153"/>
                                  <a:pt x="13126" y="14249"/>
                                </a:cubicBezTo>
                                <a:cubicBezTo>
                                  <a:pt x="13126" y="14252"/>
                                  <a:pt x="13122" y="14276"/>
                                  <a:pt x="13134" y="14312"/>
                                </a:cubicBezTo>
                                <a:cubicBezTo>
                                  <a:pt x="13150" y="14366"/>
                                  <a:pt x="13190" y="14414"/>
                                  <a:pt x="13246" y="14453"/>
                                </a:cubicBezTo>
                                <a:lnTo>
                                  <a:pt x="13528" y="14645"/>
                                </a:lnTo>
                                <a:lnTo>
                                  <a:pt x="13814" y="14453"/>
                                </a:lnTo>
                                <a:close/>
                                <a:moveTo>
                                  <a:pt x="12581" y="15206"/>
                                </a:moveTo>
                                <a:lnTo>
                                  <a:pt x="12864" y="15398"/>
                                </a:lnTo>
                                <a:lnTo>
                                  <a:pt x="13150" y="15206"/>
                                </a:lnTo>
                                <a:cubicBezTo>
                                  <a:pt x="13206" y="15167"/>
                                  <a:pt x="13246" y="15119"/>
                                  <a:pt x="13261" y="15065"/>
                                </a:cubicBezTo>
                                <a:cubicBezTo>
                                  <a:pt x="13273" y="15029"/>
                                  <a:pt x="13269" y="15005"/>
                                  <a:pt x="13269" y="15002"/>
                                </a:cubicBezTo>
                                <a:cubicBezTo>
                                  <a:pt x="13257" y="14903"/>
                                  <a:pt x="13166" y="14834"/>
                                  <a:pt x="13051" y="14834"/>
                                </a:cubicBezTo>
                                <a:cubicBezTo>
                                  <a:pt x="12975" y="14834"/>
                                  <a:pt x="12904" y="14864"/>
                                  <a:pt x="12864" y="14915"/>
                                </a:cubicBezTo>
                                <a:cubicBezTo>
                                  <a:pt x="12824" y="14864"/>
                                  <a:pt x="12756" y="14834"/>
                                  <a:pt x="12681" y="14834"/>
                                </a:cubicBezTo>
                                <a:cubicBezTo>
                                  <a:pt x="12566" y="14834"/>
                                  <a:pt x="12474" y="14906"/>
                                  <a:pt x="12462" y="15002"/>
                                </a:cubicBezTo>
                                <a:cubicBezTo>
                                  <a:pt x="12462" y="15005"/>
                                  <a:pt x="12458" y="15029"/>
                                  <a:pt x="12470" y="15065"/>
                                </a:cubicBezTo>
                                <a:cubicBezTo>
                                  <a:pt x="12486" y="15119"/>
                                  <a:pt x="12522" y="15167"/>
                                  <a:pt x="12581" y="15206"/>
                                </a:cubicBezTo>
                                <a:close/>
                                <a:moveTo>
                                  <a:pt x="15186" y="14453"/>
                                </a:moveTo>
                                <a:cubicBezTo>
                                  <a:pt x="15242" y="14414"/>
                                  <a:pt x="15281" y="14366"/>
                                  <a:pt x="15297" y="14312"/>
                                </a:cubicBezTo>
                                <a:cubicBezTo>
                                  <a:pt x="15309" y="14276"/>
                                  <a:pt x="15305" y="14252"/>
                                  <a:pt x="15305" y="14249"/>
                                </a:cubicBezTo>
                                <a:cubicBezTo>
                                  <a:pt x="15293" y="14150"/>
                                  <a:pt x="15202" y="14081"/>
                                  <a:pt x="15087" y="14081"/>
                                </a:cubicBezTo>
                                <a:cubicBezTo>
                                  <a:pt x="15011" y="14081"/>
                                  <a:pt x="14939" y="14111"/>
                                  <a:pt x="14900" y="14162"/>
                                </a:cubicBezTo>
                                <a:cubicBezTo>
                                  <a:pt x="14860" y="14111"/>
                                  <a:pt x="14792" y="14081"/>
                                  <a:pt x="14717" y="14081"/>
                                </a:cubicBezTo>
                                <a:cubicBezTo>
                                  <a:pt x="14601" y="14081"/>
                                  <a:pt x="14510" y="14153"/>
                                  <a:pt x="14498" y="14249"/>
                                </a:cubicBezTo>
                                <a:cubicBezTo>
                                  <a:pt x="14498" y="14252"/>
                                  <a:pt x="14494" y="14276"/>
                                  <a:pt x="14506" y="14312"/>
                                </a:cubicBezTo>
                                <a:cubicBezTo>
                                  <a:pt x="14522" y="14366"/>
                                  <a:pt x="14562" y="14414"/>
                                  <a:pt x="14617" y="14453"/>
                                </a:cubicBezTo>
                                <a:lnTo>
                                  <a:pt x="14900" y="14645"/>
                                </a:lnTo>
                                <a:lnTo>
                                  <a:pt x="15186" y="14453"/>
                                </a:lnTo>
                                <a:close/>
                                <a:moveTo>
                                  <a:pt x="12546" y="14453"/>
                                </a:moveTo>
                                <a:cubicBezTo>
                                  <a:pt x="12601" y="14414"/>
                                  <a:pt x="12641" y="14366"/>
                                  <a:pt x="12657" y="14312"/>
                                </a:cubicBezTo>
                                <a:cubicBezTo>
                                  <a:pt x="12669" y="14276"/>
                                  <a:pt x="12665" y="14252"/>
                                  <a:pt x="12665" y="14249"/>
                                </a:cubicBezTo>
                                <a:cubicBezTo>
                                  <a:pt x="12653" y="14150"/>
                                  <a:pt x="12562" y="14081"/>
                                  <a:pt x="12446" y="14081"/>
                                </a:cubicBezTo>
                                <a:cubicBezTo>
                                  <a:pt x="12371" y="14081"/>
                                  <a:pt x="12299" y="14111"/>
                                  <a:pt x="12259" y="14162"/>
                                </a:cubicBezTo>
                                <a:cubicBezTo>
                                  <a:pt x="12220" y="14111"/>
                                  <a:pt x="12152" y="14081"/>
                                  <a:pt x="12076" y="14081"/>
                                </a:cubicBezTo>
                                <a:cubicBezTo>
                                  <a:pt x="11961" y="14081"/>
                                  <a:pt x="11870" y="14153"/>
                                  <a:pt x="11858" y="14249"/>
                                </a:cubicBezTo>
                                <a:cubicBezTo>
                                  <a:pt x="11858" y="14252"/>
                                  <a:pt x="11854" y="14276"/>
                                  <a:pt x="11866" y="14312"/>
                                </a:cubicBezTo>
                                <a:cubicBezTo>
                                  <a:pt x="11882" y="14366"/>
                                  <a:pt x="11921" y="14414"/>
                                  <a:pt x="11977" y="14453"/>
                                </a:cubicBezTo>
                                <a:lnTo>
                                  <a:pt x="12259" y="14645"/>
                                </a:lnTo>
                                <a:lnTo>
                                  <a:pt x="12546" y="14453"/>
                                </a:lnTo>
                                <a:close/>
                                <a:moveTo>
                                  <a:pt x="16458" y="14453"/>
                                </a:moveTo>
                                <a:cubicBezTo>
                                  <a:pt x="16514" y="14414"/>
                                  <a:pt x="16554" y="14366"/>
                                  <a:pt x="16570" y="14312"/>
                                </a:cubicBezTo>
                                <a:cubicBezTo>
                                  <a:pt x="16582" y="14276"/>
                                  <a:pt x="16578" y="14252"/>
                                  <a:pt x="16578" y="14249"/>
                                </a:cubicBezTo>
                                <a:cubicBezTo>
                                  <a:pt x="16566" y="14150"/>
                                  <a:pt x="16474" y="14081"/>
                                  <a:pt x="16359" y="14081"/>
                                </a:cubicBezTo>
                                <a:cubicBezTo>
                                  <a:pt x="16284" y="14081"/>
                                  <a:pt x="16212" y="14111"/>
                                  <a:pt x="16172" y="14162"/>
                                </a:cubicBezTo>
                                <a:cubicBezTo>
                                  <a:pt x="16132" y="14111"/>
                                  <a:pt x="16065" y="14081"/>
                                  <a:pt x="15989" y="14081"/>
                                </a:cubicBezTo>
                                <a:cubicBezTo>
                                  <a:pt x="15874" y="14081"/>
                                  <a:pt x="15782" y="14153"/>
                                  <a:pt x="15771" y="14249"/>
                                </a:cubicBezTo>
                                <a:cubicBezTo>
                                  <a:pt x="15771" y="14252"/>
                                  <a:pt x="15767" y="14276"/>
                                  <a:pt x="15778" y="14312"/>
                                </a:cubicBezTo>
                                <a:cubicBezTo>
                                  <a:pt x="15794" y="14366"/>
                                  <a:pt x="15834" y="14414"/>
                                  <a:pt x="15890" y="14453"/>
                                </a:cubicBezTo>
                                <a:lnTo>
                                  <a:pt x="16172" y="14645"/>
                                </a:lnTo>
                                <a:lnTo>
                                  <a:pt x="16458" y="14453"/>
                                </a:lnTo>
                                <a:close/>
                                <a:moveTo>
                                  <a:pt x="15222" y="15206"/>
                                </a:moveTo>
                                <a:lnTo>
                                  <a:pt x="15504" y="15398"/>
                                </a:lnTo>
                                <a:lnTo>
                                  <a:pt x="15790" y="15206"/>
                                </a:lnTo>
                                <a:cubicBezTo>
                                  <a:pt x="15846" y="15167"/>
                                  <a:pt x="15886" y="15119"/>
                                  <a:pt x="15902" y="15065"/>
                                </a:cubicBezTo>
                                <a:cubicBezTo>
                                  <a:pt x="15914" y="15029"/>
                                  <a:pt x="15910" y="15005"/>
                                  <a:pt x="15910" y="15002"/>
                                </a:cubicBezTo>
                                <a:cubicBezTo>
                                  <a:pt x="15898" y="14903"/>
                                  <a:pt x="15806" y="14834"/>
                                  <a:pt x="15691" y="14834"/>
                                </a:cubicBezTo>
                                <a:cubicBezTo>
                                  <a:pt x="15615" y="14834"/>
                                  <a:pt x="15544" y="14864"/>
                                  <a:pt x="15504" y="14915"/>
                                </a:cubicBezTo>
                                <a:cubicBezTo>
                                  <a:pt x="15464" y="14864"/>
                                  <a:pt x="15397" y="14834"/>
                                  <a:pt x="15321" y="14834"/>
                                </a:cubicBezTo>
                                <a:cubicBezTo>
                                  <a:pt x="15206" y="14834"/>
                                  <a:pt x="15114" y="14906"/>
                                  <a:pt x="15103" y="15002"/>
                                </a:cubicBezTo>
                                <a:cubicBezTo>
                                  <a:pt x="15103" y="15005"/>
                                  <a:pt x="15099" y="15029"/>
                                  <a:pt x="15110" y="15065"/>
                                </a:cubicBezTo>
                                <a:cubicBezTo>
                                  <a:pt x="15126" y="15119"/>
                                  <a:pt x="15166" y="15167"/>
                                  <a:pt x="15222" y="15206"/>
                                </a:cubicBezTo>
                                <a:close/>
                                <a:moveTo>
                                  <a:pt x="11309" y="15206"/>
                                </a:moveTo>
                                <a:lnTo>
                                  <a:pt x="11591" y="15398"/>
                                </a:lnTo>
                                <a:lnTo>
                                  <a:pt x="11878" y="15206"/>
                                </a:lnTo>
                                <a:cubicBezTo>
                                  <a:pt x="11933" y="15167"/>
                                  <a:pt x="11973" y="15119"/>
                                  <a:pt x="11989" y="15065"/>
                                </a:cubicBezTo>
                                <a:cubicBezTo>
                                  <a:pt x="12001" y="15029"/>
                                  <a:pt x="11997" y="15005"/>
                                  <a:pt x="11997" y="15002"/>
                                </a:cubicBezTo>
                                <a:cubicBezTo>
                                  <a:pt x="11985" y="14903"/>
                                  <a:pt x="11894" y="14834"/>
                                  <a:pt x="11778" y="14834"/>
                                </a:cubicBezTo>
                                <a:cubicBezTo>
                                  <a:pt x="11703" y="14834"/>
                                  <a:pt x="11631" y="14864"/>
                                  <a:pt x="11591" y="14915"/>
                                </a:cubicBezTo>
                                <a:cubicBezTo>
                                  <a:pt x="11552" y="14864"/>
                                  <a:pt x="11484" y="14834"/>
                                  <a:pt x="11408" y="14834"/>
                                </a:cubicBezTo>
                                <a:cubicBezTo>
                                  <a:pt x="11293" y="14834"/>
                                  <a:pt x="11202" y="14906"/>
                                  <a:pt x="11190" y="15002"/>
                                </a:cubicBezTo>
                                <a:cubicBezTo>
                                  <a:pt x="11190" y="15005"/>
                                  <a:pt x="11186" y="15029"/>
                                  <a:pt x="11198" y="15065"/>
                                </a:cubicBezTo>
                                <a:cubicBezTo>
                                  <a:pt x="11214" y="15119"/>
                                  <a:pt x="11249" y="15167"/>
                                  <a:pt x="11309" y="15206"/>
                                </a:cubicBezTo>
                                <a:close/>
                                <a:moveTo>
                                  <a:pt x="7392" y="15206"/>
                                </a:moveTo>
                                <a:lnTo>
                                  <a:pt x="7675" y="15398"/>
                                </a:lnTo>
                                <a:lnTo>
                                  <a:pt x="7961" y="15206"/>
                                </a:lnTo>
                                <a:cubicBezTo>
                                  <a:pt x="8016" y="15167"/>
                                  <a:pt x="8056" y="15119"/>
                                  <a:pt x="8072" y="15065"/>
                                </a:cubicBezTo>
                                <a:cubicBezTo>
                                  <a:pt x="8084" y="15029"/>
                                  <a:pt x="8080" y="15005"/>
                                  <a:pt x="8080" y="15002"/>
                                </a:cubicBezTo>
                                <a:cubicBezTo>
                                  <a:pt x="8068" y="14903"/>
                                  <a:pt x="7977" y="14834"/>
                                  <a:pt x="7861" y="14834"/>
                                </a:cubicBezTo>
                                <a:cubicBezTo>
                                  <a:pt x="7786" y="14834"/>
                                  <a:pt x="7714" y="14864"/>
                                  <a:pt x="7675" y="14915"/>
                                </a:cubicBezTo>
                                <a:cubicBezTo>
                                  <a:pt x="7635" y="14864"/>
                                  <a:pt x="7567" y="14834"/>
                                  <a:pt x="7492" y="14834"/>
                                </a:cubicBezTo>
                                <a:cubicBezTo>
                                  <a:pt x="7376" y="14834"/>
                                  <a:pt x="7285" y="14906"/>
                                  <a:pt x="7273" y="15002"/>
                                </a:cubicBezTo>
                                <a:cubicBezTo>
                                  <a:pt x="7273" y="15005"/>
                                  <a:pt x="7269" y="15029"/>
                                  <a:pt x="7281" y="15065"/>
                                </a:cubicBezTo>
                                <a:cubicBezTo>
                                  <a:pt x="7297" y="15119"/>
                                  <a:pt x="7337" y="15167"/>
                                  <a:pt x="7392" y="15206"/>
                                </a:cubicBezTo>
                                <a:close/>
                                <a:moveTo>
                                  <a:pt x="3662" y="7024"/>
                                </a:moveTo>
                                <a:cubicBezTo>
                                  <a:pt x="3623" y="6973"/>
                                  <a:pt x="3555" y="6943"/>
                                  <a:pt x="3479" y="6943"/>
                                </a:cubicBezTo>
                                <a:cubicBezTo>
                                  <a:pt x="3364" y="6943"/>
                                  <a:pt x="3273" y="7015"/>
                                  <a:pt x="3261" y="7111"/>
                                </a:cubicBezTo>
                                <a:cubicBezTo>
                                  <a:pt x="3261" y="7114"/>
                                  <a:pt x="3257" y="7138"/>
                                  <a:pt x="3269" y="7174"/>
                                </a:cubicBezTo>
                                <a:cubicBezTo>
                                  <a:pt x="3285" y="7228"/>
                                  <a:pt x="3324" y="7276"/>
                                  <a:pt x="3380" y="7315"/>
                                </a:cubicBezTo>
                                <a:lnTo>
                                  <a:pt x="3662" y="7507"/>
                                </a:lnTo>
                                <a:lnTo>
                                  <a:pt x="3949" y="7315"/>
                                </a:lnTo>
                                <a:cubicBezTo>
                                  <a:pt x="4004" y="7276"/>
                                  <a:pt x="4044" y="7228"/>
                                  <a:pt x="4060" y="7174"/>
                                </a:cubicBezTo>
                                <a:cubicBezTo>
                                  <a:pt x="4072" y="7138"/>
                                  <a:pt x="4068" y="7114"/>
                                  <a:pt x="4068" y="7111"/>
                                </a:cubicBezTo>
                                <a:cubicBezTo>
                                  <a:pt x="4056" y="7012"/>
                                  <a:pt x="3965" y="6943"/>
                                  <a:pt x="3849" y="6943"/>
                                </a:cubicBezTo>
                                <a:cubicBezTo>
                                  <a:pt x="3774" y="6943"/>
                                  <a:pt x="3702" y="6976"/>
                                  <a:pt x="3662" y="7024"/>
                                </a:cubicBezTo>
                                <a:close/>
                                <a:moveTo>
                                  <a:pt x="8629" y="14453"/>
                                </a:moveTo>
                                <a:cubicBezTo>
                                  <a:pt x="8685" y="14414"/>
                                  <a:pt x="8724" y="14366"/>
                                  <a:pt x="8740" y="14312"/>
                                </a:cubicBezTo>
                                <a:cubicBezTo>
                                  <a:pt x="8752" y="14276"/>
                                  <a:pt x="8748" y="14252"/>
                                  <a:pt x="8748" y="14249"/>
                                </a:cubicBezTo>
                                <a:cubicBezTo>
                                  <a:pt x="8736" y="14150"/>
                                  <a:pt x="8645" y="14081"/>
                                  <a:pt x="8529" y="14081"/>
                                </a:cubicBezTo>
                                <a:cubicBezTo>
                                  <a:pt x="8454" y="14081"/>
                                  <a:pt x="8382" y="14111"/>
                                  <a:pt x="8343" y="14162"/>
                                </a:cubicBezTo>
                                <a:cubicBezTo>
                                  <a:pt x="8303" y="14111"/>
                                  <a:pt x="8235" y="14081"/>
                                  <a:pt x="8160" y="14081"/>
                                </a:cubicBezTo>
                                <a:cubicBezTo>
                                  <a:pt x="8044" y="14081"/>
                                  <a:pt x="7953" y="14153"/>
                                  <a:pt x="7941" y="14249"/>
                                </a:cubicBezTo>
                                <a:cubicBezTo>
                                  <a:pt x="7941" y="14252"/>
                                  <a:pt x="7937" y="14276"/>
                                  <a:pt x="7949" y="14312"/>
                                </a:cubicBezTo>
                                <a:cubicBezTo>
                                  <a:pt x="7965" y="14366"/>
                                  <a:pt x="8005" y="14414"/>
                                  <a:pt x="8060" y="14453"/>
                                </a:cubicBezTo>
                                <a:lnTo>
                                  <a:pt x="8343" y="14645"/>
                                </a:lnTo>
                                <a:lnTo>
                                  <a:pt x="8629" y="14453"/>
                                </a:lnTo>
                                <a:close/>
                                <a:moveTo>
                                  <a:pt x="8665" y="15206"/>
                                </a:moveTo>
                                <a:lnTo>
                                  <a:pt x="8947" y="15398"/>
                                </a:lnTo>
                                <a:lnTo>
                                  <a:pt x="9233" y="15206"/>
                                </a:lnTo>
                                <a:cubicBezTo>
                                  <a:pt x="9289" y="15167"/>
                                  <a:pt x="9329" y="15119"/>
                                  <a:pt x="9345" y="15065"/>
                                </a:cubicBezTo>
                                <a:cubicBezTo>
                                  <a:pt x="9357" y="15029"/>
                                  <a:pt x="9353" y="15005"/>
                                  <a:pt x="9353" y="15002"/>
                                </a:cubicBezTo>
                                <a:cubicBezTo>
                                  <a:pt x="9341" y="14903"/>
                                  <a:pt x="9249" y="14834"/>
                                  <a:pt x="9134" y="14834"/>
                                </a:cubicBezTo>
                                <a:cubicBezTo>
                                  <a:pt x="9058" y="14834"/>
                                  <a:pt x="8987" y="14864"/>
                                  <a:pt x="8947" y="14915"/>
                                </a:cubicBezTo>
                                <a:cubicBezTo>
                                  <a:pt x="8907" y="14864"/>
                                  <a:pt x="8840" y="14834"/>
                                  <a:pt x="8764" y="14834"/>
                                </a:cubicBezTo>
                                <a:cubicBezTo>
                                  <a:pt x="8649" y="14834"/>
                                  <a:pt x="8557" y="14906"/>
                                  <a:pt x="8545" y="15002"/>
                                </a:cubicBezTo>
                                <a:cubicBezTo>
                                  <a:pt x="8545" y="15005"/>
                                  <a:pt x="8541" y="15029"/>
                                  <a:pt x="8553" y="15065"/>
                                </a:cubicBezTo>
                                <a:cubicBezTo>
                                  <a:pt x="8569" y="15119"/>
                                  <a:pt x="8609" y="15167"/>
                                  <a:pt x="8665" y="15206"/>
                                </a:cubicBezTo>
                                <a:close/>
                                <a:moveTo>
                                  <a:pt x="10037" y="15206"/>
                                </a:moveTo>
                                <a:lnTo>
                                  <a:pt x="10319" y="15398"/>
                                </a:lnTo>
                                <a:lnTo>
                                  <a:pt x="10605" y="15206"/>
                                </a:lnTo>
                                <a:cubicBezTo>
                                  <a:pt x="10661" y="15167"/>
                                  <a:pt x="10701" y="15119"/>
                                  <a:pt x="10716" y="15065"/>
                                </a:cubicBezTo>
                                <a:cubicBezTo>
                                  <a:pt x="10728" y="15029"/>
                                  <a:pt x="10724" y="15005"/>
                                  <a:pt x="10724" y="15002"/>
                                </a:cubicBezTo>
                                <a:cubicBezTo>
                                  <a:pt x="10713" y="14903"/>
                                  <a:pt x="10621" y="14834"/>
                                  <a:pt x="10506" y="14834"/>
                                </a:cubicBezTo>
                                <a:cubicBezTo>
                                  <a:pt x="10430" y="14834"/>
                                  <a:pt x="10359" y="14864"/>
                                  <a:pt x="10319" y="14915"/>
                                </a:cubicBezTo>
                                <a:cubicBezTo>
                                  <a:pt x="10279" y="14864"/>
                                  <a:pt x="10211" y="14834"/>
                                  <a:pt x="10136" y="14834"/>
                                </a:cubicBezTo>
                                <a:cubicBezTo>
                                  <a:pt x="10021" y="14834"/>
                                  <a:pt x="9929" y="14906"/>
                                  <a:pt x="9917" y="15002"/>
                                </a:cubicBezTo>
                                <a:cubicBezTo>
                                  <a:pt x="9917" y="15005"/>
                                  <a:pt x="9913" y="15029"/>
                                  <a:pt x="9925" y="15065"/>
                                </a:cubicBezTo>
                                <a:cubicBezTo>
                                  <a:pt x="9941" y="15119"/>
                                  <a:pt x="9981" y="15167"/>
                                  <a:pt x="10037" y="15206"/>
                                </a:cubicBezTo>
                                <a:close/>
                                <a:moveTo>
                                  <a:pt x="16594" y="15206"/>
                                </a:moveTo>
                                <a:lnTo>
                                  <a:pt x="16876" y="15398"/>
                                </a:lnTo>
                                <a:lnTo>
                                  <a:pt x="17162" y="15206"/>
                                </a:lnTo>
                                <a:cubicBezTo>
                                  <a:pt x="17218" y="15167"/>
                                  <a:pt x="17258" y="15119"/>
                                  <a:pt x="17274" y="15065"/>
                                </a:cubicBezTo>
                                <a:cubicBezTo>
                                  <a:pt x="17286" y="15029"/>
                                  <a:pt x="17282" y="15005"/>
                                  <a:pt x="17282" y="15002"/>
                                </a:cubicBezTo>
                                <a:cubicBezTo>
                                  <a:pt x="17270" y="14903"/>
                                  <a:pt x="17178" y="14834"/>
                                  <a:pt x="17063" y="14834"/>
                                </a:cubicBezTo>
                                <a:cubicBezTo>
                                  <a:pt x="16987" y="14834"/>
                                  <a:pt x="16916" y="14864"/>
                                  <a:pt x="16876" y="14915"/>
                                </a:cubicBezTo>
                                <a:cubicBezTo>
                                  <a:pt x="16836" y="14864"/>
                                  <a:pt x="16769" y="14834"/>
                                  <a:pt x="16693" y="14834"/>
                                </a:cubicBezTo>
                                <a:cubicBezTo>
                                  <a:pt x="16578" y="14834"/>
                                  <a:pt x="16486" y="14906"/>
                                  <a:pt x="16474" y="15002"/>
                                </a:cubicBezTo>
                                <a:cubicBezTo>
                                  <a:pt x="16474" y="15005"/>
                                  <a:pt x="16470" y="15029"/>
                                  <a:pt x="16482" y="15065"/>
                                </a:cubicBezTo>
                                <a:cubicBezTo>
                                  <a:pt x="16498" y="15119"/>
                                  <a:pt x="16534" y="15167"/>
                                  <a:pt x="16594" y="15206"/>
                                </a:cubicBezTo>
                                <a:close/>
                                <a:moveTo>
                                  <a:pt x="9901" y="14453"/>
                                </a:moveTo>
                                <a:cubicBezTo>
                                  <a:pt x="9957" y="14414"/>
                                  <a:pt x="9997" y="14366"/>
                                  <a:pt x="10013" y="14312"/>
                                </a:cubicBezTo>
                                <a:cubicBezTo>
                                  <a:pt x="10025" y="14276"/>
                                  <a:pt x="10021" y="14252"/>
                                  <a:pt x="10021" y="14249"/>
                                </a:cubicBezTo>
                                <a:cubicBezTo>
                                  <a:pt x="10009" y="14150"/>
                                  <a:pt x="9917" y="14081"/>
                                  <a:pt x="9802" y="14081"/>
                                </a:cubicBezTo>
                                <a:cubicBezTo>
                                  <a:pt x="9726" y="14081"/>
                                  <a:pt x="9655" y="14111"/>
                                  <a:pt x="9615" y="14162"/>
                                </a:cubicBezTo>
                                <a:cubicBezTo>
                                  <a:pt x="9575" y="14111"/>
                                  <a:pt x="9508" y="14081"/>
                                  <a:pt x="9432" y="14081"/>
                                </a:cubicBezTo>
                                <a:cubicBezTo>
                                  <a:pt x="9317" y="14081"/>
                                  <a:pt x="9225" y="14153"/>
                                  <a:pt x="9213" y="14249"/>
                                </a:cubicBezTo>
                                <a:cubicBezTo>
                                  <a:pt x="9213" y="14252"/>
                                  <a:pt x="9209" y="14276"/>
                                  <a:pt x="9221" y="14312"/>
                                </a:cubicBezTo>
                                <a:cubicBezTo>
                                  <a:pt x="9237" y="14366"/>
                                  <a:pt x="9277" y="14414"/>
                                  <a:pt x="9333" y="14453"/>
                                </a:cubicBezTo>
                                <a:lnTo>
                                  <a:pt x="9615" y="14645"/>
                                </a:lnTo>
                                <a:lnTo>
                                  <a:pt x="9901" y="14453"/>
                                </a:lnTo>
                                <a:close/>
                                <a:moveTo>
                                  <a:pt x="19918" y="15065"/>
                                </a:moveTo>
                                <a:cubicBezTo>
                                  <a:pt x="19930" y="15029"/>
                                  <a:pt x="19926" y="15005"/>
                                  <a:pt x="19926" y="15002"/>
                                </a:cubicBezTo>
                                <a:cubicBezTo>
                                  <a:pt x="19914" y="14903"/>
                                  <a:pt x="19823" y="14834"/>
                                  <a:pt x="19707" y="14834"/>
                                </a:cubicBezTo>
                                <a:cubicBezTo>
                                  <a:pt x="19632" y="14834"/>
                                  <a:pt x="19560" y="14864"/>
                                  <a:pt x="19520" y="14915"/>
                                </a:cubicBezTo>
                                <a:cubicBezTo>
                                  <a:pt x="19481" y="14864"/>
                                  <a:pt x="19413" y="14834"/>
                                  <a:pt x="19337" y="14834"/>
                                </a:cubicBezTo>
                                <a:cubicBezTo>
                                  <a:pt x="19222" y="14834"/>
                                  <a:pt x="19131" y="14906"/>
                                  <a:pt x="19119" y="15002"/>
                                </a:cubicBezTo>
                                <a:cubicBezTo>
                                  <a:pt x="19119" y="15005"/>
                                  <a:pt x="19115" y="15029"/>
                                  <a:pt x="19127" y="15065"/>
                                </a:cubicBezTo>
                                <a:cubicBezTo>
                                  <a:pt x="19143" y="15119"/>
                                  <a:pt x="19182" y="15167"/>
                                  <a:pt x="19238" y="15206"/>
                                </a:cubicBezTo>
                                <a:lnTo>
                                  <a:pt x="19520" y="15398"/>
                                </a:lnTo>
                                <a:lnTo>
                                  <a:pt x="19807" y="15206"/>
                                </a:lnTo>
                                <a:cubicBezTo>
                                  <a:pt x="19862" y="15167"/>
                                  <a:pt x="19898" y="15119"/>
                                  <a:pt x="19918" y="15065"/>
                                </a:cubicBezTo>
                                <a:close/>
                                <a:moveTo>
                                  <a:pt x="19234" y="16787"/>
                                </a:moveTo>
                                <a:lnTo>
                                  <a:pt x="19516" y="16979"/>
                                </a:lnTo>
                                <a:lnTo>
                                  <a:pt x="19803" y="16787"/>
                                </a:lnTo>
                                <a:cubicBezTo>
                                  <a:pt x="19858" y="16748"/>
                                  <a:pt x="19898" y="16700"/>
                                  <a:pt x="19914" y="16646"/>
                                </a:cubicBezTo>
                                <a:cubicBezTo>
                                  <a:pt x="19926" y="16610"/>
                                  <a:pt x="19922" y="16586"/>
                                  <a:pt x="19922" y="16583"/>
                                </a:cubicBezTo>
                                <a:cubicBezTo>
                                  <a:pt x="19910" y="16484"/>
                                  <a:pt x="19819" y="16415"/>
                                  <a:pt x="19703" y="16415"/>
                                </a:cubicBezTo>
                                <a:cubicBezTo>
                                  <a:pt x="19628" y="16415"/>
                                  <a:pt x="19556" y="16445"/>
                                  <a:pt x="19516" y="16496"/>
                                </a:cubicBezTo>
                                <a:cubicBezTo>
                                  <a:pt x="19477" y="16445"/>
                                  <a:pt x="19409" y="16415"/>
                                  <a:pt x="19333" y="16415"/>
                                </a:cubicBezTo>
                                <a:cubicBezTo>
                                  <a:pt x="19218" y="16415"/>
                                  <a:pt x="19127" y="16487"/>
                                  <a:pt x="19115" y="16583"/>
                                </a:cubicBezTo>
                                <a:cubicBezTo>
                                  <a:pt x="19115" y="16586"/>
                                  <a:pt x="19111" y="16610"/>
                                  <a:pt x="19123" y="16646"/>
                                </a:cubicBezTo>
                                <a:cubicBezTo>
                                  <a:pt x="19139" y="16700"/>
                                  <a:pt x="19178" y="16748"/>
                                  <a:pt x="19234" y="16787"/>
                                </a:cubicBezTo>
                                <a:close/>
                                <a:moveTo>
                                  <a:pt x="19099" y="16031"/>
                                </a:moveTo>
                                <a:cubicBezTo>
                                  <a:pt x="19154" y="15992"/>
                                  <a:pt x="19194" y="15944"/>
                                  <a:pt x="19210" y="15890"/>
                                </a:cubicBezTo>
                                <a:cubicBezTo>
                                  <a:pt x="19222" y="15854"/>
                                  <a:pt x="19218" y="15830"/>
                                  <a:pt x="19218" y="15827"/>
                                </a:cubicBezTo>
                                <a:cubicBezTo>
                                  <a:pt x="19206" y="15728"/>
                                  <a:pt x="19115" y="15659"/>
                                  <a:pt x="18999" y="15659"/>
                                </a:cubicBezTo>
                                <a:cubicBezTo>
                                  <a:pt x="18924" y="15659"/>
                                  <a:pt x="18852" y="15689"/>
                                  <a:pt x="18813" y="15740"/>
                                </a:cubicBezTo>
                                <a:cubicBezTo>
                                  <a:pt x="18773" y="15689"/>
                                  <a:pt x="18705" y="15659"/>
                                  <a:pt x="18630" y="15659"/>
                                </a:cubicBezTo>
                                <a:cubicBezTo>
                                  <a:pt x="18514" y="15659"/>
                                  <a:pt x="18423" y="15731"/>
                                  <a:pt x="18411" y="15827"/>
                                </a:cubicBezTo>
                                <a:cubicBezTo>
                                  <a:pt x="18411" y="15830"/>
                                  <a:pt x="18407" y="15854"/>
                                  <a:pt x="18419" y="15890"/>
                                </a:cubicBezTo>
                                <a:cubicBezTo>
                                  <a:pt x="18435" y="15944"/>
                                  <a:pt x="18475" y="15992"/>
                                  <a:pt x="18530" y="16031"/>
                                </a:cubicBezTo>
                                <a:lnTo>
                                  <a:pt x="18813" y="16223"/>
                                </a:lnTo>
                                <a:lnTo>
                                  <a:pt x="19099" y="16031"/>
                                </a:lnTo>
                                <a:close/>
                                <a:moveTo>
                                  <a:pt x="19918" y="13484"/>
                                </a:moveTo>
                                <a:cubicBezTo>
                                  <a:pt x="19930" y="13448"/>
                                  <a:pt x="19926" y="13424"/>
                                  <a:pt x="19926" y="13421"/>
                                </a:cubicBezTo>
                                <a:cubicBezTo>
                                  <a:pt x="19914" y="13322"/>
                                  <a:pt x="19823" y="13253"/>
                                  <a:pt x="19707" y="13253"/>
                                </a:cubicBezTo>
                                <a:cubicBezTo>
                                  <a:pt x="19632" y="13253"/>
                                  <a:pt x="19560" y="13283"/>
                                  <a:pt x="19520" y="13334"/>
                                </a:cubicBezTo>
                                <a:cubicBezTo>
                                  <a:pt x="19481" y="13283"/>
                                  <a:pt x="19413" y="13253"/>
                                  <a:pt x="19337" y="13253"/>
                                </a:cubicBezTo>
                                <a:cubicBezTo>
                                  <a:pt x="19222" y="13253"/>
                                  <a:pt x="19131" y="13325"/>
                                  <a:pt x="19119" y="13421"/>
                                </a:cubicBezTo>
                                <a:cubicBezTo>
                                  <a:pt x="19119" y="13424"/>
                                  <a:pt x="19115" y="13448"/>
                                  <a:pt x="19127" y="13484"/>
                                </a:cubicBezTo>
                                <a:cubicBezTo>
                                  <a:pt x="19143" y="13538"/>
                                  <a:pt x="19182" y="13586"/>
                                  <a:pt x="19238" y="13625"/>
                                </a:cubicBezTo>
                                <a:lnTo>
                                  <a:pt x="19520" y="13817"/>
                                </a:lnTo>
                                <a:lnTo>
                                  <a:pt x="19807" y="13625"/>
                                </a:lnTo>
                                <a:cubicBezTo>
                                  <a:pt x="19862" y="13586"/>
                                  <a:pt x="19898" y="13538"/>
                                  <a:pt x="19918" y="13484"/>
                                </a:cubicBezTo>
                                <a:close/>
                                <a:moveTo>
                                  <a:pt x="19918" y="10324"/>
                                </a:moveTo>
                                <a:cubicBezTo>
                                  <a:pt x="19930" y="10288"/>
                                  <a:pt x="19926" y="10264"/>
                                  <a:pt x="19926" y="10261"/>
                                </a:cubicBezTo>
                                <a:cubicBezTo>
                                  <a:pt x="19914" y="10162"/>
                                  <a:pt x="19823" y="10093"/>
                                  <a:pt x="19707" y="10093"/>
                                </a:cubicBezTo>
                                <a:cubicBezTo>
                                  <a:pt x="19632" y="10093"/>
                                  <a:pt x="19560" y="10123"/>
                                  <a:pt x="19520" y="10174"/>
                                </a:cubicBezTo>
                                <a:cubicBezTo>
                                  <a:pt x="19481" y="10123"/>
                                  <a:pt x="19413" y="10093"/>
                                  <a:pt x="19337" y="10093"/>
                                </a:cubicBezTo>
                                <a:cubicBezTo>
                                  <a:pt x="19222" y="10093"/>
                                  <a:pt x="19131" y="10165"/>
                                  <a:pt x="19119" y="10261"/>
                                </a:cubicBezTo>
                                <a:cubicBezTo>
                                  <a:pt x="19119" y="10264"/>
                                  <a:pt x="19115" y="10288"/>
                                  <a:pt x="19127" y="10324"/>
                                </a:cubicBezTo>
                                <a:cubicBezTo>
                                  <a:pt x="19143" y="10378"/>
                                  <a:pt x="19182" y="10426"/>
                                  <a:pt x="19238" y="10465"/>
                                </a:cubicBezTo>
                                <a:lnTo>
                                  <a:pt x="19520" y="10657"/>
                                </a:lnTo>
                                <a:lnTo>
                                  <a:pt x="19807" y="10465"/>
                                </a:lnTo>
                                <a:cubicBezTo>
                                  <a:pt x="19862" y="10426"/>
                                  <a:pt x="19898" y="10375"/>
                                  <a:pt x="19918" y="10324"/>
                                </a:cubicBezTo>
                                <a:close/>
                                <a:moveTo>
                                  <a:pt x="19918" y="11903"/>
                                </a:moveTo>
                                <a:cubicBezTo>
                                  <a:pt x="19930" y="11867"/>
                                  <a:pt x="19926" y="11843"/>
                                  <a:pt x="19926" y="11840"/>
                                </a:cubicBezTo>
                                <a:cubicBezTo>
                                  <a:pt x="19914" y="11741"/>
                                  <a:pt x="19823" y="11672"/>
                                  <a:pt x="19707" y="11672"/>
                                </a:cubicBezTo>
                                <a:cubicBezTo>
                                  <a:pt x="19632" y="11672"/>
                                  <a:pt x="19560" y="11702"/>
                                  <a:pt x="19520" y="11753"/>
                                </a:cubicBezTo>
                                <a:cubicBezTo>
                                  <a:pt x="19481" y="11702"/>
                                  <a:pt x="19413" y="11672"/>
                                  <a:pt x="19337" y="11672"/>
                                </a:cubicBezTo>
                                <a:cubicBezTo>
                                  <a:pt x="19222" y="11672"/>
                                  <a:pt x="19131" y="11744"/>
                                  <a:pt x="19119" y="11840"/>
                                </a:cubicBezTo>
                                <a:cubicBezTo>
                                  <a:pt x="19119" y="11843"/>
                                  <a:pt x="19115" y="11867"/>
                                  <a:pt x="19127" y="11903"/>
                                </a:cubicBezTo>
                                <a:cubicBezTo>
                                  <a:pt x="19143" y="11957"/>
                                  <a:pt x="19182" y="12005"/>
                                  <a:pt x="19238" y="12044"/>
                                </a:cubicBezTo>
                                <a:lnTo>
                                  <a:pt x="19520" y="12236"/>
                                </a:lnTo>
                                <a:lnTo>
                                  <a:pt x="19807" y="12044"/>
                                </a:lnTo>
                                <a:cubicBezTo>
                                  <a:pt x="19862" y="12008"/>
                                  <a:pt x="19898" y="11957"/>
                                  <a:pt x="19918" y="11903"/>
                                </a:cubicBezTo>
                                <a:close/>
                                <a:moveTo>
                                  <a:pt x="17862" y="16787"/>
                                </a:moveTo>
                                <a:lnTo>
                                  <a:pt x="18144" y="16979"/>
                                </a:lnTo>
                                <a:lnTo>
                                  <a:pt x="18431" y="16787"/>
                                </a:lnTo>
                                <a:cubicBezTo>
                                  <a:pt x="18486" y="16748"/>
                                  <a:pt x="18526" y="16700"/>
                                  <a:pt x="18542" y="16646"/>
                                </a:cubicBezTo>
                                <a:cubicBezTo>
                                  <a:pt x="18554" y="16610"/>
                                  <a:pt x="18550" y="16586"/>
                                  <a:pt x="18550" y="16583"/>
                                </a:cubicBezTo>
                                <a:cubicBezTo>
                                  <a:pt x="18538" y="16484"/>
                                  <a:pt x="18447" y="16415"/>
                                  <a:pt x="18331" y="16415"/>
                                </a:cubicBezTo>
                                <a:cubicBezTo>
                                  <a:pt x="18256" y="16415"/>
                                  <a:pt x="18184" y="16445"/>
                                  <a:pt x="18144" y="16496"/>
                                </a:cubicBezTo>
                                <a:cubicBezTo>
                                  <a:pt x="18105" y="16445"/>
                                  <a:pt x="18037" y="16415"/>
                                  <a:pt x="17962" y="16415"/>
                                </a:cubicBezTo>
                                <a:cubicBezTo>
                                  <a:pt x="17846" y="16415"/>
                                  <a:pt x="17755" y="16487"/>
                                  <a:pt x="17743" y="16583"/>
                                </a:cubicBezTo>
                                <a:cubicBezTo>
                                  <a:pt x="17743" y="16586"/>
                                  <a:pt x="17739" y="16610"/>
                                  <a:pt x="17751" y="16646"/>
                                </a:cubicBezTo>
                                <a:cubicBezTo>
                                  <a:pt x="17767" y="16700"/>
                                  <a:pt x="17806" y="16748"/>
                                  <a:pt x="17862" y="16787"/>
                                </a:cubicBezTo>
                                <a:close/>
                                <a:moveTo>
                                  <a:pt x="19918" y="8758"/>
                                </a:moveTo>
                                <a:cubicBezTo>
                                  <a:pt x="19930" y="8722"/>
                                  <a:pt x="19926" y="8698"/>
                                  <a:pt x="19926" y="8695"/>
                                </a:cubicBezTo>
                                <a:cubicBezTo>
                                  <a:pt x="19914" y="8596"/>
                                  <a:pt x="19823" y="8527"/>
                                  <a:pt x="19707" y="8527"/>
                                </a:cubicBezTo>
                                <a:cubicBezTo>
                                  <a:pt x="19632" y="8527"/>
                                  <a:pt x="19560" y="8557"/>
                                  <a:pt x="19520" y="8608"/>
                                </a:cubicBezTo>
                                <a:cubicBezTo>
                                  <a:pt x="19481" y="8557"/>
                                  <a:pt x="19413" y="8527"/>
                                  <a:pt x="19337" y="8527"/>
                                </a:cubicBezTo>
                                <a:cubicBezTo>
                                  <a:pt x="19222" y="8527"/>
                                  <a:pt x="19131" y="8599"/>
                                  <a:pt x="19119" y="8695"/>
                                </a:cubicBezTo>
                                <a:cubicBezTo>
                                  <a:pt x="19119" y="8698"/>
                                  <a:pt x="19115" y="8722"/>
                                  <a:pt x="19127" y="8758"/>
                                </a:cubicBezTo>
                                <a:cubicBezTo>
                                  <a:pt x="19143" y="8812"/>
                                  <a:pt x="19182" y="8860"/>
                                  <a:pt x="19238" y="8899"/>
                                </a:cubicBezTo>
                                <a:lnTo>
                                  <a:pt x="19520" y="9091"/>
                                </a:lnTo>
                                <a:lnTo>
                                  <a:pt x="19807" y="8899"/>
                                </a:lnTo>
                                <a:cubicBezTo>
                                  <a:pt x="19862" y="8860"/>
                                  <a:pt x="19898" y="8812"/>
                                  <a:pt x="19918" y="8758"/>
                                </a:cubicBezTo>
                                <a:close/>
                                <a:moveTo>
                                  <a:pt x="17826" y="16031"/>
                                </a:moveTo>
                                <a:cubicBezTo>
                                  <a:pt x="17882" y="15992"/>
                                  <a:pt x="17922" y="15944"/>
                                  <a:pt x="17938" y="15890"/>
                                </a:cubicBezTo>
                                <a:cubicBezTo>
                                  <a:pt x="17950" y="15854"/>
                                  <a:pt x="17946" y="15830"/>
                                  <a:pt x="17946" y="15827"/>
                                </a:cubicBezTo>
                                <a:cubicBezTo>
                                  <a:pt x="17934" y="15728"/>
                                  <a:pt x="17842" y="15659"/>
                                  <a:pt x="17727" y="15659"/>
                                </a:cubicBezTo>
                                <a:cubicBezTo>
                                  <a:pt x="17651" y="15659"/>
                                  <a:pt x="17580" y="15689"/>
                                  <a:pt x="17540" y="15740"/>
                                </a:cubicBezTo>
                                <a:cubicBezTo>
                                  <a:pt x="17500" y="15689"/>
                                  <a:pt x="17433" y="15659"/>
                                  <a:pt x="17357" y="15659"/>
                                </a:cubicBezTo>
                                <a:cubicBezTo>
                                  <a:pt x="17242" y="15659"/>
                                  <a:pt x="17150" y="15731"/>
                                  <a:pt x="17138" y="15827"/>
                                </a:cubicBezTo>
                                <a:cubicBezTo>
                                  <a:pt x="17138" y="15830"/>
                                  <a:pt x="17134" y="15854"/>
                                  <a:pt x="17146" y="15890"/>
                                </a:cubicBezTo>
                                <a:cubicBezTo>
                                  <a:pt x="17162" y="15944"/>
                                  <a:pt x="17202" y="15992"/>
                                  <a:pt x="17258" y="16031"/>
                                </a:cubicBezTo>
                                <a:lnTo>
                                  <a:pt x="17540" y="16223"/>
                                </a:lnTo>
                                <a:lnTo>
                                  <a:pt x="17826" y="16031"/>
                                </a:lnTo>
                                <a:close/>
                                <a:moveTo>
                                  <a:pt x="13949" y="16787"/>
                                </a:moveTo>
                                <a:lnTo>
                                  <a:pt x="14232" y="16979"/>
                                </a:lnTo>
                                <a:lnTo>
                                  <a:pt x="14518" y="16787"/>
                                </a:lnTo>
                                <a:cubicBezTo>
                                  <a:pt x="14574" y="16748"/>
                                  <a:pt x="14613" y="16700"/>
                                  <a:pt x="14629" y="16646"/>
                                </a:cubicBezTo>
                                <a:cubicBezTo>
                                  <a:pt x="14641" y="16610"/>
                                  <a:pt x="14637" y="16586"/>
                                  <a:pt x="14637" y="16583"/>
                                </a:cubicBezTo>
                                <a:cubicBezTo>
                                  <a:pt x="14625" y="16484"/>
                                  <a:pt x="14534" y="16415"/>
                                  <a:pt x="14419" y="16415"/>
                                </a:cubicBezTo>
                                <a:cubicBezTo>
                                  <a:pt x="14343" y="16415"/>
                                  <a:pt x="14271" y="16445"/>
                                  <a:pt x="14232" y="16496"/>
                                </a:cubicBezTo>
                                <a:cubicBezTo>
                                  <a:pt x="14192" y="16445"/>
                                  <a:pt x="14124" y="16415"/>
                                  <a:pt x="14049" y="16415"/>
                                </a:cubicBezTo>
                                <a:cubicBezTo>
                                  <a:pt x="13933" y="16415"/>
                                  <a:pt x="13842" y="16487"/>
                                  <a:pt x="13830" y="16583"/>
                                </a:cubicBezTo>
                                <a:cubicBezTo>
                                  <a:pt x="13830" y="16586"/>
                                  <a:pt x="13826" y="16610"/>
                                  <a:pt x="13838" y="16646"/>
                                </a:cubicBezTo>
                                <a:cubicBezTo>
                                  <a:pt x="13854" y="16700"/>
                                  <a:pt x="13894" y="16748"/>
                                  <a:pt x="13949" y="16787"/>
                                </a:cubicBezTo>
                                <a:close/>
                                <a:moveTo>
                                  <a:pt x="15222" y="16787"/>
                                </a:moveTo>
                                <a:lnTo>
                                  <a:pt x="15504" y="16979"/>
                                </a:lnTo>
                                <a:lnTo>
                                  <a:pt x="15790" y="16787"/>
                                </a:lnTo>
                                <a:cubicBezTo>
                                  <a:pt x="15846" y="16748"/>
                                  <a:pt x="15886" y="16700"/>
                                  <a:pt x="15902" y="16646"/>
                                </a:cubicBezTo>
                                <a:cubicBezTo>
                                  <a:pt x="15914" y="16610"/>
                                  <a:pt x="15910" y="16586"/>
                                  <a:pt x="15910" y="16583"/>
                                </a:cubicBezTo>
                                <a:cubicBezTo>
                                  <a:pt x="15898" y="16484"/>
                                  <a:pt x="15806" y="16415"/>
                                  <a:pt x="15691" y="16415"/>
                                </a:cubicBezTo>
                                <a:cubicBezTo>
                                  <a:pt x="15615" y="16415"/>
                                  <a:pt x="15544" y="16445"/>
                                  <a:pt x="15504" y="16496"/>
                                </a:cubicBezTo>
                                <a:cubicBezTo>
                                  <a:pt x="15464" y="16445"/>
                                  <a:pt x="15397" y="16415"/>
                                  <a:pt x="15321" y="16415"/>
                                </a:cubicBezTo>
                                <a:cubicBezTo>
                                  <a:pt x="15206" y="16415"/>
                                  <a:pt x="15114" y="16487"/>
                                  <a:pt x="15103" y="16583"/>
                                </a:cubicBezTo>
                                <a:cubicBezTo>
                                  <a:pt x="15103" y="16586"/>
                                  <a:pt x="15099" y="16610"/>
                                  <a:pt x="15110" y="16646"/>
                                </a:cubicBezTo>
                                <a:cubicBezTo>
                                  <a:pt x="15126" y="16700"/>
                                  <a:pt x="15166" y="16748"/>
                                  <a:pt x="15222" y="16787"/>
                                </a:cubicBezTo>
                                <a:close/>
                                <a:moveTo>
                                  <a:pt x="15186" y="16031"/>
                                </a:moveTo>
                                <a:cubicBezTo>
                                  <a:pt x="15242" y="15992"/>
                                  <a:pt x="15281" y="15944"/>
                                  <a:pt x="15297" y="15890"/>
                                </a:cubicBezTo>
                                <a:cubicBezTo>
                                  <a:pt x="15309" y="15854"/>
                                  <a:pt x="15305" y="15830"/>
                                  <a:pt x="15305" y="15827"/>
                                </a:cubicBezTo>
                                <a:cubicBezTo>
                                  <a:pt x="15293" y="15728"/>
                                  <a:pt x="15202" y="15659"/>
                                  <a:pt x="15087" y="15659"/>
                                </a:cubicBezTo>
                                <a:cubicBezTo>
                                  <a:pt x="15011" y="15659"/>
                                  <a:pt x="14939" y="15689"/>
                                  <a:pt x="14900" y="15740"/>
                                </a:cubicBezTo>
                                <a:cubicBezTo>
                                  <a:pt x="14860" y="15689"/>
                                  <a:pt x="14792" y="15659"/>
                                  <a:pt x="14717" y="15659"/>
                                </a:cubicBezTo>
                                <a:cubicBezTo>
                                  <a:pt x="14601" y="15659"/>
                                  <a:pt x="14510" y="15731"/>
                                  <a:pt x="14498" y="15827"/>
                                </a:cubicBezTo>
                                <a:cubicBezTo>
                                  <a:pt x="14498" y="15830"/>
                                  <a:pt x="14494" y="15854"/>
                                  <a:pt x="14506" y="15890"/>
                                </a:cubicBezTo>
                                <a:cubicBezTo>
                                  <a:pt x="14522" y="15944"/>
                                  <a:pt x="14562" y="15992"/>
                                  <a:pt x="14617" y="16031"/>
                                </a:cubicBezTo>
                                <a:lnTo>
                                  <a:pt x="14900" y="16223"/>
                                </a:lnTo>
                                <a:lnTo>
                                  <a:pt x="15186" y="16031"/>
                                </a:lnTo>
                                <a:close/>
                                <a:moveTo>
                                  <a:pt x="16594" y="16787"/>
                                </a:moveTo>
                                <a:lnTo>
                                  <a:pt x="16876" y="16979"/>
                                </a:lnTo>
                                <a:lnTo>
                                  <a:pt x="17162" y="16787"/>
                                </a:lnTo>
                                <a:cubicBezTo>
                                  <a:pt x="17218" y="16748"/>
                                  <a:pt x="17258" y="16700"/>
                                  <a:pt x="17274" y="16646"/>
                                </a:cubicBezTo>
                                <a:cubicBezTo>
                                  <a:pt x="17286" y="16610"/>
                                  <a:pt x="17282" y="16586"/>
                                  <a:pt x="17282" y="16583"/>
                                </a:cubicBezTo>
                                <a:cubicBezTo>
                                  <a:pt x="17270" y="16484"/>
                                  <a:pt x="17178" y="16415"/>
                                  <a:pt x="17063" y="16415"/>
                                </a:cubicBezTo>
                                <a:cubicBezTo>
                                  <a:pt x="16987" y="16415"/>
                                  <a:pt x="16916" y="16445"/>
                                  <a:pt x="16876" y="16496"/>
                                </a:cubicBezTo>
                                <a:cubicBezTo>
                                  <a:pt x="16836" y="16445"/>
                                  <a:pt x="16769" y="16415"/>
                                  <a:pt x="16693" y="16415"/>
                                </a:cubicBezTo>
                                <a:cubicBezTo>
                                  <a:pt x="16578" y="16415"/>
                                  <a:pt x="16486" y="16487"/>
                                  <a:pt x="16474" y="16583"/>
                                </a:cubicBezTo>
                                <a:cubicBezTo>
                                  <a:pt x="16474" y="16586"/>
                                  <a:pt x="16470" y="16610"/>
                                  <a:pt x="16482" y="16646"/>
                                </a:cubicBezTo>
                                <a:cubicBezTo>
                                  <a:pt x="16498" y="16700"/>
                                  <a:pt x="16534" y="16748"/>
                                  <a:pt x="16594" y="16787"/>
                                </a:cubicBezTo>
                                <a:close/>
                                <a:moveTo>
                                  <a:pt x="16458" y="16031"/>
                                </a:moveTo>
                                <a:cubicBezTo>
                                  <a:pt x="16514" y="15992"/>
                                  <a:pt x="16554" y="15944"/>
                                  <a:pt x="16570" y="15890"/>
                                </a:cubicBezTo>
                                <a:cubicBezTo>
                                  <a:pt x="16582" y="15854"/>
                                  <a:pt x="16578" y="15830"/>
                                  <a:pt x="16578" y="15827"/>
                                </a:cubicBezTo>
                                <a:cubicBezTo>
                                  <a:pt x="16566" y="15728"/>
                                  <a:pt x="16474" y="15659"/>
                                  <a:pt x="16359" y="15659"/>
                                </a:cubicBezTo>
                                <a:cubicBezTo>
                                  <a:pt x="16284" y="15659"/>
                                  <a:pt x="16212" y="15689"/>
                                  <a:pt x="16172" y="15740"/>
                                </a:cubicBezTo>
                                <a:cubicBezTo>
                                  <a:pt x="16132" y="15689"/>
                                  <a:pt x="16065" y="15659"/>
                                  <a:pt x="15989" y="15659"/>
                                </a:cubicBezTo>
                                <a:cubicBezTo>
                                  <a:pt x="15874" y="15659"/>
                                  <a:pt x="15782" y="15731"/>
                                  <a:pt x="15771" y="15827"/>
                                </a:cubicBezTo>
                                <a:cubicBezTo>
                                  <a:pt x="15771" y="15830"/>
                                  <a:pt x="15767" y="15854"/>
                                  <a:pt x="15778" y="15890"/>
                                </a:cubicBezTo>
                                <a:cubicBezTo>
                                  <a:pt x="15794" y="15944"/>
                                  <a:pt x="15834" y="15992"/>
                                  <a:pt x="15890" y="16031"/>
                                </a:cubicBezTo>
                                <a:lnTo>
                                  <a:pt x="16172" y="16223"/>
                                </a:lnTo>
                                <a:lnTo>
                                  <a:pt x="16458" y="16031"/>
                                </a:lnTo>
                                <a:close/>
                                <a:moveTo>
                                  <a:pt x="13814" y="16031"/>
                                </a:moveTo>
                                <a:cubicBezTo>
                                  <a:pt x="13870" y="15992"/>
                                  <a:pt x="13910" y="15944"/>
                                  <a:pt x="13925" y="15890"/>
                                </a:cubicBezTo>
                                <a:cubicBezTo>
                                  <a:pt x="13937" y="15854"/>
                                  <a:pt x="13933" y="15830"/>
                                  <a:pt x="13933" y="15827"/>
                                </a:cubicBezTo>
                                <a:cubicBezTo>
                                  <a:pt x="13922" y="15728"/>
                                  <a:pt x="13830" y="15659"/>
                                  <a:pt x="13715" y="15659"/>
                                </a:cubicBezTo>
                                <a:cubicBezTo>
                                  <a:pt x="13639" y="15659"/>
                                  <a:pt x="13568" y="15689"/>
                                  <a:pt x="13528" y="15740"/>
                                </a:cubicBezTo>
                                <a:cubicBezTo>
                                  <a:pt x="13488" y="15689"/>
                                  <a:pt x="13420" y="15659"/>
                                  <a:pt x="13345" y="15659"/>
                                </a:cubicBezTo>
                                <a:cubicBezTo>
                                  <a:pt x="13230" y="15659"/>
                                  <a:pt x="13138" y="15731"/>
                                  <a:pt x="13126" y="15827"/>
                                </a:cubicBezTo>
                                <a:cubicBezTo>
                                  <a:pt x="13126" y="15830"/>
                                  <a:pt x="13122" y="15854"/>
                                  <a:pt x="13134" y="15890"/>
                                </a:cubicBezTo>
                                <a:cubicBezTo>
                                  <a:pt x="13150" y="15944"/>
                                  <a:pt x="13190" y="15992"/>
                                  <a:pt x="13246" y="16031"/>
                                </a:cubicBezTo>
                                <a:lnTo>
                                  <a:pt x="13528" y="16223"/>
                                </a:lnTo>
                                <a:lnTo>
                                  <a:pt x="13814" y="16031"/>
                                </a:lnTo>
                                <a:close/>
                                <a:moveTo>
                                  <a:pt x="16359" y="3027"/>
                                </a:moveTo>
                                <a:cubicBezTo>
                                  <a:pt x="16284" y="3027"/>
                                  <a:pt x="16212" y="3057"/>
                                  <a:pt x="16172" y="3108"/>
                                </a:cubicBezTo>
                                <a:cubicBezTo>
                                  <a:pt x="16132" y="3057"/>
                                  <a:pt x="16065" y="3027"/>
                                  <a:pt x="15989" y="3027"/>
                                </a:cubicBezTo>
                                <a:cubicBezTo>
                                  <a:pt x="15874" y="3027"/>
                                  <a:pt x="15782" y="3099"/>
                                  <a:pt x="15771" y="3195"/>
                                </a:cubicBezTo>
                                <a:cubicBezTo>
                                  <a:pt x="15771" y="3198"/>
                                  <a:pt x="15767" y="3222"/>
                                  <a:pt x="15778" y="3258"/>
                                </a:cubicBezTo>
                                <a:cubicBezTo>
                                  <a:pt x="15794" y="3312"/>
                                  <a:pt x="15834" y="3360"/>
                                  <a:pt x="15890" y="3399"/>
                                </a:cubicBezTo>
                                <a:lnTo>
                                  <a:pt x="16172" y="3591"/>
                                </a:lnTo>
                                <a:lnTo>
                                  <a:pt x="16458" y="3399"/>
                                </a:lnTo>
                                <a:cubicBezTo>
                                  <a:pt x="16514" y="3360"/>
                                  <a:pt x="16554" y="3312"/>
                                  <a:pt x="16570" y="3258"/>
                                </a:cubicBezTo>
                                <a:cubicBezTo>
                                  <a:pt x="16582" y="3222"/>
                                  <a:pt x="16578" y="3198"/>
                                  <a:pt x="16578" y="3195"/>
                                </a:cubicBezTo>
                                <a:cubicBezTo>
                                  <a:pt x="16566" y="3099"/>
                                  <a:pt x="16474" y="3027"/>
                                  <a:pt x="16359" y="3027"/>
                                </a:cubicBezTo>
                                <a:close/>
                                <a:moveTo>
                                  <a:pt x="15087" y="3027"/>
                                </a:moveTo>
                                <a:cubicBezTo>
                                  <a:pt x="15011" y="3027"/>
                                  <a:pt x="14939" y="3057"/>
                                  <a:pt x="14900" y="3108"/>
                                </a:cubicBezTo>
                                <a:cubicBezTo>
                                  <a:pt x="14860" y="3057"/>
                                  <a:pt x="14792" y="3027"/>
                                  <a:pt x="14717" y="3027"/>
                                </a:cubicBezTo>
                                <a:cubicBezTo>
                                  <a:pt x="14601" y="3027"/>
                                  <a:pt x="14510" y="3099"/>
                                  <a:pt x="14498" y="3195"/>
                                </a:cubicBezTo>
                                <a:cubicBezTo>
                                  <a:pt x="14498" y="3198"/>
                                  <a:pt x="14494" y="3222"/>
                                  <a:pt x="14506" y="3258"/>
                                </a:cubicBezTo>
                                <a:cubicBezTo>
                                  <a:pt x="14522" y="3312"/>
                                  <a:pt x="14562" y="3360"/>
                                  <a:pt x="14617" y="3399"/>
                                </a:cubicBezTo>
                                <a:lnTo>
                                  <a:pt x="14900" y="3591"/>
                                </a:lnTo>
                                <a:lnTo>
                                  <a:pt x="15186" y="3399"/>
                                </a:lnTo>
                                <a:cubicBezTo>
                                  <a:pt x="15242" y="3360"/>
                                  <a:pt x="15281" y="3312"/>
                                  <a:pt x="15297" y="3258"/>
                                </a:cubicBezTo>
                                <a:cubicBezTo>
                                  <a:pt x="15309" y="3222"/>
                                  <a:pt x="15305" y="3198"/>
                                  <a:pt x="15305" y="3195"/>
                                </a:cubicBezTo>
                                <a:cubicBezTo>
                                  <a:pt x="15293" y="3099"/>
                                  <a:pt x="15202" y="3027"/>
                                  <a:pt x="15087" y="3027"/>
                                </a:cubicBezTo>
                                <a:close/>
                                <a:moveTo>
                                  <a:pt x="15504" y="3865"/>
                                </a:moveTo>
                                <a:cubicBezTo>
                                  <a:pt x="15464" y="3814"/>
                                  <a:pt x="15397" y="3784"/>
                                  <a:pt x="15321" y="3784"/>
                                </a:cubicBezTo>
                                <a:cubicBezTo>
                                  <a:pt x="15206" y="3784"/>
                                  <a:pt x="15114" y="3856"/>
                                  <a:pt x="15103" y="3952"/>
                                </a:cubicBezTo>
                                <a:cubicBezTo>
                                  <a:pt x="15103" y="3955"/>
                                  <a:pt x="15099" y="3979"/>
                                  <a:pt x="15110" y="4015"/>
                                </a:cubicBezTo>
                                <a:cubicBezTo>
                                  <a:pt x="15126" y="4069"/>
                                  <a:pt x="15166" y="4117"/>
                                  <a:pt x="15222" y="4156"/>
                                </a:cubicBezTo>
                                <a:lnTo>
                                  <a:pt x="15504" y="4348"/>
                                </a:lnTo>
                                <a:lnTo>
                                  <a:pt x="15790" y="4156"/>
                                </a:lnTo>
                                <a:cubicBezTo>
                                  <a:pt x="15846" y="4117"/>
                                  <a:pt x="15886" y="4069"/>
                                  <a:pt x="15902" y="4015"/>
                                </a:cubicBezTo>
                                <a:cubicBezTo>
                                  <a:pt x="15914" y="3979"/>
                                  <a:pt x="15910" y="3955"/>
                                  <a:pt x="15910" y="3952"/>
                                </a:cubicBezTo>
                                <a:cubicBezTo>
                                  <a:pt x="15898" y="3853"/>
                                  <a:pt x="15806" y="3784"/>
                                  <a:pt x="15691" y="3784"/>
                                </a:cubicBezTo>
                                <a:cubicBezTo>
                                  <a:pt x="15615" y="3784"/>
                                  <a:pt x="15544" y="3814"/>
                                  <a:pt x="15504" y="3865"/>
                                </a:cubicBezTo>
                                <a:close/>
                                <a:moveTo>
                                  <a:pt x="14232" y="3865"/>
                                </a:moveTo>
                                <a:cubicBezTo>
                                  <a:pt x="14192" y="3814"/>
                                  <a:pt x="14124" y="3784"/>
                                  <a:pt x="14049" y="3784"/>
                                </a:cubicBezTo>
                                <a:cubicBezTo>
                                  <a:pt x="13933" y="3784"/>
                                  <a:pt x="13842" y="3856"/>
                                  <a:pt x="13830" y="3952"/>
                                </a:cubicBezTo>
                                <a:cubicBezTo>
                                  <a:pt x="13830" y="3955"/>
                                  <a:pt x="13826" y="3979"/>
                                  <a:pt x="13838" y="4015"/>
                                </a:cubicBezTo>
                                <a:cubicBezTo>
                                  <a:pt x="13854" y="4069"/>
                                  <a:pt x="13894" y="4117"/>
                                  <a:pt x="13949" y="4156"/>
                                </a:cubicBezTo>
                                <a:lnTo>
                                  <a:pt x="14232" y="4348"/>
                                </a:lnTo>
                                <a:lnTo>
                                  <a:pt x="14518" y="4156"/>
                                </a:lnTo>
                                <a:cubicBezTo>
                                  <a:pt x="14574" y="4117"/>
                                  <a:pt x="14613" y="4069"/>
                                  <a:pt x="14629" y="4015"/>
                                </a:cubicBezTo>
                                <a:cubicBezTo>
                                  <a:pt x="14641" y="3979"/>
                                  <a:pt x="14637" y="3955"/>
                                  <a:pt x="14637" y="3952"/>
                                </a:cubicBezTo>
                                <a:cubicBezTo>
                                  <a:pt x="14625" y="3853"/>
                                  <a:pt x="14534" y="3784"/>
                                  <a:pt x="14419" y="3784"/>
                                </a:cubicBezTo>
                                <a:cubicBezTo>
                                  <a:pt x="14343" y="3784"/>
                                  <a:pt x="14271" y="3814"/>
                                  <a:pt x="14232" y="3865"/>
                                </a:cubicBezTo>
                                <a:close/>
                                <a:moveTo>
                                  <a:pt x="12442" y="3027"/>
                                </a:moveTo>
                                <a:cubicBezTo>
                                  <a:pt x="12367" y="3027"/>
                                  <a:pt x="12295" y="3057"/>
                                  <a:pt x="12255" y="3108"/>
                                </a:cubicBezTo>
                                <a:cubicBezTo>
                                  <a:pt x="12216" y="3057"/>
                                  <a:pt x="12148" y="3027"/>
                                  <a:pt x="12072" y="3027"/>
                                </a:cubicBezTo>
                                <a:cubicBezTo>
                                  <a:pt x="11957" y="3027"/>
                                  <a:pt x="11866" y="3099"/>
                                  <a:pt x="11854" y="3195"/>
                                </a:cubicBezTo>
                                <a:cubicBezTo>
                                  <a:pt x="11854" y="3198"/>
                                  <a:pt x="11850" y="3222"/>
                                  <a:pt x="11862" y="3258"/>
                                </a:cubicBezTo>
                                <a:cubicBezTo>
                                  <a:pt x="11878" y="3312"/>
                                  <a:pt x="11917" y="3360"/>
                                  <a:pt x="11973" y="3399"/>
                                </a:cubicBezTo>
                                <a:lnTo>
                                  <a:pt x="12255" y="3591"/>
                                </a:lnTo>
                                <a:lnTo>
                                  <a:pt x="12542" y="3399"/>
                                </a:lnTo>
                                <a:cubicBezTo>
                                  <a:pt x="12597" y="3360"/>
                                  <a:pt x="12637" y="3312"/>
                                  <a:pt x="12653" y="3258"/>
                                </a:cubicBezTo>
                                <a:cubicBezTo>
                                  <a:pt x="12665" y="3222"/>
                                  <a:pt x="12661" y="3198"/>
                                  <a:pt x="12661" y="3195"/>
                                </a:cubicBezTo>
                                <a:cubicBezTo>
                                  <a:pt x="12649" y="3099"/>
                                  <a:pt x="12558" y="3027"/>
                                  <a:pt x="12442" y="3027"/>
                                </a:cubicBezTo>
                                <a:close/>
                                <a:moveTo>
                                  <a:pt x="12864" y="3865"/>
                                </a:moveTo>
                                <a:cubicBezTo>
                                  <a:pt x="12824" y="3814"/>
                                  <a:pt x="12756" y="3784"/>
                                  <a:pt x="12681" y="3784"/>
                                </a:cubicBezTo>
                                <a:cubicBezTo>
                                  <a:pt x="12566" y="3784"/>
                                  <a:pt x="12474" y="3856"/>
                                  <a:pt x="12462" y="3952"/>
                                </a:cubicBezTo>
                                <a:cubicBezTo>
                                  <a:pt x="12462" y="3955"/>
                                  <a:pt x="12458" y="3979"/>
                                  <a:pt x="12470" y="4015"/>
                                </a:cubicBezTo>
                                <a:cubicBezTo>
                                  <a:pt x="12486" y="4069"/>
                                  <a:pt x="12526" y="4117"/>
                                  <a:pt x="12581" y="4156"/>
                                </a:cubicBezTo>
                                <a:lnTo>
                                  <a:pt x="12864" y="4348"/>
                                </a:lnTo>
                                <a:lnTo>
                                  <a:pt x="13150" y="4156"/>
                                </a:lnTo>
                                <a:cubicBezTo>
                                  <a:pt x="13206" y="4117"/>
                                  <a:pt x="13246" y="4069"/>
                                  <a:pt x="13261" y="4015"/>
                                </a:cubicBezTo>
                                <a:cubicBezTo>
                                  <a:pt x="13273" y="3979"/>
                                  <a:pt x="13269" y="3955"/>
                                  <a:pt x="13269" y="3952"/>
                                </a:cubicBezTo>
                                <a:cubicBezTo>
                                  <a:pt x="13257" y="3853"/>
                                  <a:pt x="13166" y="3784"/>
                                  <a:pt x="13051" y="3784"/>
                                </a:cubicBezTo>
                                <a:cubicBezTo>
                                  <a:pt x="12971" y="3784"/>
                                  <a:pt x="12900" y="3814"/>
                                  <a:pt x="12864" y="3865"/>
                                </a:cubicBezTo>
                                <a:close/>
                                <a:moveTo>
                                  <a:pt x="13715" y="3027"/>
                                </a:moveTo>
                                <a:cubicBezTo>
                                  <a:pt x="13639" y="3027"/>
                                  <a:pt x="13568" y="3057"/>
                                  <a:pt x="13528" y="3108"/>
                                </a:cubicBezTo>
                                <a:cubicBezTo>
                                  <a:pt x="13488" y="3057"/>
                                  <a:pt x="13420" y="3027"/>
                                  <a:pt x="13345" y="3027"/>
                                </a:cubicBezTo>
                                <a:cubicBezTo>
                                  <a:pt x="13230" y="3027"/>
                                  <a:pt x="13138" y="3099"/>
                                  <a:pt x="13126" y="3195"/>
                                </a:cubicBezTo>
                                <a:cubicBezTo>
                                  <a:pt x="13126" y="3198"/>
                                  <a:pt x="13122" y="3222"/>
                                  <a:pt x="13134" y="3258"/>
                                </a:cubicBezTo>
                                <a:cubicBezTo>
                                  <a:pt x="13150" y="3312"/>
                                  <a:pt x="13190" y="3360"/>
                                  <a:pt x="13246" y="3399"/>
                                </a:cubicBezTo>
                                <a:lnTo>
                                  <a:pt x="13528" y="3591"/>
                                </a:lnTo>
                                <a:lnTo>
                                  <a:pt x="13814" y="3399"/>
                                </a:lnTo>
                                <a:cubicBezTo>
                                  <a:pt x="13870" y="3360"/>
                                  <a:pt x="13910" y="3312"/>
                                  <a:pt x="13925" y="3258"/>
                                </a:cubicBezTo>
                                <a:cubicBezTo>
                                  <a:pt x="13937" y="3222"/>
                                  <a:pt x="13933" y="3198"/>
                                  <a:pt x="13933" y="3195"/>
                                </a:cubicBezTo>
                                <a:cubicBezTo>
                                  <a:pt x="13922" y="3099"/>
                                  <a:pt x="13830" y="3027"/>
                                  <a:pt x="13715" y="3027"/>
                                </a:cubicBezTo>
                                <a:close/>
                                <a:moveTo>
                                  <a:pt x="18144" y="3865"/>
                                </a:moveTo>
                                <a:cubicBezTo>
                                  <a:pt x="18105" y="3814"/>
                                  <a:pt x="18037" y="3784"/>
                                  <a:pt x="17962" y="3784"/>
                                </a:cubicBezTo>
                                <a:cubicBezTo>
                                  <a:pt x="17846" y="3784"/>
                                  <a:pt x="17755" y="3856"/>
                                  <a:pt x="17743" y="3952"/>
                                </a:cubicBezTo>
                                <a:cubicBezTo>
                                  <a:pt x="17743" y="3955"/>
                                  <a:pt x="17739" y="3979"/>
                                  <a:pt x="17751" y="4015"/>
                                </a:cubicBezTo>
                                <a:cubicBezTo>
                                  <a:pt x="17767" y="4069"/>
                                  <a:pt x="17806" y="4117"/>
                                  <a:pt x="17862" y="4156"/>
                                </a:cubicBezTo>
                                <a:lnTo>
                                  <a:pt x="18144" y="4348"/>
                                </a:lnTo>
                                <a:lnTo>
                                  <a:pt x="18431" y="4156"/>
                                </a:lnTo>
                                <a:cubicBezTo>
                                  <a:pt x="18486" y="4117"/>
                                  <a:pt x="18526" y="4069"/>
                                  <a:pt x="18542" y="4015"/>
                                </a:cubicBezTo>
                                <a:cubicBezTo>
                                  <a:pt x="18554" y="3979"/>
                                  <a:pt x="18550" y="3955"/>
                                  <a:pt x="18550" y="3952"/>
                                </a:cubicBezTo>
                                <a:cubicBezTo>
                                  <a:pt x="18538" y="3853"/>
                                  <a:pt x="18447" y="3784"/>
                                  <a:pt x="18331" y="3784"/>
                                </a:cubicBezTo>
                                <a:cubicBezTo>
                                  <a:pt x="18256" y="3784"/>
                                  <a:pt x="18184" y="3814"/>
                                  <a:pt x="18144" y="3865"/>
                                </a:cubicBezTo>
                                <a:close/>
                                <a:moveTo>
                                  <a:pt x="18999" y="3027"/>
                                </a:moveTo>
                                <a:cubicBezTo>
                                  <a:pt x="18924" y="3027"/>
                                  <a:pt x="18852" y="3057"/>
                                  <a:pt x="18813" y="3108"/>
                                </a:cubicBezTo>
                                <a:cubicBezTo>
                                  <a:pt x="18773" y="3057"/>
                                  <a:pt x="18705" y="3027"/>
                                  <a:pt x="18630" y="3027"/>
                                </a:cubicBezTo>
                                <a:cubicBezTo>
                                  <a:pt x="18514" y="3027"/>
                                  <a:pt x="18423" y="3099"/>
                                  <a:pt x="18411" y="3195"/>
                                </a:cubicBezTo>
                                <a:cubicBezTo>
                                  <a:pt x="18411" y="3198"/>
                                  <a:pt x="18407" y="3222"/>
                                  <a:pt x="18419" y="3258"/>
                                </a:cubicBezTo>
                                <a:cubicBezTo>
                                  <a:pt x="18435" y="3312"/>
                                  <a:pt x="18475" y="3360"/>
                                  <a:pt x="18530" y="3399"/>
                                </a:cubicBezTo>
                                <a:lnTo>
                                  <a:pt x="18813" y="3591"/>
                                </a:lnTo>
                                <a:lnTo>
                                  <a:pt x="19099" y="3399"/>
                                </a:lnTo>
                                <a:cubicBezTo>
                                  <a:pt x="19154" y="3360"/>
                                  <a:pt x="19194" y="3312"/>
                                  <a:pt x="19210" y="3258"/>
                                </a:cubicBezTo>
                                <a:cubicBezTo>
                                  <a:pt x="19222" y="3222"/>
                                  <a:pt x="19218" y="3198"/>
                                  <a:pt x="19218" y="3195"/>
                                </a:cubicBezTo>
                                <a:cubicBezTo>
                                  <a:pt x="19206" y="3099"/>
                                  <a:pt x="19115" y="3027"/>
                                  <a:pt x="18999" y="3027"/>
                                </a:cubicBezTo>
                                <a:close/>
                                <a:moveTo>
                                  <a:pt x="19918" y="4018"/>
                                </a:moveTo>
                                <a:cubicBezTo>
                                  <a:pt x="19930" y="3982"/>
                                  <a:pt x="19926" y="3958"/>
                                  <a:pt x="19926" y="3955"/>
                                </a:cubicBezTo>
                                <a:cubicBezTo>
                                  <a:pt x="19914" y="3856"/>
                                  <a:pt x="19823" y="3787"/>
                                  <a:pt x="19707" y="3787"/>
                                </a:cubicBezTo>
                                <a:cubicBezTo>
                                  <a:pt x="19632" y="3787"/>
                                  <a:pt x="19560" y="3817"/>
                                  <a:pt x="19520" y="3868"/>
                                </a:cubicBezTo>
                                <a:cubicBezTo>
                                  <a:pt x="19481" y="3817"/>
                                  <a:pt x="19413" y="3787"/>
                                  <a:pt x="19337" y="3787"/>
                                </a:cubicBezTo>
                                <a:cubicBezTo>
                                  <a:pt x="19222" y="3787"/>
                                  <a:pt x="19131" y="3859"/>
                                  <a:pt x="19119" y="3955"/>
                                </a:cubicBezTo>
                                <a:cubicBezTo>
                                  <a:pt x="19119" y="3958"/>
                                  <a:pt x="19115" y="3982"/>
                                  <a:pt x="19127" y="4018"/>
                                </a:cubicBezTo>
                                <a:cubicBezTo>
                                  <a:pt x="19143" y="4072"/>
                                  <a:pt x="19182" y="4120"/>
                                  <a:pt x="19238" y="4159"/>
                                </a:cubicBezTo>
                                <a:lnTo>
                                  <a:pt x="19520" y="4351"/>
                                </a:lnTo>
                                <a:lnTo>
                                  <a:pt x="19807" y="4159"/>
                                </a:lnTo>
                                <a:cubicBezTo>
                                  <a:pt x="19862" y="4120"/>
                                  <a:pt x="19898" y="4072"/>
                                  <a:pt x="19918" y="4018"/>
                                </a:cubicBezTo>
                                <a:close/>
                                <a:moveTo>
                                  <a:pt x="19918" y="5596"/>
                                </a:moveTo>
                                <a:cubicBezTo>
                                  <a:pt x="19930" y="5560"/>
                                  <a:pt x="19926" y="5536"/>
                                  <a:pt x="19926" y="5533"/>
                                </a:cubicBezTo>
                                <a:cubicBezTo>
                                  <a:pt x="19914" y="5434"/>
                                  <a:pt x="19823" y="5365"/>
                                  <a:pt x="19707" y="5365"/>
                                </a:cubicBezTo>
                                <a:cubicBezTo>
                                  <a:pt x="19632" y="5365"/>
                                  <a:pt x="19560" y="5395"/>
                                  <a:pt x="19520" y="5446"/>
                                </a:cubicBezTo>
                                <a:cubicBezTo>
                                  <a:pt x="19481" y="5395"/>
                                  <a:pt x="19413" y="5365"/>
                                  <a:pt x="19337" y="5365"/>
                                </a:cubicBezTo>
                                <a:cubicBezTo>
                                  <a:pt x="19222" y="5365"/>
                                  <a:pt x="19131" y="5437"/>
                                  <a:pt x="19119" y="5533"/>
                                </a:cubicBezTo>
                                <a:cubicBezTo>
                                  <a:pt x="19119" y="5536"/>
                                  <a:pt x="19115" y="5560"/>
                                  <a:pt x="19127" y="5596"/>
                                </a:cubicBezTo>
                                <a:cubicBezTo>
                                  <a:pt x="19143" y="5650"/>
                                  <a:pt x="19182" y="5698"/>
                                  <a:pt x="19238" y="5737"/>
                                </a:cubicBezTo>
                                <a:lnTo>
                                  <a:pt x="19520" y="5929"/>
                                </a:lnTo>
                                <a:lnTo>
                                  <a:pt x="19807" y="5737"/>
                                </a:lnTo>
                                <a:cubicBezTo>
                                  <a:pt x="19862" y="5701"/>
                                  <a:pt x="19898" y="5650"/>
                                  <a:pt x="19918" y="5596"/>
                                </a:cubicBezTo>
                                <a:close/>
                                <a:moveTo>
                                  <a:pt x="19918" y="7177"/>
                                </a:moveTo>
                                <a:cubicBezTo>
                                  <a:pt x="19930" y="7141"/>
                                  <a:pt x="19926" y="7117"/>
                                  <a:pt x="19926" y="7114"/>
                                </a:cubicBezTo>
                                <a:cubicBezTo>
                                  <a:pt x="19914" y="7015"/>
                                  <a:pt x="19823" y="6946"/>
                                  <a:pt x="19707" y="6946"/>
                                </a:cubicBezTo>
                                <a:cubicBezTo>
                                  <a:pt x="19632" y="6946"/>
                                  <a:pt x="19560" y="6976"/>
                                  <a:pt x="19520" y="7027"/>
                                </a:cubicBezTo>
                                <a:cubicBezTo>
                                  <a:pt x="19481" y="6976"/>
                                  <a:pt x="19413" y="6946"/>
                                  <a:pt x="19337" y="6946"/>
                                </a:cubicBezTo>
                                <a:cubicBezTo>
                                  <a:pt x="19222" y="6946"/>
                                  <a:pt x="19131" y="7018"/>
                                  <a:pt x="19119" y="7114"/>
                                </a:cubicBezTo>
                                <a:cubicBezTo>
                                  <a:pt x="19119" y="7117"/>
                                  <a:pt x="19115" y="7141"/>
                                  <a:pt x="19127" y="7177"/>
                                </a:cubicBezTo>
                                <a:cubicBezTo>
                                  <a:pt x="19143" y="7231"/>
                                  <a:pt x="19182" y="7279"/>
                                  <a:pt x="19238" y="7318"/>
                                </a:cubicBezTo>
                                <a:lnTo>
                                  <a:pt x="19520" y="7510"/>
                                </a:lnTo>
                                <a:lnTo>
                                  <a:pt x="19807" y="7318"/>
                                </a:lnTo>
                                <a:cubicBezTo>
                                  <a:pt x="19862" y="7279"/>
                                  <a:pt x="19898" y="7231"/>
                                  <a:pt x="19918" y="7177"/>
                                </a:cubicBezTo>
                                <a:close/>
                                <a:moveTo>
                                  <a:pt x="16876" y="3865"/>
                                </a:moveTo>
                                <a:cubicBezTo>
                                  <a:pt x="16836" y="3814"/>
                                  <a:pt x="16769" y="3784"/>
                                  <a:pt x="16693" y="3784"/>
                                </a:cubicBezTo>
                                <a:cubicBezTo>
                                  <a:pt x="16578" y="3784"/>
                                  <a:pt x="16486" y="3856"/>
                                  <a:pt x="16474" y="3952"/>
                                </a:cubicBezTo>
                                <a:cubicBezTo>
                                  <a:pt x="16474" y="3955"/>
                                  <a:pt x="16470" y="3979"/>
                                  <a:pt x="16482" y="4015"/>
                                </a:cubicBezTo>
                                <a:cubicBezTo>
                                  <a:pt x="16498" y="4069"/>
                                  <a:pt x="16538" y="4117"/>
                                  <a:pt x="16594" y="4156"/>
                                </a:cubicBezTo>
                                <a:lnTo>
                                  <a:pt x="16876" y="4348"/>
                                </a:lnTo>
                                <a:lnTo>
                                  <a:pt x="17162" y="4156"/>
                                </a:lnTo>
                                <a:cubicBezTo>
                                  <a:pt x="17218" y="4117"/>
                                  <a:pt x="17258" y="4069"/>
                                  <a:pt x="17274" y="4015"/>
                                </a:cubicBezTo>
                                <a:cubicBezTo>
                                  <a:pt x="17286" y="3979"/>
                                  <a:pt x="17282" y="3955"/>
                                  <a:pt x="17282" y="3952"/>
                                </a:cubicBezTo>
                                <a:cubicBezTo>
                                  <a:pt x="17270" y="3853"/>
                                  <a:pt x="17178" y="3784"/>
                                  <a:pt x="17063" y="3784"/>
                                </a:cubicBezTo>
                                <a:cubicBezTo>
                                  <a:pt x="16983" y="3784"/>
                                  <a:pt x="16916" y="3814"/>
                                  <a:pt x="16876" y="3865"/>
                                </a:cubicBezTo>
                                <a:close/>
                                <a:moveTo>
                                  <a:pt x="17727" y="3027"/>
                                </a:moveTo>
                                <a:cubicBezTo>
                                  <a:pt x="17651" y="3027"/>
                                  <a:pt x="17580" y="3057"/>
                                  <a:pt x="17540" y="3108"/>
                                </a:cubicBezTo>
                                <a:cubicBezTo>
                                  <a:pt x="17500" y="3057"/>
                                  <a:pt x="17433" y="3027"/>
                                  <a:pt x="17357" y="3027"/>
                                </a:cubicBezTo>
                                <a:cubicBezTo>
                                  <a:pt x="17242" y="3027"/>
                                  <a:pt x="17150" y="3099"/>
                                  <a:pt x="17138" y="3195"/>
                                </a:cubicBezTo>
                                <a:cubicBezTo>
                                  <a:pt x="17138" y="3198"/>
                                  <a:pt x="17134" y="3222"/>
                                  <a:pt x="17146" y="3258"/>
                                </a:cubicBezTo>
                                <a:cubicBezTo>
                                  <a:pt x="17162" y="3312"/>
                                  <a:pt x="17202" y="3360"/>
                                  <a:pt x="17258" y="3399"/>
                                </a:cubicBezTo>
                                <a:lnTo>
                                  <a:pt x="17540" y="3591"/>
                                </a:lnTo>
                                <a:lnTo>
                                  <a:pt x="17826" y="3399"/>
                                </a:lnTo>
                                <a:cubicBezTo>
                                  <a:pt x="17882" y="3360"/>
                                  <a:pt x="17922" y="3312"/>
                                  <a:pt x="17938" y="3258"/>
                                </a:cubicBezTo>
                                <a:cubicBezTo>
                                  <a:pt x="17950" y="3222"/>
                                  <a:pt x="17946" y="3198"/>
                                  <a:pt x="17946" y="3195"/>
                                </a:cubicBezTo>
                                <a:cubicBezTo>
                                  <a:pt x="17934" y="3099"/>
                                  <a:pt x="17842" y="3027"/>
                                  <a:pt x="17727" y="3027"/>
                                </a:cubicBezTo>
                                <a:close/>
                                <a:moveTo>
                                  <a:pt x="3662" y="5446"/>
                                </a:moveTo>
                                <a:cubicBezTo>
                                  <a:pt x="3623" y="5395"/>
                                  <a:pt x="3555" y="5365"/>
                                  <a:pt x="3479" y="5365"/>
                                </a:cubicBezTo>
                                <a:cubicBezTo>
                                  <a:pt x="3364" y="5365"/>
                                  <a:pt x="3273" y="5437"/>
                                  <a:pt x="3261" y="5533"/>
                                </a:cubicBezTo>
                                <a:cubicBezTo>
                                  <a:pt x="3261" y="5536"/>
                                  <a:pt x="3257" y="5560"/>
                                  <a:pt x="3269" y="5596"/>
                                </a:cubicBezTo>
                                <a:cubicBezTo>
                                  <a:pt x="3285" y="5650"/>
                                  <a:pt x="3324" y="5698"/>
                                  <a:pt x="3380" y="5737"/>
                                </a:cubicBezTo>
                                <a:lnTo>
                                  <a:pt x="3662" y="5929"/>
                                </a:lnTo>
                                <a:lnTo>
                                  <a:pt x="3949" y="5737"/>
                                </a:lnTo>
                                <a:cubicBezTo>
                                  <a:pt x="4004" y="5698"/>
                                  <a:pt x="4044" y="5650"/>
                                  <a:pt x="4060" y="5596"/>
                                </a:cubicBezTo>
                                <a:cubicBezTo>
                                  <a:pt x="4072" y="5560"/>
                                  <a:pt x="4068" y="5536"/>
                                  <a:pt x="4068" y="5533"/>
                                </a:cubicBezTo>
                                <a:cubicBezTo>
                                  <a:pt x="4056" y="5434"/>
                                  <a:pt x="3965" y="5365"/>
                                  <a:pt x="3849" y="5365"/>
                                </a:cubicBezTo>
                                <a:cubicBezTo>
                                  <a:pt x="3774" y="5362"/>
                                  <a:pt x="3702" y="5395"/>
                                  <a:pt x="3662" y="5446"/>
                                </a:cubicBezTo>
                                <a:close/>
                                <a:moveTo>
                                  <a:pt x="1288" y="12665"/>
                                </a:moveTo>
                                <a:cubicBezTo>
                                  <a:pt x="1288" y="12668"/>
                                  <a:pt x="1284" y="12692"/>
                                  <a:pt x="1296" y="12728"/>
                                </a:cubicBezTo>
                                <a:cubicBezTo>
                                  <a:pt x="1312" y="12782"/>
                                  <a:pt x="1352" y="12830"/>
                                  <a:pt x="1408" y="12869"/>
                                </a:cubicBezTo>
                                <a:lnTo>
                                  <a:pt x="1690" y="13061"/>
                                </a:lnTo>
                                <a:lnTo>
                                  <a:pt x="1976" y="12869"/>
                                </a:lnTo>
                                <a:cubicBezTo>
                                  <a:pt x="2032" y="12830"/>
                                  <a:pt x="2072" y="12782"/>
                                  <a:pt x="2088" y="12728"/>
                                </a:cubicBezTo>
                                <a:cubicBezTo>
                                  <a:pt x="2100" y="12692"/>
                                  <a:pt x="2096" y="12668"/>
                                  <a:pt x="2096" y="12665"/>
                                </a:cubicBezTo>
                                <a:cubicBezTo>
                                  <a:pt x="2084" y="12566"/>
                                  <a:pt x="1992" y="12497"/>
                                  <a:pt x="1877" y="12497"/>
                                </a:cubicBezTo>
                                <a:cubicBezTo>
                                  <a:pt x="1801" y="12497"/>
                                  <a:pt x="1730" y="12527"/>
                                  <a:pt x="1690" y="12578"/>
                                </a:cubicBezTo>
                                <a:cubicBezTo>
                                  <a:pt x="1650" y="12527"/>
                                  <a:pt x="1583" y="12497"/>
                                  <a:pt x="1507" y="12497"/>
                                </a:cubicBezTo>
                                <a:cubicBezTo>
                                  <a:pt x="1392" y="12497"/>
                                  <a:pt x="1300" y="12566"/>
                                  <a:pt x="1288" y="12665"/>
                                </a:cubicBezTo>
                                <a:close/>
                                <a:moveTo>
                                  <a:pt x="1288" y="11084"/>
                                </a:moveTo>
                                <a:cubicBezTo>
                                  <a:pt x="1288" y="11087"/>
                                  <a:pt x="1284" y="11111"/>
                                  <a:pt x="1296" y="11147"/>
                                </a:cubicBezTo>
                                <a:cubicBezTo>
                                  <a:pt x="1312" y="11201"/>
                                  <a:pt x="1352" y="11249"/>
                                  <a:pt x="1408" y="11288"/>
                                </a:cubicBezTo>
                                <a:lnTo>
                                  <a:pt x="1690" y="11480"/>
                                </a:lnTo>
                                <a:lnTo>
                                  <a:pt x="1976" y="11288"/>
                                </a:lnTo>
                                <a:cubicBezTo>
                                  <a:pt x="2032" y="11249"/>
                                  <a:pt x="2072" y="11201"/>
                                  <a:pt x="2088" y="11147"/>
                                </a:cubicBezTo>
                                <a:cubicBezTo>
                                  <a:pt x="2100" y="11111"/>
                                  <a:pt x="2096" y="11087"/>
                                  <a:pt x="2096" y="11084"/>
                                </a:cubicBezTo>
                                <a:cubicBezTo>
                                  <a:pt x="2084" y="10985"/>
                                  <a:pt x="1992" y="10916"/>
                                  <a:pt x="1877" y="10916"/>
                                </a:cubicBezTo>
                                <a:cubicBezTo>
                                  <a:pt x="1801" y="10916"/>
                                  <a:pt x="1730" y="10946"/>
                                  <a:pt x="1690" y="10997"/>
                                </a:cubicBezTo>
                                <a:cubicBezTo>
                                  <a:pt x="1650" y="10946"/>
                                  <a:pt x="1583" y="10916"/>
                                  <a:pt x="1507" y="10916"/>
                                </a:cubicBezTo>
                                <a:cubicBezTo>
                                  <a:pt x="1392" y="10916"/>
                                  <a:pt x="1300" y="10988"/>
                                  <a:pt x="1288" y="11084"/>
                                </a:cubicBezTo>
                                <a:close/>
                                <a:moveTo>
                                  <a:pt x="3380" y="16787"/>
                                </a:moveTo>
                                <a:lnTo>
                                  <a:pt x="3662" y="16979"/>
                                </a:lnTo>
                                <a:lnTo>
                                  <a:pt x="3949" y="16787"/>
                                </a:lnTo>
                                <a:cubicBezTo>
                                  <a:pt x="4004" y="16748"/>
                                  <a:pt x="4044" y="16700"/>
                                  <a:pt x="4060" y="16646"/>
                                </a:cubicBezTo>
                                <a:cubicBezTo>
                                  <a:pt x="4072" y="16610"/>
                                  <a:pt x="4068" y="16586"/>
                                  <a:pt x="4068" y="16583"/>
                                </a:cubicBezTo>
                                <a:cubicBezTo>
                                  <a:pt x="4056" y="16484"/>
                                  <a:pt x="3965" y="16415"/>
                                  <a:pt x="3849" y="16415"/>
                                </a:cubicBezTo>
                                <a:cubicBezTo>
                                  <a:pt x="3774" y="16415"/>
                                  <a:pt x="3702" y="16445"/>
                                  <a:pt x="3662" y="16496"/>
                                </a:cubicBezTo>
                                <a:cubicBezTo>
                                  <a:pt x="3623" y="16445"/>
                                  <a:pt x="3555" y="16415"/>
                                  <a:pt x="3479" y="16415"/>
                                </a:cubicBezTo>
                                <a:cubicBezTo>
                                  <a:pt x="3364" y="16415"/>
                                  <a:pt x="3273" y="16487"/>
                                  <a:pt x="3261" y="16583"/>
                                </a:cubicBezTo>
                                <a:cubicBezTo>
                                  <a:pt x="3261" y="16586"/>
                                  <a:pt x="3257" y="16610"/>
                                  <a:pt x="3269" y="16646"/>
                                </a:cubicBezTo>
                                <a:cubicBezTo>
                                  <a:pt x="3285" y="16700"/>
                                  <a:pt x="3324" y="16748"/>
                                  <a:pt x="3380" y="16787"/>
                                </a:cubicBezTo>
                                <a:close/>
                                <a:moveTo>
                                  <a:pt x="3344" y="16031"/>
                                </a:moveTo>
                                <a:cubicBezTo>
                                  <a:pt x="3400" y="15992"/>
                                  <a:pt x="3440" y="15944"/>
                                  <a:pt x="3456" y="15890"/>
                                </a:cubicBezTo>
                                <a:cubicBezTo>
                                  <a:pt x="3467" y="15854"/>
                                  <a:pt x="3463" y="15830"/>
                                  <a:pt x="3463" y="15827"/>
                                </a:cubicBezTo>
                                <a:cubicBezTo>
                                  <a:pt x="3452" y="15728"/>
                                  <a:pt x="3360" y="15659"/>
                                  <a:pt x="3245" y="15659"/>
                                </a:cubicBezTo>
                                <a:cubicBezTo>
                                  <a:pt x="3169" y="15659"/>
                                  <a:pt x="3098" y="15689"/>
                                  <a:pt x="3058" y="15740"/>
                                </a:cubicBezTo>
                                <a:cubicBezTo>
                                  <a:pt x="3018" y="15689"/>
                                  <a:pt x="2951" y="15659"/>
                                  <a:pt x="2875" y="15659"/>
                                </a:cubicBezTo>
                                <a:cubicBezTo>
                                  <a:pt x="2760" y="15659"/>
                                  <a:pt x="2668" y="15731"/>
                                  <a:pt x="2656" y="15827"/>
                                </a:cubicBezTo>
                                <a:cubicBezTo>
                                  <a:pt x="2656" y="15830"/>
                                  <a:pt x="2652" y="15854"/>
                                  <a:pt x="2664" y="15890"/>
                                </a:cubicBezTo>
                                <a:cubicBezTo>
                                  <a:pt x="2680" y="15944"/>
                                  <a:pt x="2720" y="15992"/>
                                  <a:pt x="2776" y="16031"/>
                                </a:cubicBezTo>
                                <a:lnTo>
                                  <a:pt x="3058" y="16223"/>
                                </a:lnTo>
                                <a:lnTo>
                                  <a:pt x="3344" y="16031"/>
                                </a:lnTo>
                                <a:close/>
                                <a:moveTo>
                                  <a:pt x="1288" y="15827"/>
                                </a:moveTo>
                                <a:cubicBezTo>
                                  <a:pt x="1288" y="15830"/>
                                  <a:pt x="1284" y="15854"/>
                                  <a:pt x="1296" y="15890"/>
                                </a:cubicBezTo>
                                <a:cubicBezTo>
                                  <a:pt x="1312" y="15944"/>
                                  <a:pt x="1352" y="15992"/>
                                  <a:pt x="1408" y="16031"/>
                                </a:cubicBezTo>
                                <a:lnTo>
                                  <a:pt x="1690" y="16223"/>
                                </a:lnTo>
                                <a:lnTo>
                                  <a:pt x="1976" y="16031"/>
                                </a:lnTo>
                                <a:cubicBezTo>
                                  <a:pt x="2032" y="15992"/>
                                  <a:pt x="2072" y="15944"/>
                                  <a:pt x="2088" y="15890"/>
                                </a:cubicBezTo>
                                <a:cubicBezTo>
                                  <a:pt x="2100" y="15854"/>
                                  <a:pt x="2096" y="15830"/>
                                  <a:pt x="2096" y="15827"/>
                                </a:cubicBezTo>
                                <a:cubicBezTo>
                                  <a:pt x="2084" y="15728"/>
                                  <a:pt x="1992" y="15659"/>
                                  <a:pt x="1877" y="15659"/>
                                </a:cubicBezTo>
                                <a:cubicBezTo>
                                  <a:pt x="1801" y="15659"/>
                                  <a:pt x="1730" y="15689"/>
                                  <a:pt x="1690" y="15740"/>
                                </a:cubicBezTo>
                                <a:cubicBezTo>
                                  <a:pt x="1650" y="15689"/>
                                  <a:pt x="1583" y="15659"/>
                                  <a:pt x="1507" y="15659"/>
                                </a:cubicBezTo>
                                <a:cubicBezTo>
                                  <a:pt x="1392" y="15656"/>
                                  <a:pt x="1300" y="15728"/>
                                  <a:pt x="1288" y="15827"/>
                                </a:cubicBezTo>
                                <a:close/>
                                <a:moveTo>
                                  <a:pt x="1288" y="9505"/>
                                </a:moveTo>
                                <a:cubicBezTo>
                                  <a:pt x="1288" y="9508"/>
                                  <a:pt x="1284" y="9532"/>
                                  <a:pt x="1296" y="9568"/>
                                </a:cubicBezTo>
                                <a:cubicBezTo>
                                  <a:pt x="1312" y="9622"/>
                                  <a:pt x="1352" y="9670"/>
                                  <a:pt x="1408" y="9709"/>
                                </a:cubicBezTo>
                                <a:lnTo>
                                  <a:pt x="1690" y="9901"/>
                                </a:lnTo>
                                <a:lnTo>
                                  <a:pt x="1976" y="9709"/>
                                </a:lnTo>
                                <a:cubicBezTo>
                                  <a:pt x="2032" y="9670"/>
                                  <a:pt x="2072" y="9622"/>
                                  <a:pt x="2088" y="9568"/>
                                </a:cubicBezTo>
                                <a:cubicBezTo>
                                  <a:pt x="2100" y="9532"/>
                                  <a:pt x="2096" y="9508"/>
                                  <a:pt x="2096" y="9505"/>
                                </a:cubicBezTo>
                                <a:cubicBezTo>
                                  <a:pt x="2084" y="9406"/>
                                  <a:pt x="1992" y="9337"/>
                                  <a:pt x="1877" y="9337"/>
                                </a:cubicBezTo>
                                <a:cubicBezTo>
                                  <a:pt x="1801" y="9337"/>
                                  <a:pt x="1730" y="9367"/>
                                  <a:pt x="1690" y="9418"/>
                                </a:cubicBezTo>
                                <a:cubicBezTo>
                                  <a:pt x="1650" y="9367"/>
                                  <a:pt x="1583" y="9337"/>
                                  <a:pt x="1507" y="9337"/>
                                </a:cubicBezTo>
                                <a:cubicBezTo>
                                  <a:pt x="1392" y="9334"/>
                                  <a:pt x="1300" y="9406"/>
                                  <a:pt x="1288" y="9505"/>
                                </a:cubicBezTo>
                                <a:close/>
                                <a:moveTo>
                                  <a:pt x="2111" y="16787"/>
                                </a:moveTo>
                                <a:lnTo>
                                  <a:pt x="2394" y="16979"/>
                                </a:lnTo>
                                <a:lnTo>
                                  <a:pt x="2680" y="16787"/>
                                </a:lnTo>
                                <a:cubicBezTo>
                                  <a:pt x="2736" y="16748"/>
                                  <a:pt x="2776" y="16700"/>
                                  <a:pt x="2791" y="16646"/>
                                </a:cubicBezTo>
                                <a:cubicBezTo>
                                  <a:pt x="2803" y="16610"/>
                                  <a:pt x="2799" y="16586"/>
                                  <a:pt x="2799" y="16583"/>
                                </a:cubicBezTo>
                                <a:cubicBezTo>
                                  <a:pt x="2787" y="16484"/>
                                  <a:pt x="2696" y="16415"/>
                                  <a:pt x="2581" y="16415"/>
                                </a:cubicBezTo>
                                <a:cubicBezTo>
                                  <a:pt x="2505" y="16415"/>
                                  <a:pt x="2434" y="16445"/>
                                  <a:pt x="2394" y="16496"/>
                                </a:cubicBezTo>
                                <a:cubicBezTo>
                                  <a:pt x="2354" y="16445"/>
                                  <a:pt x="2286" y="16415"/>
                                  <a:pt x="2211" y="16415"/>
                                </a:cubicBezTo>
                                <a:cubicBezTo>
                                  <a:pt x="2096" y="16415"/>
                                  <a:pt x="2004" y="16487"/>
                                  <a:pt x="1992" y="16583"/>
                                </a:cubicBezTo>
                                <a:cubicBezTo>
                                  <a:pt x="1992" y="16586"/>
                                  <a:pt x="1988" y="16610"/>
                                  <a:pt x="2000" y="16646"/>
                                </a:cubicBezTo>
                                <a:cubicBezTo>
                                  <a:pt x="2016" y="16700"/>
                                  <a:pt x="2052" y="16748"/>
                                  <a:pt x="2111" y="16787"/>
                                </a:cubicBezTo>
                                <a:close/>
                                <a:moveTo>
                                  <a:pt x="1288" y="14246"/>
                                </a:moveTo>
                                <a:cubicBezTo>
                                  <a:pt x="1288" y="14249"/>
                                  <a:pt x="1284" y="14273"/>
                                  <a:pt x="1296" y="14309"/>
                                </a:cubicBezTo>
                                <a:cubicBezTo>
                                  <a:pt x="1312" y="14363"/>
                                  <a:pt x="1352" y="14411"/>
                                  <a:pt x="1408" y="14450"/>
                                </a:cubicBezTo>
                                <a:lnTo>
                                  <a:pt x="1690" y="14642"/>
                                </a:lnTo>
                                <a:lnTo>
                                  <a:pt x="1976" y="14450"/>
                                </a:lnTo>
                                <a:cubicBezTo>
                                  <a:pt x="2032" y="14411"/>
                                  <a:pt x="2072" y="14363"/>
                                  <a:pt x="2088" y="14309"/>
                                </a:cubicBezTo>
                                <a:cubicBezTo>
                                  <a:pt x="2100" y="14273"/>
                                  <a:pt x="2096" y="14249"/>
                                  <a:pt x="2096" y="14246"/>
                                </a:cubicBezTo>
                                <a:cubicBezTo>
                                  <a:pt x="2084" y="14147"/>
                                  <a:pt x="1992" y="14078"/>
                                  <a:pt x="1877" y="14078"/>
                                </a:cubicBezTo>
                                <a:cubicBezTo>
                                  <a:pt x="1801" y="14078"/>
                                  <a:pt x="1730" y="14108"/>
                                  <a:pt x="1690" y="14159"/>
                                </a:cubicBezTo>
                                <a:cubicBezTo>
                                  <a:pt x="1650" y="14108"/>
                                  <a:pt x="1583" y="14078"/>
                                  <a:pt x="1507" y="14078"/>
                                </a:cubicBezTo>
                                <a:cubicBezTo>
                                  <a:pt x="1392" y="14078"/>
                                  <a:pt x="1300" y="14147"/>
                                  <a:pt x="1288" y="14246"/>
                                </a:cubicBezTo>
                                <a:close/>
                                <a:moveTo>
                                  <a:pt x="3245" y="4609"/>
                                </a:moveTo>
                                <a:cubicBezTo>
                                  <a:pt x="3169" y="4609"/>
                                  <a:pt x="3098" y="4639"/>
                                  <a:pt x="3058" y="4690"/>
                                </a:cubicBezTo>
                                <a:cubicBezTo>
                                  <a:pt x="3018" y="4639"/>
                                  <a:pt x="2951" y="4609"/>
                                  <a:pt x="2875" y="4609"/>
                                </a:cubicBezTo>
                                <a:cubicBezTo>
                                  <a:pt x="2760" y="4609"/>
                                  <a:pt x="2668" y="4681"/>
                                  <a:pt x="2656" y="4777"/>
                                </a:cubicBezTo>
                                <a:cubicBezTo>
                                  <a:pt x="2656" y="4780"/>
                                  <a:pt x="2652" y="4804"/>
                                  <a:pt x="2664" y="4840"/>
                                </a:cubicBezTo>
                                <a:cubicBezTo>
                                  <a:pt x="2680" y="4894"/>
                                  <a:pt x="2720" y="4942"/>
                                  <a:pt x="2776" y="4981"/>
                                </a:cubicBezTo>
                                <a:lnTo>
                                  <a:pt x="3058" y="5173"/>
                                </a:lnTo>
                                <a:lnTo>
                                  <a:pt x="3344" y="4981"/>
                                </a:lnTo>
                                <a:cubicBezTo>
                                  <a:pt x="3400" y="4942"/>
                                  <a:pt x="3440" y="4894"/>
                                  <a:pt x="3456" y="4840"/>
                                </a:cubicBezTo>
                                <a:cubicBezTo>
                                  <a:pt x="3467" y="4804"/>
                                  <a:pt x="3463" y="4780"/>
                                  <a:pt x="3463" y="4777"/>
                                </a:cubicBezTo>
                                <a:cubicBezTo>
                                  <a:pt x="3452" y="4681"/>
                                  <a:pt x="3360" y="4609"/>
                                  <a:pt x="3245" y="4609"/>
                                </a:cubicBezTo>
                                <a:close/>
                                <a:moveTo>
                                  <a:pt x="2394" y="5446"/>
                                </a:moveTo>
                                <a:cubicBezTo>
                                  <a:pt x="2354" y="5395"/>
                                  <a:pt x="2286" y="5365"/>
                                  <a:pt x="2211" y="5365"/>
                                </a:cubicBezTo>
                                <a:cubicBezTo>
                                  <a:pt x="2096" y="5365"/>
                                  <a:pt x="2004" y="5437"/>
                                  <a:pt x="1992" y="5533"/>
                                </a:cubicBezTo>
                                <a:cubicBezTo>
                                  <a:pt x="1992" y="5536"/>
                                  <a:pt x="1988" y="5560"/>
                                  <a:pt x="2000" y="5596"/>
                                </a:cubicBezTo>
                                <a:cubicBezTo>
                                  <a:pt x="2016" y="5650"/>
                                  <a:pt x="2056" y="5698"/>
                                  <a:pt x="2111" y="5737"/>
                                </a:cubicBezTo>
                                <a:lnTo>
                                  <a:pt x="2394" y="5929"/>
                                </a:lnTo>
                                <a:lnTo>
                                  <a:pt x="2680" y="5737"/>
                                </a:lnTo>
                                <a:cubicBezTo>
                                  <a:pt x="2736" y="5698"/>
                                  <a:pt x="2776" y="5650"/>
                                  <a:pt x="2791" y="5596"/>
                                </a:cubicBezTo>
                                <a:cubicBezTo>
                                  <a:pt x="2803" y="5560"/>
                                  <a:pt x="2799" y="5536"/>
                                  <a:pt x="2799" y="5533"/>
                                </a:cubicBezTo>
                                <a:cubicBezTo>
                                  <a:pt x="2787" y="5434"/>
                                  <a:pt x="2696" y="5365"/>
                                  <a:pt x="2581" y="5365"/>
                                </a:cubicBezTo>
                                <a:cubicBezTo>
                                  <a:pt x="2501" y="5362"/>
                                  <a:pt x="2434" y="5395"/>
                                  <a:pt x="2394" y="5446"/>
                                </a:cubicBezTo>
                                <a:close/>
                                <a:moveTo>
                                  <a:pt x="1288" y="7939"/>
                                </a:moveTo>
                                <a:cubicBezTo>
                                  <a:pt x="1288" y="7942"/>
                                  <a:pt x="1284" y="7966"/>
                                  <a:pt x="1296" y="8002"/>
                                </a:cubicBezTo>
                                <a:cubicBezTo>
                                  <a:pt x="1312" y="8056"/>
                                  <a:pt x="1352" y="8104"/>
                                  <a:pt x="1408" y="8143"/>
                                </a:cubicBezTo>
                                <a:lnTo>
                                  <a:pt x="1690" y="8335"/>
                                </a:lnTo>
                                <a:lnTo>
                                  <a:pt x="1976" y="8143"/>
                                </a:lnTo>
                                <a:cubicBezTo>
                                  <a:pt x="2032" y="8104"/>
                                  <a:pt x="2072" y="8056"/>
                                  <a:pt x="2088" y="8002"/>
                                </a:cubicBezTo>
                                <a:cubicBezTo>
                                  <a:pt x="2100" y="7966"/>
                                  <a:pt x="2096" y="7942"/>
                                  <a:pt x="2096" y="7939"/>
                                </a:cubicBezTo>
                                <a:cubicBezTo>
                                  <a:pt x="2084" y="7840"/>
                                  <a:pt x="1992" y="7771"/>
                                  <a:pt x="1877" y="7771"/>
                                </a:cubicBezTo>
                                <a:cubicBezTo>
                                  <a:pt x="1801" y="7771"/>
                                  <a:pt x="1730" y="7801"/>
                                  <a:pt x="1690" y="7852"/>
                                </a:cubicBezTo>
                                <a:cubicBezTo>
                                  <a:pt x="1650" y="7801"/>
                                  <a:pt x="1583" y="7771"/>
                                  <a:pt x="1507" y="7771"/>
                                </a:cubicBezTo>
                                <a:cubicBezTo>
                                  <a:pt x="1392" y="7771"/>
                                  <a:pt x="1300" y="7840"/>
                                  <a:pt x="1288" y="7939"/>
                                </a:cubicBezTo>
                                <a:close/>
                                <a:moveTo>
                                  <a:pt x="4517" y="4609"/>
                                </a:moveTo>
                                <a:cubicBezTo>
                                  <a:pt x="4442" y="4609"/>
                                  <a:pt x="4370" y="4639"/>
                                  <a:pt x="4330" y="4690"/>
                                </a:cubicBezTo>
                                <a:cubicBezTo>
                                  <a:pt x="4291" y="4639"/>
                                  <a:pt x="4223" y="4609"/>
                                  <a:pt x="4147" y="4609"/>
                                </a:cubicBezTo>
                                <a:cubicBezTo>
                                  <a:pt x="4032" y="4609"/>
                                  <a:pt x="3941" y="4681"/>
                                  <a:pt x="3929" y="4777"/>
                                </a:cubicBezTo>
                                <a:cubicBezTo>
                                  <a:pt x="3929" y="4780"/>
                                  <a:pt x="3925" y="4804"/>
                                  <a:pt x="3937" y="4840"/>
                                </a:cubicBezTo>
                                <a:cubicBezTo>
                                  <a:pt x="3953" y="4894"/>
                                  <a:pt x="3992" y="4942"/>
                                  <a:pt x="4048" y="4981"/>
                                </a:cubicBezTo>
                                <a:lnTo>
                                  <a:pt x="4330" y="5173"/>
                                </a:lnTo>
                                <a:lnTo>
                                  <a:pt x="4617" y="4981"/>
                                </a:lnTo>
                                <a:cubicBezTo>
                                  <a:pt x="4672" y="4942"/>
                                  <a:pt x="4712" y="4894"/>
                                  <a:pt x="4728" y="4840"/>
                                </a:cubicBezTo>
                                <a:cubicBezTo>
                                  <a:pt x="4740" y="4804"/>
                                  <a:pt x="4736" y="4780"/>
                                  <a:pt x="4736" y="4777"/>
                                </a:cubicBezTo>
                                <a:cubicBezTo>
                                  <a:pt x="4724" y="4681"/>
                                  <a:pt x="4633" y="4609"/>
                                  <a:pt x="4517" y="4609"/>
                                </a:cubicBezTo>
                                <a:close/>
                                <a:moveTo>
                                  <a:pt x="1288" y="6358"/>
                                </a:moveTo>
                                <a:cubicBezTo>
                                  <a:pt x="1288" y="6361"/>
                                  <a:pt x="1284" y="6385"/>
                                  <a:pt x="1296" y="6421"/>
                                </a:cubicBezTo>
                                <a:cubicBezTo>
                                  <a:pt x="1312" y="6475"/>
                                  <a:pt x="1352" y="6523"/>
                                  <a:pt x="1408" y="6562"/>
                                </a:cubicBezTo>
                                <a:lnTo>
                                  <a:pt x="1690" y="6754"/>
                                </a:lnTo>
                                <a:lnTo>
                                  <a:pt x="1976" y="6562"/>
                                </a:lnTo>
                                <a:cubicBezTo>
                                  <a:pt x="2032" y="6523"/>
                                  <a:pt x="2072" y="6475"/>
                                  <a:pt x="2088" y="6421"/>
                                </a:cubicBezTo>
                                <a:cubicBezTo>
                                  <a:pt x="2100" y="6385"/>
                                  <a:pt x="2096" y="6361"/>
                                  <a:pt x="2096" y="6358"/>
                                </a:cubicBezTo>
                                <a:cubicBezTo>
                                  <a:pt x="2084" y="6259"/>
                                  <a:pt x="1992" y="6190"/>
                                  <a:pt x="1877" y="6190"/>
                                </a:cubicBezTo>
                                <a:cubicBezTo>
                                  <a:pt x="1801" y="6190"/>
                                  <a:pt x="1730" y="6220"/>
                                  <a:pt x="1690" y="6271"/>
                                </a:cubicBezTo>
                                <a:cubicBezTo>
                                  <a:pt x="1650" y="6220"/>
                                  <a:pt x="1583" y="6190"/>
                                  <a:pt x="1507" y="6190"/>
                                </a:cubicBezTo>
                                <a:cubicBezTo>
                                  <a:pt x="1392" y="6190"/>
                                  <a:pt x="1300" y="6262"/>
                                  <a:pt x="1288" y="6358"/>
                                </a:cubicBezTo>
                                <a:close/>
                                <a:moveTo>
                                  <a:pt x="1873" y="4609"/>
                                </a:moveTo>
                                <a:cubicBezTo>
                                  <a:pt x="1797" y="4609"/>
                                  <a:pt x="1726" y="4639"/>
                                  <a:pt x="1686" y="4690"/>
                                </a:cubicBezTo>
                                <a:cubicBezTo>
                                  <a:pt x="1646" y="4639"/>
                                  <a:pt x="1579" y="4609"/>
                                  <a:pt x="1503" y="4609"/>
                                </a:cubicBezTo>
                                <a:cubicBezTo>
                                  <a:pt x="1388" y="4609"/>
                                  <a:pt x="1296" y="4681"/>
                                  <a:pt x="1284" y="4777"/>
                                </a:cubicBezTo>
                                <a:cubicBezTo>
                                  <a:pt x="1284" y="4780"/>
                                  <a:pt x="1280" y="4804"/>
                                  <a:pt x="1292" y="4840"/>
                                </a:cubicBezTo>
                                <a:cubicBezTo>
                                  <a:pt x="1308" y="4894"/>
                                  <a:pt x="1348" y="4942"/>
                                  <a:pt x="1404" y="4981"/>
                                </a:cubicBezTo>
                                <a:lnTo>
                                  <a:pt x="1686" y="5173"/>
                                </a:lnTo>
                                <a:lnTo>
                                  <a:pt x="1972" y="4981"/>
                                </a:lnTo>
                                <a:cubicBezTo>
                                  <a:pt x="2028" y="4942"/>
                                  <a:pt x="2068" y="4894"/>
                                  <a:pt x="2084" y="4840"/>
                                </a:cubicBezTo>
                                <a:cubicBezTo>
                                  <a:pt x="2096" y="4804"/>
                                  <a:pt x="2092" y="4780"/>
                                  <a:pt x="2092" y="4777"/>
                                </a:cubicBezTo>
                                <a:cubicBezTo>
                                  <a:pt x="2084" y="4681"/>
                                  <a:pt x="1988" y="4609"/>
                                  <a:pt x="1873" y="4609"/>
                                </a:cubicBezTo>
                                <a:close/>
                                <a:moveTo>
                                  <a:pt x="12581" y="16787"/>
                                </a:moveTo>
                                <a:lnTo>
                                  <a:pt x="12864" y="16979"/>
                                </a:lnTo>
                                <a:lnTo>
                                  <a:pt x="13150" y="16787"/>
                                </a:lnTo>
                                <a:cubicBezTo>
                                  <a:pt x="13206" y="16748"/>
                                  <a:pt x="13246" y="16700"/>
                                  <a:pt x="13261" y="16646"/>
                                </a:cubicBezTo>
                                <a:cubicBezTo>
                                  <a:pt x="13273" y="16610"/>
                                  <a:pt x="13269" y="16586"/>
                                  <a:pt x="13269" y="16583"/>
                                </a:cubicBezTo>
                                <a:cubicBezTo>
                                  <a:pt x="13257" y="16484"/>
                                  <a:pt x="13166" y="16415"/>
                                  <a:pt x="13051" y="16415"/>
                                </a:cubicBezTo>
                                <a:cubicBezTo>
                                  <a:pt x="12975" y="16415"/>
                                  <a:pt x="12904" y="16445"/>
                                  <a:pt x="12864" y="16496"/>
                                </a:cubicBezTo>
                                <a:cubicBezTo>
                                  <a:pt x="12824" y="16445"/>
                                  <a:pt x="12756" y="16415"/>
                                  <a:pt x="12681" y="16415"/>
                                </a:cubicBezTo>
                                <a:cubicBezTo>
                                  <a:pt x="12566" y="16415"/>
                                  <a:pt x="12474" y="16487"/>
                                  <a:pt x="12462" y="16583"/>
                                </a:cubicBezTo>
                                <a:cubicBezTo>
                                  <a:pt x="12462" y="16586"/>
                                  <a:pt x="12458" y="16610"/>
                                  <a:pt x="12470" y="16646"/>
                                </a:cubicBezTo>
                                <a:cubicBezTo>
                                  <a:pt x="12486" y="16700"/>
                                  <a:pt x="12522" y="16748"/>
                                  <a:pt x="12581" y="16787"/>
                                </a:cubicBezTo>
                                <a:close/>
                                <a:moveTo>
                                  <a:pt x="10037" y="16787"/>
                                </a:moveTo>
                                <a:lnTo>
                                  <a:pt x="10319" y="16979"/>
                                </a:lnTo>
                                <a:lnTo>
                                  <a:pt x="10605" y="16787"/>
                                </a:lnTo>
                                <a:cubicBezTo>
                                  <a:pt x="10661" y="16748"/>
                                  <a:pt x="10701" y="16700"/>
                                  <a:pt x="10716" y="16646"/>
                                </a:cubicBezTo>
                                <a:cubicBezTo>
                                  <a:pt x="10728" y="16610"/>
                                  <a:pt x="10724" y="16586"/>
                                  <a:pt x="10724" y="16583"/>
                                </a:cubicBezTo>
                                <a:cubicBezTo>
                                  <a:pt x="10713" y="16484"/>
                                  <a:pt x="10621" y="16415"/>
                                  <a:pt x="10506" y="16415"/>
                                </a:cubicBezTo>
                                <a:cubicBezTo>
                                  <a:pt x="10430" y="16415"/>
                                  <a:pt x="10359" y="16445"/>
                                  <a:pt x="10319" y="16496"/>
                                </a:cubicBezTo>
                                <a:cubicBezTo>
                                  <a:pt x="10279" y="16445"/>
                                  <a:pt x="10211" y="16415"/>
                                  <a:pt x="10136" y="16415"/>
                                </a:cubicBezTo>
                                <a:cubicBezTo>
                                  <a:pt x="10021" y="16415"/>
                                  <a:pt x="9929" y="16487"/>
                                  <a:pt x="9917" y="16583"/>
                                </a:cubicBezTo>
                                <a:cubicBezTo>
                                  <a:pt x="9917" y="16586"/>
                                  <a:pt x="9913" y="16610"/>
                                  <a:pt x="9925" y="16646"/>
                                </a:cubicBezTo>
                                <a:cubicBezTo>
                                  <a:pt x="9941" y="16700"/>
                                  <a:pt x="9981" y="16748"/>
                                  <a:pt x="10037" y="16787"/>
                                </a:cubicBezTo>
                                <a:close/>
                                <a:moveTo>
                                  <a:pt x="8665" y="16787"/>
                                </a:moveTo>
                                <a:lnTo>
                                  <a:pt x="8947" y="16979"/>
                                </a:lnTo>
                                <a:lnTo>
                                  <a:pt x="9233" y="16787"/>
                                </a:lnTo>
                                <a:cubicBezTo>
                                  <a:pt x="9289" y="16748"/>
                                  <a:pt x="9329" y="16700"/>
                                  <a:pt x="9345" y="16646"/>
                                </a:cubicBezTo>
                                <a:cubicBezTo>
                                  <a:pt x="9357" y="16610"/>
                                  <a:pt x="9353" y="16586"/>
                                  <a:pt x="9353" y="16583"/>
                                </a:cubicBezTo>
                                <a:cubicBezTo>
                                  <a:pt x="9341" y="16484"/>
                                  <a:pt x="9249" y="16415"/>
                                  <a:pt x="9134" y="16415"/>
                                </a:cubicBezTo>
                                <a:cubicBezTo>
                                  <a:pt x="9058" y="16415"/>
                                  <a:pt x="8987" y="16445"/>
                                  <a:pt x="8947" y="16496"/>
                                </a:cubicBezTo>
                                <a:cubicBezTo>
                                  <a:pt x="8907" y="16445"/>
                                  <a:pt x="8840" y="16415"/>
                                  <a:pt x="8764" y="16415"/>
                                </a:cubicBezTo>
                                <a:cubicBezTo>
                                  <a:pt x="8649" y="16415"/>
                                  <a:pt x="8557" y="16487"/>
                                  <a:pt x="8545" y="16583"/>
                                </a:cubicBezTo>
                                <a:cubicBezTo>
                                  <a:pt x="8545" y="16586"/>
                                  <a:pt x="8541" y="16610"/>
                                  <a:pt x="8553" y="16646"/>
                                </a:cubicBezTo>
                                <a:cubicBezTo>
                                  <a:pt x="8569" y="16700"/>
                                  <a:pt x="8609" y="16748"/>
                                  <a:pt x="8665" y="16787"/>
                                </a:cubicBezTo>
                                <a:close/>
                                <a:moveTo>
                                  <a:pt x="4617" y="16031"/>
                                </a:moveTo>
                                <a:cubicBezTo>
                                  <a:pt x="4672" y="15992"/>
                                  <a:pt x="4712" y="15944"/>
                                  <a:pt x="4728" y="15890"/>
                                </a:cubicBezTo>
                                <a:cubicBezTo>
                                  <a:pt x="4740" y="15854"/>
                                  <a:pt x="4736" y="15830"/>
                                  <a:pt x="4736" y="15827"/>
                                </a:cubicBezTo>
                                <a:cubicBezTo>
                                  <a:pt x="4724" y="15728"/>
                                  <a:pt x="4633" y="15659"/>
                                  <a:pt x="4517" y="15659"/>
                                </a:cubicBezTo>
                                <a:cubicBezTo>
                                  <a:pt x="4442" y="15659"/>
                                  <a:pt x="4370" y="15689"/>
                                  <a:pt x="4330" y="15740"/>
                                </a:cubicBezTo>
                                <a:cubicBezTo>
                                  <a:pt x="4291" y="15689"/>
                                  <a:pt x="4223" y="15659"/>
                                  <a:pt x="4147" y="15659"/>
                                </a:cubicBezTo>
                                <a:cubicBezTo>
                                  <a:pt x="4032" y="15659"/>
                                  <a:pt x="3941" y="15731"/>
                                  <a:pt x="3929" y="15827"/>
                                </a:cubicBezTo>
                                <a:cubicBezTo>
                                  <a:pt x="3929" y="15830"/>
                                  <a:pt x="3925" y="15854"/>
                                  <a:pt x="3937" y="15890"/>
                                </a:cubicBezTo>
                                <a:cubicBezTo>
                                  <a:pt x="3953" y="15944"/>
                                  <a:pt x="3992" y="15992"/>
                                  <a:pt x="4048" y="16031"/>
                                </a:cubicBezTo>
                                <a:lnTo>
                                  <a:pt x="4330" y="16223"/>
                                </a:lnTo>
                                <a:lnTo>
                                  <a:pt x="4617" y="16031"/>
                                </a:lnTo>
                                <a:close/>
                                <a:moveTo>
                                  <a:pt x="9901" y="16031"/>
                                </a:moveTo>
                                <a:cubicBezTo>
                                  <a:pt x="9957" y="15992"/>
                                  <a:pt x="9997" y="15944"/>
                                  <a:pt x="10013" y="15890"/>
                                </a:cubicBezTo>
                                <a:cubicBezTo>
                                  <a:pt x="10025" y="15854"/>
                                  <a:pt x="10021" y="15830"/>
                                  <a:pt x="10021" y="15827"/>
                                </a:cubicBezTo>
                                <a:cubicBezTo>
                                  <a:pt x="10009" y="15728"/>
                                  <a:pt x="9917" y="15659"/>
                                  <a:pt x="9802" y="15659"/>
                                </a:cubicBezTo>
                                <a:cubicBezTo>
                                  <a:pt x="9726" y="15659"/>
                                  <a:pt x="9655" y="15689"/>
                                  <a:pt x="9615" y="15740"/>
                                </a:cubicBezTo>
                                <a:cubicBezTo>
                                  <a:pt x="9575" y="15689"/>
                                  <a:pt x="9508" y="15659"/>
                                  <a:pt x="9432" y="15659"/>
                                </a:cubicBezTo>
                                <a:cubicBezTo>
                                  <a:pt x="9317" y="15659"/>
                                  <a:pt x="9225" y="15731"/>
                                  <a:pt x="9213" y="15827"/>
                                </a:cubicBezTo>
                                <a:cubicBezTo>
                                  <a:pt x="9213" y="15830"/>
                                  <a:pt x="9209" y="15854"/>
                                  <a:pt x="9221" y="15890"/>
                                </a:cubicBezTo>
                                <a:cubicBezTo>
                                  <a:pt x="9237" y="15944"/>
                                  <a:pt x="9277" y="15992"/>
                                  <a:pt x="9333" y="16031"/>
                                </a:cubicBezTo>
                                <a:lnTo>
                                  <a:pt x="9615" y="16223"/>
                                </a:lnTo>
                                <a:lnTo>
                                  <a:pt x="9901" y="16031"/>
                                </a:lnTo>
                                <a:close/>
                                <a:moveTo>
                                  <a:pt x="12546" y="16031"/>
                                </a:moveTo>
                                <a:cubicBezTo>
                                  <a:pt x="12601" y="15992"/>
                                  <a:pt x="12641" y="15944"/>
                                  <a:pt x="12657" y="15890"/>
                                </a:cubicBezTo>
                                <a:cubicBezTo>
                                  <a:pt x="12669" y="15854"/>
                                  <a:pt x="12665" y="15830"/>
                                  <a:pt x="12665" y="15827"/>
                                </a:cubicBezTo>
                                <a:cubicBezTo>
                                  <a:pt x="12653" y="15728"/>
                                  <a:pt x="12562" y="15659"/>
                                  <a:pt x="12446" y="15659"/>
                                </a:cubicBezTo>
                                <a:cubicBezTo>
                                  <a:pt x="12371" y="15659"/>
                                  <a:pt x="12299" y="15689"/>
                                  <a:pt x="12259" y="15740"/>
                                </a:cubicBezTo>
                                <a:cubicBezTo>
                                  <a:pt x="12220" y="15689"/>
                                  <a:pt x="12152" y="15659"/>
                                  <a:pt x="12076" y="15659"/>
                                </a:cubicBezTo>
                                <a:cubicBezTo>
                                  <a:pt x="11961" y="15659"/>
                                  <a:pt x="11870" y="15731"/>
                                  <a:pt x="11858" y="15827"/>
                                </a:cubicBezTo>
                                <a:cubicBezTo>
                                  <a:pt x="11858" y="15830"/>
                                  <a:pt x="11854" y="15854"/>
                                  <a:pt x="11866" y="15890"/>
                                </a:cubicBezTo>
                                <a:cubicBezTo>
                                  <a:pt x="11882" y="15944"/>
                                  <a:pt x="11921" y="15992"/>
                                  <a:pt x="11977" y="16031"/>
                                </a:cubicBezTo>
                                <a:lnTo>
                                  <a:pt x="12259" y="16223"/>
                                </a:lnTo>
                                <a:lnTo>
                                  <a:pt x="12546" y="16031"/>
                                </a:lnTo>
                                <a:close/>
                                <a:moveTo>
                                  <a:pt x="11309" y="16787"/>
                                </a:moveTo>
                                <a:lnTo>
                                  <a:pt x="11591" y="16979"/>
                                </a:lnTo>
                                <a:lnTo>
                                  <a:pt x="11878" y="16787"/>
                                </a:lnTo>
                                <a:cubicBezTo>
                                  <a:pt x="11933" y="16748"/>
                                  <a:pt x="11973" y="16700"/>
                                  <a:pt x="11989" y="16646"/>
                                </a:cubicBezTo>
                                <a:cubicBezTo>
                                  <a:pt x="12001" y="16610"/>
                                  <a:pt x="11997" y="16586"/>
                                  <a:pt x="11997" y="16583"/>
                                </a:cubicBezTo>
                                <a:cubicBezTo>
                                  <a:pt x="11985" y="16484"/>
                                  <a:pt x="11894" y="16415"/>
                                  <a:pt x="11778" y="16415"/>
                                </a:cubicBezTo>
                                <a:cubicBezTo>
                                  <a:pt x="11703" y="16415"/>
                                  <a:pt x="11631" y="16445"/>
                                  <a:pt x="11591" y="16496"/>
                                </a:cubicBezTo>
                                <a:cubicBezTo>
                                  <a:pt x="11552" y="16445"/>
                                  <a:pt x="11484" y="16415"/>
                                  <a:pt x="11408" y="16415"/>
                                </a:cubicBezTo>
                                <a:cubicBezTo>
                                  <a:pt x="11293" y="16415"/>
                                  <a:pt x="11202" y="16487"/>
                                  <a:pt x="11190" y="16583"/>
                                </a:cubicBezTo>
                                <a:cubicBezTo>
                                  <a:pt x="11190" y="16586"/>
                                  <a:pt x="11186" y="16610"/>
                                  <a:pt x="11198" y="16646"/>
                                </a:cubicBezTo>
                                <a:cubicBezTo>
                                  <a:pt x="11214" y="16700"/>
                                  <a:pt x="11249" y="16748"/>
                                  <a:pt x="11309" y="16787"/>
                                </a:cubicBezTo>
                                <a:close/>
                                <a:moveTo>
                                  <a:pt x="11273" y="16031"/>
                                </a:moveTo>
                                <a:cubicBezTo>
                                  <a:pt x="11329" y="15992"/>
                                  <a:pt x="11369" y="15944"/>
                                  <a:pt x="11385" y="15890"/>
                                </a:cubicBezTo>
                                <a:cubicBezTo>
                                  <a:pt x="11396" y="15854"/>
                                  <a:pt x="11392" y="15830"/>
                                  <a:pt x="11392" y="15827"/>
                                </a:cubicBezTo>
                                <a:cubicBezTo>
                                  <a:pt x="11381" y="15728"/>
                                  <a:pt x="11289" y="15659"/>
                                  <a:pt x="11174" y="15659"/>
                                </a:cubicBezTo>
                                <a:cubicBezTo>
                                  <a:pt x="11098" y="15659"/>
                                  <a:pt x="11027" y="15689"/>
                                  <a:pt x="10987" y="15740"/>
                                </a:cubicBezTo>
                                <a:cubicBezTo>
                                  <a:pt x="10947" y="15689"/>
                                  <a:pt x="10880" y="15659"/>
                                  <a:pt x="10804" y="15659"/>
                                </a:cubicBezTo>
                                <a:cubicBezTo>
                                  <a:pt x="10689" y="15659"/>
                                  <a:pt x="10597" y="15731"/>
                                  <a:pt x="10585" y="15827"/>
                                </a:cubicBezTo>
                                <a:cubicBezTo>
                                  <a:pt x="10585" y="15830"/>
                                  <a:pt x="10581" y="15854"/>
                                  <a:pt x="10593" y="15890"/>
                                </a:cubicBezTo>
                                <a:cubicBezTo>
                                  <a:pt x="10609" y="15944"/>
                                  <a:pt x="10649" y="15992"/>
                                  <a:pt x="10705" y="16031"/>
                                </a:cubicBezTo>
                                <a:lnTo>
                                  <a:pt x="10987" y="16223"/>
                                </a:lnTo>
                                <a:lnTo>
                                  <a:pt x="11273" y="16031"/>
                                </a:lnTo>
                                <a:close/>
                                <a:moveTo>
                                  <a:pt x="6024" y="16787"/>
                                </a:moveTo>
                                <a:lnTo>
                                  <a:pt x="6307" y="16979"/>
                                </a:lnTo>
                                <a:lnTo>
                                  <a:pt x="6593" y="16787"/>
                                </a:lnTo>
                                <a:cubicBezTo>
                                  <a:pt x="6649" y="16748"/>
                                  <a:pt x="6688" y="16700"/>
                                  <a:pt x="6704" y="16646"/>
                                </a:cubicBezTo>
                                <a:cubicBezTo>
                                  <a:pt x="6716" y="16610"/>
                                  <a:pt x="6712" y="16586"/>
                                  <a:pt x="6712" y="16583"/>
                                </a:cubicBezTo>
                                <a:cubicBezTo>
                                  <a:pt x="6700" y="16484"/>
                                  <a:pt x="6609" y="16415"/>
                                  <a:pt x="6494" y="16415"/>
                                </a:cubicBezTo>
                                <a:cubicBezTo>
                                  <a:pt x="6418" y="16415"/>
                                  <a:pt x="6346" y="16445"/>
                                  <a:pt x="6307" y="16496"/>
                                </a:cubicBezTo>
                                <a:cubicBezTo>
                                  <a:pt x="6267" y="16445"/>
                                  <a:pt x="6199" y="16415"/>
                                  <a:pt x="6124" y="16415"/>
                                </a:cubicBezTo>
                                <a:cubicBezTo>
                                  <a:pt x="6008" y="16415"/>
                                  <a:pt x="5917" y="16487"/>
                                  <a:pt x="5905" y="16583"/>
                                </a:cubicBezTo>
                                <a:cubicBezTo>
                                  <a:pt x="5905" y="16586"/>
                                  <a:pt x="5901" y="16610"/>
                                  <a:pt x="5913" y="16646"/>
                                </a:cubicBezTo>
                                <a:cubicBezTo>
                                  <a:pt x="5929" y="16700"/>
                                  <a:pt x="5969" y="16748"/>
                                  <a:pt x="6024" y="16787"/>
                                </a:cubicBezTo>
                                <a:close/>
                                <a:moveTo>
                                  <a:pt x="5989" y="16031"/>
                                </a:moveTo>
                                <a:cubicBezTo>
                                  <a:pt x="6044" y="15992"/>
                                  <a:pt x="6084" y="15944"/>
                                  <a:pt x="6100" y="15890"/>
                                </a:cubicBezTo>
                                <a:cubicBezTo>
                                  <a:pt x="6112" y="15854"/>
                                  <a:pt x="6108" y="15830"/>
                                  <a:pt x="6108" y="15827"/>
                                </a:cubicBezTo>
                                <a:cubicBezTo>
                                  <a:pt x="6096" y="15728"/>
                                  <a:pt x="6004" y="15659"/>
                                  <a:pt x="5889" y="15659"/>
                                </a:cubicBezTo>
                                <a:cubicBezTo>
                                  <a:pt x="5814" y="15659"/>
                                  <a:pt x="5742" y="15689"/>
                                  <a:pt x="5702" y="15740"/>
                                </a:cubicBezTo>
                                <a:cubicBezTo>
                                  <a:pt x="5662" y="15689"/>
                                  <a:pt x="5595" y="15659"/>
                                  <a:pt x="5519" y="15659"/>
                                </a:cubicBezTo>
                                <a:cubicBezTo>
                                  <a:pt x="5404" y="15659"/>
                                  <a:pt x="5313" y="15731"/>
                                  <a:pt x="5301" y="15827"/>
                                </a:cubicBezTo>
                                <a:cubicBezTo>
                                  <a:pt x="5301" y="15830"/>
                                  <a:pt x="5297" y="15854"/>
                                  <a:pt x="5309" y="15890"/>
                                </a:cubicBezTo>
                                <a:cubicBezTo>
                                  <a:pt x="5324" y="15944"/>
                                  <a:pt x="5364" y="15992"/>
                                  <a:pt x="5420" y="16031"/>
                                </a:cubicBezTo>
                                <a:lnTo>
                                  <a:pt x="5702" y="16223"/>
                                </a:lnTo>
                                <a:lnTo>
                                  <a:pt x="5989" y="16031"/>
                                </a:lnTo>
                                <a:close/>
                                <a:moveTo>
                                  <a:pt x="4752" y="16787"/>
                                </a:moveTo>
                                <a:lnTo>
                                  <a:pt x="5034" y="16979"/>
                                </a:lnTo>
                                <a:lnTo>
                                  <a:pt x="5320" y="16787"/>
                                </a:lnTo>
                                <a:cubicBezTo>
                                  <a:pt x="5376" y="16748"/>
                                  <a:pt x="5416" y="16700"/>
                                  <a:pt x="5432" y="16646"/>
                                </a:cubicBezTo>
                                <a:cubicBezTo>
                                  <a:pt x="5444" y="16610"/>
                                  <a:pt x="5440" y="16586"/>
                                  <a:pt x="5440" y="16583"/>
                                </a:cubicBezTo>
                                <a:cubicBezTo>
                                  <a:pt x="5428" y="16484"/>
                                  <a:pt x="5336" y="16415"/>
                                  <a:pt x="5221" y="16415"/>
                                </a:cubicBezTo>
                                <a:cubicBezTo>
                                  <a:pt x="5146" y="16415"/>
                                  <a:pt x="5074" y="16445"/>
                                  <a:pt x="5034" y="16496"/>
                                </a:cubicBezTo>
                                <a:cubicBezTo>
                                  <a:pt x="4994" y="16445"/>
                                  <a:pt x="4927" y="16415"/>
                                  <a:pt x="4851" y="16415"/>
                                </a:cubicBezTo>
                                <a:cubicBezTo>
                                  <a:pt x="4736" y="16415"/>
                                  <a:pt x="4644" y="16487"/>
                                  <a:pt x="4633" y="16583"/>
                                </a:cubicBezTo>
                                <a:cubicBezTo>
                                  <a:pt x="4633" y="16586"/>
                                  <a:pt x="4629" y="16610"/>
                                  <a:pt x="4641" y="16646"/>
                                </a:cubicBezTo>
                                <a:cubicBezTo>
                                  <a:pt x="4656" y="16700"/>
                                  <a:pt x="4696" y="16748"/>
                                  <a:pt x="4752" y="16787"/>
                                </a:cubicBezTo>
                                <a:close/>
                                <a:moveTo>
                                  <a:pt x="7392" y="16787"/>
                                </a:moveTo>
                                <a:lnTo>
                                  <a:pt x="7675" y="16979"/>
                                </a:lnTo>
                                <a:lnTo>
                                  <a:pt x="7961" y="16787"/>
                                </a:lnTo>
                                <a:cubicBezTo>
                                  <a:pt x="8016" y="16748"/>
                                  <a:pt x="8056" y="16700"/>
                                  <a:pt x="8072" y="16646"/>
                                </a:cubicBezTo>
                                <a:cubicBezTo>
                                  <a:pt x="8084" y="16610"/>
                                  <a:pt x="8080" y="16586"/>
                                  <a:pt x="8080" y="16583"/>
                                </a:cubicBezTo>
                                <a:cubicBezTo>
                                  <a:pt x="8068" y="16484"/>
                                  <a:pt x="7977" y="16415"/>
                                  <a:pt x="7861" y="16415"/>
                                </a:cubicBezTo>
                                <a:cubicBezTo>
                                  <a:pt x="7786" y="16415"/>
                                  <a:pt x="7714" y="16445"/>
                                  <a:pt x="7675" y="16496"/>
                                </a:cubicBezTo>
                                <a:cubicBezTo>
                                  <a:pt x="7635" y="16445"/>
                                  <a:pt x="7567" y="16415"/>
                                  <a:pt x="7492" y="16415"/>
                                </a:cubicBezTo>
                                <a:cubicBezTo>
                                  <a:pt x="7376" y="16415"/>
                                  <a:pt x="7285" y="16487"/>
                                  <a:pt x="7273" y="16583"/>
                                </a:cubicBezTo>
                                <a:cubicBezTo>
                                  <a:pt x="7273" y="16586"/>
                                  <a:pt x="7269" y="16610"/>
                                  <a:pt x="7281" y="16646"/>
                                </a:cubicBezTo>
                                <a:cubicBezTo>
                                  <a:pt x="7297" y="16700"/>
                                  <a:pt x="7337" y="16748"/>
                                  <a:pt x="7392" y="16787"/>
                                </a:cubicBezTo>
                                <a:close/>
                                <a:moveTo>
                                  <a:pt x="8629" y="16031"/>
                                </a:moveTo>
                                <a:cubicBezTo>
                                  <a:pt x="8685" y="15992"/>
                                  <a:pt x="8724" y="15944"/>
                                  <a:pt x="8740" y="15890"/>
                                </a:cubicBezTo>
                                <a:cubicBezTo>
                                  <a:pt x="8752" y="15854"/>
                                  <a:pt x="8748" y="15830"/>
                                  <a:pt x="8748" y="15827"/>
                                </a:cubicBezTo>
                                <a:cubicBezTo>
                                  <a:pt x="8736" y="15728"/>
                                  <a:pt x="8645" y="15659"/>
                                  <a:pt x="8529" y="15659"/>
                                </a:cubicBezTo>
                                <a:cubicBezTo>
                                  <a:pt x="8454" y="15659"/>
                                  <a:pt x="8382" y="15689"/>
                                  <a:pt x="8343" y="15740"/>
                                </a:cubicBezTo>
                                <a:cubicBezTo>
                                  <a:pt x="8303" y="15689"/>
                                  <a:pt x="8235" y="15659"/>
                                  <a:pt x="8160" y="15659"/>
                                </a:cubicBezTo>
                                <a:cubicBezTo>
                                  <a:pt x="8044" y="15659"/>
                                  <a:pt x="7953" y="15731"/>
                                  <a:pt x="7941" y="15827"/>
                                </a:cubicBezTo>
                                <a:cubicBezTo>
                                  <a:pt x="7941" y="15830"/>
                                  <a:pt x="7937" y="15854"/>
                                  <a:pt x="7949" y="15890"/>
                                </a:cubicBezTo>
                                <a:cubicBezTo>
                                  <a:pt x="7965" y="15944"/>
                                  <a:pt x="8005" y="15992"/>
                                  <a:pt x="8060" y="16031"/>
                                </a:cubicBezTo>
                                <a:lnTo>
                                  <a:pt x="8343" y="16223"/>
                                </a:lnTo>
                                <a:lnTo>
                                  <a:pt x="8629" y="16031"/>
                                </a:lnTo>
                                <a:close/>
                                <a:moveTo>
                                  <a:pt x="7261" y="16031"/>
                                </a:moveTo>
                                <a:cubicBezTo>
                                  <a:pt x="7317" y="15992"/>
                                  <a:pt x="7356" y="15944"/>
                                  <a:pt x="7372" y="15890"/>
                                </a:cubicBezTo>
                                <a:cubicBezTo>
                                  <a:pt x="7384" y="15854"/>
                                  <a:pt x="7380" y="15830"/>
                                  <a:pt x="7380" y="15827"/>
                                </a:cubicBezTo>
                                <a:cubicBezTo>
                                  <a:pt x="7368" y="15728"/>
                                  <a:pt x="7277" y="15659"/>
                                  <a:pt x="7162" y="15659"/>
                                </a:cubicBezTo>
                                <a:cubicBezTo>
                                  <a:pt x="7086" y="15659"/>
                                  <a:pt x="7014" y="15689"/>
                                  <a:pt x="6975" y="15740"/>
                                </a:cubicBezTo>
                                <a:cubicBezTo>
                                  <a:pt x="6935" y="15689"/>
                                  <a:pt x="6867" y="15659"/>
                                  <a:pt x="6792" y="15659"/>
                                </a:cubicBezTo>
                                <a:cubicBezTo>
                                  <a:pt x="6676" y="15659"/>
                                  <a:pt x="6585" y="15731"/>
                                  <a:pt x="6573" y="15827"/>
                                </a:cubicBezTo>
                                <a:cubicBezTo>
                                  <a:pt x="6573" y="15830"/>
                                  <a:pt x="6569" y="15854"/>
                                  <a:pt x="6581" y="15890"/>
                                </a:cubicBezTo>
                                <a:cubicBezTo>
                                  <a:pt x="6597" y="15944"/>
                                  <a:pt x="6637" y="15992"/>
                                  <a:pt x="6692" y="16031"/>
                                </a:cubicBezTo>
                                <a:lnTo>
                                  <a:pt x="6975" y="16223"/>
                                </a:lnTo>
                                <a:lnTo>
                                  <a:pt x="7261" y="16031"/>
                                </a:lnTo>
                                <a:close/>
                                <a:moveTo>
                                  <a:pt x="10037" y="12044"/>
                                </a:moveTo>
                                <a:lnTo>
                                  <a:pt x="10319" y="12236"/>
                                </a:lnTo>
                                <a:lnTo>
                                  <a:pt x="10605" y="12044"/>
                                </a:lnTo>
                                <a:cubicBezTo>
                                  <a:pt x="10661" y="12005"/>
                                  <a:pt x="10701" y="11957"/>
                                  <a:pt x="10716" y="11903"/>
                                </a:cubicBezTo>
                                <a:cubicBezTo>
                                  <a:pt x="10728" y="11867"/>
                                  <a:pt x="10724" y="11843"/>
                                  <a:pt x="10724" y="11840"/>
                                </a:cubicBezTo>
                                <a:cubicBezTo>
                                  <a:pt x="10713" y="11741"/>
                                  <a:pt x="10621" y="11672"/>
                                  <a:pt x="10506" y="11672"/>
                                </a:cubicBezTo>
                                <a:cubicBezTo>
                                  <a:pt x="10430" y="11672"/>
                                  <a:pt x="10359" y="11702"/>
                                  <a:pt x="10319" y="11753"/>
                                </a:cubicBezTo>
                                <a:cubicBezTo>
                                  <a:pt x="10279" y="11702"/>
                                  <a:pt x="10211" y="11672"/>
                                  <a:pt x="10136" y="11672"/>
                                </a:cubicBezTo>
                                <a:cubicBezTo>
                                  <a:pt x="10021" y="11672"/>
                                  <a:pt x="9929" y="11744"/>
                                  <a:pt x="9917" y="11840"/>
                                </a:cubicBezTo>
                                <a:cubicBezTo>
                                  <a:pt x="9917" y="11843"/>
                                  <a:pt x="9913" y="11867"/>
                                  <a:pt x="9925" y="11903"/>
                                </a:cubicBezTo>
                                <a:cubicBezTo>
                                  <a:pt x="9941" y="11957"/>
                                  <a:pt x="9981" y="12008"/>
                                  <a:pt x="10037" y="12044"/>
                                </a:cubicBezTo>
                                <a:close/>
                                <a:moveTo>
                                  <a:pt x="15186" y="11291"/>
                                </a:moveTo>
                                <a:cubicBezTo>
                                  <a:pt x="15242" y="11252"/>
                                  <a:pt x="15281" y="11204"/>
                                  <a:pt x="15297" y="11150"/>
                                </a:cubicBezTo>
                                <a:cubicBezTo>
                                  <a:pt x="15309" y="11114"/>
                                  <a:pt x="15305" y="11090"/>
                                  <a:pt x="15305" y="11087"/>
                                </a:cubicBezTo>
                                <a:cubicBezTo>
                                  <a:pt x="15293" y="10988"/>
                                  <a:pt x="15202" y="10919"/>
                                  <a:pt x="15087" y="10919"/>
                                </a:cubicBezTo>
                                <a:cubicBezTo>
                                  <a:pt x="15011" y="10919"/>
                                  <a:pt x="14939" y="10949"/>
                                  <a:pt x="14900" y="11000"/>
                                </a:cubicBezTo>
                                <a:cubicBezTo>
                                  <a:pt x="14860" y="10949"/>
                                  <a:pt x="14792" y="10919"/>
                                  <a:pt x="14717" y="10919"/>
                                </a:cubicBezTo>
                                <a:cubicBezTo>
                                  <a:pt x="14601" y="10919"/>
                                  <a:pt x="14510" y="10991"/>
                                  <a:pt x="14498" y="11087"/>
                                </a:cubicBezTo>
                                <a:cubicBezTo>
                                  <a:pt x="14498" y="11090"/>
                                  <a:pt x="14494" y="11114"/>
                                  <a:pt x="14506" y="11150"/>
                                </a:cubicBezTo>
                                <a:cubicBezTo>
                                  <a:pt x="14522" y="11204"/>
                                  <a:pt x="14562" y="11252"/>
                                  <a:pt x="14617" y="11291"/>
                                </a:cubicBezTo>
                                <a:lnTo>
                                  <a:pt x="14900" y="11483"/>
                                </a:lnTo>
                                <a:lnTo>
                                  <a:pt x="15186" y="11291"/>
                                </a:lnTo>
                                <a:close/>
                                <a:moveTo>
                                  <a:pt x="13949" y="12044"/>
                                </a:moveTo>
                                <a:lnTo>
                                  <a:pt x="14232" y="12236"/>
                                </a:lnTo>
                                <a:lnTo>
                                  <a:pt x="14518" y="12044"/>
                                </a:lnTo>
                                <a:cubicBezTo>
                                  <a:pt x="14574" y="12005"/>
                                  <a:pt x="14613" y="11957"/>
                                  <a:pt x="14629" y="11903"/>
                                </a:cubicBezTo>
                                <a:cubicBezTo>
                                  <a:pt x="14641" y="11867"/>
                                  <a:pt x="14637" y="11843"/>
                                  <a:pt x="14637" y="11840"/>
                                </a:cubicBezTo>
                                <a:cubicBezTo>
                                  <a:pt x="14625" y="11741"/>
                                  <a:pt x="14534" y="11672"/>
                                  <a:pt x="14419" y="11672"/>
                                </a:cubicBezTo>
                                <a:cubicBezTo>
                                  <a:pt x="14343" y="11672"/>
                                  <a:pt x="14271" y="11702"/>
                                  <a:pt x="14232" y="11753"/>
                                </a:cubicBezTo>
                                <a:cubicBezTo>
                                  <a:pt x="14192" y="11702"/>
                                  <a:pt x="14124" y="11672"/>
                                  <a:pt x="14049" y="11672"/>
                                </a:cubicBezTo>
                                <a:cubicBezTo>
                                  <a:pt x="13933" y="11672"/>
                                  <a:pt x="13842" y="11744"/>
                                  <a:pt x="13830" y="11840"/>
                                </a:cubicBezTo>
                                <a:cubicBezTo>
                                  <a:pt x="13830" y="11843"/>
                                  <a:pt x="13826" y="11867"/>
                                  <a:pt x="13838" y="11903"/>
                                </a:cubicBezTo>
                                <a:cubicBezTo>
                                  <a:pt x="13854" y="11957"/>
                                  <a:pt x="13894" y="12008"/>
                                  <a:pt x="13949" y="12044"/>
                                </a:cubicBezTo>
                                <a:close/>
                                <a:moveTo>
                                  <a:pt x="13814" y="11291"/>
                                </a:moveTo>
                                <a:cubicBezTo>
                                  <a:pt x="13870" y="11252"/>
                                  <a:pt x="13910" y="11204"/>
                                  <a:pt x="13925" y="11150"/>
                                </a:cubicBezTo>
                                <a:cubicBezTo>
                                  <a:pt x="13937" y="11114"/>
                                  <a:pt x="13933" y="11090"/>
                                  <a:pt x="13933" y="11087"/>
                                </a:cubicBezTo>
                                <a:cubicBezTo>
                                  <a:pt x="13922" y="10988"/>
                                  <a:pt x="13830" y="10919"/>
                                  <a:pt x="13715" y="10919"/>
                                </a:cubicBezTo>
                                <a:cubicBezTo>
                                  <a:pt x="13639" y="10919"/>
                                  <a:pt x="13568" y="10949"/>
                                  <a:pt x="13528" y="11000"/>
                                </a:cubicBezTo>
                                <a:cubicBezTo>
                                  <a:pt x="13488" y="10949"/>
                                  <a:pt x="13420" y="10919"/>
                                  <a:pt x="13345" y="10919"/>
                                </a:cubicBezTo>
                                <a:cubicBezTo>
                                  <a:pt x="13230" y="10919"/>
                                  <a:pt x="13138" y="10991"/>
                                  <a:pt x="13126" y="11087"/>
                                </a:cubicBezTo>
                                <a:cubicBezTo>
                                  <a:pt x="13126" y="11090"/>
                                  <a:pt x="13122" y="11114"/>
                                  <a:pt x="13134" y="11150"/>
                                </a:cubicBezTo>
                                <a:cubicBezTo>
                                  <a:pt x="13150" y="11204"/>
                                  <a:pt x="13190" y="11252"/>
                                  <a:pt x="13246" y="11291"/>
                                </a:cubicBezTo>
                                <a:lnTo>
                                  <a:pt x="13528" y="11483"/>
                                </a:lnTo>
                                <a:lnTo>
                                  <a:pt x="13814" y="11291"/>
                                </a:lnTo>
                                <a:close/>
                                <a:moveTo>
                                  <a:pt x="16594" y="12044"/>
                                </a:moveTo>
                                <a:lnTo>
                                  <a:pt x="16876" y="12236"/>
                                </a:lnTo>
                                <a:lnTo>
                                  <a:pt x="17162" y="12044"/>
                                </a:lnTo>
                                <a:cubicBezTo>
                                  <a:pt x="17218" y="12005"/>
                                  <a:pt x="17258" y="11957"/>
                                  <a:pt x="17274" y="11903"/>
                                </a:cubicBezTo>
                                <a:cubicBezTo>
                                  <a:pt x="17286" y="11867"/>
                                  <a:pt x="17282" y="11843"/>
                                  <a:pt x="17282" y="11840"/>
                                </a:cubicBezTo>
                                <a:cubicBezTo>
                                  <a:pt x="17270" y="11741"/>
                                  <a:pt x="17178" y="11672"/>
                                  <a:pt x="17063" y="11672"/>
                                </a:cubicBezTo>
                                <a:cubicBezTo>
                                  <a:pt x="16987" y="11672"/>
                                  <a:pt x="16916" y="11702"/>
                                  <a:pt x="16876" y="11753"/>
                                </a:cubicBezTo>
                                <a:cubicBezTo>
                                  <a:pt x="16836" y="11702"/>
                                  <a:pt x="16769" y="11672"/>
                                  <a:pt x="16693" y="11672"/>
                                </a:cubicBezTo>
                                <a:cubicBezTo>
                                  <a:pt x="16578" y="11672"/>
                                  <a:pt x="16486" y="11744"/>
                                  <a:pt x="16474" y="11840"/>
                                </a:cubicBezTo>
                                <a:cubicBezTo>
                                  <a:pt x="16474" y="11843"/>
                                  <a:pt x="16470" y="11867"/>
                                  <a:pt x="16482" y="11903"/>
                                </a:cubicBezTo>
                                <a:cubicBezTo>
                                  <a:pt x="16498" y="11957"/>
                                  <a:pt x="16534" y="12008"/>
                                  <a:pt x="16594" y="12044"/>
                                </a:cubicBezTo>
                                <a:close/>
                                <a:moveTo>
                                  <a:pt x="15222" y="12044"/>
                                </a:moveTo>
                                <a:lnTo>
                                  <a:pt x="15504" y="12236"/>
                                </a:lnTo>
                                <a:lnTo>
                                  <a:pt x="15790" y="12044"/>
                                </a:lnTo>
                                <a:cubicBezTo>
                                  <a:pt x="15846" y="12005"/>
                                  <a:pt x="15886" y="11957"/>
                                  <a:pt x="15902" y="11903"/>
                                </a:cubicBezTo>
                                <a:cubicBezTo>
                                  <a:pt x="15914" y="11867"/>
                                  <a:pt x="15910" y="11843"/>
                                  <a:pt x="15910" y="11840"/>
                                </a:cubicBezTo>
                                <a:cubicBezTo>
                                  <a:pt x="15898" y="11741"/>
                                  <a:pt x="15806" y="11672"/>
                                  <a:pt x="15691" y="11672"/>
                                </a:cubicBezTo>
                                <a:cubicBezTo>
                                  <a:pt x="15615" y="11672"/>
                                  <a:pt x="15544" y="11702"/>
                                  <a:pt x="15504" y="11753"/>
                                </a:cubicBezTo>
                                <a:cubicBezTo>
                                  <a:pt x="15464" y="11702"/>
                                  <a:pt x="15397" y="11672"/>
                                  <a:pt x="15321" y="11672"/>
                                </a:cubicBezTo>
                                <a:cubicBezTo>
                                  <a:pt x="15206" y="11672"/>
                                  <a:pt x="15114" y="11744"/>
                                  <a:pt x="15103" y="11840"/>
                                </a:cubicBezTo>
                                <a:cubicBezTo>
                                  <a:pt x="15103" y="11843"/>
                                  <a:pt x="15099" y="11867"/>
                                  <a:pt x="15110" y="11903"/>
                                </a:cubicBezTo>
                                <a:cubicBezTo>
                                  <a:pt x="15126" y="11957"/>
                                  <a:pt x="15166" y="12008"/>
                                  <a:pt x="15222" y="12044"/>
                                </a:cubicBezTo>
                                <a:close/>
                                <a:moveTo>
                                  <a:pt x="8629" y="11291"/>
                                </a:moveTo>
                                <a:cubicBezTo>
                                  <a:pt x="8685" y="11252"/>
                                  <a:pt x="8724" y="11204"/>
                                  <a:pt x="8740" y="11150"/>
                                </a:cubicBezTo>
                                <a:cubicBezTo>
                                  <a:pt x="8752" y="11114"/>
                                  <a:pt x="8748" y="11090"/>
                                  <a:pt x="8748" y="11087"/>
                                </a:cubicBezTo>
                                <a:cubicBezTo>
                                  <a:pt x="8736" y="10988"/>
                                  <a:pt x="8645" y="10919"/>
                                  <a:pt x="8529" y="10919"/>
                                </a:cubicBezTo>
                                <a:cubicBezTo>
                                  <a:pt x="8454" y="10919"/>
                                  <a:pt x="8382" y="10949"/>
                                  <a:pt x="8343" y="11000"/>
                                </a:cubicBezTo>
                                <a:cubicBezTo>
                                  <a:pt x="8303" y="10949"/>
                                  <a:pt x="8235" y="10919"/>
                                  <a:pt x="8160" y="10919"/>
                                </a:cubicBezTo>
                                <a:cubicBezTo>
                                  <a:pt x="8044" y="10919"/>
                                  <a:pt x="7953" y="10991"/>
                                  <a:pt x="7941" y="11087"/>
                                </a:cubicBezTo>
                                <a:cubicBezTo>
                                  <a:pt x="7941" y="11090"/>
                                  <a:pt x="7937" y="11114"/>
                                  <a:pt x="7949" y="11150"/>
                                </a:cubicBezTo>
                                <a:cubicBezTo>
                                  <a:pt x="7965" y="11204"/>
                                  <a:pt x="8005" y="11252"/>
                                  <a:pt x="8060" y="11291"/>
                                </a:cubicBezTo>
                                <a:lnTo>
                                  <a:pt x="8343" y="11483"/>
                                </a:lnTo>
                                <a:lnTo>
                                  <a:pt x="8629" y="11291"/>
                                </a:lnTo>
                                <a:close/>
                                <a:moveTo>
                                  <a:pt x="16458" y="11291"/>
                                </a:moveTo>
                                <a:cubicBezTo>
                                  <a:pt x="16514" y="11252"/>
                                  <a:pt x="16554" y="11204"/>
                                  <a:pt x="16570" y="11150"/>
                                </a:cubicBezTo>
                                <a:cubicBezTo>
                                  <a:pt x="16582" y="11114"/>
                                  <a:pt x="16578" y="11090"/>
                                  <a:pt x="16578" y="11087"/>
                                </a:cubicBezTo>
                                <a:cubicBezTo>
                                  <a:pt x="16566" y="10988"/>
                                  <a:pt x="16474" y="10919"/>
                                  <a:pt x="16359" y="10919"/>
                                </a:cubicBezTo>
                                <a:cubicBezTo>
                                  <a:pt x="16284" y="10919"/>
                                  <a:pt x="16212" y="10949"/>
                                  <a:pt x="16172" y="11000"/>
                                </a:cubicBezTo>
                                <a:cubicBezTo>
                                  <a:pt x="16132" y="10949"/>
                                  <a:pt x="16065" y="10919"/>
                                  <a:pt x="15989" y="10919"/>
                                </a:cubicBezTo>
                                <a:cubicBezTo>
                                  <a:pt x="15874" y="10919"/>
                                  <a:pt x="15782" y="10991"/>
                                  <a:pt x="15771" y="11087"/>
                                </a:cubicBezTo>
                                <a:cubicBezTo>
                                  <a:pt x="15771" y="11090"/>
                                  <a:pt x="15767" y="11114"/>
                                  <a:pt x="15778" y="11150"/>
                                </a:cubicBezTo>
                                <a:cubicBezTo>
                                  <a:pt x="15794" y="11204"/>
                                  <a:pt x="15834" y="11252"/>
                                  <a:pt x="15890" y="11291"/>
                                </a:cubicBezTo>
                                <a:lnTo>
                                  <a:pt x="16172" y="11483"/>
                                </a:lnTo>
                                <a:lnTo>
                                  <a:pt x="16458" y="11291"/>
                                </a:lnTo>
                                <a:close/>
                                <a:moveTo>
                                  <a:pt x="17826" y="11291"/>
                                </a:moveTo>
                                <a:cubicBezTo>
                                  <a:pt x="17882" y="11252"/>
                                  <a:pt x="17922" y="11204"/>
                                  <a:pt x="17938" y="11150"/>
                                </a:cubicBezTo>
                                <a:cubicBezTo>
                                  <a:pt x="17950" y="11114"/>
                                  <a:pt x="17946" y="11090"/>
                                  <a:pt x="17946" y="11087"/>
                                </a:cubicBezTo>
                                <a:cubicBezTo>
                                  <a:pt x="17934" y="10988"/>
                                  <a:pt x="17842" y="10919"/>
                                  <a:pt x="17727" y="10919"/>
                                </a:cubicBezTo>
                                <a:cubicBezTo>
                                  <a:pt x="17651" y="10919"/>
                                  <a:pt x="17580" y="10949"/>
                                  <a:pt x="17540" y="11000"/>
                                </a:cubicBezTo>
                                <a:cubicBezTo>
                                  <a:pt x="17500" y="10949"/>
                                  <a:pt x="17433" y="10919"/>
                                  <a:pt x="17357" y="10919"/>
                                </a:cubicBezTo>
                                <a:cubicBezTo>
                                  <a:pt x="17242" y="10919"/>
                                  <a:pt x="17150" y="10991"/>
                                  <a:pt x="17138" y="11087"/>
                                </a:cubicBezTo>
                                <a:cubicBezTo>
                                  <a:pt x="17138" y="11090"/>
                                  <a:pt x="17134" y="11114"/>
                                  <a:pt x="17146" y="11150"/>
                                </a:cubicBezTo>
                                <a:cubicBezTo>
                                  <a:pt x="17162" y="11204"/>
                                  <a:pt x="17202" y="11252"/>
                                  <a:pt x="17258" y="11291"/>
                                </a:cubicBezTo>
                                <a:lnTo>
                                  <a:pt x="17540" y="11483"/>
                                </a:lnTo>
                                <a:lnTo>
                                  <a:pt x="17826" y="11291"/>
                                </a:lnTo>
                                <a:close/>
                                <a:moveTo>
                                  <a:pt x="9901" y="11291"/>
                                </a:moveTo>
                                <a:cubicBezTo>
                                  <a:pt x="9957" y="11252"/>
                                  <a:pt x="9997" y="11204"/>
                                  <a:pt x="10013" y="11150"/>
                                </a:cubicBezTo>
                                <a:cubicBezTo>
                                  <a:pt x="10025" y="11114"/>
                                  <a:pt x="10021" y="11090"/>
                                  <a:pt x="10021" y="11087"/>
                                </a:cubicBezTo>
                                <a:cubicBezTo>
                                  <a:pt x="10009" y="10988"/>
                                  <a:pt x="9917" y="10919"/>
                                  <a:pt x="9802" y="10919"/>
                                </a:cubicBezTo>
                                <a:cubicBezTo>
                                  <a:pt x="9726" y="10919"/>
                                  <a:pt x="9655" y="10949"/>
                                  <a:pt x="9615" y="11000"/>
                                </a:cubicBezTo>
                                <a:cubicBezTo>
                                  <a:pt x="9575" y="10949"/>
                                  <a:pt x="9508" y="10919"/>
                                  <a:pt x="9432" y="10919"/>
                                </a:cubicBezTo>
                                <a:cubicBezTo>
                                  <a:pt x="9317" y="10919"/>
                                  <a:pt x="9225" y="10991"/>
                                  <a:pt x="9213" y="11087"/>
                                </a:cubicBezTo>
                                <a:cubicBezTo>
                                  <a:pt x="9213" y="11090"/>
                                  <a:pt x="9209" y="11114"/>
                                  <a:pt x="9221" y="11150"/>
                                </a:cubicBezTo>
                                <a:cubicBezTo>
                                  <a:pt x="9237" y="11204"/>
                                  <a:pt x="9277" y="11252"/>
                                  <a:pt x="9333" y="11291"/>
                                </a:cubicBezTo>
                                <a:lnTo>
                                  <a:pt x="9615" y="11483"/>
                                </a:lnTo>
                                <a:lnTo>
                                  <a:pt x="9901" y="11291"/>
                                </a:lnTo>
                                <a:close/>
                                <a:moveTo>
                                  <a:pt x="8665" y="12044"/>
                                </a:moveTo>
                                <a:lnTo>
                                  <a:pt x="8947" y="12236"/>
                                </a:lnTo>
                                <a:lnTo>
                                  <a:pt x="9233" y="12044"/>
                                </a:lnTo>
                                <a:cubicBezTo>
                                  <a:pt x="9289" y="12005"/>
                                  <a:pt x="9329" y="11957"/>
                                  <a:pt x="9345" y="11903"/>
                                </a:cubicBezTo>
                                <a:cubicBezTo>
                                  <a:pt x="9357" y="11867"/>
                                  <a:pt x="9353" y="11843"/>
                                  <a:pt x="9353" y="11840"/>
                                </a:cubicBezTo>
                                <a:cubicBezTo>
                                  <a:pt x="9341" y="11741"/>
                                  <a:pt x="9249" y="11672"/>
                                  <a:pt x="9134" y="11672"/>
                                </a:cubicBezTo>
                                <a:cubicBezTo>
                                  <a:pt x="9058" y="11672"/>
                                  <a:pt x="8987" y="11702"/>
                                  <a:pt x="8947" y="11753"/>
                                </a:cubicBezTo>
                                <a:cubicBezTo>
                                  <a:pt x="8907" y="11702"/>
                                  <a:pt x="8840" y="11672"/>
                                  <a:pt x="8764" y="11672"/>
                                </a:cubicBezTo>
                                <a:cubicBezTo>
                                  <a:pt x="8649" y="11672"/>
                                  <a:pt x="8557" y="11744"/>
                                  <a:pt x="8545" y="11840"/>
                                </a:cubicBezTo>
                                <a:cubicBezTo>
                                  <a:pt x="8545" y="11843"/>
                                  <a:pt x="8541" y="11867"/>
                                  <a:pt x="8553" y="11903"/>
                                </a:cubicBezTo>
                                <a:cubicBezTo>
                                  <a:pt x="8569" y="11957"/>
                                  <a:pt x="8609" y="12008"/>
                                  <a:pt x="8665" y="12044"/>
                                </a:cubicBezTo>
                                <a:close/>
                                <a:moveTo>
                                  <a:pt x="4517" y="6190"/>
                                </a:moveTo>
                                <a:cubicBezTo>
                                  <a:pt x="4442" y="6190"/>
                                  <a:pt x="4370" y="6220"/>
                                  <a:pt x="4330" y="6271"/>
                                </a:cubicBezTo>
                                <a:cubicBezTo>
                                  <a:pt x="4291" y="6220"/>
                                  <a:pt x="4223" y="6190"/>
                                  <a:pt x="4147" y="6190"/>
                                </a:cubicBezTo>
                                <a:cubicBezTo>
                                  <a:pt x="4032" y="6190"/>
                                  <a:pt x="3941" y="6262"/>
                                  <a:pt x="3929" y="6358"/>
                                </a:cubicBezTo>
                                <a:cubicBezTo>
                                  <a:pt x="3929" y="6361"/>
                                  <a:pt x="3925" y="6385"/>
                                  <a:pt x="3937" y="6421"/>
                                </a:cubicBezTo>
                                <a:cubicBezTo>
                                  <a:pt x="3953" y="6475"/>
                                  <a:pt x="3992" y="6523"/>
                                  <a:pt x="4048" y="6562"/>
                                </a:cubicBezTo>
                                <a:lnTo>
                                  <a:pt x="4330" y="6754"/>
                                </a:lnTo>
                                <a:lnTo>
                                  <a:pt x="4617" y="6562"/>
                                </a:lnTo>
                                <a:cubicBezTo>
                                  <a:pt x="4672" y="6523"/>
                                  <a:pt x="4712" y="6475"/>
                                  <a:pt x="4728" y="6421"/>
                                </a:cubicBezTo>
                                <a:cubicBezTo>
                                  <a:pt x="4740" y="6385"/>
                                  <a:pt x="4736" y="6361"/>
                                  <a:pt x="4736" y="6358"/>
                                </a:cubicBezTo>
                                <a:cubicBezTo>
                                  <a:pt x="4724" y="6262"/>
                                  <a:pt x="4633" y="6190"/>
                                  <a:pt x="4517" y="6190"/>
                                </a:cubicBezTo>
                                <a:close/>
                                <a:moveTo>
                                  <a:pt x="11309" y="12044"/>
                                </a:moveTo>
                                <a:lnTo>
                                  <a:pt x="11591" y="12236"/>
                                </a:lnTo>
                                <a:lnTo>
                                  <a:pt x="11878" y="12044"/>
                                </a:lnTo>
                                <a:cubicBezTo>
                                  <a:pt x="11933" y="12005"/>
                                  <a:pt x="11973" y="11957"/>
                                  <a:pt x="11989" y="11903"/>
                                </a:cubicBezTo>
                                <a:cubicBezTo>
                                  <a:pt x="12001" y="11867"/>
                                  <a:pt x="11997" y="11843"/>
                                  <a:pt x="11997" y="11840"/>
                                </a:cubicBezTo>
                                <a:cubicBezTo>
                                  <a:pt x="11985" y="11741"/>
                                  <a:pt x="11894" y="11672"/>
                                  <a:pt x="11778" y="11672"/>
                                </a:cubicBezTo>
                                <a:cubicBezTo>
                                  <a:pt x="11703" y="11672"/>
                                  <a:pt x="11631" y="11702"/>
                                  <a:pt x="11591" y="11753"/>
                                </a:cubicBezTo>
                                <a:cubicBezTo>
                                  <a:pt x="11552" y="11702"/>
                                  <a:pt x="11484" y="11672"/>
                                  <a:pt x="11408" y="11672"/>
                                </a:cubicBezTo>
                                <a:cubicBezTo>
                                  <a:pt x="11293" y="11672"/>
                                  <a:pt x="11202" y="11744"/>
                                  <a:pt x="11190" y="11840"/>
                                </a:cubicBezTo>
                                <a:cubicBezTo>
                                  <a:pt x="11190" y="11843"/>
                                  <a:pt x="11186" y="11867"/>
                                  <a:pt x="11198" y="11903"/>
                                </a:cubicBezTo>
                                <a:cubicBezTo>
                                  <a:pt x="11214" y="11957"/>
                                  <a:pt x="11249" y="12008"/>
                                  <a:pt x="11309" y="12044"/>
                                </a:cubicBezTo>
                                <a:close/>
                                <a:moveTo>
                                  <a:pt x="12546" y="11291"/>
                                </a:moveTo>
                                <a:cubicBezTo>
                                  <a:pt x="12601" y="11252"/>
                                  <a:pt x="12641" y="11204"/>
                                  <a:pt x="12657" y="11150"/>
                                </a:cubicBezTo>
                                <a:cubicBezTo>
                                  <a:pt x="12669" y="11114"/>
                                  <a:pt x="12665" y="11090"/>
                                  <a:pt x="12665" y="11087"/>
                                </a:cubicBezTo>
                                <a:cubicBezTo>
                                  <a:pt x="12653" y="10988"/>
                                  <a:pt x="12562" y="10919"/>
                                  <a:pt x="12446" y="10919"/>
                                </a:cubicBezTo>
                                <a:cubicBezTo>
                                  <a:pt x="12371" y="10919"/>
                                  <a:pt x="12299" y="10949"/>
                                  <a:pt x="12259" y="11000"/>
                                </a:cubicBezTo>
                                <a:cubicBezTo>
                                  <a:pt x="12220" y="10949"/>
                                  <a:pt x="12152" y="10919"/>
                                  <a:pt x="12076" y="10919"/>
                                </a:cubicBezTo>
                                <a:cubicBezTo>
                                  <a:pt x="11961" y="10919"/>
                                  <a:pt x="11870" y="10991"/>
                                  <a:pt x="11858" y="11087"/>
                                </a:cubicBezTo>
                                <a:cubicBezTo>
                                  <a:pt x="11858" y="11090"/>
                                  <a:pt x="11854" y="11114"/>
                                  <a:pt x="11866" y="11150"/>
                                </a:cubicBezTo>
                                <a:cubicBezTo>
                                  <a:pt x="11882" y="11204"/>
                                  <a:pt x="11921" y="11252"/>
                                  <a:pt x="11977" y="11291"/>
                                </a:cubicBezTo>
                                <a:lnTo>
                                  <a:pt x="12259" y="11483"/>
                                </a:lnTo>
                                <a:lnTo>
                                  <a:pt x="12546" y="11291"/>
                                </a:lnTo>
                                <a:close/>
                                <a:moveTo>
                                  <a:pt x="11273" y="11291"/>
                                </a:moveTo>
                                <a:cubicBezTo>
                                  <a:pt x="11329" y="11252"/>
                                  <a:pt x="11369" y="11204"/>
                                  <a:pt x="11385" y="11150"/>
                                </a:cubicBezTo>
                                <a:cubicBezTo>
                                  <a:pt x="11396" y="11114"/>
                                  <a:pt x="11392" y="11090"/>
                                  <a:pt x="11392" y="11087"/>
                                </a:cubicBezTo>
                                <a:cubicBezTo>
                                  <a:pt x="11381" y="10988"/>
                                  <a:pt x="11289" y="10919"/>
                                  <a:pt x="11174" y="10919"/>
                                </a:cubicBezTo>
                                <a:cubicBezTo>
                                  <a:pt x="11098" y="10919"/>
                                  <a:pt x="11027" y="10949"/>
                                  <a:pt x="10987" y="11000"/>
                                </a:cubicBezTo>
                                <a:cubicBezTo>
                                  <a:pt x="10947" y="10949"/>
                                  <a:pt x="10880" y="10919"/>
                                  <a:pt x="10804" y="10919"/>
                                </a:cubicBezTo>
                                <a:cubicBezTo>
                                  <a:pt x="10689" y="10919"/>
                                  <a:pt x="10597" y="10991"/>
                                  <a:pt x="10585" y="11087"/>
                                </a:cubicBezTo>
                                <a:cubicBezTo>
                                  <a:pt x="10585" y="11090"/>
                                  <a:pt x="10581" y="11114"/>
                                  <a:pt x="10593" y="11150"/>
                                </a:cubicBezTo>
                                <a:cubicBezTo>
                                  <a:pt x="10609" y="11204"/>
                                  <a:pt x="10649" y="11252"/>
                                  <a:pt x="10705" y="11291"/>
                                </a:cubicBezTo>
                                <a:lnTo>
                                  <a:pt x="10987" y="11483"/>
                                </a:lnTo>
                                <a:lnTo>
                                  <a:pt x="11273" y="11291"/>
                                </a:lnTo>
                                <a:close/>
                                <a:moveTo>
                                  <a:pt x="12581" y="12044"/>
                                </a:moveTo>
                                <a:lnTo>
                                  <a:pt x="12864" y="12236"/>
                                </a:lnTo>
                                <a:lnTo>
                                  <a:pt x="13150" y="12044"/>
                                </a:lnTo>
                                <a:cubicBezTo>
                                  <a:pt x="13206" y="12005"/>
                                  <a:pt x="13246" y="11957"/>
                                  <a:pt x="13261" y="11903"/>
                                </a:cubicBezTo>
                                <a:cubicBezTo>
                                  <a:pt x="13273" y="11867"/>
                                  <a:pt x="13269" y="11843"/>
                                  <a:pt x="13269" y="11840"/>
                                </a:cubicBezTo>
                                <a:cubicBezTo>
                                  <a:pt x="13257" y="11741"/>
                                  <a:pt x="13166" y="11672"/>
                                  <a:pt x="13051" y="11672"/>
                                </a:cubicBezTo>
                                <a:cubicBezTo>
                                  <a:pt x="12975" y="11672"/>
                                  <a:pt x="12904" y="11702"/>
                                  <a:pt x="12864" y="11753"/>
                                </a:cubicBezTo>
                                <a:cubicBezTo>
                                  <a:pt x="12824" y="11702"/>
                                  <a:pt x="12756" y="11672"/>
                                  <a:pt x="12681" y="11672"/>
                                </a:cubicBezTo>
                                <a:cubicBezTo>
                                  <a:pt x="12566" y="11672"/>
                                  <a:pt x="12474" y="11744"/>
                                  <a:pt x="12462" y="11840"/>
                                </a:cubicBezTo>
                                <a:cubicBezTo>
                                  <a:pt x="12462" y="11843"/>
                                  <a:pt x="12458" y="11867"/>
                                  <a:pt x="12470" y="11903"/>
                                </a:cubicBezTo>
                                <a:cubicBezTo>
                                  <a:pt x="12486" y="11957"/>
                                  <a:pt x="12522" y="12008"/>
                                  <a:pt x="12581" y="12044"/>
                                </a:cubicBezTo>
                                <a:close/>
                                <a:moveTo>
                                  <a:pt x="12442" y="7771"/>
                                </a:moveTo>
                                <a:cubicBezTo>
                                  <a:pt x="12367" y="7771"/>
                                  <a:pt x="12295" y="7801"/>
                                  <a:pt x="12255" y="7852"/>
                                </a:cubicBezTo>
                                <a:cubicBezTo>
                                  <a:pt x="12216" y="7801"/>
                                  <a:pt x="12148" y="7771"/>
                                  <a:pt x="12072" y="7771"/>
                                </a:cubicBezTo>
                                <a:cubicBezTo>
                                  <a:pt x="11957" y="7771"/>
                                  <a:pt x="11866" y="7843"/>
                                  <a:pt x="11854" y="7939"/>
                                </a:cubicBezTo>
                                <a:cubicBezTo>
                                  <a:pt x="11854" y="7942"/>
                                  <a:pt x="11850" y="7966"/>
                                  <a:pt x="11862" y="8002"/>
                                </a:cubicBezTo>
                                <a:cubicBezTo>
                                  <a:pt x="11878" y="8056"/>
                                  <a:pt x="11917" y="8104"/>
                                  <a:pt x="11973" y="8143"/>
                                </a:cubicBezTo>
                                <a:lnTo>
                                  <a:pt x="12255" y="8335"/>
                                </a:lnTo>
                                <a:lnTo>
                                  <a:pt x="12542" y="8143"/>
                                </a:lnTo>
                                <a:cubicBezTo>
                                  <a:pt x="12597" y="8104"/>
                                  <a:pt x="12637" y="8056"/>
                                  <a:pt x="12653" y="8002"/>
                                </a:cubicBezTo>
                                <a:cubicBezTo>
                                  <a:pt x="12665" y="7966"/>
                                  <a:pt x="12661" y="7942"/>
                                  <a:pt x="12661" y="7939"/>
                                </a:cubicBezTo>
                                <a:cubicBezTo>
                                  <a:pt x="12649" y="7840"/>
                                  <a:pt x="12558" y="7771"/>
                                  <a:pt x="12442" y="7771"/>
                                </a:cubicBezTo>
                                <a:close/>
                                <a:moveTo>
                                  <a:pt x="11591" y="8605"/>
                                </a:moveTo>
                                <a:cubicBezTo>
                                  <a:pt x="11552" y="8554"/>
                                  <a:pt x="11484" y="8524"/>
                                  <a:pt x="11408" y="8524"/>
                                </a:cubicBezTo>
                                <a:cubicBezTo>
                                  <a:pt x="11293" y="8524"/>
                                  <a:pt x="11202" y="8596"/>
                                  <a:pt x="11190" y="8692"/>
                                </a:cubicBezTo>
                                <a:cubicBezTo>
                                  <a:pt x="11190" y="8695"/>
                                  <a:pt x="11186" y="8719"/>
                                  <a:pt x="11198" y="8755"/>
                                </a:cubicBezTo>
                                <a:cubicBezTo>
                                  <a:pt x="11214" y="8809"/>
                                  <a:pt x="11253" y="8857"/>
                                  <a:pt x="11309" y="8896"/>
                                </a:cubicBezTo>
                                <a:lnTo>
                                  <a:pt x="11591" y="9088"/>
                                </a:lnTo>
                                <a:lnTo>
                                  <a:pt x="11878" y="8896"/>
                                </a:lnTo>
                                <a:cubicBezTo>
                                  <a:pt x="11933" y="8857"/>
                                  <a:pt x="11973" y="8809"/>
                                  <a:pt x="11989" y="8755"/>
                                </a:cubicBezTo>
                                <a:cubicBezTo>
                                  <a:pt x="12001" y="8719"/>
                                  <a:pt x="11997" y="8695"/>
                                  <a:pt x="11997" y="8692"/>
                                </a:cubicBezTo>
                                <a:cubicBezTo>
                                  <a:pt x="11985" y="8593"/>
                                  <a:pt x="11894" y="8524"/>
                                  <a:pt x="11778" y="8524"/>
                                </a:cubicBezTo>
                                <a:cubicBezTo>
                                  <a:pt x="11699" y="8524"/>
                                  <a:pt x="11631" y="8554"/>
                                  <a:pt x="11591" y="8605"/>
                                </a:cubicBezTo>
                                <a:close/>
                                <a:moveTo>
                                  <a:pt x="13715" y="7771"/>
                                </a:moveTo>
                                <a:cubicBezTo>
                                  <a:pt x="13639" y="7771"/>
                                  <a:pt x="13568" y="7801"/>
                                  <a:pt x="13528" y="7852"/>
                                </a:cubicBezTo>
                                <a:cubicBezTo>
                                  <a:pt x="13488" y="7801"/>
                                  <a:pt x="13420" y="7771"/>
                                  <a:pt x="13345" y="7771"/>
                                </a:cubicBezTo>
                                <a:cubicBezTo>
                                  <a:pt x="13230" y="7771"/>
                                  <a:pt x="13138" y="7843"/>
                                  <a:pt x="13126" y="7939"/>
                                </a:cubicBezTo>
                                <a:cubicBezTo>
                                  <a:pt x="13126" y="7942"/>
                                  <a:pt x="13122" y="7966"/>
                                  <a:pt x="13134" y="8002"/>
                                </a:cubicBezTo>
                                <a:cubicBezTo>
                                  <a:pt x="13150" y="8056"/>
                                  <a:pt x="13190" y="8104"/>
                                  <a:pt x="13246" y="8143"/>
                                </a:cubicBezTo>
                                <a:lnTo>
                                  <a:pt x="13528" y="8335"/>
                                </a:lnTo>
                                <a:lnTo>
                                  <a:pt x="13814" y="8143"/>
                                </a:lnTo>
                                <a:cubicBezTo>
                                  <a:pt x="13870" y="8104"/>
                                  <a:pt x="13910" y="8056"/>
                                  <a:pt x="13925" y="8002"/>
                                </a:cubicBezTo>
                                <a:cubicBezTo>
                                  <a:pt x="13937" y="7966"/>
                                  <a:pt x="13933" y="7942"/>
                                  <a:pt x="13933" y="7939"/>
                                </a:cubicBezTo>
                                <a:cubicBezTo>
                                  <a:pt x="13922" y="7840"/>
                                  <a:pt x="13830" y="7771"/>
                                  <a:pt x="13715" y="7771"/>
                                </a:cubicBezTo>
                                <a:close/>
                                <a:moveTo>
                                  <a:pt x="17942" y="9568"/>
                                </a:moveTo>
                                <a:cubicBezTo>
                                  <a:pt x="17954" y="9532"/>
                                  <a:pt x="17950" y="9508"/>
                                  <a:pt x="17950" y="9505"/>
                                </a:cubicBezTo>
                                <a:cubicBezTo>
                                  <a:pt x="17938" y="9406"/>
                                  <a:pt x="17846" y="9337"/>
                                  <a:pt x="17731" y="9337"/>
                                </a:cubicBezTo>
                                <a:cubicBezTo>
                                  <a:pt x="17655" y="9337"/>
                                  <a:pt x="17584" y="9367"/>
                                  <a:pt x="17544" y="9418"/>
                                </a:cubicBezTo>
                                <a:cubicBezTo>
                                  <a:pt x="17504" y="9367"/>
                                  <a:pt x="17437" y="9337"/>
                                  <a:pt x="17361" y="9337"/>
                                </a:cubicBezTo>
                                <a:cubicBezTo>
                                  <a:pt x="17246" y="9337"/>
                                  <a:pt x="17154" y="9409"/>
                                  <a:pt x="17142" y="9505"/>
                                </a:cubicBezTo>
                                <a:cubicBezTo>
                                  <a:pt x="17142" y="9508"/>
                                  <a:pt x="17138" y="9532"/>
                                  <a:pt x="17150" y="9568"/>
                                </a:cubicBezTo>
                                <a:cubicBezTo>
                                  <a:pt x="17166" y="9622"/>
                                  <a:pt x="17206" y="9670"/>
                                  <a:pt x="17262" y="9709"/>
                                </a:cubicBezTo>
                                <a:lnTo>
                                  <a:pt x="17544" y="9901"/>
                                </a:lnTo>
                                <a:lnTo>
                                  <a:pt x="17830" y="9709"/>
                                </a:lnTo>
                                <a:cubicBezTo>
                                  <a:pt x="17886" y="9670"/>
                                  <a:pt x="17922" y="9622"/>
                                  <a:pt x="17942" y="9568"/>
                                </a:cubicBezTo>
                                <a:close/>
                                <a:moveTo>
                                  <a:pt x="11174" y="7771"/>
                                </a:moveTo>
                                <a:cubicBezTo>
                                  <a:pt x="11098" y="7771"/>
                                  <a:pt x="11027" y="7801"/>
                                  <a:pt x="10987" y="7852"/>
                                </a:cubicBezTo>
                                <a:cubicBezTo>
                                  <a:pt x="10947" y="7801"/>
                                  <a:pt x="10880" y="7771"/>
                                  <a:pt x="10804" y="7771"/>
                                </a:cubicBezTo>
                                <a:cubicBezTo>
                                  <a:pt x="10689" y="7771"/>
                                  <a:pt x="10597" y="7843"/>
                                  <a:pt x="10585" y="7939"/>
                                </a:cubicBezTo>
                                <a:cubicBezTo>
                                  <a:pt x="10585" y="7942"/>
                                  <a:pt x="10581" y="7966"/>
                                  <a:pt x="10593" y="8002"/>
                                </a:cubicBezTo>
                                <a:cubicBezTo>
                                  <a:pt x="10609" y="8056"/>
                                  <a:pt x="10649" y="8104"/>
                                  <a:pt x="10705" y="8143"/>
                                </a:cubicBezTo>
                                <a:lnTo>
                                  <a:pt x="10987" y="8335"/>
                                </a:lnTo>
                                <a:lnTo>
                                  <a:pt x="11273" y="8143"/>
                                </a:lnTo>
                                <a:cubicBezTo>
                                  <a:pt x="11329" y="8104"/>
                                  <a:pt x="11369" y="8056"/>
                                  <a:pt x="11385" y="8002"/>
                                </a:cubicBezTo>
                                <a:cubicBezTo>
                                  <a:pt x="11396" y="7966"/>
                                  <a:pt x="11392" y="7942"/>
                                  <a:pt x="11392" y="7939"/>
                                </a:cubicBezTo>
                                <a:cubicBezTo>
                                  <a:pt x="11381" y="7840"/>
                                  <a:pt x="11289" y="7771"/>
                                  <a:pt x="11174" y="7771"/>
                                </a:cubicBezTo>
                                <a:close/>
                                <a:moveTo>
                                  <a:pt x="9802" y="7771"/>
                                </a:moveTo>
                                <a:cubicBezTo>
                                  <a:pt x="9726" y="7771"/>
                                  <a:pt x="9655" y="7801"/>
                                  <a:pt x="9615" y="7852"/>
                                </a:cubicBezTo>
                                <a:cubicBezTo>
                                  <a:pt x="9575" y="7801"/>
                                  <a:pt x="9508" y="7771"/>
                                  <a:pt x="9432" y="7771"/>
                                </a:cubicBezTo>
                                <a:cubicBezTo>
                                  <a:pt x="9317" y="7771"/>
                                  <a:pt x="9225" y="7843"/>
                                  <a:pt x="9213" y="7939"/>
                                </a:cubicBezTo>
                                <a:cubicBezTo>
                                  <a:pt x="9213" y="7942"/>
                                  <a:pt x="9209" y="7966"/>
                                  <a:pt x="9221" y="8002"/>
                                </a:cubicBezTo>
                                <a:cubicBezTo>
                                  <a:pt x="9237" y="8056"/>
                                  <a:pt x="9277" y="8104"/>
                                  <a:pt x="9333" y="8143"/>
                                </a:cubicBezTo>
                                <a:lnTo>
                                  <a:pt x="9615" y="8335"/>
                                </a:lnTo>
                                <a:lnTo>
                                  <a:pt x="9901" y="8143"/>
                                </a:lnTo>
                                <a:cubicBezTo>
                                  <a:pt x="9957" y="8104"/>
                                  <a:pt x="9997" y="8056"/>
                                  <a:pt x="10013" y="8002"/>
                                </a:cubicBezTo>
                                <a:cubicBezTo>
                                  <a:pt x="10025" y="7966"/>
                                  <a:pt x="10021" y="7942"/>
                                  <a:pt x="10021" y="7939"/>
                                </a:cubicBezTo>
                                <a:cubicBezTo>
                                  <a:pt x="10009" y="7840"/>
                                  <a:pt x="9917" y="7771"/>
                                  <a:pt x="9802" y="7771"/>
                                </a:cubicBezTo>
                                <a:close/>
                                <a:moveTo>
                                  <a:pt x="10319" y="8605"/>
                                </a:moveTo>
                                <a:cubicBezTo>
                                  <a:pt x="10279" y="8554"/>
                                  <a:pt x="10211" y="8524"/>
                                  <a:pt x="10136" y="8524"/>
                                </a:cubicBezTo>
                                <a:cubicBezTo>
                                  <a:pt x="10021" y="8524"/>
                                  <a:pt x="9929" y="8596"/>
                                  <a:pt x="9917" y="8692"/>
                                </a:cubicBezTo>
                                <a:cubicBezTo>
                                  <a:pt x="9917" y="8695"/>
                                  <a:pt x="9913" y="8719"/>
                                  <a:pt x="9925" y="8755"/>
                                </a:cubicBezTo>
                                <a:cubicBezTo>
                                  <a:pt x="9941" y="8809"/>
                                  <a:pt x="9981" y="8857"/>
                                  <a:pt x="10037" y="8896"/>
                                </a:cubicBezTo>
                                <a:lnTo>
                                  <a:pt x="10319" y="9088"/>
                                </a:lnTo>
                                <a:lnTo>
                                  <a:pt x="10605" y="8896"/>
                                </a:lnTo>
                                <a:cubicBezTo>
                                  <a:pt x="10661" y="8857"/>
                                  <a:pt x="10701" y="8809"/>
                                  <a:pt x="10716" y="8755"/>
                                </a:cubicBezTo>
                                <a:cubicBezTo>
                                  <a:pt x="10728" y="8719"/>
                                  <a:pt x="10724" y="8695"/>
                                  <a:pt x="10724" y="8692"/>
                                </a:cubicBezTo>
                                <a:cubicBezTo>
                                  <a:pt x="10713" y="8593"/>
                                  <a:pt x="10621" y="8524"/>
                                  <a:pt x="10506" y="8524"/>
                                </a:cubicBezTo>
                                <a:cubicBezTo>
                                  <a:pt x="10430" y="8524"/>
                                  <a:pt x="10359" y="8554"/>
                                  <a:pt x="10319" y="8605"/>
                                </a:cubicBezTo>
                                <a:close/>
                                <a:moveTo>
                                  <a:pt x="12864" y="8605"/>
                                </a:moveTo>
                                <a:cubicBezTo>
                                  <a:pt x="12824" y="8554"/>
                                  <a:pt x="12756" y="8524"/>
                                  <a:pt x="12681" y="8524"/>
                                </a:cubicBezTo>
                                <a:cubicBezTo>
                                  <a:pt x="12566" y="8524"/>
                                  <a:pt x="12474" y="8596"/>
                                  <a:pt x="12462" y="8692"/>
                                </a:cubicBezTo>
                                <a:cubicBezTo>
                                  <a:pt x="12462" y="8695"/>
                                  <a:pt x="12458" y="8719"/>
                                  <a:pt x="12470" y="8755"/>
                                </a:cubicBezTo>
                                <a:cubicBezTo>
                                  <a:pt x="12486" y="8809"/>
                                  <a:pt x="12526" y="8857"/>
                                  <a:pt x="12581" y="8896"/>
                                </a:cubicBezTo>
                                <a:lnTo>
                                  <a:pt x="12864" y="9088"/>
                                </a:lnTo>
                                <a:lnTo>
                                  <a:pt x="13150" y="8896"/>
                                </a:lnTo>
                                <a:cubicBezTo>
                                  <a:pt x="13206" y="8857"/>
                                  <a:pt x="13246" y="8809"/>
                                  <a:pt x="13261" y="8755"/>
                                </a:cubicBezTo>
                                <a:cubicBezTo>
                                  <a:pt x="13273" y="8719"/>
                                  <a:pt x="13269" y="8695"/>
                                  <a:pt x="13269" y="8692"/>
                                </a:cubicBezTo>
                                <a:cubicBezTo>
                                  <a:pt x="13257" y="8593"/>
                                  <a:pt x="13166" y="8524"/>
                                  <a:pt x="13051" y="8524"/>
                                </a:cubicBezTo>
                                <a:cubicBezTo>
                                  <a:pt x="12971" y="8524"/>
                                  <a:pt x="12900" y="8554"/>
                                  <a:pt x="12864" y="8605"/>
                                </a:cubicBezTo>
                                <a:close/>
                                <a:moveTo>
                                  <a:pt x="16359" y="7771"/>
                                </a:moveTo>
                                <a:cubicBezTo>
                                  <a:pt x="16284" y="7771"/>
                                  <a:pt x="16212" y="7801"/>
                                  <a:pt x="16172" y="7852"/>
                                </a:cubicBezTo>
                                <a:cubicBezTo>
                                  <a:pt x="16132" y="7801"/>
                                  <a:pt x="16065" y="7771"/>
                                  <a:pt x="15989" y="7771"/>
                                </a:cubicBezTo>
                                <a:cubicBezTo>
                                  <a:pt x="15874" y="7771"/>
                                  <a:pt x="15782" y="7843"/>
                                  <a:pt x="15771" y="7939"/>
                                </a:cubicBezTo>
                                <a:cubicBezTo>
                                  <a:pt x="15771" y="7942"/>
                                  <a:pt x="15767" y="7966"/>
                                  <a:pt x="15778" y="8002"/>
                                </a:cubicBezTo>
                                <a:cubicBezTo>
                                  <a:pt x="15794" y="8056"/>
                                  <a:pt x="15834" y="8104"/>
                                  <a:pt x="15890" y="8143"/>
                                </a:cubicBezTo>
                                <a:lnTo>
                                  <a:pt x="16172" y="8335"/>
                                </a:lnTo>
                                <a:lnTo>
                                  <a:pt x="16458" y="8143"/>
                                </a:lnTo>
                                <a:cubicBezTo>
                                  <a:pt x="16514" y="8104"/>
                                  <a:pt x="16554" y="8056"/>
                                  <a:pt x="16570" y="8002"/>
                                </a:cubicBezTo>
                                <a:cubicBezTo>
                                  <a:pt x="16582" y="7966"/>
                                  <a:pt x="16578" y="7942"/>
                                  <a:pt x="16578" y="7939"/>
                                </a:cubicBezTo>
                                <a:cubicBezTo>
                                  <a:pt x="16566" y="7840"/>
                                  <a:pt x="16474" y="7771"/>
                                  <a:pt x="16359" y="7771"/>
                                </a:cubicBezTo>
                                <a:close/>
                                <a:moveTo>
                                  <a:pt x="16876" y="8605"/>
                                </a:moveTo>
                                <a:cubicBezTo>
                                  <a:pt x="16836" y="8554"/>
                                  <a:pt x="16769" y="8524"/>
                                  <a:pt x="16693" y="8524"/>
                                </a:cubicBezTo>
                                <a:cubicBezTo>
                                  <a:pt x="16578" y="8524"/>
                                  <a:pt x="16486" y="8596"/>
                                  <a:pt x="16474" y="8692"/>
                                </a:cubicBezTo>
                                <a:cubicBezTo>
                                  <a:pt x="16474" y="8695"/>
                                  <a:pt x="16470" y="8719"/>
                                  <a:pt x="16482" y="8755"/>
                                </a:cubicBezTo>
                                <a:cubicBezTo>
                                  <a:pt x="16498" y="8809"/>
                                  <a:pt x="16538" y="8857"/>
                                  <a:pt x="16594" y="8896"/>
                                </a:cubicBezTo>
                                <a:lnTo>
                                  <a:pt x="16876" y="9088"/>
                                </a:lnTo>
                                <a:lnTo>
                                  <a:pt x="17162" y="8896"/>
                                </a:lnTo>
                                <a:cubicBezTo>
                                  <a:pt x="17218" y="8857"/>
                                  <a:pt x="17258" y="8809"/>
                                  <a:pt x="17274" y="8755"/>
                                </a:cubicBezTo>
                                <a:cubicBezTo>
                                  <a:pt x="17286" y="8719"/>
                                  <a:pt x="17282" y="8695"/>
                                  <a:pt x="17282" y="8692"/>
                                </a:cubicBezTo>
                                <a:cubicBezTo>
                                  <a:pt x="17270" y="8593"/>
                                  <a:pt x="17178" y="8524"/>
                                  <a:pt x="17063" y="8524"/>
                                </a:cubicBezTo>
                                <a:cubicBezTo>
                                  <a:pt x="16983" y="8524"/>
                                  <a:pt x="16916" y="8554"/>
                                  <a:pt x="16876" y="8605"/>
                                </a:cubicBezTo>
                                <a:close/>
                                <a:moveTo>
                                  <a:pt x="17942" y="8005"/>
                                </a:moveTo>
                                <a:cubicBezTo>
                                  <a:pt x="17954" y="7969"/>
                                  <a:pt x="17950" y="7945"/>
                                  <a:pt x="17950" y="7942"/>
                                </a:cubicBezTo>
                                <a:cubicBezTo>
                                  <a:pt x="17938" y="7843"/>
                                  <a:pt x="17846" y="7774"/>
                                  <a:pt x="17731" y="7774"/>
                                </a:cubicBezTo>
                                <a:cubicBezTo>
                                  <a:pt x="17655" y="7774"/>
                                  <a:pt x="17584" y="7804"/>
                                  <a:pt x="17544" y="7855"/>
                                </a:cubicBezTo>
                                <a:cubicBezTo>
                                  <a:pt x="17504" y="7804"/>
                                  <a:pt x="17437" y="7774"/>
                                  <a:pt x="17361" y="7774"/>
                                </a:cubicBezTo>
                                <a:cubicBezTo>
                                  <a:pt x="17246" y="7774"/>
                                  <a:pt x="17154" y="7846"/>
                                  <a:pt x="17142" y="7942"/>
                                </a:cubicBezTo>
                                <a:cubicBezTo>
                                  <a:pt x="17142" y="7945"/>
                                  <a:pt x="17138" y="7969"/>
                                  <a:pt x="17150" y="8005"/>
                                </a:cubicBezTo>
                                <a:cubicBezTo>
                                  <a:pt x="17166" y="8059"/>
                                  <a:pt x="17206" y="8107"/>
                                  <a:pt x="17262" y="8146"/>
                                </a:cubicBezTo>
                                <a:lnTo>
                                  <a:pt x="17544" y="8338"/>
                                </a:lnTo>
                                <a:lnTo>
                                  <a:pt x="17830" y="8146"/>
                                </a:lnTo>
                                <a:cubicBezTo>
                                  <a:pt x="17886" y="8107"/>
                                  <a:pt x="17922" y="8056"/>
                                  <a:pt x="17942" y="8005"/>
                                </a:cubicBezTo>
                                <a:close/>
                                <a:moveTo>
                                  <a:pt x="14232" y="8605"/>
                                </a:moveTo>
                                <a:cubicBezTo>
                                  <a:pt x="14192" y="8554"/>
                                  <a:pt x="14124" y="8524"/>
                                  <a:pt x="14049" y="8524"/>
                                </a:cubicBezTo>
                                <a:cubicBezTo>
                                  <a:pt x="13933" y="8524"/>
                                  <a:pt x="13842" y="8596"/>
                                  <a:pt x="13830" y="8692"/>
                                </a:cubicBezTo>
                                <a:cubicBezTo>
                                  <a:pt x="13830" y="8695"/>
                                  <a:pt x="13826" y="8719"/>
                                  <a:pt x="13838" y="8755"/>
                                </a:cubicBezTo>
                                <a:cubicBezTo>
                                  <a:pt x="13854" y="8809"/>
                                  <a:pt x="13894" y="8857"/>
                                  <a:pt x="13949" y="8896"/>
                                </a:cubicBezTo>
                                <a:lnTo>
                                  <a:pt x="14232" y="9088"/>
                                </a:lnTo>
                                <a:lnTo>
                                  <a:pt x="14518" y="8896"/>
                                </a:lnTo>
                                <a:cubicBezTo>
                                  <a:pt x="14574" y="8857"/>
                                  <a:pt x="14613" y="8809"/>
                                  <a:pt x="14629" y="8755"/>
                                </a:cubicBezTo>
                                <a:cubicBezTo>
                                  <a:pt x="14641" y="8719"/>
                                  <a:pt x="14637" y="8695"/>
                                  <a:pt x="14637" y="8692"/>
                                </a:cubicBezTo>
                                <a:cubicBezTo>
                                  <a:pt x="14625" y="8593"/>
                                  <a:pt x="14534" y="8524"/>
                                  <a:pt x="14419" y="8524"/>
                                </a:cubicBezTo>
                                <a:cubicBezTo>
                                  <a:pt x="14343" y="8524"/>
                                  <a:pt x="14271" y="8554"/>
                                  <a:pt x="14232" y="8605"/>
                                </a:cubicBezTo>
                                <a:close/>
                                <a:moveTo>
                                  <a:pt x="15087" y="7771"/>
                                </a:moveTo>
                                <a:cubicBezTo>
                                  <a:pt x="15011" y="7771"/>
                                  <a:pt x="14939" y="7801"/>
                                  <a:pt x="14900" y="7852"/>
                                </a:cubicBezTo>
                                <a:cubicBezTo>
                                  <a:pt x="14860" y="7801"/>
                                  <a:pt x="14792" y="7771"/>
                                  <a:pt x="14717" y="7771"/>
                                </a:cubicBezTo>
                                <a:cubicBezTo>
                                  <a:pt x="14601" y="7771"/>
                                  <a:pt x="14510" y="7843"/>
                                  <a:pt x="14498" y="7939"/>
                                </a:cubicBezTo>
                                <a:cubicBezTo>
                                  <a:pt x="14498" y="7942"/>
                                  <a:pt x="14494" y="7966"/>
                                  <a:pt x="14506" y="8002"/>
                                </a:cubicBezTo>
                                <a:cubicBezTo>
                                  <a:pt x="14522" y="8056"/>
                                  <a:pt x="14562" y="8104"/>
                                  <a:pt x="14617" y="8143"/>
                                </a:cubicBezTo>
                                <a:lnTo>
                                  <a:pt x="14900" y="8335"/>
                                </a:lnTo>
                                <a:lnTo>
                                  <a:pt x="15186" y="8143"/>
                                </a:lnTo>
                                <a:cubicBezTo>
                                  <a:pt x="15242" y="8104"/>
                                  <a:pt x="15281" y="8056"/>
                                  <a:pt x="15297" y="8002"/>
                                </a:cubicBezTo>
                                <a:cubicBezTo>
                                  <a:pt x="15309" y="7966"/>
                                  <a:pt x="15305" y="7942"/>
                                  <a:pt x="15305" y="7939"/>
                                </a:cubicBezTo>
                                <a:cubicBezTo>
                                  <a:pt x="15293" y="7840"/>
                                  <a:pt x="15202" y="7771"/>
                                  <a:pt x="15087" y="7771"/>
                                </a:cubicBezTo>
                                <a:close/>
                                <a:moveTo>
                                  <a:pt x="15504" y="8605"/>
                                </a:moveTo>
                                <a:cubicBezTo>
                                  <a:pt x="15464" y="8554"/>
                                  <a:pt x="15397" y="8524"/>
                                  <a:pt x="15321" y="8524"/>
                                </a:cubicBezTo>
                                <a:cubicBezTo>
                                  <a:pt x="15206" y="8524"/>
                                  <a:pt x="15114" y="8596"/>
                                  <a:pt x="15103" y="8692"/>
                                </a:cubicBezTo>
                                <a:cubicBezTo>
                                  <a:pt x="15103" y="8695"/>
                                  <a:pt x="15099" y="8719"/>
                                  <a:pt x="15110" y="8755"/>
                                </a:cubicBezTo>
                                <a:cubicBezTo>
                                  <a:pt x="15126" y="8809"/>
                                  <a:pt x="15166" y="8857"/>
                                  <a:pt x="15222" y="8896"/>
                                </a:cubicBezTo>
                                <a:lnTo>
                                  <a:pt x="15504" y="9088"/>
                                </a:lnTo>
                                <a:lnTo>
                                  <a:pt x="15790" y="8896"/>
                                </a:lnTo>
                                <a:cubicBezTo>
                                  <a:pt x="15846" y="8857"/>
                                  <a:pt x="15886" y="8809"/>
                                  <a:pt x="15902" y="8755"/>
                                </a:cubicBezTo>
                                <a:cubicBezTo>
                                  <a:pt x="15914" y="8719"/>
                                  <a:pt x="15910" y="8695"/>
                                  <a:pt x="15910" y="8692"/>
                                </a:cubicBezTo>
                                <a:cubicBezTo>
                                  <a:pt x="15898" y="8593"/>
                                  <a:pt x="15806" y="8524"/>
                                  <a:pt x="15691" y="8524"/>
                                </a:cubicBezTo>
                                <a:cubicBezTo>
                                  <a:pt x="15615" y="8524"/>
                                  <a:pt x="15544" y="8554"/>
                                  <a:pt x="15504" y="8605"/>
                                </a:cubicBezTo>
                                <a:close/>
                                <a:moveTo>
                                  <a:pt x="15087" y="9334"/>
                                </a:moveTo>
                                <a:cubicBezTo>
                                  <a:pt x="15011" y="9334"/>
                                  <a:pt x="14939" y="9364"/>
                                  <a:pt x="14900" y="9415"/>
                                </a:cubicBezTo>
                                <a:cubicBezTo>
                                  <a:pt x="14860" y="9364"/>
                                  <a:pt x="14792" y="9334"/>
                                  <a:pt x="14717" y="9334"/>
                                </a:cubicBezTo>
                                <a:cubicBezTo>
                                  <a:pt x="14601" y="9334"/>
                                  <a:pt x="14510" y="9406"/>
                                  <a:pt x="14498" y="9502"/>
                                </a:cubicBezTo>
                                <a:cubicBezTo>
                                  <a:pt x="14498" y="9505"/>
                                  <a:pt x="14494" y="9529"/>
                                  <a:pt x="14506" y="9565"/>
                                </a:cubicBezTo>
                                <a:cubicBezTo>
                                  <a:pt x="14522" y="9619"/>
                                  <a:pt x="14562" y="9667"/>
                                  <a:pt x="14617" y="9706"/>
                                </a:cubicBezTo>
                                <a:lnTo>
                                  <a:pt x="14900" y="9898"/>
                                </a:lnTo>
                                <a:lnTo>
                                  <a:pt x="15186" y="9706"/>
                                </a:lnTo>
                                <a:cubicBezTo>
                                  <a:pt x="15242" y="9667"/>
                                  <a:pt x="15281" y="9619"/>
                                  <a:pt x="15297" y="9565"/>
                                </a:cubicBezTo>
                                <a:cubicBezTo>
                                  <a:pt x="15309" y="9529"/>
                                  <a:pt x="15305" y="9505"/>
                                  <a:pt x="15305" y="9502"/>
                                </a:cubicBezTo>
                                <a:cubicBezTo>
                                  <a:pt x="15293" y="9406"/>
                                  <a:pt x="15202" y="9334"/>
                                  <a:pt x="15087" y="9334"/>
                                </a:cubicBezTo>
                                <a:close/>
                                <a:moveTo>
                                  <a:pt x="12442" y="9334"/>
                                </a:moveTo>
                                <a:cubicBezTo>
                                  <a:pt x="12367" y="9334"/>
                                  <a:pt x="12295" y="9364"/>
                                  <a:pt x="12255" y="9415"/>
                                </a:cubicBezTo>
                                <a:cubicBezTo>
                                  <a:pt x="12216" y="9364"/>
                                  <a:pt x="12148" y="9334"/>
                                  <a:pt x="12072" y="9334"/>
                                </a:cubicBezTo>
                                <a:cubicBezTo>
                                  <a:pt x="11957" y="9334"/>
                                  <a:pt x="11866" y="9406"/>
                                  <a:pt x="11854" y="9502"/>
                                </a:cubicBezTo>
                                <a:cubicBezTo>
                                  <a:pt x="11854" y="9505"/>
                                  <a:pt x="11850" y="9529"/>
                                  <a:pt x="11862" y="9565"/>
                                </a:cubicBezTo>
                                <a:cubicBezTo>
                                  <a:pt x="11878" y="9619"/>
                                  <a:pt x="11917" y="9667"/>
                                  <a:pt x="11973" y="9706"/>
                                </a:cubicBezTo>
                                <a:lnTo>
                                  <a:pt x="12255" y="9898"/>
                                </a:lnTo>
                                <a:lnTo>
                                  <a:pt x="12542" y="9706"/>
                                </a:lnTo>
                                <a:cubicBezTo>
                                  <a:pt x="12597" y="9667"/>
                                  <a:pt x="12637" y="9619"/>
                                  <a:pt x="12653" y="9565"/>
                                </a:cubicBezTo>
                                <a:cubicBezTo>
                                  <a:pt x="12665" y="9529"/>
                                  <a:pt x="12661" y="9505"/>
                                  <a:pt x="12661" y="9502"/>
                                </a:cubicBezTo>
                                <a:cubicBezTo>
                                  <a:pt x="12649" y="9406"/>
                                  <a:pt x="12558" y="9334"/>
                                  <a:pt x="12442" y="9334"/>
                                </a:cubicBezTo>
                                <a:close/>
                                <a:moveTo>
                                  <a:pt x="11591" y="10171"/>
                                </a:moveTo>
                                <a:cubicBezTo>
                                  <a:pt x="11552" y="10120"/>
                                  <a:pt x="11484" y="10090"/>
                                  <a:pt x="11408" y="10090"/>
                                </a:cubicBezTo>
                                <a:cubicBezTo>
                                  <a:pt x="11293" y="10090"/>
                                  <a:pt x="11202" y="10162"/>
                                  <a:pt x="11190" y="10258"/>
                                </a:cubicBezTo>
                                <a:cubicBezTo>
                                  <a:pt x="11190" y="10261"/>
                                  <a:pt x="11186" y="10285"/>
                                  <a:pt x="11198" y="10321"/>
                                </a:cubicBezTo>
                                <a:cubicBezTo>
                                  <a:pt x="11214" y="10375"/>
                                  <a:pt x="11253" y="10423"/>
                                  <a:pt x="11309" y="10462"/>
                                </a:cubicBezTo>
                                <a:lnTo>
                                  <a:pt x="11591" y="10654"/>
                                </a:lnTo>
                                <a:lnTo>
                                  <a:pt x="11878" y="10462"/>
                                </a:lnTo>
                                <a:cubicBezTo>
                                  <a:pt x="11933" y="10423"/>
                                  <a:pt x="11973" y="10375"/>
                                  <a:pt x="11989" y="10321"/>
                                </a:cubicBezTo>
                                <a:cubicBezTo>
                                  <a:pt x="12001" y="10285"/>
                                  <a:pt x="11997" y="10261"/>
                                  <a:pt x="11997" y="10258"/>
                                </a:cubicBezTo>
                                <a:cubicBezTo>
                                  <a:pt x="11985" y="10159"/>
                                  <a:pt x="11894" y="10090"/>
                                  <a:pt x="11778" y="10090"/>
                                </a:cubicBezTo>
                                <a:cubicBezTo>
                                  <a:pt x="11699" y="10090"/>
                                  <a:pt x="11631" y="10120"/>
                                  <a:pt x="11591" y="10171"/>
                                </a:cubicBezTo>
                                <a:close/>
                                <a:moveTo>
                                  <a:pt x="12864" y="10171"/>
                                </a:moveTo>
                                <a:cubicBezTo>
                                  <a:pt x="12824" y="10120"/>
                                  <a:pt x="12756" y="10090"/>
                                  <a:pt x="12681" y="10090"/>
                                </a:cubicBezTo>
                                <a:cubicBezTo>
                                  <a:pt x="12566" y="10090"/>
                                  <a:pt x="12474" y="10162"/>
                                  <a:pt x="12462" y="10258"/>
                                </a:cubicBezTo>
                                <a:cubicBezTo>
                                  <a:pt x="12462" y="10261"/>
                                  <a:pt x="12458" y="10285"/>
                                  <a:pt x="12470" y="10321"/>
                                </a:cubicBezTo>
                                <a:cubicBezTo>
                                  <a:pt x="12486" y="10375"/>
                                  <a:pt x="12526" y="10423"/>
                                  <a:pt x="12581" y="10462"/>
                                </a:cubicBezTo>
                                <a:lnTo>
                                  <a:pt x="12864" y="10654"/>
                                </a:lnTo>
                                <a:lnTo>
                                  <a:pt x="13150" y="10462"/>
                                </a:lnTo>
                                <a:cubicBezTo>
                                  <a:pt x="13206" y="10423"/>
                                  <a:pt x="13246" y="10375"/>
                                  <a:pt x="13261" y="10321"/>
                                </a:cubicBezTo>
                                <a:cubicBezTo>
                                  <a:pt x="13273" y="10285"/>
                                  <a:pt x="13269" y="10261"/>
                                  <a:pt x="13269" y="10258"/>
                                </a:cubicBezTo>
                                <a:cubicBezTo>
                                  <a:pt x="13257" y="10159"/>
                                  <a:pt x="13166" y="10090"/>
                                  <a:pt x="13051" y="10090"/>
                                </a:cubicBezTo>
                                <a:cubicBezTo>
                                  <a:pt x="12971" y="10090"/>
                                  <a:pt x="12900" y="10120"/>
                                  <a:pt x="12864" y="10171"/>
                                </a:cubicBezTo>
                                <a:close/>
                                <a:moveTo>
                                  <a:pt x="9802" y="9334"/>
                                </a:moveTo>
                                <a:cubicBezTo>
                                  <a:pt x="9726" y="9334"/>
                                  <a:pt x="9655" y="9364"/>
                                  <a:pt x="9615" y="9415"/>
                                </a:cubicBezTo>
                                <a:cubicBezTo>
                                  <a:pt x="9575" y="9364"/>
                                  <a:pt x="9508" y="9334"/>
                                  <a:pt x="9432" y="9334"/>
                                </a:cubicBezTo>
                                <a:cubicBezTo>
                                  <a:pt x="9317" y="9334"/>
                                  <a:pt x="9225" y="9406"/>
                                  <a:pt x="9213" y="9502"/>
                                </a:cubicBezTo>
                                <a:cubicBezTo>
                                  <a:pt x="9213" y="9505"/>
                                  <a:pt x="9209" y="9529"/>
                                  <a:pt x="9221" y="9565"/>
                                </a:cubicBezTo>
                                <a:cubicBezTo>
                                  <a:pt x="9237" y="9619"/>
                                  <a:pt x="9277" y="9667"/>
                                  <a:pt x="9333" y="9706"/>
                                </a:cubicBezTo>
                                <a:lnTo>
                                  <a:pt x="9615" y="9898"/>
                                </a:lnTo>
                                <a:lnTo>
                                  <a:pt x="9901" y="9706"/>
                                </a:lnTo>
                                <a:cubicBezTo>
                                  <a:pt x="9957" y="9667"/>
                                  <a:pt x="9997" y="9619"/>
                                  <a:pt x="10013" y="9565"/>
                                </a:cubicBezTo>
                                <a:cubicBezTo>
                                  <a:pt x="10025" y="9529"/>
                                  <a:pt x="10021" y="9505"/>
                                  <a:pt x="10021" y="9502"/>
                                </a:cubicBezTo>
                                <a:cubicBezTo>
                                  <a:pt x="10009" y="9406"/>
                                  <a:pt x="9917" y="9334"/>
                                  <a:pt x="9802" y="9334"/>
                                </a:cubicBezTo>
                                <a:close/>
                                <a:moveTo>
                                  <a:pt x="11174" y="9334"/>
                                </a:moveTo>
                                <a:cubicBezTo>
                                  <a:pt x="11098" y="9334"/>
                                  <a:pt x="11027" y="9364"/>
                                  <a:pt x="10987" y="9415"/>
                                </a:cubicBezTo>
                                <a:cubicBezTo>
                                  <a:pt x="10947" y="9364"/>
                                  <a:pt x="10880" y="9334"/>
                                  <a:pt x="10804" y="9334"/>
                                </a:cubicBezTo>
                                <a:cubicBezTo>
                                  <a:pt x="10689" y="9334"/>
                                  <a:pt x="10597" y="9406"/>
                                  <a:pt x="10585" y="9502"/>
                                </a:cubicBezTo>
                                <a:cubicBezTo>
                                  <a:pt x="10585" y="9505"/>
                                  <a:pt x="10581" y="9529"/>
                                  <a:pt x="10593" y="9565"/>
                                </a:cubicBezTo>
                                <a:cubicBezTo>
                                  <a:pt x="10609" y="9619"/>
                                  <a:pt x="10649" y="9667"/>
                                  <a:pt x="10705" y="9706"/>
                                </a:cubicBezTo>
                                <a:lnTo>
                                  <a:pt x="10987" y="9898"/>
                                </a:lnTo>
                                <a:lnTo>
                                  <a:pt x="11273" y="9706"/>
                                </a:lnTo>
                                <a:cubicBezTo>
                                  <a:pt x="11329" y="9667"/>
                                  <a:pt x="11369" y="9619"/>
                                  <a:pt x="11385" y="9565"/>
                                </a:cubicBezTo>
                                <a:cubicBezTo>
                                  <a:pt x="11396" y="9529"/>
                                  <a:pt x="11392" y="9505"/>
                                  <a:pt x="11392" y="9502"/>
                                </a:cubicBezTo>
                                <a:cubicBezTo>
                                  <a:pt x="11381" y="9406"/>
                                  <a:pt x="11289" y="9334"/>
                                  <a:pt x="11174" y="9334"/>
                                </a:cubicBezTo>
                                <a:close/>
                                <a:moveTo>
                                  <a:pt x="13715" y="9334"/>
                                </a:moveTo>
                                <a:cubicBezTo>
                                  <a:pt x="13639" y="9334"/>
                                  <a:pt x="13568" y="9364"/>
                                  <a:pt x="13528" y="9415"/>
                                </a:cubicBezTo>
                                <a:cubicBezTo>
                                  <a:pt x="13488" y="9364"/>
                                  <a:pt x="13420" y="9334"/>
                                  <a:pt x="13345" y="9334"/>
                                </a:cubicBezTo>
                                <a:cubicBezTo>
                                  <a:pt x="13230" y="9334"/>
                                  <a:pt x="13138" y="9406"/>
                                  <a:pt x="13126" y="9502"/>
                                </a:cubicBezTo>
                                <a:cubicBezTo>
                                  <a:pt x="13126" y="9505"/>
                                  <a:pt x="13122" y="9529"/>
                                  <a:pt x="13134" y="9565"/>
                                </a:cubicBezTo>
                                <a:cubicBezTo>
                                  <a:pt x="13150" y="9619"/>
                                  <a:pt x="13190" y="9667"/>
                                  <a:pt x="13246" y="9706"/>
                                </a:cubicBezTo>
                                <a:lnTo>
                                  <a:pt x="13528" y="9898"/>
                                </a:lnTo>
                                <a:lnTo>
                                  <a:pt x="13814" y="9706"/>
                                </a:lnTo>
                                <a:cubicBezTo>
                                  <a:pt x="13870" y="9667"/>
                                  <a:pt x="13910" y="9619"/>
                                  <a:pt x="13925" y="9565"/>
                                </a:cubicBezTo>
                                <a:cubicBezTo>
                                  <a:pt x="13937" y="9529"/>
                                  <a:pt x="13933" y="9505"/>
                                  <a:pt x="13933" y="9502"/>
                                </a:cubicBezTo>
                                <a:cubicBezTo>
                                  <a:pt x="13922" y="9406"/>
                                  <a:pt x="13830" y="9334"/>
                                  <a:pt x="13715" y="9334"/>
                                </a:cubicBezTo>
                                <a:close/>
                                <a:moveTo>
                                  <a:pt x="10319" y="10171"/>
                                </a:moveTo>
                                <a:cubicBezTo>
                                  <a:pt x="10279" y="10120"/>
                                  <a:pt x="10211" y="10090"/>
                                  <a:pt x="10136" y="10090"/>
                                </a:cubicBezTo>
                                <a:cubicBezTo>
                                  <a:pt x="10021" y="10090"/>
                                  <a:pt x="9929" y="10162"/>
                                  <a:pt x="9917" y="10258"/>
                                </a:cubicBezTo>
                                <a:cubicBezTo>
                                  <a:pt x="9917" y="10261"/>
                                  <a:pt x="9913" y="10285"/>
                                  <a:pt x="9925" y="10321"/>
                                </a:cubicBezTo>
                                <a:cubicBezTo>
                                  <a:pt x="9941" y="10375"/>
                                  <a:pt x="9981" y="10423"/>
                                  <a:pt x="10037" y="10462"/>
                                </a:cubicBezTo>
                                <a:lnTo>
                                  <a:pt x="10319" y="10654"/>
                                </a:lnTo>
                                <a:lnTo>
                                  <a:pt x="10605" y="10462"/>
                                </a:lnTo>
                                <a:cubicBezTo>
                                  <a:pt x="10661" y="10423"/>
                                  <a:pt x="10701" y="10375"/>
                                  <a:pt x="10716" y="10321"/>
                                </a:cubicBezTo>
                                <a:cubicBezTo>
                                  <a:pt x="10728" y="10285"/>
                                  <a:pt x="10724" y="10261"/>
                                  <a:pt x="10724" y="10258"/>
                                </a:cubicBezTo>
                                <a:cubicBezTo>
                                  <a:pt x="10713" y="10159"/>
                                  <a:pt x="10621" y="10090"/>
                                  <a:pt x="10506" y="10090"/>
                                </a:cubicBezTo>
                                <a:cubicBezTo>
                                  <a:pt x="10430" y="10090"/>
                                  <a:pt x="10359" y="10120"/>
                                  <a:pt x="10319" y="10171"/>
                                </a:cubicBezTo>
                                <a:close/>
                                <a:moveTo>
                                  <a:pt x="14232" y="10171"/>
                                </a:moveTo>
                                <a:cubicBezTo>
                                  <a:pt x="14192" y="10120"/>
                                  <a:pt x="14124" y="10090"/>
                                  <a:pt x="14049" y="10090"/>
                                </a:cubicBezTo>
                                <a:cubicBezTo>
                                  <a:pt x="13933" y="10090"/>
                                  <a:pt x="13842" y="10162"/>
                                  <a:pt x="13830" y="10258"/>
                                </a:cubicBezTo>
                                <a:cubicBezTo>
                                  <a:pt x="13830" y="10261"/>
                                  <a:pt x="13826" y="10285"/>
                                  <a:pt x="13838" y="10321"/>
                                </a:cubicBezTo>
                                <a:cubicBezTo>
                                  <a:pt x="13854" y="10375"/>
                                  <a:pt x="13894" y="10423"/>
                                  <a:pt x="13949" y="10462"/>
                                </a:cubicBezTo>
                                <a:lnTo>
                                  <a:pt x="14232" y="10654"/>
                                </a:lnTo>
                                <a:lnTo>
                                  <a:pt x="14518" y="10462"/>
                                </a:lnTo>
                                <a:cubicBezTo>
                                  <a:pt x="14574" y="10423"/>
                                  <a:pt x="14613" y="10375"/>
                                  <a:pt x="14629" y="10321"/>
                                </a:cubicBezTo>
                                <a:cubicBezTo>
                                  <a:pt x="14641" y="10285"/>
                                  <a:pt x="14637" y="10261"/>
                                  <a:pt x="14637" y="10258"/>
                                </a:cubicBezTo>
                                <a:cubicBezTo>
                                  <a:pt x="14625" y="10159"/>
                                  <a:pt x="14534" y="10090"/>
                                  <a:pt x="14419" y="10090"/>
                                </a:cubicBezTo>
                                <a:cubicBezTo>
                                  <a:pt x="14343" y="10090"/>
                                  <a:pt x="14271" y="10120"/>
                                  <a:pt x="14232" y="10171"/>
                                </a:cubicBezTo>
                                <a:close/>
                                <a:moveTo>
                                  <a:pt x="16474" y="10258"/>
                                </a:moveTo>
                                <a:cubicBezTo>
                                  <a:pt x="16474" y="10261"/>
                                  <a:pt x="16470" y="10285"/>
                                  <a:pt x="16482" y="10321"/>
                                </a:cubicBezTo>
                                <a:cubicBezTo>
                                  <a:pt x="16498" y="10375"/>
                                  <a:pt x="16538" y="10423"/>
                                  <a:pt x="16594" y="10462"/>
                                </a:cubicBezTo>
                                <a:lnTo>
                                  <a:pt x="16876" y="10654"/>
                                </a:lnTo>
                                <a:lnTo>
                                  <a:pt x="17162" y="10462"/>
                                </a:lnTo>
                                <a:cubicBezTo>
                                  <a:pt x="17218" y="10423"/>
                                  <a:pt x="17258" y="10375"/>
                                  <a:pt x="17274" y="10321"/>
                                </a:cubicBezTo>
                                <a:cubicBezTo>
                                  <a:pt x="17286" y="10285"/>
                                  <a:pt x="17282" y="10261"/>
                                  <a:pt x="17282" y="10258"/>
                                </a:cubicBezTo>
                                <a:cubicBezTo>
                                  <a:pt x="17270" y="10159"/>
                                  <a:pt x="17178" y="10090"/>
                                  <a:pt x="17063" y="10090"/>
                                </a:cubicBezTo>
                                <a:cubicBezTo>
                                  <a:pt x="16987" y="10090"/>
                                  <a:pt x="16916" y="10120"/>
                                  <a:pt x="16876" y="10171"/>
                                </a:cubicBezTo>
                                <a:cubicBezTo>
                                  <a:pt x="16836" y="10120"/>
                                  <a:pt x="16769" y="10090"/>
                                  <a:pt x="16693" y="10090"/>
                                </a:cubicBezTo>
                                <a:cubicBezTo>
                                  <a:pt x="16578" y="10090"/>
                                  <a:pt x="16486" y="10159"/>
                                  <a:pt x="16474" y="10258"/>
                                </a:cubicBezTo>
                                <a:close/>
                                <a:moveTo>
                                  <a:pt x="8947" y="10171"/>
                                </a:moveTo>
                                <a:cubicBezTo>
                                  <a:pt x="8907" y="10120"/>
                                  <a:pt x="8840" y="10090"/>
                                  <a:pt x="8764" y="10090"/>
                                </a:cubicBezTo>
                                <a:cubicBezTo>
                                  <a:pt x="8649" y="10090"/>
                                  <a:pt x="8557" y="10162"/>
                                  <a:pt x="8545" y="10258"/>
                                </a:cubicBezTo>
                                <a:cubicBezTo>
                                  <a:pt x="8545" y="10261"/>
                                  <a:pt x="8541" y="10285"/>
                                  <a:pt x="8553" y="10321"/>
                                </a:cubicBezTo>
                                <a:cubicBezTo>
                                  <a:pt x="8569" y="10375"/>
                                  <a:pt x="8609" y="10423"/>
                                  <a:pt x="8665" y="10462"/>
                                </a:cubicBezTo>
                                <a:lnTo>
                                  <a:pt x="8947" y="10654"/>
                                </a:lnTo>
                                <a:lnTo>
                                  <a:pt x="9233" y="10462"/>
                                </a:lnTo>
                                <a:cubicBezTo>
                                  <a:pt x="9289" y="10423"/>
                                  <a:pt x="9329" y="10375"/>
                                  <a:pt x="9345" y="10321"/>
                                </a:cubicBezTo>
                                <a:cubicBezTo>
                                  <a:pt x="9357" y="10285"/>
                                  <a:pt x="9353" y="10261"/>
                                  <a:pt x="9353" y="10258"/>
                                </a:cubicBezTo>
                                <a:cubicBezTo>
                                  <a:pt x="9341" y="10159"/>
                                  <a:pt x="9249" y="10090"/>
                                  <a:pt x="9134" y="10090"/>
                                </a:cubicBezTo>
                                <a:cubicBezTo>
                                  <a:pt x="9058" y="10090"/>
                                  <a:pt x="8987" y="10120"/>
                                  <a:pt x="8947" y="10171"/>
                                </a:cubicBezTo>
                                <a:close/>
                                <a:moveTo>
                                  <a:pt x="20387" y="792"/>
                                </a:moveTo>
                                <a:cubicBezTo>
                                  <a:pt x="20387" y="795"/>
                                  <a:pt x="20383" y="819"/>
                                  <a:pt x="20395" y="855"/>
                                </a:cubicBezTo>
                                <a:cubicBezTo>
                                  <a:pt x="20411" y="909"/>
                                  <a:pt x="20451" y="957"/>
                                  <a:pt x="20506" y="996"/>
                                </a:cubicBezTo>
                                <a:lnTo>
                                  <a:pt x="20789" y="1188"/>
                                </a:lnTo>
                                <a:lnTo>
                                  <a:pt x="21075" y="996"/>
                                </a:lnTo>
                                <a:cubicBezTo>
                                  <a:pt x="21131" y="957"/>
                                  <a:pt x="21171" y="909"/>
                                  <a:pt x="21186" y="855"/>
                                </a:cubicBezTo>
                                <a:cubicBezTo>
                                  <a:pt x="21198" y="819"/>
                                  <a:pt x="21194" y="795"/>
                                  <a:pt x="21194" y="792"/>
                                </a:cubicBezTo>
                                <a:cubicBezTo>
                                  <a:pt x="21182" y="693"/>
                                  <a:pt x="21091" y="624"/>
                                  <a:pt x="20976" y="624"/>
                                </a:cubicBezTo>
                                <a:cubicBezTo>
                                  <a:pt x="20900" y="624"/>
                                  <a:pt x="20829" y="654"/>
                                  <a:pt x="20789" y="705"/>
                                </a:cubicBezTo>
                                <a:cubicBezTo>
                                  <a:pt x="20749" y="654"/>
                                  <a:pt x="20681" y="624"/>
                                  <a:pt x="20606" y="624"/>
                                </a:cubicBezTo>
                                <a:cubicBezTo>
                                  <a:pt x="20491" y="621"/>
                                  <a:pt x="20399" y="693"/>
                                  <a:pt x="20387" y="792"/>
                                </a:cubicBezTo>
                                <a:close/>
                                <a:moveTo>
                                  <a:pt x="16359" y="9334"/>
                                </a:moveTo>
                                <a:cubicBezTo>
                                  <a:pt x="16284" y="9334"/>
                                  <a:pt x="16212" y="9364"/>
                                  <a:pt x="16172" y="9415"/>
                                </a:cubicBezTo>
                                <a:cubicBezTo>
                                  <a:pt x="16132" y="9364"/>
                                  <a:pt x="16065" y="9334"/>
                                  <a:pt x="15989" y="9334"/>
                                </a:cubicBezTo>
                                <a:cubicBezTo>
                                  <a:pt x="15874" y="9334"/>
                                  <a:pt x="15782" y="9406"/>
                                  <a:pt x="15771" y="9502"/>
                                </a:cubicBezTo>
                                <a:cubicBezTo>
                                  <a:pt x="15771" y="9505"/>
                                  <a:pt x="15767" y="9529"/>
                                  <a:pt x="15778" y="9565"/>
                                </a:cubicBezTo>
                                <a:cubicBezTo>
                                  <a:pt x="15794" y="9619"/>
                                  <a:pt x="15834" y="9667"/>
                                  <a:pt x="15890" y="9706"/>
                                </a:cubicBezTo>
                                <a:lnTo>
                                  <a:pt x="16172" y="9898"/>
                                </a:lnTo>
                                <a:lnTo>
                                  <a:pt x="16458" y="9706"/>
                                </a:lnTo>
                                <a:cubicBezTo>
                                  <a:pt x="16514" y="9667"/>
                                  <a:pt x="16554" y="9619"/>
                                  <a:pt x="16570" y="9565"/>
                                </a:cubicBezTo>
                                <a:cubicBezTo>
                                  <a:pt x="16582" y="9529"/>
                                  <a:pt x="16578" y="9505"/>
                                  <a:pt x="16578" y="9502"/>
                                </a:cubicBezTo>
                                <a:cubicBezTo>
                                  <a:pt x="16566" y="9406"/>
                                  <a:pt x="16474" y="9334"/>
                                  <a:pt x="16359" y="9334"/>
                                </a:cubicBezTo>
                                <a:close/>
                                <a:moveTo>
                                  <a:pt x="8947" y="8605"/>
                                </a:moveTo>
                                <a:cubicBezTo>
                                  <a:pt x="8907" y="8554"/>
                                  <a:pt x="8840" y="8524"/>
                                  <a:pt x="8764" y="8524"/>
                                </a:cubicBezTo>
                                <a:cubicBezTo>
                                  <a:pt x="8649" y="8524"/>
                                  <a:pt x="8557" y="8596"/>
                                  <a:pt x="8545" y="8692"/>
                                </a:cubicBezTo>
                                <a:cubicBezTo>
                                  <a:pt x="8545" y="8695"/>
                                  <a:pt x="8541" y="8719"/>
                                  <a:pt x="8553" y="8755"/>
                                </a:cubicBezTo>
                                <a:cubicBezTo>
                                  <a:pt x="8569" y="8809"/>
                                  <a:pt x="8609" y="8857"/>
                                  <a:pt x="8665" y="8896"/>
                                </a:cubicBezTo>
                                <a:lnTo>
                                  <a:pt x="8947" y="9088"/>
                                </a:lnTo>
                                <a:lnTo>
                                  <a:pt x="9233" y="8896"/>
                                </a:lnTo>
                                <a:cubicBezTo>
                                  <a:pt x="9289" y="8857"/>
                                  <a:pt x="9329" y="8809"/>
                                  <a:pt x="9345" y="8755"/>
                                </a:cubicBezTo>
                                <a:cubicBezTo>
                                  <a:pt x="9357" y="8719"/>
                                  <a:pt x="9353" y="8695"/>
                                  <a:pt x="9353" y="8692"/>
                                </a:cubicBezTo>
                                <a:cubicBezTo>
                                  <a:pt x="9341" y="8593"/>
                                  <a:pt x="9249" y="8524"/>
                                  <a:pt x="9134" y="8524"/>
                                </a:cubicBezTo>
                                <a:cubicBezTo>
                                  <a:pt x="9058" y="8524"/>
                                  <a:pt x="8987" y="8554"/>
                                  <a:pt x="8947" y="8605"/>
                                </a:cubicBezTo>
                                <a:close/>
                                <a:moveTo>
                                  <a:pt x="15504" y="10171"/>
                                </a:moveTo>
                                <a:cubicBezTo>
                                  <a:pt x="15464" y="10120"/>
                                  <a:pt x="15397" y="10090"/>
                                  <a:pt x="15321" y="10090"/>
                                </a:cubicBezTo>
                                <a:cubicBezTo>
                                  <a:pt x="15206" y="10090"/>
                                  <a:pt x="15114" y="10162"/>
                                  <a:pt x="15103" y="10258"/>
                                </a:cubicBezTo>
                                <a:cubicBezTo>
                                  <a:pt x="15103" y="10261"/>
                                  <a:pt x="15099" y="10285"/>
                                  <a:pt x="15110" y="10321"/>
                                </a:cubicBezTo>
                                <a:cubicBezTo>
                                  <a:pt x="15126" y="10375"/>
                                  <a:pt x="15166" y="10423"/>
                                  <a:pt x="15222" y="10462"/>
                                </a:cubicBezTo>
                                <a:lnTo>
                                  <a:pt x="15504" y="10654"/>
                                </a:lnTo>
                                <a:lnTo>
                                  <a:pt x="15790" y="10462"/>
                                </a:lnTo>
                                <a:cubicBezTo>
                                  <a:pt x="15846" y="10423"/>
                                  <a:pt x="15886" y="10375"/>
                                  <a:pt x="15902" y="10321"/>
                                </a:cubicBezTo>
                                <a:cubicBezTo>
                                  <a:pt x="15914" y="10285"/>
                                  <a:pt x="15910" y="10261"/>
                                  <a:pt x="15910" y="10258"/>
                                </a:cubicBezTo>
                                <a:cubicBezTo>
                                  <a:pt x="15898" y="10159"/>
                                  <a:pt x="15806" y="10090"/>
                                  <a:pt x="15691" y="10090"/>
                                </a:cubicBezTo>
                                <a:cubicBezTo>
                                  <a:pt x="15615" y="10090"/>
                                  <a:pt x="15544" y="10120"/>
                                  <a:pt x="15504" y="10171"/>
                                </a:cubicBezTo>
                                <a:close/>
                                <a:moveTo>
                                  <a:pt x="7158" y="9334"/>
                                </a:moveTo>
                                <a:cubicBezTo>
                                  <a:pt x="7082" y="9334"/>
                                  <a:pt x="7010" y="9364"/>
                                  <a:pt x="6971" y="9415"/>
                                </a:cubicBezTo>
                                <a:cubicBezTo>
                                  <a:pt x="6931" y="9364"/>
                                  <a:pt x="6863" y="9334"/>
                                  <a:pt x="6788" y="9334"/>
                                </a:cubicBezTo>
                                <a:cubicBezTo>
                                  <a:pt x="6672" y="9334"/>
                                  <a:pt x="6581" y="9406"/>
                                  <a:pt x="6569" y="9502"/>
                                </a:cubicBezTo>
                                <a:cubicBezTo>
                                  <a:pt x="6569" y="9505"/>
                                  <a:pt x="6565" y="9529"/>
                                  <a:pt x="6577" y="9565"/>
                                </a:cubicBezTo>
                                <a:cubicBezTo>
                                  <a:pt x="6593" y="9619"/>
                                  <a:pt x="6633" y="9667"/>
                                  <a:pt x="6688" y="9706"/>
                                </a:cubicBezTo>
                                <a:lnTo>
                                  <a:pt x="6971" y="9898"/>
                                </a:lnTo>
                                <a:lnTo>
                                  <a:pt x="7257" y="9706"/>
                                </a:lnTo>
                                <a:cubicBezTo>
                                  <a:pt x="7313" y="9667"/>
                                  <a:pt x="7352" y="9619"/>
                                  <a:pt x="7368" y="9565"/>
                                </a:cubicBezTo>
                                <a:cubicBezTo>
                                  <a:pt x="7380" y="9529"/>
                                  <a:pt x="7376" y="9505"/>
                                  <a:pt x="7376" y="9502"/>
                                </a:cubicBezTo>
                                <a:cubicBezTo>
                                  <a:pt x="7368" y="9406"/>
                                  <a:pt x="7273" y="9334"/>
                                  <a:pt x="7158" y="9334"/>
                                </a:cubicBezTo>
                                <a:close/>
                                <a:moveTo>
                                  <a:pt x="4752" y="12044"/>
                                </a:moveTo>
                                <a:lnTo>
                                  <a:pt x="5034" y="12236"/>
                                </a:lnTo>
                                <a:lnTo>
                                  <a:pt x="5320" y="12044"/>
                                </a:lnTo>
                                <a:cubicBezTo>
                                  <a:pt x="5376" y="12005"/>
                                  <a:pt x="5416" y="11957"/>
                                  <a:pt x="5432" y="11903"/>
                                </a:cubicBezTo>
                                <a:cubicBezTo>
                                  <a:pt x="5444" y="11867"/>
                                  <a:pt x="5440" y="11843"/>
                                  <a:pt x="5440" y="11840"/>
                                </a:cubicBezTo>
                                <a:cubicBezTo>
                                  <a:pt x="5428" y="11741"/>
                                  <a:pt x="5336" y="11672"/>
                                  <a:pt x="5221" y="11672"/>
                                </a:cubicBezTo>
                                <a:cubicBezTo>
                                  <a:pt x="5146" y="11672"/>
                                  <a:pt x="5074" y="11702"/>
                                  <a:pt x="5034" y="11753"/>
                                </a:cubicBezTo>
                                <a:cubicBezTo>
                                  <a:pt x="4994" y="11702"/>
                                  <a:pt x="4927" y="11672"/>
                                  <a:pt x="4851" y="11672"/>
                                </a:cubicBezTo>
                                <a:cubicBezTo>
                                  <a:pt x="4736" y="11672"/>
                                  <a:pt x="4644" y="11744"/>
                                  <a:pt x="4633" y="11840"/>
                                </a:cubicBezTo>
                                <a:cubicBezTo>
                                  <a:pt x="4633" y="11843"/>
                                  <a:pt x="4629" y="11867"/>
                                  <a:pt x="4641" y="11903"/>
                                </a:cubicBezTo>
                                <a:cubicBezTo>
                                  <a:pt x="4656" y="11957"/>
                                  <a:pt x="4696" y="12008"/>
                                  <a:pt x="4752" y="12044"/>
                                </a:cubicBezTo>
                                <a:close/>
                                <a:moveTo>
                                  <a:pt x="8529" y="9334"/>
                                </a:moveTo>
                                <a:cubicBezTo>
                                  <a:pt x="8454" y="9334"/>
                                  <a:pt x="8382" y="9364"/>
                                  <a:pt x="8343" y="9415"/>
                                </a:cubicBezTo>
                                <a:cubicBezTo>
                                  <a:pt x="8303" y="9364"/>
                                  <a:pt x="8235" y="9334"/>
                                  <a:pt x="8160" y="9334"/>
                                </a:cubicBezTo>
                                <a:cubicBezTo>
                                  <a:pt x="8044" y="9334"/>
                                  <a:pt x="7953" y="9406"/>
                                  <a:pt x="7941" y="9502"/>
                                </a:cubicBezTo>
                                <a:cubicBezTo>
                                  <a:pt x="7941" y="9505"/>
                                  <a:pt x="7937" y="9529"/>
                                  <a:pt x="7949" y="9565"/>
                                </a:cubicBezTo>
                                <a:cubicBezTo>
                                  <a:pt x="7965" y="9619"/>
                                  <a:pt x="8005" y="9667"/>
                                  <a:pt x="8060" y="9706"/>
                                </a:cubicBezTo>
                                <a:lnTo>
                                  <a:pt x="8343" y="9898"/>
                                </a:lnTo>
                                <a:lnTo>
                                  <a:pt x="8629" y="9706"/>
                                </a:lnTo>
                                <a:cubicBezTo>
                                  <a:pt x="8685" y="9667"/>
                                  <a:pt x="8724" y="9619"/>
                                  <a:pt x="8740" y="9565"/>
                                </a:cubicBezTo>
                                <a:cubicBezTo>
                                  <a:pt x="8752" y="9529"/>
                                  <a:pt x="8748" y="9505"/>
                                  <a:pt x="8748" y="9502"/>
                                </a:cubicBezTo>
                                <a:cubicBezTo>
                                  <a:pt x="8736" y="9406"/>
                                  <a:pt x="8645" y="9334"/>
                                  <a:pt x="8529" y="9334"/>
                                </a:cubicBezTo>
                                <a:close/>
                                <a:moveTo>
                                  <a:pt x="3261" y="11840"/>
                                </a:moveTo>
                                <a:cubicBezTo>
                                  <a:pt x="3261" y="11843"/>
                                  <a:pt x="3257" y="11867"/>
                                  <a:pt x="3269" y="11903"/>
                                </a:cubicBezTo>
                                <a:cubicBezTo>
                                  <a:pt x="3285" y="11957"/>
                                  <a:pt x="3324" y="12005"/>
                                  <a:pt x="3380" y="12044"/>
                                </a:cubicBezTo>
                                <a:lnTo>
                                  <a:pt x="3662" y="12236"/>
                                </a:lnTo>
                                <a:lnTo>
                                  <a:pt x="3949" y="12044"/>
                                </a:lnTo>
                                <a:cubicBezTo>
                                  <a:pt x="4004" y="12005"/>
                                  <a:pt x="4044" y="11957"/>
                                  <a:pt x="4060" y="11903"/>
                                </a:cubicBezTo>
                                <a:cubicBezTo>
                                  <a:pt x="4072" y="11867"/>
                                  <a:pt x="4068" y="11843"/>
                                  <a:pt x="4068" y="11840"/>
                                </a:cubicBezTo>
                                <a:cubicBezTo>
                                  <a:pt x="4056" y="11741"/>
                                  <a:pt x="3965" y="11672"/>
                                  <a:pt x="3849" y="11672"/>
                                </a:cubicBezTo>
                                <a:cubicBezTo>
                                  <a:pt x="3774" y="11672"/>
                                  <a:pt x="3702" y="11702"/>
                                  <a:pt x="3662" y="11753"/>
                                </a:cubicBezTo>
                                <a:cubicBezTo>
                                  <a:pt x="3623" y="11702"/>
                                  <a:pt x="3555" y="11672"/>
                                  <a:pt x="3479" y="11672"/>
                                </a:cubicBezTo>
                                <a:cubicBezTo>
                                  <a:pt x="3368" y="11669"/>
                                  <a:pt x="3273" y="11741"/>
                                  <a:pt x="3261" y="11840"/>
                                </a:cubicBezTo>
                                <a:close/>
                                <a:moveTo>
                                  <a:pt x="7261" y="11291"/>
                                </a:moveTo>
                                <a:cubicBezTo>
                                  <a:pt x="7317" y="11252"/>
                                  <a:pt x="7356" y="11204"/>
                                  <a:pt x="7372" y="11150"/>
                                </a:cubicBezTo>
                                <a:cubicBezTo>
                                  <a:pt x="7384" y="11114"/>
                                  <a:pt x="7380" y="11090"/>
                                  <a:pt x="7380" y="11087"/>
                                </a:cubicBezTo>
                                <a:cubicBezTo>
                                  <a:pt x="7368" y="10988"/>
                                  <a:pt x="7277" y="10919"/>
                                  <a:pt x="7162" y="10919"/>
                                </a:cubicBezTo>
                                <a:cubicBezTo>
                                  <a:pt x="7086" y="10919"/>
                                  <a:pt x="7014" y="10949"/>
                                  <a:pt x="6975" y="11000"/>
                                </a:cubicBezTo>
                                <a:cubicBezTo>
                                  <a:pt x="6935" y="10949"/>
                                  <a:pt x="6867" y="10919"/>
                                  <a:pt x="6792" y="10919"/>
                                </a:cubicBezTo>
                                <a:cubicBezTo>
                                  <a:pt x="6676" y="10919"/>
                                  <a:pt x="6585" y="10991"/>
                                  <a:pt x="6573" y="11087"/>
                                </a:cubicBezTo>
                                <a:cubicBezTo>
                                  <a:pt x="6573" y="11090"/>
                                  <a:pt x="6569" y="11114"/>
                                  <a:pt x="6581" y="11150"/>
                                </a:cubicBezTo>
                                <a:cubicBezTo>
                                  <a:pt x="6597" y="11204"/>
                                  <a:pt x="6637" y="11252"/>
                                  <a:pt x="6692" y="11291"/>
                                </a:cubicBezTo>
                                <a:lnTo>
                                  <a:pt x="6975" y="11483"/>
                                </a:lnTo>
                                <a:lnTo>
                                  <a:pt x="7261" y="11291"/>
                                </a:lnTo>
                                <a:close/>
                                <a:moveTo>
                                  <a:pt x="3662" y="10171"/>
                                </a:moveTo>
                                <a:cubicBezTo>
                                  <a:pt x="3623" y="10120"/>
                                  <a:pt x="3555" y="10090"/>
                                  <a:pt x="3479" y="10090"/>
                                </a:cubicBezTo>
                                <a:cubicBezTo>
                                  <a:pt x="3364" y="10090"/>
                                  <a:pt x="3273" y="10162"/>
                                  <a:pt x="3261" y="10258"/>
                                </a:cubicBezTo>
                                <a:cubicBezTo>
                                  <a:pt x="3261" y="10261"/>
                                  <a:pt x="3257" y="10285"/>
                                  <a:pt x="3269" y="10321"/>
                                </a:cubicBezTo>
                                <a:cubicBezTo>
                                  <a:pt x="3285" y="10375"/>
                                  <a:pt x="3324" y="10423"/>
                                  <a:pt x="3380" y="10462"/>
                                </a:cubicBezTo>
                                <a:lnTo>
                                  <a:pt x="3662" y="10654"/>
                                </a:lnTo>
                                <a:lnTo>
                                  <a:pt x="3949" y="10462"/>
                                </a:lnTo>
                                <a:cubicBezTo>
                                  <a:pt x="4004" y="10423"/>
                                  <a:pt x="4044" y="10375"/>
                                  <a:pt x="4060" y="10321"/>
                                </a:cubicBezTo>
                                <a:cubicBezTo>
                                  <a:pt x="4072" y="10285"/>
                                  <a:pt x="4068" y="10261"/>
                                  <a:pt x="4068" y="10258"/>
                                </a:cubicBezTo>
                                <a:cubicBezTo>
                                  <a:pt x="4056" y="10159"/>
                                  <a:pt x="3965" y="10090"/>
                                  <a:pt x="3849" y="10090"/>
                                </a:cubicBezTo>
                                <a:cubicBezTo>
                                  <a:pt x="3774" y="10090"/>
                                  <a:pt x="3702" y="10120"/>
                                  <a:pt x="3662" y="10171"/>
                                </a:cubicBezTo>
                                <a:close/>
                                <a:moveTo>
                                  <a:pt x="5989" y="11291"/>
                                </a:moveTo>
                                <a:cubicBezTo>
                                  <a:pt x="6044" y="11252"/>
                                  <a:pt x="6084" y="11204"/>
                                  <a:pt x="6100" y="11150"/>
                                </a:cubicBezTo>
                                <a:cubicBezTo>
                                  <a:pt x="6112" y="11114"/>
                                  <a:pt x="6108" y="11090"/>
                                  <a:pt x="6108" y="11087"/>
                                </a:cubicBezTo>
                                <a:cubicBezTo>
                                  <a:pt x="6096" y="10988"/>
                                  <a:pt x="6004" y="10919"/>
                                  <a:pt x="5889" y="10919"/>
                                </a:cubicBezTo>
                                <a:cubicBezTo>
                                  <a:pt x="5814" y="10919"/>
                                  <a:pt x="5742" y="10949"/>
                                  <a:pt x="5702" y="11000"/>
                                </a:cubicBezTo>
                                <a:cubicBezTo>
                                  <a:pt x="5662" y="10949"/>
                                  <a:pt x="5595" y="10919"/>
                                  <a:pt x="5519" y="10919"/>
                                </a:cubicBezTo>
                                <a:cubicBezTo>
                                  <a:pt x="5404" y="10919"/>
                                  <a:pt x="5313" y="10991"/>
                                  <a:pt x="5301" y="11087"/>
                                </a:cubicBezTo>
                                <a:cubicBezTo>
                                  <a:pt x="5301" y="11090"/>
                                  <a:pt x="5297" y="11114"/>
                                  <a:pt x="5309" y="11150"/>
                                </a:cubicBezTo>
                                <a:cubicBezTo>
                                  <a:pt x="5324" y="11204"/>
                                  <a:pt x="5364" y="11252"/>
                                  <a:pt x="5420" y="11291"/>
                                </a:cubicBezTo>
                                <a:lnTo>
                                  <a:pt x="5702" y="11483"/>
                                </a:lnTo>
                                <a:lnTo>
                                  <a:pt x="5989" y="11291"/>
                                </a:lnTo>
                                <a:close/>
                                <a:moveTo>
                                  <a:pt x="6024" y="12044"/>
                                </a:moveTo>
                                <a:lnTo>
                                  <a:pt x="6307" y="12236"/>
                                </a:lnTo>
                                <a:lnTo>
                                  <a:pt x="6593" y="12044"/>
                                </a:lnTo>
                                <a:cubicBezTo>
                                  <a:pt x="6649" y="12005"/>
                                  <a:pt x="6688" y="11957"/>
                                  <a:pt x="6704" y="11903"/>
                                </a:cubicBezTo>
                                <a:cubicBezTo>
                                  <a:pt x="6716" y="11867"/>
                                  <a:pt x="6712" y="11843"/>
                                  <a:pt x="6712" y="11840"/>
                                </a:cubicBezTo>
                                <a:cubicBezTo>
                                  <a:pt x="6700" y="11741"/>
                                  <a:pt x="6609" y="11672"/>
                                  <a:pt x="6494" y="11672"/>
                                </a:cubicBezTo>
                                <a:cubicBezTo>
                                  <a:pt x="6418" y="11672"/>
                                  <a:pt x="6346" y="11702"/>
                                  <a:pt x="6307" y="11753"/>
                                </a:cubicBezTo>
                                <a:cubicBezTo>
                                  <a:pt x="6267" y="11702"/>
                                  <a:pt x="6199" y="11672"/>
                                  <a:pt x="6124" y="11672"/>
                                </a:cubicBezTo>
                                <a:cubicBezTo>
                                  <a:pt x="6008" y="11672"/>
                                  <a:pt x="5917" y="11744"/>
                                  <a:pt x="5905" y="11840"/>
                                </a:cubicBezTo>
                                <a:cubicBezTo>
                                  <a:pt x="5905" y="11843"/>
                                  <a:pt x="5901" y="11867"/>
                                  <a:pt x="5913" y="11903"/>
                                </a:cubicBezTo>
                                <a:cubicBezTo>
                                  <a:pt x="5929" y="11957"/>
                                  <a:pt x="5969" y="12008"/>
                                  <a:pt x="6024" y="12044"/>
                                </a:cubicBezTo>
                                <a:close/>
                                <a:moveTo>
                                  <a:pt x="4617" y="11291"/>
                                </a:moveTo>
                                <a:cubicBezTo>
                                  <a:pt x="4672" y="11252"/>
                                  <a:pt x="4712" y="11204"/>
                                  <a:pt x="4728" y="11150"/>
                                </a:cubicBezTo>
                                <a:cubicBezTo>
                                  <a:pt x="4740" y="11114"/>
                                  <a:pt x="4736" y="11090"/>
                                  <a:pt x="4736" y="11087"/>
                                </a:cubicBezTo>
                                <a:cubicBezTo>
                                  <a:pt x="4724" y="10988"/>
                                  <a:pt x="4633" y="10919"/>
                                  <a:pt x="4517" y="10919"/>
                                </a:cubicBezTo>
                                <a:cubicBezTo>
                                  <a:pt x="4442" y="10919"/>
                                  <a:pt x="4370" y="10949"/>
                                  <a:pt x="4330" y="11000"/>
                                </a:cubicBezTo>
                                <a:cubicBezTo>
                                  <a:pt x="4291" y="10949"/>
                                  <a:pt x="4223" y="10919"/>
                                  <a:pt x="4147" y="10919"/>
                                </a:cubicBezTo>
                                <a:cubicBezTo>
                                  <a:pt x="4032" y="10919"/>
                                  <a:pt x="3941" y="10991"/>
                                  <a:pt x="3929" y="11087"/>
                                </a:cubicBezTo>
                                <a:cubicBezTo>
                                  <a:pt x="3929" y="11090"/>
                                  <a:pt x="3925" y="11114"/>
                                  <a:pt x="3937" y="11150"/>
                                </a:cubicBezTo>
                                <a:cubicBezTo>
                                  <a:pt x="3953" y="11204"/>
                                  <a:pt x="3992" y="11252"/>
                                  <a:pt x="4048" y="11291"/>
                                </a:cubicBezTo>
                                <a:lnTo>
                                  <a:pt x="4330" y="11483"/>
                                </a:lnTo>
                                <a:lnTo>
                                  <a:pt x="4617" y="11291"/>
                                </a:lnTo>
                                <a:close/>
                                <a:moveTo>
                                  <a:pt x="7392" y="12044"/>
                                </a:moveTo>
                                <a:lnTo>
                                  <a:pt x="7675" y="12236"/>
                                </a:lnTo>
                                <a:lnTo>
                                  <a:pt x="7961" y="12044"/>
                                </a:lnTo>
                                <a:cubicBezTo>
                                  <a:pt x="8016" y="12005"/>
                                  <a:pt x="8056" y="11957"/>
                                  <a:pt x="8072" y="11903"/>
                                </a:cubicBezTo>
                                <a:cubicBezTo>
                                  <a:pt x="8084" y="11867"/>
                                  <a:pt x="8080" y="11843"/>
                                  <a:pt x="8080" y="11840"/>
                                </a:cubicBezTo>
                                <a:cubicBezTo>
                                  <a:pt x="8068" y="11741"/>
                                  <a:pt x="7977" y="11672"/>
                                  <a:pt x="7861" y="11672"/>
                                </a:cubicBezTo>
                                <a:cubicBezTo>
                                  <a:pt x="7786" y="11672"/>
                                  <a:pt x="7714" y="11702"/>
                                  <a:pt x="7675" y="11753"/>
                                </a:cubicBezTo>
                                <a:cubicBezTo>
                                  <a:pt x="7635" y="11702"/>
                                  <a:pt x="7567" y="11672"/>
                                  <a:pt x="7492" y="11672"/>
                                </a:cubicBezTo>
                                <a:cubicBezTo>
                                  <a:pt x="7376" y="11672"/>
                                  <a:pt x="7285" y="11744"/>
                                  <a:pt x="7273" y="11840"/>
                                </a:cubicBezTo>
                                <a:cubicBezTo>
                                  <a:pt x="7273" y="11843"/>
                                  <a:pt x="7269" y="11867"/>
                                  <a:pt x="7281" y="11903"/>
                                </a:cubicBezTo>
                                <a:cubicBezTo>
                                  <a:pt x="7297" y="11957"/>
                                  <a:pt x="7337" y="12008"/>
                                  <a:pt x="7392" y="12044"/>
                                </a:cubicBezTo>
                                <a:close/>
                                <a:moveTo>
                                  <a:pt x="6307" y="10171"/>
                                </a:moveTo>
                                <a:cubicBezTo>
                                  <a:pt x="6267" y="10120"/>
                                  <a:pt x="6199" y="10090"/>
                                  <a:pt x="6124" y="10090"/>
                                </a:cubicBezTo>
                                <a:cubicBezTo>
                                  <a:pt x="6008" y="10090"/>
                                  <a:pt x="5917" y="10162"/>
                                  <a:pt x="5905" y="10258"/>
                                </a:cubicBezTo>
                                <a:cubicBezTo>
                                  <a:pt x="5905" y="10261"/>
                                  <a:pt x="5901" y="10285"/>
                                  <a:pt x="5913" y="10321"/>
                                </a:cubicBezTo>
                                <a:cubicBezTo>
                                  <a:pt x="5929" y="10375"/>
                                  <a:pt x="5969" y="10423"/>
                                  <a:pt x="6024" y="10462"/>
                                </a:cubicBezTo>
                                <a:lnTo>
                                  <a:pt x="6307" y="10654"/>
                                </a:lnTo>
                                <a:lnTo>
                                  <a:pt x="6593" y="10462"/>
                                </a:lnTo>
                                <a:cubicBezTo>
                                  <a:pt x="6649" y="10423"/>
                                  <a:pt x="6688" y="10375"/>
                                  <a:pt x="6704" y="10321"/>
                                </a:cubicBezTo>
                                <a:cubicBezTo>
                                  <a:pt x="6716" y="10285"/>
                                  <a:pt x="6712" y="10261"/>
                                  <a:pt x="6712" y="10258"/>
                                </a:cubicBezTo>
                                <a:cubicBezTo>
                                  <a:pt x="6700" y="10159"/>
                                  <a:pt x="6609" y="10090"/>
                                  <a:pt x="6494" y="10090"/>
                                </a:cubicBezTo>
                                <a:cubicBezTo>
                                  <a:pt x="6414" y="10090"/>
                                  <a:pt x="6346" y="10120"/>
                                  <a:pt x="6307" y="10171"/>
                                </a:cubicBezTo>
                                <a:close/>
                                <a:moveTo>
                                  <a:pt x="7675" y="10171"/>
                                </a:moveTo>
                                <a:cubicBezTo>
                                  <a:pt x="7635" y="10120"/>
                                  <a:pt x="7567" y="10090"/>
                                  <a:pt x="7492" y="10090"/>
                                </a:cubicBezTo>
                                <a:cubicBezTo>
                                  <a:pt x="7376" y="10090"/>
                                  <a:pt x="7285" y="10162"/>
                                  <a:pt x="7273" y="10258"/>
                                </a:cubicBezTo>
                                <a:cubicBezTo>
                                  <a:pt x="7273" y="10261"/>
                                  <a:pt x="7269" y="10285"/>
                                  <a:pt x="7281" y="10321"/>
                                </a:cubicBezTo>
                                <a:cubicBezTo>
                                  <a:pt x="7297" y="10375"/>
                                  <a:pt x="7337" y="10423"/>
                                  <a:pt x="7392" y="10462"/>
                                </a:cubicBezTo>
                                <a:lnTo>
                                  <a:pt x="7675" y="10654"/>
                                </a:lnTo>
                                <a:lnTo>
                                  <a:pt x="7961" y="10462"/>
                                </a:lnTo>
                                <a:cubicBezTo>
                                  <a:pt x="8016" y="10423"/>
                                  <a:pt x="8056" y="10375"/>
                                  <a:pt x="8072" y="10321"/>
                                </a:cubicBezTo>
                                <a:cubicBezTo>
                                  <a:pt x="8084" y="10285"/>
                                  <a:pt x="8080" y="10261"/>
                                  <a:pt x="8080" y="10258"/>
                                </a:cubicBezTo>
                                <a:cubicBezTo>
                                  <a:pt x="8068" y="10159"/>
                                  <a:pt x="7977" y="10090"/>
                                  <a:pt x="7861" y="10090"/>
                                </a:cubicBezTo>
                                <a:cubicBezTo>
                                  <a:pt x="7786" y="10090"/>
                                  <a:pt x="7714" y="10120"/>
                                  <a:pt x="7675" y="10171"/>
                                </a:cubicBezTo>
                                <a:close/>
                                <a:moveTo>
                                  <a:pt x="5034" y="10171"/>
                                </a:moveTo>
                                <a:cubicBezTo>
                                  <a:pt x="4994" y="10120"/>
                                  <a:pt x="4927" y="10090"/>
                                  <a:pt x="4851" y="10090"/>
                                </a:cubicBezTo>
                                <a:cubicBezTo>
                                  <a:pt x="4736" y="10090"/>
                                  <a:pt x="4644" y="10162"/>
                                  <a:pt x="4633" y="10258"/>
                                </a:cubicBezTo>
                                <a:cubicBezTo>
                                  <a:pt x="4633" y="10261"/>
                                  <a:pt x="4629" y="10285"/>
                                  <a:pt x="4641" y="10321"/>
                                </a:cubicBezTo>
                                <a:cubicBezTo>
                                  <a:pt x="4656" y="10375"/>
                                  <a:pt x="4696" y="10423"/>
                                  <a:pt x="4752" y="10462"/>
                                </a:cubicBezTo>
                                <a:lnTo>
                                  <a:pt x="5034" y="10654"/>
                                </a:lnTo>
                                <a:lnTo>
                                  <a:pt x="5320" y="10462"/>
                                </a:lnTo>
                                <a:cubicBezTo>
                                  <a:pt x="5376" y="10423"/>
                                  <a:pt x="5416" y="10375"/>
                                  <a:pt x="5432" y="10321"/>
                                </a:cubicBezTo>
                                <a:cubicBezTo>
                                  <a:pt x="5444" y="10285"/>
                                  <a:pt x="5440" y="10261"/>
                                  <a:pt x="5440" y="10258"/>
                                </a:cubicBezTo>
                                <a:cubicBezTo>
                                  <a:pt x="5428" y="10159"/>
                                  <a:pt x="5336" y="10090"/>
                                  <a:pt x="5221" y="10090"/>
                                </a:cubicBezTo>
                                <a:cubicBezTo>
                                  <a:pt x="5146" y="10090"/>
                                  <a:pt x="5074" y="10120"/>
                                  <a:pt x="5034" y="10171"/>
                                </a:cubicBezTo>
                                <a:close/>
                                <a:moveTo>
                                  <a:pt x="5889" y="9334"/>
                                </a:moveTo>
                                <a:cubicBezTo>
                                  <a:pt x="5814" y="9334"/>
                                  <a:pt x="5742" y="9364"/>
                                  <a:pt x="5702" y="9415"/>
                                </a:cubicBezTo>
                                <a:cubicBezTo>
                                  <a:pt x="5662" y="9364"/>
                                  <a:pt x="5595" y="9334"/>
                                  <a:pt x="5519" y="9334"/>
                                </a:cubicBezTo>
                                <a:cubicBezTo>
                                  <a:pt x="5404" y="9334"/>
                                  <a:pt x="5313" y="9406"/>
                                  <a:pt x="5301" y="9502"/>
                                </a:cubicBezTo>
                                <a:cubicBezTo>
                                  <a:pt x="5301" y="9505"/>
                                  <a:pt x="5297" y="9529"/>
                                  <a:pt x="5309" y="9565"/>
                                </a:cubicBezTo>
                                <a:cubicBezTo>
                                  <a:pt x="5324" y="9619"/>
                                  <a:pt x="5364" y="9667"/>
                                  <a:pt x="5420" y="9706"/>
                                </a:cubicBezTo>
                                <a:lnTo>
                                  <a:pt x="5702" y="9898"/>
                                </a:lnTo>
                                <a:lnTo>
                                  <a:pt x="5989" y="9706"/>
                                </a:lnTo>
                                <a:cubicBezTo>
                                  <a:pt x="6044" y="9667"/>
                                  <a:pt x="6084" y="9619"/>
                                  <a:pt x="6100" y="9565"/>
                                </a:cubicBezTo>
                                <a:cubicBezTo>
                                  <a:pt x="6112" y="9529"/>
                                  <a:pt x="6108" y="9505"/>
                                  <a:pt x="6108" y="9502"/>
                                </a:cubicBezTo>
                                <a:cubicBezTo>
                                  <a:pt x="6096" y="9406"/>
                                  <a:pt x="6004" y="9334"/>
                                  <a:pt x="5889" y="9334"/>
                                </a:cubicBezTo>
                                <a:close/>
                                <a:moveTo>
                                  <a:pt x="4517" y="9334"/>
                                </a:moveTo>
                                <a:cubicBezTo>
                                  <a:pt x="4442" y="9334"/>
                                  <a:pt x="4370" y="9364"/>
                                  <a:pt x="4330" y="9415"/>
                                </a:cubicBezTo>
                                <a:cubicBezTo>
                                  <a:pt x="4291" y="9364"/>
                                  <a:pt x="4223" y="9334"/>
                                  <a:pt x="4147" y="9334"/>
                                </a:cubicBezTo>
                                <a:cubicBezTo>
                                  <a:pt x="4032" y="9334"/>
                                  <a:pt x="3941" y="9406"/>
                                  <a:pt x="3929" y="9502"/>
                                </a:cubicBezTo>
                                <a:cubicBezTo>
                                  <a:pt x="3929" y="9505"/>
                                  <a:pt x="3925" y="9529"/>
                                  <a:pt x="3937" y="9565"/>
                                </a:cubicBezTo>
                                <a:cubicBezTo>
                                  <a:pt x="3953" y="9619"/>
                                  <a:pt x="3992" y="9667"/>
                                  <a:pt x="4048" y="9706"/>
                                </a:cubicBezTo>
                                <a:lnTo>
                                  <a:pt x="4330" y="9898"/>
                                </a:lnTo>
                                <a:lnTo>
                                  <a:pt x="4617" y="9706"/>
                                </a:lnTo>
                                <a:cubicBezTo>
                                  <a:pt x="4672" y="9667"/>
                                  <a:pt x="4712" y="9619"/>
                                  <a:pt x="4728" y="9565"/>
                                </a:cubicBezTo>
                                <a:cubicBezTo>
                                  <a:pt x="4740" y="9529"/>
                                  <a:pt x="4736" y="9505"/>
                                  <a:pt x="4736" y="9502"/>
                                </a:cubicBezTo>
                                <a:cubicBezTo>
                                  <a:pt x="4724" y="9406"/>
                                  <a:pt x="4633" y="9334"/>
                                  <a:pt x="4517" y="9334"/>
                                </a:cubicBezTo>
                                <a:close/>
                                <a:moveTo>
                                  <a:pt x="11591" y="3865"/>
                                </a:moveTo>
                                <a:cubicBezTo>
                                  <a:pt x="11552" y="3814"/>
                                  <a:pt x="11484" y="3784"/>
                                  <a:pt x="11408" y="3784"/>
                                </a:cubicBezTo>
                                <a:cubicBezTo>
                                  <a:pt x="11293" y="3784"/>
                                  <a:pt x="11202" y="3856"/>
                                  <a:pt x="11190" y="3952"/>
                                </a:cubicBezTo>
                                <a:cubicBezTo>
                                  <a:pt x="11190" y="3955"/>
                                  <a:pt x="11186" y="3979"/>
                                  <a:pt x="11198" y="4015"/>
                                </a:cubicBezTo>
                                <a:cubicBezTo>
                                  <a:pt x="11214" y="4069"/>
                                  <a:pt x="11253" y="4117"/>
                                  <a:pt x="11309" y="4156"/>
                                </a:cubicBezTo>
                                <a:lnTo>
                                  <a:pt x="11591" y="4348"/>
                                </a:lnTo>
                                <a:lnTo>
                                  <a:pt x="11878" y="4156"/>
                                </a:lnTo>
                                <a:cubicBezTo>
                                  <a:pt x="11933" y="4117"/>
                                  <a:pt x="11973" y="4069"/>
                                  <a:pt x="11989" y="4015"/>
                                </a:cubicBezTo>
                                <a:cubicBezTo>
                                  <a:pt x="12001" y="3979"/>
                                  <a:pt x="11997" y="3955"/>
                                  <a:pt x="11997" y="3952"/>
                                </a:cubicBezTo>
                                <a:cubicBezTo>
                                  <a:pt x="11985" y="3853"/>
                                  <a:pt x="11894" y="3784"/>
                                  <a:pt x="11778" y="3784"/>
                                </a:cubicBezTo>
                                <a:cubicBezTo>
                                  <a:pt x="11699" y="3784"/>
                                  <a:pt x="11631" y="3814"/>
                                  <a:pt x="11591" y="3865"/>
                                </a:cubicBezTo>
                                <a:close/>
                                <a:moveTo>
                                  <a:pt x="17727" y="6190"/>
                                </a:moveTo>
                                <a:cubicBezTo>
                                  <a:pt x="17651" y="6190"/>
                                  <a:pt x="17580" y="6220"/>
                                  <a:pt x="17540" y="6271"/>
                                </a:cubicBezTo>
                                <a:cubicBezTo>
                                  <a:pt x="17500" y="6220"/>
                                  <a:pt x="17433" y="6190"/>
                                  <a:pt x="17357" y="6190"/>
                                </a:cubicBezTo>
                                <a:cubicBezTo>
                                  <a:pt x="17242" y="6190"/>
                                  <a:pt x="17150" y="6262"/>
                                  <a:pt x="17138" y="6358"/>
                                </a:cubicBezTo>
                                <a:cubicBezTo>
                                  <a:pt x="17138" y="6361"/>
                                  <a:pt x="17134" y="6385"/>
                                  <a:pt x="17146" y="6421"/>
                                </a:cubicBezTo>
                                <a:cubicBezTo>
                                  <a:pt x="17162" y="6475"/>
                                  <a:pt x="17202" y="6523"/>
                                  <a:pt x="17258" y="6562"/>
                                </a:cubicBezTo>
                                <a:lnTo>
                                  <a:pt x="17540" y="6754"/>
                                </a:lnTo>
                                <a:lnTo>
                                  <a:pt x="17826" y="6562"/>
                                </a:lnTo>
                                <a:cubicBezTo>
                                  <a:pt x="17882" y="6523"/>
                                  <a:pt x="17922" y="6475"/>
                                  <a:pt x="17938" y="6421"/>
                                </a:cubicBezTo>
                                <a:cubicBezTo>
                                  <a:pt x="17950" y="6385"/>
                                  <a:pt x="17946" y="6361"/>
                                  <a:pt x="17946" y="6358"/>
                                </a:cubicBezTo>
                                <a:cubicBezTo>
                                  <a:pt x="17934" y="6262"/>
                                  <a:pt x="17842" y="6190"/>
                                  <a:pt x="17727" y="6190"/>
                                </a:cubicBezTo>
                                <a:close/>
                                <a:moveTo>
                                  <a:pt x="16876" y="7024"/>
                                </a:moveTo>
                                <a:cubicBezTo>
                                  <a:pt x="16836" y="6973"/>
                                  <a:pt x="16769" y="6943"/>
                                  <a:pt x="16693" y="6943"/>
                                </a:cubicBezTo>
                                <a:cubicBezTo>
                                  <a:pt x="16578" y="6943"/>
                                  <a:pt x="16486" y="7015"/>
                                  <a:pt x="16474" y="7111"/>
                                </a:cubicBezTo>
                                <a:cubicBezTo>
                                  <a:pt x="16474" y="7114"/>
                                  <a:pt x="16470" y="7138"/>
                                  <a:pt x="16482" y="7174"/>
                                </a:cubicBezTo>
                                <a:cubicBezTo>
                                  <a:pt x="16498" y="7228"/>
                                  <a:pt x="16538" y="7276"/>
                                  <a:pt x="16594" y="7315"/>
                                </a:cubicBezTo>
                                <a:lnTo>
                                  <a:pt x="16876" y="7507"/>
                                </a:lnTo>
                                <a:lnTo>
                                  <a:pt x="17162" y="7315"/>
                                </a:lnTo>
                                <a:cubicBezTo>
                                  <a:pt x="17218" y="7276"/>
                                  <a:pt x="17258" y="7228"/>
                                  <a:pt x="17274" y="7174"/>
                                </a:cubicBezTo>
                                <a:cubicBezTo>
                                  <a:pt x="17286" y="7138"/>
                                  <a:pt x="17282" y="7114"/>
                                  <a:pt x="17282" y="7111"/>
                                </a:cubicBezTo>
                                <a:cubicBezTo>
                                  <a:pt x="17270" y="7012"/>
                                  <a:pt x="17178" y="6943"/>
                                  <a:pt x="17063" y="6943"/>
                                </a:cubicBezTo>
                                <a:cubicBezTo>
                                  <a:pt x="16983" y="6943"/>
                                  <a:pt x="16916" y="6976"/>
                                  <a:pt x="16876" y="7024"/>
                                </a:cubicBezTo>
                                <a:close/>
                                <a:moveTo>
                                  <a:pt x="18546" y="7177"/>
                                </a:moveTo>
                                <a:cubicBezTo>
                                  <a:pt x="18558" y="7141"/>
                                  <a:pt x="18554" y="7117"/>
                                  <a:pt x="18554" y="7114"/>
                                </a:cubicBezTo>
                                <a:cubicBezTo>
                                  <a:pt x="18542" y="7015"/>
                                  <a:pt x="18451" y="6946"/>
                                  <a:pt x="18335" y="6946"/>
                                </a:cubicBezTo>
                                <a:cubicBezTo>
                                  <a:pt x="18260" y="6946"/>
                                  <a:pt x="18188" y="6976"/>
                                  <a:pt x="18148" y="7027"/>
                                </a:cubicBezTo>
                                <a:cubicBezTo>
                                  <a:pt x="18109" y="6976"/>
                                  <a:pt x="18041" y="6946"/>
                                  <a:pt x="17966" y="6946"/>
                                </a:cubicBezTo>
                                <a:cubicBezTo>
                                  <a:pt x="17850" y="6946"/>
                                  <a:pt x="17759" y="7018"/>
                                  <a:pt x="17747" y="7114"/>
                                </a:cubicBezTo>
                                <a:cubicBezTo>
                                  <a:pt x="17747" y="7117"/>
                                  <a:pt x="17743" y="7141"/>
                                  <a:pt x="17755" y="7177"/>
                                </a:cubicBezTo>
                                <a:cubicBezTo>
                                  <a:pt x="17771" y="7231"/>
                                  <a:pt x="17810" y="7279"/>
                                  <a:pt x="17866" y="7318"/>
                                </a:cubicBezTo>
                                <a:lnTo>
                                  <a:pt x="18148" y="7510"/>
                                </a:lnTo>
                                <a:lnTo>
                                  <a:pt x="18435" y="7318"/>
                                </a:lnTo>
                                <a:cubicBezTo>
                                  <a:pt x="18490" y="7279"/>
                                  <a:pt x="18530" y="7231"/>
                                  <a:pt x="18546" y="7177"/>
                                </a:cubicBezTo>
                                <a:close/>
                                <a:moveTo>
                                  <a:pt x="16359" y="6190"/>
                                </a:moveTo>
                                <a:cubicBezTo>
                                  <a:pt x="16284" y="6190"/>
                                  <a:pt x="16212" y="6220"/>
                                  <a:pt x="16172" y="6271"/>
                                </a:cubicBezTo>
                                <a:cubicBezTo>
                                  <a:pt x="16132" y="6220"/>
                                  <a:pt x="16065" y="6190"/>
                                  <a:pt x="15989" y="6190"/>
                                </a:cubicBezTo>
                                <a:cubicBezTo>
                                  <a:pt x="15874" y="6190"/>
                                  <a:pt x="15782" y="6262"/>
                                  <a:pt x="15771" y="6358"/>
                                </a:cubicBezTo>
                                <a:cubicBezTo>
                                  <a:pt x="15771" y="6361"/>
                                  <a:pt x="15767" y="6385"/>
                                  <a:pt x="15778" y="6421"/>
                                </a:cubicBezTo>
                                <a:cubicBezTo>
                                  <a:pt x="15794" y="6475"/>
                                  <a:pt x="15834" y="6523"/>
                                  <a:pt x="15890" y="6562"/>
                                </a:cubicBezTo>
                                <a:lnTo>
                                  <a:pt x="16172" y="6754"/>
                                </a:lnTo>
                                <a:lnTo>
                                  <a:pt x="16458" y="6562"/>
                                </a:lnTo>
                                <a:cubicBezTo>
                                  <a:pt x="16514" y="6523"/>
                                  <a:pt x="16554" y="6475"/>
                                  <a:pt x="16570" y="6421"/>
                                </a:cubicBezTo>
                                <a:cubicBezTo>
                                  <a:pt x="16582" y="6385"/>
                                  <a:pt x="16578" y="6361"/>
                                  <a:pt x="16578" y="6358"/>
                                </a:cubicBezTo>
                                <a:cubicBezTo>
                                  <a:pt x="16566" y="6262"/>
                                  <a:pt x="16474" y="6190"/>
                                  <a:pt x="16359" y="6190"/>
                                </a:cubicBezTo>
                                <a:close/>
                                <a:moveTo>
                                  <a:pt x="15087" y="6190"/>
                                </a:moveTo>
                                <a:cubicBezTo>
                                  <a:pt x="15011" y="6190"/>
                                  <a:pt x="14939" y="6220"/>
                                  <a:pt x="14900" y="6271"/>
                                </a:cubicBezTo>
                                <a:cubicBezTo>
                                  <a:pt x="14860" y="6220"/>
                                  <a:pt x="14792" y="6190"/>
                                  <a:pt x="14717" y="6190"/>
                                </a:cubicBezTo>
                                <a:cubicBezTo>
                                  <a:pt x="14601" y="6190"/>
                                  <a:pt x="14510" y="6262"/>
                                  <a:pt x="14498" y="6358"/>
                                </a:cubicBezTo>
                                <a:cubicBezTo>
                                  <a:pt x="14498" y="6361"/>
                                  <a:pt x="14494" y="6385"/>
                                  <a:pt x="14506" y="6421"/>
                                </a:cubicBezTo>
                                <a:cubicBezTo>
                                  <a:pt x="14522" y="6475"/>
                                  <a:pt x="14562" y="6523"/>
                                  <a:pt x="14617" y="6562"/>
                                </a:cubicBezTo>
                                <a:lnTo>
                                  <a:pt x="14900" y="6754"/>
                                </a:lnTo>
                                <a:lnTo>
                                  <a:pt x="15186" y="6562"/>
                                </a:lnTo>
                                <a:cubicBezTo>
                                  <a:pt x="15242" y="6523"/>
                                  <a:pt x="15281" y="6475"/>
                                  <a:pt x="15297" y="6421"/>
                                </a:cubicBezTo>
                                <a:cubicBezTo>
                                  <a:pt x="15309" y="6385"/>
                                  <a:pt x="15305" y="6361"/>
                                  <a:pt x="15305" y="6358"/>
                                </a:cubicBezTo>
                                <a:cubicBezTo>
                                  <a:pt x="15293" y="6262"/>
                                  <a:pt x="15202" y="6190"/>
                                  <a:pt x="15087" y="6190"/>
                                </a:cubicBezTo>
                                <a:close/>
                                <a:moveTo>
                                  <a:pt x="15504" y="7024"/>
                                </a:moveTo>
                                <a:cubicBezTo>
                                  <a:pt x="15464" y="6973"/>
                                  <a:pt x="15397" y="6943"/>
                                  <a:pt x="15321" y="6943"/>
                                </a:cubicBezTo>
                                <a:cubicBezTo>
                                  <a:pt x="15206" y="6943"/>
                                  <a:pt x="15114" y="7015"/>
                                  <a:pt x="15103" y="7111"/>
                                </a:cubicBezTo>
                                <a:cubicBezTo>
                                  <a:pt x="15103" y="7114"/>
                                  <a:pt x="15099" y="7138"/>
                                  <a:pt x="15110" y="7174"/>
                                </a:cubicBezTo>
                                <a:cubicBezTo>
                                  <a:pt x="15126" y="7228"/>
                                  <a:pt x="15166" y="7276"/>
                                  <a:pt x="15222" y="7315"/>
                                </a:cubicBezTo>
                                <a:lnTo>
                                  <a:pt x="15504" y="7507"/>
                                </a:lnTo>
                                <a:lnTo>
                                  <a:pt x="15790" y="7315"/>
                                </a:lnTo>
                                <a:cubicBezTo>
                                  <a:pt x="15846" y="7276"/>
                                  <a:pt x="15886" y="7228"/>
                                  <a:pt x="15902" y="7174"/>
                                </a:cubicBezTo>
                                <a:cubicBezTo>
                                  <a:pt x="15914" y="7138"/>
                                  <a:pt x="15910" y="7114"/>
                                  <a:pt x="15910" y="7111"/>
                                </a:cubicBezTo>
                                <a:cubicBezTo>
                                  <a:pt x="15898" y="7012"/>
                                  <a:pt x="15806" y="6943"/>
                                  <a:pt x="15691" y="6943"/>
                                </a:cubicBezTo>
                                <a:cubicBezTo>
                                  <a:pt x="15615" y="6943"/>
                                  <a:pt x="15544" y="6976"/>
                                  <a:pt x="15504" y="7024"/>
                                </a:cubicBezTo>
                                <a:close/>
                                <a:moveTo>
                                  <a:pt x="18546" y="8758"/>
                                </a:moveTo>
                                <a:cubicBezTo>
                                  <a:pt x="18558" y="8722"/>
                                  <a:pt x="18554" y="8698"/>
                                  <a:pt x="18554" y="8695"/>
                                </a:cubicBezTo>
                                <a:cubicBezTo>
                                  <a:pt x="18542" y="8596"/>
                                  <a:pt x="18451" y="8527"/>
                                  <a:pt x="18335" y="8527"/>
                                </a:cubicBezTo>
                                <a:cubicBezTo>
                                  <a:pt x="18260" y="8527"/>
                                  <a:pt x="18188" y="8557"/>
                                  <a:pt x="18148" y="8608"/>
                                </a:cubicBezTo>
                                <a:cubicBezTo>
                                  <a:pt x="18109" y="8557"/>
                                  <a:pt x="18041" y="8527"/>
                                  <a:pt x="17966" y="8527"/>
                                </a:cubicBezTo>
                                <a:cubicBezTo>
                                  <a:pt x="17850" y="8527"/>
                                  <a:pt x="17759" y="8599"/>
                                  <a:pt x="17747" y="8695"/>
                                </a:cubicBezTo>
                                <a:cubicBezTo>
                                  <a:pt x="17747" y="8698"/>
                                  <a:pt x="17743" y="8722"/>
                                  <a:pt x="17755" y="8758"/>
                                </a:cubicBezTo>
                                <a:cubicBezTo>
                                  <a:pt x="17771" y="8812"/>
                                  <a:pt x="17810" y="8860"/>
                                  <a:pt x="17866" y="8899"/>
                                </a:cubicBezTo>
                                <a:lnTo>
                                  <a:pt x="18148" y="9091"/>
                                </a:lnTo>
                                <a:lnTo>
                                  <a:pt x="18435" y="8899"/>
                                </a:lnTo>
                                <a:cubicBezTo>
                                  <a:pt x="18490" y="8860"/>
                                  <a:pt x="18530" y="8812"/>
                                  <a:pt x="18546" y="8758"/>
                                </a:cubicBezTo>
                                <a:close/>
                                <a:moveTo>
                                  <a:pt x="14232" y="7024"/>
                                </a:moveTo>
                                <a:cubicBezTo>
                                  <a:pt x="14192" y="6973"/>
                                  <a:pt x="14124" y="6943"/>
                                  <a:pt x="14049" y="6943"/>
                                </a:cubicBezTo>
                                <a:cubicBezTo>
                                  <a:pt x="13933" y="6943"/>
                                  <a:pt x="13842" y="7015"/>
                                  <a:pt x="13830" y="7111"/>
                                </a:cubicBezTo>
                                <a:cubicBezTo>
                                  <a:pt x="13830" y="7114"/>
                                  <a:pt x="13826" y="7138"/>
                                  <a:pt x="13838" y="7174"/>
                                </a:cubicBezTo>
                                <a:cubicBezTo>
                                  <a:pt x="13854" y="7228"/>
                                  <a:pt x="13894" y="7276"/>
                                  <a:pt x="13949" y="7315"/>
                                </a:cubicBezTo>
                                <a:lnTo>
                                  <a:pt x="14232" y="7507"/>
                                </a:lnTo>
                                <a:lnTo>
                                  <a:pt x="14518" y="7315"/>
                                </a:lnTo>
                                <a:cubicBezTo>
                                  <a:pt x="14574" y="7276"/>
                                  <a:pt x="14613" y="7228"/>
                                  <a:pt x="14629" y="7174"/>
                                </a:cubicBezTo>
                                <a:cubicBezTo>
                                  <a:pt x="14641" y="7138"/>
                                  <a:pt x="14637" y="7114"/>
                                  <a:pt x="14637" y="7111"/>
                                </a:cubicBezTo>
                                <a:cubicBezTo>
                                  <a:pt x="14625" y="7012"/>
                                  <a:pt x="14534" y="6943"/>
                                  <a:pt x="14419" y="6943"/>
                                </a:cubicBezTo>
                                <a:cubicBezTo>
                                  <a:pt x="14343" y="6943"/>
                                  <a:pt x="14271" y="6976"/>
                                  <a:pt x="14232" y="7024"/>
                                </a:cubicBezTo>
                                <a:close/>
                                <a:moveTo>
                                  <a:pt x="17826" y="12872"/>
                                </a:moveTo>
                                <a:cubicBezTo>
                                  <a:pt x="17882" y="12833"/>
                                  <a:pt x="17922" y="12785"/>
                                  <a:pt x="17938" y="12731"/>
                                </a:cubicBezTo>
                                <a:cubicBezTo>
                                  <a:pt x="17950" y="12695"/>
                                  <a:pt x="17946" y="12671"/>
                                  <a:pt x="17946" y="12668"/>
                                </a:cubicBezTo>
                                <a:cubicBezTo>
                                  <a:pt x="17934" y="12569"/>
                                  <a:pt x="17842" y="12500"/>
                                  <a:pt x="17727" y="12500"/>
                                </a:cubicBezTo>
                                <a:cubicBezTo>
                                  <a:pt x="17651" y="12500"/>
                                  <a:pt x="17580" y="12530"/>
                                  <a:pt x="17540" y="12581"/>
                                </a:cubicBezTo>
                                <a:cubicBezTo>
                                  <a:pt x="17500" y="12530"/>
                                  <a:pt x="17433" y="12500"/>
                                  <a:pt x="17357" y="12500"/>
                                </a:cubicBezTo>
                                <a:cubicBezTo>
                                  <a:pt x="17242" y="12500"/>
                                  <a:pt x="17150" y="12572"/>
                                  <a:pt x="17138" y="12668"/>
                                </a:cubicBezTo>
                                <a:cubicBezTo>
                                  <a:pt x="17138" y="12671"/>
                                  <a:pt x="17134" y="12695"/>
                                  <a:pt x="17146" y="12731"/>
                                </a:cubicBezTo>
                                <a:cubicBezTo>
                                  <a:pt x="17162" y="12785"/>
                                  <a:pt x="17202" y="12833"/>
                                  <a:pt x="17258" y="12872"/>
                                </a:cubicBezTo>
                                <a:lnTo>
                                  <a:pt x="17540" y="13064"/>
                                </a:lnTo>
                                <a:lnTo>
                                  <a:pt x="17826" y="12872"/>
                                </a:lnTo>
                                <a:close/>
                                <a:moveTo>
                                  <a:pt x="16594" y="13625"/>
                                </a:moveTo>
                                <a:lnTo>
                                  <a:pt x="16876" y="13817"/>
                                </a:lnTo>
                                <a:lnTo>
                                  <a:pt x="17162" y="13625"/>
                                </a:lnTo>
                                <a:cubicBezTo>
                                  <a:pt x="17218" y="13586"/>
                                  <a:pt x="17258" y="13538"/>
                                  <a:pt x="17274" y="13484"/>
                                </a:cubicBezTo>
                                <a:cubicBezTo>
                                  <a:pt x="17286" y="13448"/>
                                  <a:pt x="17282" y="13424"/>
                                  <a:pt x="17282" y="13421"/>
                                </a:cubicBezTo>
                                <a:cubicBezTo>
                                  <a:pt x="17270" y="13322"/>
                                  <a:pt x="17178" y="13253"/>
                                  <a:pt x="17063" y="13253"/>
                                </a:cubicBezTo>
                                <a:cubicBezTo>
                                  <a:pt x="16987" y="13253"/>
                                  <a:pt x="16916" y="13283"/>
                                  <a:pt x="16876" y="13334"/>
                                </a:cubicBezTo>
                                <a:cubicBezTo>
                                  <a:pt x="16836" y="13283"/>
                                  <a:pt x="16769" y="13253"/>
                                  <a:pt x="16693" y="13253"/>
                                </a:cubicBezTo>
                                <a:cubicBezTo>
                                  <a:pt x="16578" y="13253"/>
                                  <a:pt x="16486" y="13325"/>
                                  <a:pt x="16474" y="13421"/>
                                </a:cubicBezTo>
                                <a:cubicBezTo>
                                  <a:pt x="16474" y="13424"/>
                                  <a:pt x="16470" y="13448"/>
                                  <a:pt x="16482" y="13484"/>
                                </a:cubicBezTo>
                                <a:cubicBezTo>
                                  <a:pt x="16498" y="13538"/>
                                  <a:pt x="16534" y="13586"/>
                                  <a:pt x="16594" y="13625"/>
                                </a:cubicBezTo>
                                <a:close/>
                                <a:moveTo>
                                  <a:pt x="16458" y="12872"/>
                                </a:moveTo>
                                <a:cubicBezTo>
                                  <a:pt x="16514" y="12833"/>
                                  <a:pt x="16554" y="12785"/>
                                  <a:pt x="16570" y="12731"/>
                                </a:cubicBezTo>
                                <a:cubicBezTo>
                                  <a:pt x="16582" y="12695"/>
                                  <a:pt x="16578" y="12671"/>
                                  <a:pt x="16578" y="12668"/>
                                </a:cubicBezTo>
                                <a:cubicBezTo>
                                  <a:pt x="16566" y="12569"/>
                                  <a:pt x="16474" y="12500"/>
                                  <a:pt x="16359" y="12500"/>
                                </a:cubicBezTo>
                                <a:cubicBezTo>
                                  <a:pt x="16284" y="12500"/>
                                  <a:pt x="16212" y="12530"/>
                                  <a:pt x="16172" y="12581"/>
                                </a:cubicBezTo>
                                <a:cubicBezTo>
                                  <a:pt x="16132" y="12530"/>
                                  <a:pt x="16065" y="12500"/>
                                  <a:pt x="15989" y="12500"/>
                                </a:cubicBezTo>
                                <a:cubicBezTo>
                                  <a:pt x="15874" y="12500"/>
                                  <a:pt x="15782" y="12572"/>
                                  <a:pt x="15771" y="12668"/>
                                </a:cubicBezTo>
                                <a:cubicBezTo>
                                  <a:pt x="15771" y="12671"/>
                                  <a:pt x="15767" y="12695"/>
                                  <a:pt x="15778" y="12731"/>
                                </a:cubicBezTo>
                                <a:cubicBezTo>
                                  <a:pt x="15794" y="12785"/>
                                  <a:pt x="15834" y="12833"/>
                                  <a:pt x="15890" y="12872"/>
                                </a:cubicBezTo>
                                <a:lnTo>
                                  <a:pt x="16172" y="13064"/>
                                </a:lnTo>
                                <a:lnTo>
                                  <a:pt x="16458" y="12872"/>
                                </a:lnTo>
                                <a:close/>
                                <a:moveTo>
                                  <a:pt x="18546" y="10324"/>
                                </a:moveTo>
                                <a:cubicBezTo>
                                  <a:pt x="18558" y="10288"/>
                                  <a:pt x="18554" y="10264"/>
                                  <a:pt x="18554" y="10261"/>
                                </a:cubicBezTo>
                                <a:cubicBezTo>
                                  <a:pt x="18542" y="10162"/>
                                  <a:pt x="18451" y="10093"/>
                                  <a:pt x="18335" y="10093"/>
                                </a:cubicBezTo>
                                <a:cubicBezTo>
                                  <a:pt x="18260" y="10093"/>
                                  <a:pt x="18188" y="10123"/>
                                  <a:pt x="18148" y="10174"/>
                                </a:cubicBezTo>
                                <a:cubicBezTo>
                                  <a:pt x="18109" y="10123"/>
                                  <a:pt x="18041" y="10093"/>
                                  <a:pt x="17966" y="10093"/>
                                </a:cubicBezTo>
                                <a:cubicBezTo>
                                  <a:pt x="17850" y="10093"/>
                                  <a:pt x="17759" y="10165"/>
                                  <a:pt x="17747" y="10261"/>
                                </a:cubicBezTo>
                                <a:cubicBezTo>
                                  <a:pt x="17747" y="10264"/>
                                  <a:pt x="17743" y="10288"/>
                                  <a:pt x="17755" y="10324"/>
                                </a:cubicBezTo>
                                <a:cubicBezTo>
                                  <a:pt x="17771" y="10378"/>
                                  <a:pt x="17810" y="10426"/>
                                  <a:pt x="17866" y="10465"/>
                                </a:cubicBezTo>
                                <a:lnTo>
                                  <a:pt x="18148" y="10657"/>
                                </a:lnTo>
                                <a:lnTo>
                                  <a:pt x="18435" y="10465"/>
                                </a:lnTo>
                                <a:cubicBezTo>
                                  <a:pt x="18490" y="10426"/>
                                  <a:pt x="18530" y="10375"/>
                                  <a:pt x="18546" y="10324"/>
                                </a:cubicBezTo>
                                <a:close/>
                                <a:moveTo>
                                  <a:pt x="17862" y="13625"/>
                                </a:moveTo>
                                <a:lnTo>
                                  <a:pt x="18144" y="13817"/>
                                </a:lnTo>
                                <a:lnTo>
                                  <a:pt x="18431" y="13625"/>
                                </a:lnTo>
                                <a:cubicBezTo>
                                  <a:pt x="18486" y="13586"/>
                                  <a:pt x="18526" y="13538"/>
                                  <a:pt x="18542" y="13484"/>
                                </a:cubicBezTo>
                                <a:cubicBezTo>
                                  <a:pt x="18554" y="13448"/>
                                  <a:pt x="18550" y="13424"/>
                                  <a:pt x="18550" y="13421"/>
                                </a:cubicBezTo>
                                <a:cubicBezTo>
                                  <a:pt x="18538" y="13322"/>
                                  <a:pt x="18447" y="13253"/>
                                  <a:pt x="18331" y="13253"/>
                                </a:cubicBezTo>
                                <a:cubicBezTo>
                                  <a:pt x="18256" y="13253"/>
                                  <a:pt x="18184" y="13283"/>
                                  <a:pt x="18144" y="13334"/>
                                </a:cubicBezTo>
                                <a:cubicBezTo>
                                  <a:pt x="18105" y="13283"/>
                                  <a:pt x="18037" y="13253"/>
                                  <a:pt x="17962" y="13253"/>
                                </a:cubicBezTo>
                                <a:cubicBezTo>
                                  <a:pt x="17846" y="13253"/>
                                  <a:pt x="17755" y="13325"/>
                                  <a:pt x="17743" y="13421"/>
                                </a:cubicBezTo>
                                <a:cubicBezTo>
                                  <a:pt x="17743" y="13424"/>
                                  <a:pt x="17739" y="13448"/>
                                  <a:pt x="17751" y="13484"/>
                                </a:cubicBezTo>
                                <a:cubicBezTo>
                                  <a:pt x="17767" y="13538"/>
                                  <a:pt x="17806" y="13586"/>
                                  <a:pt x="17862" y="13625"/>
                                </a:cubicBezTo>
                                <a:close/>
                                <a:moveTo>
                                  <a:pt x="18546" y="11903"/>
                                </a:moveTo>
                                <a:cubicBezTo>
                                  <a:pt x="18558" y="11867"/>
                                  <a:pt x="18554" y="11843"/>
                                  <a:pt x="18554" y="11840"/>
                                </a:cubicBezTo>
                                <a:cubicBezTo>
                                  <a:pt x="18542" y="11741"/>
                                  <a:pt x="18451" y="11672"/>
                                  <a:pt x="18335" y="11672"/>
                                </a:cubicBezTo>
                                <a:cubicBezTo>
                                  <a:pt x="18260" y="11672"/>
                                  <a:pt x="18188" y="11702"/>
                                  <a:pt x="18148" y="11753"/>
                                </a:cubicBezTo>
                                <a:cubicBezTo>
                                  <a:pt x="18109" y="11702"/>
                                  <a:pt x="18041" y="11672"/>
                                  <a:pt x="17966" y="11672"/>
                                </a:cubicBezTo>
                                <a:cubicBezTo>
                                  <a:pt x="17850" y="11672"/>
                                  <a:pt x="17759" y="11744"/>
                                  <a:pt x="17747" y="11840"/>
                                </a:cubicBezTo>
                                <a:cubicBezTo>
                                  <a:pt x="17747" y="11843"/>
                                  <a:pt x="17743" y="11867"/>
                                  <a:pt x="17755" y="11903"/>
                                </a:cubicBezTo>
                                <a:cubicBezTo>
                                  <a:pt x="17771" y="11957"/>
                                  <a:pt x="17810" y="12005"/>
                                  <a:pt x="17866" y="12044"/>
                                </a:cubicBezTo>
                                <a:lnTo>
                                  <a:pt x="18148" y="12236"/>
                                </a:lnTo>
                                <a:lnTo>
                                  <a:pt x="18435" y="12044"/>
                                </a:lnTo>
                                <a:cubicBezTo>
                                  <a:pt x="18490" y="12008"/>
                                  <a:pt x="18530" y="11957"/>
                                  <a:pt x="18546" y="11903"/>
                                </a:cubicBezTo>
                                <a:close/>
                                <a:moveTo>
                                  <a:pt x="5889" y="6190"/>
                                </a:moveTo>
                                <a:cubicBezTo>
                                  <a:pt x="5814" y="6190"/>
                                  <a:pt x="5742" y="6220"/>
                                  <a:pt x="5702" y="6271"/>
                                </a:cubicBezTo>
                                <a:cubicBezTo>
                                  <a:pt x="5662" y="6220"/>
                                  <a:pt x="5595" y="6190"/>
                                  <a:pt x="5519" y="6190"/>
                                </a:cubicBezTo>
                                <a:cubicBezTo>
                                  <a:pt x="5404" y="6190"/>
                                  <a:pt x="5313" y="6262"/>
                                  <a:pt x="5301" y="6358"/>
                                </a:cubicBezTo>
                                <a:cubicBezTo>
                                  <a:pt x="5301" y="6361"/>
                                  <a:pt x="5297" y="6385"/>
                                  <a:pt x="5309" y="6421"/>
                                </a:cubicBezTo>
                                <a:cubicBezTo>
                                  <a:pt x="5324" y="6475"/>
                                  <a:pt x="5364" y="6523"/>
                                  <a:pt x="5420" y="6562"/>
                                </a:cubicBezTo>
                                <a:lnTo>
                                  <a:pt x="5702" y="6754"/>
                                </a:lnTo>
                                <a:lnTo>
                                  <a:pt x="5989" y="6562"/>
                                </a:lnTo>
                                <a:cubicBezTo>
                                  <a:pt x="6044" y="6523"/>
                                  <a:pt x="6084" y="6475"/>
                                  <a:pt x="6100" y="6421"/>
                                </a:cubicBezTo>
                                <a:cubicBezTo>
                                  <a:pt x="6112" y="6385"/>
                                  <a:pt x="6108" y="6361"/>
                                  <a:pt x="6108" y="6358"/>
                                </a:cubicBezTo>
                                <a:cubicBezTo>
                                  <a:pt x="6096" y="6262"/>
                                  <a:pt x="6004" y="6190"/>
                                  <a:pt x="5889" y="6190"/>
                                </a:cubicBezTo>
                                <a:close/>
                                <a:moveTo>
                                  <a:pt x="7675" y="7024"/>
                                </a:moveTo>
                                <a:cubicBezTo>
                                  <a:pt x="7635" y="6973"/>
                                  <a:pt x="7567" y="6943"/>
                                  <a:pt x="7492" y="6943"/>
                                </a:cubicBezTo>
                                <a:cubicBezTo>
                                  <a:pt x="7376" y="6943"/>
                                  <a:pt x="7285" y="7015"/>
                                  <a:pt x="7273" y="7111"/>
                                </a:cubicBezTo>
                                <a:cubicBezTo>
                                  <a:pt x="7273" y="7114"/>
                                  <a:pt x="7269" y="7138"/>
                                  <a:pt x="7281" y="7174"/>
                                </a:cubicBezTo>
                                <a:cubicBezTo>
                                  <a:pt x="7297" y="7228"/>
                                  <a:pt x="7337" y="7276"/>
                                  <a:pt x="7392" y="7315"/>
                                </a:cubicBezTo>
                                <a:lnTo>
                                  <a:pt x="7675" y="7507"/>
                                </a:lnTo>
                                <a:lnTo>
                                  <a:pt x="7961" y="7315"/>
                                </a:lnTo>
                                <a:cubicBezTo>
                                  <a:pt x="8016" y="7276"/>
                                  <a:pt x="8056" y="7228"/>
                                  <a:pt x="8072" y="7174"/>
                                </a:cubicBezTo>
                                <a:cubicBezTo>
                                  <a:pt x="8084" y="7138"/>
                                  <a:pt x="8080" y="7114"/>
                                  <a:pt x="8080" y="7111"/>
                                </a:cubicBezTo>
                                <a:cubicBezTo>
                                  <a:pt x="8068" y="7012"/>
                                  <a:pt x="7977" y="6943"/>
                                  <a:pt x="7861" y="6943"/>
                                </a:cubicBezTo>
                                <a:cubicBezTo>
                                  <a:pt x="7786" y="6943"/>
                                  <a:pt x="7714" y="6976"/>
                                  <a:pt x="7675" y="7024"/>
                                </a:cubicBezTo>
                                <a:close/>
                                <a:moveTo>
                                  <a:pt x="8529" y="6190"/>
                                </a:moveTo>
                                <a:cubicBezTo>
                                  <a:pt x="8454" y="6190"/>
                                  <a:pt x="8382" y="6220"/>
                                  <a:pt x="8343" y="6271"/>
                                </a:cubicBezTo>
                                <a:cubicBezTo>
                                  <a:pt x="8303" y="6220"/>
                                  <a:pt x="8235" y="6190"/>
                                  <a:pt x="8160" y="6190"/>
                                </a:cubicBezTo>
                                <a:cubicBezTo>
                                  <a:pt x="8044" y="6190"/>
                                  <a:pt x="7953" y="6262"/>
                                  <a:pt x="7941" y="6358"/>
                                </a:cubicBezTo>
                                <a:cubicBezTo>
                                  <a:pt x="7941" y="6361"/>
                                  <a:pt x="7937" y="6385"/>
                                  <a:pt x="7949" y="6421"/>
                                </a:cubicBezTo>
                                <a:cubicBezTo>
                                  <a:pt x="7965" y="6475"/>
                                  <a:pt x="8005" y="6523"/>
                                  <a:pt x="8060" y="6562"/>
                                </a:cubicBezTo>
                                <a:lnTo>
                                  <a:pt x="8343" y="6754"/>
                                </a:lnTo>
                                <a:lnTo>
                                  <a:pt x="8629" y="6562"/>
                                </a:lnTo>
                                <a:cubicBezTo>
                                  <a:pt x="8685" y="6523"/>
                                  <a:pt x="8724" y="6475"/>
                                  <a:pt x="8740" y="6421"/>
                                </a:cubicBezTo>
                                <a:cubicBezTo>
                                  <a:pt x="8752" y="6385"/>
                                  <a:pt x="8748" y="6361"/>
                                  <a:pt x="8748" y="6358"/>
                                </a:cubicBezTo>
                                <a:cubicBezTo>
                                  <a:pt x="8736" y="6262"/>
                                  <a:pt x="8645" y="6190"/>
                                  <a:pt x="8529" y="6190"/>
                                </a:cubicBezTo>
                                <a:close/>
                                <a:moveTo>
                                  <a:pt x="7158" y="6190"/>
                                </a:moveTo>
                                <a:cubicBezTo>
                                  <a:pt x="7082" y="6190"/>
                                  <a:pt x="7010" y="6220"/>
                                  <a:pt x="6971" y="6271"/>
                                </a:cubicBezTo>
                                <a:cubicBezTo>
                                  <a:pt x="6931" y="6220"/>
                                  <a:pt x="6863" y="6190"/>
                                  <a:pt x="6788" y="6190"/>
                                </a:cubicBezTo>
                                <a:cubicBezTo>
                                  <a:pt x="6672" y="6190"/>
                                  <a:pt x="6581" y="6262"/>
                                  <a:pt x="6569" y="6358"/>
                                </a:cubicBezTo>
                                <a:cubicBezTo>
                                  <a:pt x="6569" y="6361"/>
                                  <a:pt x="6565" y="6385"/>
                                  <a:pt x="6577" y="6421"/>
                                </a:cubicBezTo>
                                <a:cubicBezTo>
                                  <a:pt x="6593" y="6475"/>
                                  <a:pt x="6633" y="6523"/>
                                  <a:pt x="6688" y="6562"/>
                                </a:cubicBezTo>
                                <a:lnTo>
                                  <a:pt x="6971" y="6754"/>
                                </a:lnTo>
                                <a:lnTo>
                                  <a:pt x="7257" y="6562"/>
                                </a:lnTo>
                                <a:cubicBezTo>
                                  <a:pt x="7313" y="6523"/>
                                  <a:pt x="7352" y="6475"/>
                                  <a:pt x="7368" y="6421"/>
                                </a:cubicBezTo>
                                <a:cubicBezTo>
                                  <a:pt x="7380" y="6385"/>
                                  <a:pt x="7376" y="6361"/>
                                  <a:pt x="7376" y="6358"/>
                                </a:cubicBezTo>
                                <a:cubicBezTo>
                                  <a:pt x="7368" y="6262"/>
                                  <a:pt x="7273" y="6190"/>
                                  <a:pt x="7158" y="6190"/>
                                </a:cubicBezTo>
                                <a:close/>
                                <a:moveTo>
                                  <a:pt x="8947" y="7024"/>
                                </a:moveTo>
                                <a:cubicBezTo>
                                  <a:pt x="8907" y="6973"/>
                                  <a:pt x="8840" y="6943"/>
                                  <a:pt x="8764" y="6943"/>
                                </a:cubicBezTo>
                                <a:cubicBezTo>
                                  <a:pt x="8649" y="6943"/>
                                  <a:pt x="8557" y="7015"/>
                                  <a:pt x="8545" y="7111"/>
                                </a:cubicBezTo>
                                <a:cubicBezTo>
                                  <a:pt x="8545" y="7114"/>
                                  <a:pt x="8541" y="7138"/>
                                  <a:pt x="8553" y="7174"/>
                                </a:cubicBezTo>
                                <a:cubicBezTo>
                                  <a:pt x="8569" y="7228"/>
                                  <a:pt x="8609" y="7276"/>
                                  <a:pt x="8665" y="7315"/>
                                </a:cubicBezTo>
                                <a:lnTo>
                                  <a:pt x="8947" y="7507"/>
                                </a:lnTo>
                                <a:lnTo>
                                  <a:pt x="9233" y="7315"/>
                                </a:lnTo>
                                <a:cubicBezTo>
                                  <a:pt x="9289" y="7276"/>
                                  <a:pt x="9329" y="7228"/>
                                  <a:pt x="9345" y="7174"/>
                                </a:cubicBezTo>
                                <a:cubicBezTo>
                                  <a:pt x="9357" y="7138"/>
                                  <a:pt x="9353" y="7114"/>
                                  <a:pt x="9353" y="7111"/>
                                </a:cubicBezTo>
                                <a:cubicBezTo>
                                  <a:pt x="9341" y="7012"/>
                                  <a:pt x="9249" y="6943"/>
                                  <a:pt x="9134" y="6943"/>
                                </a:cubicBezTo>
                                <a:cubicBezTo>
                                  <a:pt x="9058" y="6943"/>
                                  <a:pt x="8987" y="6976"/>
                                  <a:pt x="8947" y="7024"/>
                                </a:cubicBezTo>
                                <a:close/>
                                <a:moveTo>
                                  <a:pt x="13715" y="6190"/>
                                </a:moveTo>
                                <a:cubicBezTo>
                                  <a:pt x="13639" y="6190"/>
                                  <a:pt x="13568" y="6220"/>
                                  <a:pt x="13528" y="6271"/>
                                </a:cubicBezTo>
                                <a:cubicBezTo>
                                  <a:pt x="13488" y="6220"/>
                                  <a:pt x="13420" y="6190"/>
                                  <a:pt x="13345" y="6190"/>
                                </a:cubicBezTo>
                                <a:cubicBezTo>
                                  <a:pt x="13230" y="6190"/>
                                  <a:pt x="13138" y="6262"/>
                                  <a:pt x="13126" y="6358"/>
                                </a:cubicBezTo>
                                <a:cubicBezTo>
                                  <a:pt x="13126" y="6361"/>
                                  <a:pt x="13122" y="6385"/>
                                  <a:pt x="13134" y="6421"/>
                                </a:cubicBezTo>
                                <a:cubicBezTo>
                                  <a:pt x="13150" y="6475"/>
                                  <a:pt x="13190" y="6523"/>
                                  <a:pt x="13246" y="6562"/>
                                </a:cubicBezTo>
                                <a:lnTo>
                                  <a:pt x="13528" y="6754"/>
                                </a:lnTo>
                                <a:lnTo>
                                  <a:pt x="13814" y="6562"/>
                                </a:lnTo>
                                <a:cubicBezTo>
                                  <a:pt x="13870" y="6523"/>
                                  <a:pt x="13910" y="6475"/>
                                  <a:pt x="13925" y="6421"/>
                                </a:cubicBezTo>
                                <a:cubicBezTo>
                                  <a:pt x="13937" y="6385"/>
                                  <a:pt x="13933" y="6361"/>
                                  <a:pt x="13933" y="6358"/>
                                </a:cubicBezTo>
                                <a:cubicBezTo>
                                  <a:pt x="13922" y="6262"/>
                                  <a:pt x="13830" y="6190"/>
                                  <a:pt x="13715" y="6190"/>
                                </a:cubicBezTo>
                                <a:close/>
                                <a:moveTo>
                                  <a:pt x="6307" y="7024"/>
                                </a:moveTo>
                                <a:cubicBezTo>
                                  <a:pt x="6267" y="6973"/>
                                  <a:pt x="6199" y="6943"/>
                                  <a:pt x="6124" y="6943"/>
                                </a:cubicBezTo>
                                <a:cubicBezTo>
                                  <a:pt x="6008" y="6943"/>
                                  <a:pt x="5917" y="7015"/>
                                  <a:pt x="5905" y="7111"/>
                                </a:cubicBezTo>
                                <a:cubicBezTo>
                                  <a:pt x="5905" y="7114"/>
                                  <a:pt x="5901" y="7138"/>
                                  <a:pt x="5913" y="7174"/>
                                </a:cubicBezTo>
                                <a:cubicBezTo>
                                  <a:pt x="5929" y="7228"/>
                                  <a:pt x="5969" y="7276"/>
                                  <a:pt x="6024" y="7315"/>
                                </a:cubicBezTo>
                                <a:lnTo>
                                  <a:pt x="6307" y="7507"/>
                                </a:lnTo>
                                <a:lnTo>
                                  <a:pt x="6593" y="7315"/>
                                </a:lnTo>
                                <a:cubicBezTo>
                                  <a:pt x="6649" y="7276"/>
                                  <a:pt x="6688" y="7228"/>
                                  <a:pt x="6704" y="7174"/>
                                </a:cubicBezTo>
                                <a:cubicBezTo>
                                  <a:pt x="6716" y="7138"/>
                                  <a:pt x="6712" y="7114"/>
                                  <a:pt x="6712" y="7111"/>
                                </a:cubicBezTo>
                                <a:cubicBezTo>
                                  <a:pt x="6700" y="7012"/>
                                  <a:pt x="6609" y="6943"/>
                                  <a:pt x="6494" y="6943"/>
                                </a:cubicBezTo>
                                <a:cubicBezTo>
                                  <a:pt x="6414" y="6943"/>
                                  <a:pt x="6346" y="6976"/>
                                  <a:pt x="6307" y="7024"/>
                                </a:cubicBezTo>
                                <a:close/>
                                <a:moveTo>
                                  <a:pt x="15222" y="13625"/>
                                </a:moveTo>
                                <a:lnTo>
                                  <a:pt x="15504" y="13817"/>
                                </a:lnTo>
                                <a:lnTo>
                                  <a:pt x="15790" y="13625"/>
                                </a:lnTo>
                                <a:cubicBezTo>
                                  <a:pt x="15846" y="13586"/>
                                  <a:pt x="15886" y="13538"/>
                                  <a:pt x="15902" y="13484"/>
                                </a:cubicBezTo>
                                <a:cubicBezTo>
                                  <a:pt x="15914" y="13448"/>
                                  <a:pt x="15910" y="13424"/>
                                  <a:pt x="15910" y="13421"/>
                                </a:cubicBezTo>
                                <a:cubicBezTo>
                                  <a:pt x="15898" y="13322"/>
                                  <a:pt x="15806" y="13253"/>
                                  <a:pt x="15691" y="13253"/>
                                </a:cubicBezTo>
                                <a:cubicBezTo>
                                  <a:pt x="15615" y="13253"/>
                                  <a:pt x="15544" y="13283"/>
                                  <a:pt x="15504" y="13334"/>
                                </a:cubicBezTo>
                                <a:cubicBezTo>
                                  <a:pt x="15464" y="13283"/>
                                  <a:pt x="15397" y="13253"/>
                                  <a:pt x="15321" y="13253"/>
                                </a:cubicBezTo>
                                <a:cubicBezTo>
                                  <a:pt x="15206" y="13253"/>
                                  <a:pt x="15114" y="13325"/>
                                  <a:pt x="15103" y="13421"/>
                                </a:cubicBezTo>
                                <a:cubicBezTo>
                                  <a:pt x="15103" y="13424"/>
                                  <a:pt x="15099" y="13448"/>
                                  <a:pt x="15110" y="13484"/>
                                </a:cubicBezTo>
                                <a:cubicBezTo>
                                  <a:pt x="15126" y="13538"/>
                                  <a:pt x="15166" y="13586"/>
                                  <a:pt x="15222" y="13625"/>
                                </a:cubicBezTo>
                                <a:close/>
                                <a:moveTo>
                                  <a:pt x="5034" y="7024"/>
                                </a:moveTo>
                                <a:cubicBezTo>
                                  <a:pt x="4994" y="6973"/>
                                  <a:pt x="4927" y="6943"/>
                                  <a:pt x="4851" y="6943"/>
                                </a:cubicBezTo>
                                <a:cubicBezTo>
                                  <a:pt x="4736" y="6943"/>
                                  <a:pt x="4644" y="7015"/>
                                  <a:pt x="4633" y="7111"/>
                                </a:cubicBezTo>
                                <a:cubicBezTo>
                                  <a:pt x="4633" y="7114"/>
                                  <a:pt x="4629" y="7138"/>
                                  <a:pt x="4641" y="7174"/>
                                </a:cubicBezTo>
                                <a:cubicBezTo>
                                  <a:pt x="4656" y="7228"/>
                                  <a:pt x="4696" y="7276"/>
                                  <a:pt x="4752" y="7315"/>
                                </a:cubicBezTo>
                                <a:lnTo>
                                  <a:pt x="5034" y="7507"/>
                                </a:lnTo>
                                <a:lnTo>
                                  <a:pt x="5320" y="7315"/>
                                </a:lnTo>
                                <a:cubicBezTo>
                                  <a:pt x="5376" y="7276"/>
                                  <a:pt x="5416" y="7228"/>
                                  <a:pt x="5432" y="7174"/>
                                </a:cubicBezTo>
                                <a:cubicBezTo>
                                  <a:pt x="5444" y="7138"/>
                                  <a:pt x="5440" y="7114"/>
                                  <a:pt x="5440" y="7111"/>
                                </a:cubicBezTo>
                                <a:cubicBezTo>
                                  <a:pt x="5428" y="7012"/>
                                  <a:pt x="5336" y="6943"/>
                                  <a:pt x="5221" y="6943"/>
                                </a:cubicBezTo>
                                <a:cubicBezTo>
                                  <a:pt x="5146" y="6943"/>
                                  <a:pt x="5074" y="6976"/>
                                  <a:pt x="5034" y="7024"/>
                                </a:cubicBezTo>
                                <a:close/>
                                <a:moveTo>
                                  <a:pt x="12442" y="6190"/>
                                </a:moveTo>
                                <a:cubicBezTo>
                                  <a:pt x="12367" y="6190"/>
                                  <a:pt x="12295" y="6220"/>
                                  <a:pt x="12255" y="6271"/>
                                </a:cubicBezTo>
                                <a:cubicBezTo>
                                  <a:pt x="12216" y="6220"/>
                                  <a:pt x="12148" y="6190"/>
                                  <a:pt x="12072" y="6190"/>
                                </a:cubicBezTo>
                                <a:cubicBezTo>
                                  <a:pt x="11957" y="6190"/>
                                  <a:pt x="11866" y="6262"/>
                                  <a:pt x="11854" y="6358"/>
                                </a:cubicBezTo>
                                <a:cubicBezTo>
                                  <a:pt x="11854" y="6361"/>
                                  <a:pt x="11850" y="6385"/>
                                  <a:pt x="11862" y="6421"/>
                                </a:cubicBezTo>
                                <a:cubicBezTo>
                                  <a:pt x="11878" y="6475"/>
                                  <a:pt x="11917" y="6523"/>
                                  <a:pt x="11973" y="6562"/>
                                </a:cubicBezTo>
                                <a:lnTo>
                                  <a:pt x="12255" y="6754"/>
                                </a:lnTo>
                                <a:lnTo>
                                  <a:pt x="12542" y="6562"/>
                                </a:lnTo>
                                <a:cubicBezTo>
                                  <a:pt x="12597" y="6523"/>
                                  <a:pt x="12637" y="6475"/>
                                  <a:pt x="12653" y="6421"/>
                                </a:cubicBezTo>
                                <a:cubicBezTo>
                                  <a:pt x="12665" y="6385"/>
                                  <a:pt x="12661" y="6361"/>
                                  <a:pt x="12661" y="6358"/>
                                </a:cubicBezTo>
                                <a:cubicBezTo>
                                  <a:pt x="12649" y="6262"/>
                                  <a:pt x="12558" y="6190"/>
                                  <a:pt x="12442" y="6190"/>
                                </a:cubicBezTo>
                                <a:close/>
                                <a:moveTo>
                                  <a:pt x="12864" y="7024"/>
                                </a:moveTo>
                                <a:cubicBezTo>
                                  <a:pt x="12824" y="6973"/>
                                  <a:pt x="12756" y="6943"/>
                                  <a:pt x="12681" y="6943"/>
                                </a:cubicBezTo>
                                <a:cubicBezTo>
                                  <a:pt x="12566" y="6943"/>
                                  <a:pt x="12474" y="7015"/>
                                  <a:pt x="12462" y="7111"/>
                                </a:cubicBezTo>
                                <a:cubicBezTo>
                                  <a:pt x="12462" y="7114"/>
                                  <a:pt x="12458" y="7138"/>
                                  <a:pt x="12470" y="7174"/>
                                </a:cubicBezTo>
                                <a:cubicBezTo>
                                  <a:pt x="12486" y="7228"/>
                                  <a:pt x="12526" y="7276"/>
                                  <a:pt x="12581" y="7315"/>
                                </a:cubicBezTo>
                                <a:lnTo>
                                  <a:pt x="12864" y="7507"/>
                                </a:lnTo>
                                <a:lnTo>
                                  <a:pt x="13150" y="7315"/>
                                </a:lnTo>
                                <a:cubicBezTo>
                                  <a:pt x="13206" y="7276"/>
                                  <a:pt x="13246" y="7228"/>
                                  <a:pt x="13261" y="7174"/>
                                </a:cubicBezTo>
                                <a:cubicBezTo>
                                  <a:pt x="13273" y="7138"/>
                                  <a:pt x="13269" y="7114"/>
                                  <a:pt x="13269" y="7111"/>
                                </a:cubicBezTo>
                                <a:cubicBezTo>
                                  <a:pt x="13257" y="7012"/>
                                  <a:pt x="13166" y="6943"/>
                                  <a:pt x="13051" y="6943"/>
                                </a:cubicBezTo>
                                <a:cubicBezTo>
                                  <a:pt x="12971" y="6943"/>
                                  <a:pt x="12900" y="6976"/>
                                  <a:pt x="12864" y="7024"/>
                                </a:cubicBezTo>
                                <a:close/>
                                <a:moveTo>
                                  <a:pt x="11591" y="7024"/>
                                </a:moveTo>
                                <a:cubicBezTo>
                                  <a:pt x="11552" y="6973"/>
                                  <a:pt x="11484" y="6943"/>
                                  <a:pt x="11408" y="6943"/>
                                </a:cubicBezTo>
                                <a:cubicBezTo>
                                  <a:pt x="11293" y="6943"/>
                                  <a:pt x="11202" y="7015"/>
                                  <a:pt x="11190" y="7111"/>
                                </a:cubicBezTo>
                                <a:cubicBezTo>
                                  <a:pt x="11190" y="7114"/>
                                  <a:pt x="11186" y="7138"/>
                                  <a:pt x="11198" y="7174"/>
                                </a:cubicBezTo>
                                <a:cubicBezTo>
                                  <a:pt x="11214" y="7228"/>
                                  <a:pt x="11253" y="7276"/>
                                  <a:pt x="11309" y="7315"/>
                                </a:cubicBezTo>
                                <a:lnTo>
                                  <a:pt x="11591" y="7507"/>
                                </a:lnTo>
                                <a:lnTo>
                                  <a:pt x="11878" y="7315"/>
                                </a:lnTo>
                                <a:cubicBezTo>
                                  <a:pt x="11933" y="7276"/>
                                  <a:pt x="11973" y="7228"/>
                                  <a:pt x="11989" y="7174"/>
                                </a:cubicBezTo>
                                <a:cubicBezTo>
                                  <a:pt x="12001" y="7138"/>
                                  <a:pt x="11997" y="7114"/>
                                  <a:pt x="11997" y="7111"/>
                                </a:cubicBezTo>
                                <a:cubicBezTo>
                                  <a:pt x="11985" y="7012"/>
                                  <a:pt x="11894" y="6943"/>
                                  <a:pt x="11778" y="6943"/>
                                </a:cubicBezTo>
                                <a:cubicBezTo>
                                  <a:pt x="11699" y="6943"/>
                                  <a:pt x="11631" y="6976"/>
                                  <a:pt x="11591" y="7024"/>
                                </a:cubicBezTo>
                                <a:close/>
                                <a:moveTo>
                                  <a:pt x="11174" y="6190"/>
                                </a:moveTo>
                                <a:cubicBezTo>
                                  <a:pt x="11098" y="6190"/>
                                  <a:pt x="11027" y="6220"/>
                                  <a:pt x="10987" y="6271"/>
                                </a:cubicBezTo>
                                <a:cubicBezTo>
                                  <a:pt x="10947" y="6220"/>
                                  <a:pt x="10880" y="6190"/>
                                  <a:pt x="10804" y="6190"/>
                                </a:cubicBezTo>
                                <a:cubicBezTo>
                                  <a:pt x="10689" y="6190"/>
                                  <a:pt x="10597" y="6262"/>
                                  <a:pt x="10585" y="6358"/>
                                </a:cubicBezTo>
                                <a:cubicBezTo>
                                  <a:pt x="10585" y="6361"/>
                                  <a:pt x="10581" y="6385"/>
                                  <a:pt x="10593" y="6421"/>
                                </a:cubicBezTo>
                                <a:cubicBezTo>
                                  <a:pt x="10609" y="6475"/>
                                  <a:pt x="10649" y="6523"/>
                                  <a:pt x="10705" y="6562"/>
                                </a:cubicBezTo>
                                <a:lnTo>
                                  <a:pt x="10987" y="6754"/>
                                </a:lnTo>
                                <a:lnTo>
                                  <a:pt x="11273" y="6562"/>
                                </a:lnTo>
                                <a:cubicBezTo>
                                  <a:pt x="11329" y="6523"/>
                                  <a:pt x="11369" y="6475"/>
                                  <a:pt x="11385" y="6421"/>
                                </a:cubicBezTo>
                                <a:cubicBezTo>
                                  <a:pt x="11396" y="6385"/>
                                  <a:pt x="11392" y="6361"/>
                                  <a:pt x="11392" y="6358"/>
                                </a:cubicBezTo>
                                <a:cubicBezTo>
                                  <a:pt x="11381" y="6262"/>
                                  <a:pt x="11289" y="6190"/>
                                  <a:pt x="11174" y="6190"/>
                                </a:cubicBezTo>
                                <a:close/>
                                <a:moveTo>
                                  <a:pt x="9802" y="6190"/>
                                </a:moveTo>
                                <a:cubicBezTo>
                                  <a:pt x="9726" y="6190"/>
                                  <a:pt x="9655" y="6220"/>
                                  <a:pt x="9615" y="6271"/>
                                </a:cubicBezTo>
                                <a:cubicBezTo>
                                  <a:pt x="9575" y="6220"/>
                                  <a:pt x="9508" y="6190"/>
                                  <a:pt x="9432" y="6190"/>
                                </a:cubicBezTo>
                                <a:cubicBezTo>
                                  <a:pt x="9317" y="6190"/>
                                  <a:pt x="9225" y="6262"/>
                                  <a:pt x="9213" y="6358"/>
                                </a:cubicBezTo>
                                <a:cubicBezTo>
                                  <a:pt x="9213" y="6361"/>
                                  <a:pt x="9209" y="6385"/>
                                  <a:pt x="9221" y="6421"/>
                                </a:cubicBezTo>
                                <a:cubicBezTo>
                                  <a:pt x="9237" y="6475"/>
                                  <a:pt x="9277" y="6523"/>
                                  <a:pt x="9333" y="6562"/>
                                </a:cubicBezTo>
                                <a:lnTo>
                                  <a:pt x="9615" y="6754"/>
                                </a:lnTo>
                                <a:lnTo>
                                  <a:pt x="9901" y="6562"/>
                                </a:lnTo>
                                <a:cubicBezTo>
                                  <a:pt x="9957" y="6523"/>
                                  <a:pt x="9997" y="6475"/>
                                  <a:pt x="10013" y="6421"/>
                                </a:cubicBezTo>
                                <a:cubicBezTo>
                                  <a:pt x="10025" y="6385"/>
                                  <a:pt x="10021" y="6361"/>
                                  <a:pt x="10021" y="6358"/>
                                </a:cubicBezTo>
                                <a:cubicBezTo>
                                  <a:pt x="10009" y="6262"/>
                                  <a:pt x="9917" y="6190"/>
                                  <a:pt x="9802" y="6190"/>
                                </a:cubicBezTo>
                                <a:close/>
                                <a:moveTo>
                                  <a:pt x="10319" y="7024"/>
                                </a:moveTo>
                                <a:cubicBezTo>
                                  <a:pt x="10279" y="6973"/>
                                  <a:pt x="10211" y="6943"/>
                                  <a:pt x="10136" y="6943"/>
                                </a:cubicBezTo>
                                <a:cubicBezTo>
                                  <a:pt x="10021" y="6943"/>
                                  <a:pt x="9929" y="7015"/>
                                  <a:pt x="9917" y="7111"/>
                                </a:cubicBezTo>
                                <a:cubicBezTo>
                                  <a:pt x="9917" y="7114"/>
                                  <a:pt x="9913" y="7138"/>
                                  <a:pt x="9925" y="7174"/>
                                </a:cubicBezTo>
                                <a:cubicBezTo>
                                  <a:pt x="9941" y="7228"/>
                                  <a:pt x="9981" y="7276"/>
                                  <a:pt x="10037" y="7315"/>
                                </a:cubicBezTo>
                                <a:lnTo>
                                  <a:pt x="10319" y="7507"/>
                                </a:lnTo>
                                <a:lnTo>
                                  <a:pt x="10605" y="7315"/>
                                </a:lnTo>
                                <a:cubicBezTo>
                                  <a:pt x="10661" y="7276"/>
                                  <a:pt x="10701" y="7228"/>
                                  <a:pt x="10716" y="7174"/>
                                </a:cubicBezTo>
                                <a:cubicBezTo>
                                  <a:pt x="10728" y="7138"/>
                                  <a:pt x="10724" y="7114"/>
                                  <a:pt x="10724" y="7111"/>
                                </a:cubicBezTo>
                                <a:cubicBezTo>
                                  <a:pt x="10713" y="7012"/>
                                  <a:pt x="10621" y="6943"/>
                                  <a:pt x="10506" y="6943"/>
                                </a:cubicBezTo>
                                <a:cubicBezTo>
                                  <a:pt x="10430" y="6943"/>
                                  <a:pt x="10359" y="6976"/>
                                  <a:pt x="10319" y="7024"/>
                                </a:cubicBezTo>
                                <a:close/>
                                <a:moveTo>
                                  <a:pt x="3380" y="13625"/>
                                </a:moveTo>
                                <a:lnTo>
                                  <a:pt x="3662" y="13817"/>
                                </a:lnTo>
                                <a:lnTo>
                                  <a:pt x="3949" y="13625"/>
                                </a:lnTo>
                                <a:cubicBezTo>
                                  <a:pt x="4004" y="13586"/>
                                  <a:pt x="4044" y="13538"/>
                                  <a:pt x="4060" y="13484"/>
                                </a:cubicBezTo>
                                <a:cubicBezTo>
                                  <a:pt x="4072" y="13448"/>
                                  <a:pt x="4068" y="13424"/>
                                  <a:pt x="4068" y="13421"/>
                                </a:cubicBezTo>
                                <a:cubicBezTo>
                                  <a:pt x="4056" y="13322"/>
                                  <a:pt x="3965" y="13253"/>
                                  <a:pt x="3849" y="13253"/>
                                </a:cubicBezTo>
                                <a:cubicBezTo>
                                  <a:pt x="3774" y="13253"/>
                                  <a:pt x="3702" y="13283"/>
                                  <a:pt x="3662" y="13334"/>
                                </a:cubicBezTo>
                                <a:cubicBezTo>
                                  <a:pt x="3623" y="13283"/>
                                  <a:pt x="3555" y="13253"/>
                                  <a:pt x="3479" y="13253"/>
                                </a:cubicBezTo>
                                <a:cubicBezTo>
                                  <a:pt x="3364" y="13253"/>
                                  <a:pt x="3273" y="13325"/>
                                  <a:pt x="3261" y="13421"/>
                                </a:cubicBezTo>
                                <a:cubicBezTo>
                                  <a:pt x="3261" y="13424"/>
                                  <a:pt x="3257" y="13448"/>
                                  <a:pt x="3269" y="13484"/>
                                </a:cubicBezTo>
                                <a:cubicBezTo>
                                  <a:pt x="3285" y="13538"/>
                                  <a:pt x="3324" y="13586"/>
                                  <a:pt x="3380" y="13625"/>
                                </a:cubicBezTo>
                                <a:close/>
                                <a:moveTo>
                                  <a:pt x="2656" y="9505"/>
                                </a:moveTo>
                                <a:cubicBezTo>
                                  <a:pt x="2656" y="9508"/>
                                  <a:pt x="2652" y="9532"/>
                                  <a:pt x="2664" y="9568"/>
                                </a:cubicBezTo>
                                <a:cubicBezTo>
                                  <a:pt x="2680" y="9622"/>
                                  <a:pt x="2720" y="9670"/>
                                  <a:pt x="2776" y="9709"/>
                                </a:cubicBezTo>
                                <a:lnTo>
                                  <a:pt x="3058" y="9901"/>
                                </a:lnTo>
                                <a:lnTo>
                                  <a:pt x="3344" y="9709"/>
                                </a:lnTo>
                                <a:cubicBezTo>
                                  <a:pt x="3400" y="9670"/>
                                  <a:pt x="3440" y="9622"/>
                                  <a:pt x="3456" y="9568"/>
                                </a:cubicBezTo>
                                <a:cubicBezTo>
                                  <a:pt x="3467" y="9532"/>
                                  <a:pt x="3463" y="9508"/>
                                  <a:pt x="3463" y="9505"/>
                                </a:cubicBezTo>
                                <a:cubicBezTo>
                                  <a:pt x="3452" y="9406"/>
                                  <a:pt x="3360" y="9337"/>
                                  <a:pt x="3245" y="9337"/>
                                </a:cubicBezTo>
                                <a:cubicBezTo>
                                  <a:pt x="3169" y="9337"/>
                                  <a:pt x="3098" y="9367"/>
                                  <a:pt x="3058" y="9418"/>
                                </a:cubicBezTo>
                                <a:cubicBezTo>
                                  <a:pt x="3018" y="9367"/>
                                  <a:pt x="2951" y="9337"/>
                                  <a:pt x="2875" y="9337"/>
                                </a:cubicBezTo>
                                <a:cubicBezTo>
                                  <a:pt x="2760" y="9334"/>
                                  <a:pt x="2668" y="9406"/>
                                  <a:pt x="2656" y="9505"/>
                                </a:cubicBezTo>
                                <a:close/>
                                <a:moveTo>
                                  <a:pt x="2656" y="11084"/>
                                </a:moveTo>
                                <a:cubicBezTo>
                                  <a:pt x="2656" y="11087"/>
                                  <a:pt x="2652" y="11111"/>
                                  <a:pt x="2664" y="11147"/>
                                </a:cubicBezTo>
                                <a:cubicBezTo>
                                  <a:pt x="2680" y="11201"/>
                                  <a:pt x="2720" y="11249"/>
                                  <a:pt x="2776" y="11288"/>
                                </a:cubicBezTo>
                                <a:lnTo>
                                  <a:pt x="3058" y="11480"/>
                                </a:lnTo>
                                <a:lnTo>
                                  <a:pt x="3344" y="11288"/>
                                </a:lnTo>
                                <a:cubicBezTo>
                                  <a:pt x="3400" y="11249"/>
                                  <a:pt x="3440" y="11201"/>
                                  <a:pt x="3456" y="11147"/>
                                </a:cubicBezTo>
                                <a:cubicBezTo>
                                  <a:pt x="3467" y="11111"/>
                                  <a:pt x="3463" y="11087"/>
                                  <a:pt x="3463" y="11084"/>
                                </a:cubicBezTo>
                                <a:cubicBezTo>
                                  <a:pt x="3452" y="10985"/>
                                  <a:pt x="3360" y="10916"/>
                                  <a:pt x="3245" y="10916"/>
                                </a:cubicBezTo>
                                <a:cubicBezTo>
                                  <a:pt x="3169" y="10916"/>
                                  <a:pt x="3098" y="10946"/>
                                  <a:pt x="3058" y="10997"/>
                                </a:cubicBezTo>
                                <a:cubicBezTo>
                                  <a:pt x="3018" y="10946"/>
                                  <a:pt x="2951" y="10916"/>
                                  <a:pt x="2875" y="10916"/>
                                </a:cubicBezTo>
                                <a:cubicBezTo>
                                  <a:pt x="2760" y="10916"/>
                                  <a:pt x="2668" y="10988"/>
                                  <a:pt x="2656" y="11084"/>
                                </a:cubicBezTo>
                                <a:close/>
                                <a:moveTo>
                                  <a:pt x="3245" y="7771"/>
                                </a:moveTo>
                                <a:cubicBezTo>
                                  <a:pt x="3169" y="7771"/>
                                  <a:pt x="3098" y="7801"/>
                                  <a:pt x="3058" y="7852"/>
                                </a:cubicBezTo>
                                <a:cubicBezTo>
                                  <a:pt x="3018" y="7801"/>
                                  <a:pt x="2951" y="7771"/>
                                  <a:pt x="2875" y="7771"/>
                                </a:cubicBezTo>
                                <a:cubicBezTo>
                                  <a:pt x="2760" y="7771"/>
                                  <a:pt x="2668" y="7843"/>
                                  <a:pt x="2656" y="7939"/>
                                </a:cubicBezTo>
                                <a:cubicBezTo>
                                  <a:pt x="2656" y="7942"/>
                                  <a:pt x="2652" y="7966"/>
                                  <a:pt x="2664" y="8002"/>
                                </a:cubicBezTo>
                                <a:cubicBezTo>
                                  <a:pt x="2680" y="8056"/>
                                  <a:pt x="2720" y="8104"/>
                                  <a:pt x="2776" y="8143"/>
                                </a:cubicBezTo>
                                <a:lnTo>
                                  <a:pt x="3058" y="8335"/>
                                </a:lnTo>
                                <a:lnTo>
                                  <a:pt x="3344" y="8143"/>
                                </a:lnTo>
                                <a:cubicBezTo>
                                  <a:pt x="3400" y="8104"/>
                                  <a:pt x="3440" y="8056"/>
                                  <a:pt x="3456" y="8002"/>
                                </a:cubicBezTo>
                                <a:cubicBezTo>
                                  <a:pt x="3467" y="7966"/>
                                  <a:pt x="3463" y="7942"/>
                                  <a:pt x="3463" y="7939"/>
                                </a:cubicBezTo>
                                <a:cubicBezTo>
                                  <a:pt x="3452" y="7840"/>
                                  <a:pt x="3360" y="7771"/>
                                  <a:pt x="3245" y="7771"/>
                                </a:cubicBezTo>
                                <a:close/>
                                <a:moveTo>
                                  <a:pt x="4752" y="13625"/>
                                </a:moveTo>
                                <a:lnTo>
                                  <a:pt x="5034" y="13817"/>
                                </a:lnTo>
                                <a:lnTo>
                                  <a:pt x="5320" y="13625"/>
                                </a:lnTo>
                                <a:cubicBezTo>
                                  <a:pt x="5376" y="13586"/>
                                  <a:pt x="5416" y="13538"/>
                                  <a:pt x="5432" y="13484"/>
                                </a:cubicBezTo>
                                <a:cubicBezTo>
                                  <a:pt x="5444" y="13448"/>
                                  <a:pt x="5440" y="13424"/>
                                  <a:pt x="5440" y="13421"/>
                                </a:cubicBezTo>
                                <a:cubicBezTo>
                                  <a:pt x="5428" y="13322"/>
                                  <a:pt x="5336" y="13253"/>
                                  <a:pt x="5221" y="13253"/>
                                </a:cubicBezTo>
                                <a:cubicBezTo>
                                  <a:pt x="5146" y="13253"/>
                                  <a:pt x="5074" y="13283"/>
                                  <a:pt x="5034" y="13334"/>
                                </a:cubicBezTo>
                                <a:cubicBezTo>
                                  <a:pt x="4994" y="13283"/>
                                  <a:pt x="4927" y="13253"/>
                                  <a:pt x="4851" y="13253"/>
                                </a:cubicBezTo>
                                <a:cubicBezTo>
                                  <a:pt x="4736" y="13253"/>
                                  <a:pt x="4644" y="13325"/>
                                  <a:pt x="4633" y="13421"/>
                                </a:cubicBezTo>
                                <a:cubicBezTo>
                                  <a:pt x="4633" y="13424"/>
                                  <a:pt x="4629" y="13448"/>
                                  <a:pt x="4641" y="13484"/>
                                </a:cubicBezTo>
                                <a:cubicBezTo>
                                  <a:pt x="4656" y="13538"/>
                                  <a:pt x="4696" y="13586"/>
                                  <a:pt x="4752" y="13625"/>
                                </a:cubicBezTo>
                                <a:close/>
                                <a:moveTo>
                                  <a:pt x="2656" y="12665"/>
                                </a:moveTo>
                                <a:cubicBezTo>
                                  <a:pt x="2656" y="12668"/>
                                  <a:pt x="2652" y="12692"/>
                                  <a:pt x="2664" y="12728"/>
                                </a:cubicBezTo>
                                <a:cubicBezTo>
                                  <a:pt x="2680" y="12782"/>
                                  <a:pt x="2720" y="12830"/>
                                  <a:pt x="2776" y="12869"/>
                                </a:cubicBezTo>
                                <a:lnTo>
                                  <a:pt x="3058" y="13061"/>
                                </a:lnTo>
                                <a:lnTo>
                                  <a:pt x="3344" y="12869"/>
                                </a:lnTo>
                                <a:cubicBezTo>
                                  <a:pt x="3400" y="12830"/>
                                  <a:pt x="3440" y="12782"/>
                                  <a:pt x="3456" y="12728"/>
                                </a:cubicBezTo>
                                <a:cubicBezTo>
                                  <a:pt x="3467" y="12692"/>
                                  <a:pt x="3463" y="12668"/>
                                  <a:pt x="3463" y="12665"/>
                                </a:cubicBezTo>
                                <a:cubicBezTo>
                                  <a:pt x="3452" y="12566"/>
                                  <a:pt x="3360" y="12497"/>
                                  <a:pt x="3245" y="12497"/>
                                </a:cubicBezTo>
                                <a:cubicBezTo>
                                  <a:pt x="3169" y="12497"/>
                                  <a:pt x="3098" y="12527"/>
                                  <a:pt x="3058" y="12578"/>
                                </a:cubicBezTo>
                                <a:cubicBezTo>
                                  <a:pt x="3018" y="12527"/>
                                  <a:pt x="2951" y="12497"/>
                                  <a:pt x="2875" y="12497"/>
                                </a:cubicBezTo>
                                <a:cubicBezTo>
                                  <a:pt x="2760" y="12497"/>
                                  <a:pt x="2668" y="12566"/>
                                  <a:pt x="2656" y="12665"/>
                                </a:cubicBezTo>
                                <a:close/>
                                <a:moveTo>
                                  <a:pt x="3662" y="8605"/>
                                </a:moveTo>
                                <a:cubicBezTo>
                                  <a:pt x="3623" y="8554"/>
                                  <a:pt x="3555" y="8524"/>
                                  <a:pt x="3479" y="8524"/>
                                </a:cubicBezTo>
                                <a:cubicBezTo>
                                  <a:pt x="3364" y="8524"/>
                                  <a:pt x="3273" y="8596"/>
                                  <a:pt x="3261" y="8692"/>
                                </a:cubicBezTo>
                                <a:cubicBezTo>
                                  <a:pt x="3261" y="8695"/>
                                  <a:pt x="3257" y="8719"/>
                                  <a:pt x="3269" y="8755"/>
                                </a:cubicBezTo>
                                <a:cubicBezTo>
                                  <a:pt x="3285" y="8809"/>
                                  <a:pt x="3324" y="8857"/>
                                  <a:pt x="3380" y="8896"/>
                                </a:cubicBezTo>
                                <a:lnTo>
                                  <a:pt x="3662" y="9088"/>
                                </a:lnTo>
                                <a:lnTo>
                                  <a:pt x="3949" y="8896"/>
                                </a:lnTo>
                                <a:cubicBezTo>
                                  <a:pt x="4004" y="8857"/>
                                  <a:pt x="4044" y="8809"/>
                                  <a:pt x="4060" y="8755"/>
                                </a:cubicBezTo>
                                <a:cubicBezTo>
                                  <a:pt x="4072" y="8719"/>
                                  <a:pt x="4068" y="8695"/>
                                  <a:pt x="4068" y="8692"/>
                                </a:cubicBezTo>
                                <a:cubicBezTo>
                                  <a:pt x="4056" y="8593"/>
                                  <a:pt x="3965" y="8524"/>
                                  <a:pt x="3849" y="8524"/>
                                </a:cubicBezTo>
                                <a:cubicBezTo>
                                  <a:pt x="3774" y="8524"/>
                                  <a:pt x="3702" y="8554"/>
                                  <a:pt x="3662" y="8605"/>
                                </a:cubicBezTo>
                                <a:close/>
                                <a:moveTo>
                                  <a:pt x="8529" y="7771"/>
                                </a:moveTo>
                                <a:cubicBezTo>
                                  <a:pt x="8454" y="7771"/>
                                  <a:pt x="8382" y="7801"/>
                                  <a:pt x="8343" y="7852"/>
                                </a:cubicBezTo>
                                <a:cubicBezTo>
                                  <a:pt x="8303" y="7801"/>
                                  <a:pt x="8235" y="7771"/>
                                  <a:pt x="8160" y="7771"/>
                                </a:cubicBezTo>
                                <a:cubicBezTo>
                                  <a:pt x="8044" y="7771"/>
                                  <a:pt x="7953" y="7843"/>
                                  <a:pt x="7941" y="7939"/>
                                </a:cubicBezTo>
                                <a:cubicBezTo>
                                  <a:pt x="7941" y="7942"/>
                                  <a:pt x="7937" y="7966"/>
                                  <a:pt x="7949" y="8002"/>
                                </a:cubicBezTo>
                                <a:cubicBezTo>
                                  <a:pt x="7965" y="8056"/>
                                  <a:pt x="8005" y="8104"/>
                                  <a:pt x="8060" y="8143"/>
                                </a:cubicBezTo>
                                <a:lnTo>
                                  <a:pt x="8343" y="8335"/>
                                </a:lnTo>
                                <a:lnTo>
                                  <a:pt x="8629" y="8143"/>
                                </a:lnTo>
                                <a:cubicBezTo>
                                  <a:pt x="8685" y="8104"/>
                                  <a:pt x="8724" y="8056"/>
                                  <a:pt x="8740" y="8002"/>
                                </a:cubicBezTo>
                                <a:cubicBezTo>
                                  <a:pt x="8752" y="7966"/>
                                  <a:pt x="8748" y="7942"/>
                                  <a:pt x="8748" y="7939"/>
                                </a:cubicBezTo>
                                <a:cubicBezTo>
                                  <a:pt x="8736" y="7840"/>
                                  <a:pt x="8645" y="7771"/>
                                  <a:pt x="8529" y="7771"/>
                                </a:cubicBezTo>
                                <a:close/>
                                <a:moveTo>
                                  <a:pt x="4617" y="12872"/>
                                </a:moveTo>
                                <a:cubicBezTo>
                                  <a:pt x="4672" y="12833"/>
                                  <a:pt x="4712" y="12785"/>
                                  <a:pt x="4728" y="12731"/>
                                </a:cubicBezTo>
                                <a:cubicBezTo>
                                  <a:pt x="4740" y="12695"/>
                                  <a:pt x="4736" y="12671"/>
                                  <a:pt x="4736" y="12668"/>
                                </a:cubicBezTo>
                                <a:cubicBezTo>
                                  <a:pt x="4724" y="12569"/>
                                  <a:pt x="4633" y="12500"/>
                                  <a:pt x="4517" y="12500"/>
                                </a:cubicBezTo>
                                <a:cubicBezTo>
                                  <a:pt x="4442" y="12500"/>
                                  <a:pt x="4370" y="12530"/>
                                  <a:pt x="4330" y="12581"/>
                                </a:cubicBezTo>
                                <a:cubicBezTo>
                                  <a:pt x="4291" y="12530"/>
                                  <a:pt x="4223" y="12500"/>
                                  <a:pt x="4147" y="12500"/>
                                </a:cubicBezTo>
                                <a:cubicBezTo>
                                  <a:pt x="4032" y="12500"/>
                                  <a:pt x="3941" y="12572"/>
                                  <a:pt x="3929" y="12668"/>
                                </a:cubicBezTo>
                                <a:cubicBezTo>
                                  <a:pt x="3929" y="12671"/>
                                  <a:pt x="3925" y="12695"/>
                                  <a:pt x="3937" y="12731"/>
                                </a:cubicBezTo>
                                <a:cubicBezTo>
                                  <a:pt x="3953" y="12785"/>
                                  <a:pt x="3992" y="12833"/>
                                  <a:pt x="4048" y="12872"/>
                                </a:cubicBezTo>
                                <a:lnTo>
                                  <a:pt x="4330" y="13064"/>
                                </a:lnTo>
                                <a:lnTo>
                                  <a:pt x="4617" y="12872"/>
                                </a:lnTo>
                                <a:close/>
                                <a:moveTo>
                                  <a:pt x="7158" y="7771"/>
                                </a:moveTo>
                                <a:cubicBezTo>
                                  <a:pt x="7082" y="7771"/>
                                  <a:pt x="7010" y="7801"/>
                                  <a:pt x="6971" y="7852"/>
                                </a:cubicBezTo>
                                <a:cubicBezTo>
                                  <a:pt x="6931" y="7801"/>
                                  <a:pt x="6863" y="7771"/>
                                  <a:pt x="6788" y="7771"/>
                                </a:cubicBezTo>
                                <a:cubicBezTo>
                                  <a:pt x="6672" y="7771"/>
                                  <a:pt x="6581" y="7843"/>
                                  <a:pt x="6569" y="7939"/>
                                </a:cubicBezTo>
                                <a:cubicBezTo>
                                  <a:pt x="6569" y="7942"/>
                                  <a:pt x="6565" y="7966"/>
                                  <a:pt x="6577" y="8002"/>
                                </a:cubicBezTo>
                                <a:cubicBezTo>
                                  <a:pt x="6593" y="8056"/>
                                  <a:pt x="6633" y="8104"/>
                                  <a:pt x="6688" y="8143"/>
                                </a:cubicBezTo>
                                <a:lnTo>
                                  <a:pt x="6971" y="8335"/>
                                </a:lnTo>
                                <a:lnTo>
                                  <a:pt x="7257" y="8143"/>
                                </a:lnTo>
                                <a:cubicBezTo>
                                  <a:pt x="7313" y="8104"/>
                                  <a:pt x="7352" y="8056"/>
                                  <a:pt x="7368" y="8002"/>
                                </a:cubicBezTo>
                                <a:cubicBezTo>
                                  <a:pt x="7380" y="7966"/>
                                  <a:pt x="7376" y="7942"/>
                                  <a:pt x="7376" y="7939"/>
                                </a:cubicBezTo>
                                <a:cubicBezTo>
                                  <a:pt x="7368" y="7840"/>
                                  <a:pt x="7273" y="7771"/>
                                  <a:pt x="7158" y="7771"/>
                                </a:cubicBezTo>
                                <a:close/>
                                <a:moveTo>
                                  <a:pt x="4517" y="7771"/>
                                </a:moveTo>
                                <a:cubicBezTo>
                                  <a:pt x="4442" y="7771"/>
                                  <a:pt x="4370" y="7801"/>
                                  <a:pt x="4330" y="7852"/>
                                </a:cubicBezTo>
                                <a:cubicBezTo>
                                  <a:pt x="4291" y="7801"/>
                                  <a:pt x="4223" y="7771"/>
                                  <a:pt x="4147" y="7771"/>
                                </a:cubicBezTo>
                                <a:cubicBezTo>
                                  <a:pt x="4032" y="7771"/>
                                  <a:pt x="3941" y="7843"/>
                                  <a:pt x="3929" y="7939"/>
                                </a:cubicBezTo>
                                <a:cubicBezTo>
                                  <a:pt x="3929" y="7942"/>
                                  <a:pt x="3925" y="7966"/>
                                  <a:pt x="3937" y="8002"/>
                                </a:cubicBezTo>
                                <a:cubicBezTo>
                                  <a:pt x="3953" y="8056"/>
                                  <a:pt x="3992" y="8104"/>
                                  <a:pt x="4048" y="8143"/>
                                </a:cubicBezTo>
                                <a:lnTo>
                                  <a:pt x="4330" y="8335"/>
                                </a:lnTo>
                                <a:lnTo>
                                  <a:pt x="4617" y="8143"/>
                                </a:lnTo>
                                <a:cubicBezTo>
                                  <a:pt x="4672" y="8104"/>
                                  <a:pt x="4712" y="8056"/>
                                  <a:pt x="4728" y="8002"/>
                                </a:cubicBezTo>
                                <a:cubicBezTo>
                                  <a:pt x="4740" y="7966"/>
                                  <a:pt x="4736" y="7942"/>
                                  <a:pt x="4736" y="7939"/>
                                </a:cubicBezTo>
                                <a:cubicBezTo>
                                  <a:pt x="4724" y="7840"/>
                                  <a:pt x="4633" y="7771"/>
                                  <a:pt x="4517" y="7771"/>
                                </a:cubicBezTo>
                                <a:close/>
                                <a:moveTo>
                                  <a:pt x="6307" y="8605"/>
                                </a:moveTo>
                                <a:cubicBezTo>
                                  <a:pt x="6267" y="8554"/>
                                  <a:pt x="6199" y="8524"/>
                                  <a:pt x="6124" y="8524"/>
                                </a:cubicBezTo>
                                <a:cubicBezTo>
                                  <a:pt x="6008" y="8524"/>
                                  <a:pt x="5917" y="8596"/>
                                  <a:pt x="5905" y="8692"/>
                                </a:cubicBezTo>
                                <a:cubicBezTo>
                                  <a:pt x="5905" y="8695"/>
                                  <a:pt x="5901" y="8719"/>
                                  <a:pt x="5913" y="8755"/>
                                </a:cubicBezTo>
                                <a:cubicBezTo>
                                  <a:pt x="5929" y="8809"/>
                                  <a:pt x="5969" y="8857"/>
                                  <a:pt x="6024" y="8896"/>
                                </a:cubicBezTo>
                                <a:lnTo>
                                  <a:pt x="6307" y="9088"/>
                                </a:lnTo>
                                <a:lnTo>
                                  <a:pt x="6593" y="8896"/>
                                </a:lnTo>
                                <a:cubicBezTo>
                                  <a:pt x="6649" y="8857"/>
                                  <a:pt x="6688" y="8809"/>
                                  <a:pt x="6704" y="8755"/>
                                </a:cubicBezTo>
                                <a:cubicBezTo>
                                  <a:pt x="6716" y="8719"/>
                                  <a:pt x="6712" y="8695"/>
                                  <a:pt x="6712" y="8692"/>
                                </a:cubicBezTo>
                                <a:cubicBezTo>
                                  <a:pt x="6700" y="8593"/>
                                  <a:pt x="6609" y="8524"/>
                                  <a:pt x="6494" y="8524"/>
                                </a:cubicBezTo>
                                <a:cubicBezTo>
                                  <a:pt x="6414" y="8524"/>
                                  <a:pt x="6346" y="8554"/>
                                  <a:pt x="6307" y="8605"/>
                                </a:cubicBezTo>
                                <a:close/>
                                <a:moveTo>
                                  <a:pt x="7675" y="8605"/>
                                </a:moveTo>
                                <a:cubicBezTo>
                                  <a:pt x="7635" y="8554"/>
                                  <a:pt x="7567" y="8524"/>
                                  <a:pt x="7492" y="8524"/>
                                </a:cubicBezTo>
                                <a:cubicBezTo>
                                  <a:pt x="7376" y="8524"/>
                                  <a:pt x="7285" y="8596"/>
                                  <a:pt x="7273" y="8692"/>
                                </a:cubicBezTo>
                                <a:cubicBezTo>
                                  <a:pt x="7273" y="8695"/>
                                  <a:pt x="7269" y="8719"/>
                                  <a:pt x="7281" y="8755"/>
                                </a:cubicBezTo>
                                <a:cubicBezTo>
                                  <a:pt x="7297" y="8809"/>
                                  <a:pt x="7337" y="8857"/>
                                  <a:pt x="7392" y="8896"/>
                                </a:cubicBezTo>
                                <a:lnTo>
                                  <a:pt x="7675" y="9088"/>
                                </a:lnTo>
                                <a:lnTo>
                                  <a:pt x="7961" y="8896"/>
                                </a:lnTo>
                                <a:cubicBezTo>
                                  <a:pt x="8016" y="8857"/>
                                  <a:pt x="8056" y="8809"/>
                                  <a:pt x="8072" y="8755"/>
                                </a:cubicBezTo>
                                <a:cubicBezTo>
                                  <a:pt x="8084" y="8719"/>
                                  <a:pt x="8080" y="8695"/>
                                  <a:pt x="8080" y="8692"/>
                                </a:cubicBezTo>
                                <a:cubicBezTo>
                                  <a:pt x="8068" y="8593"/>
                                  <a:pt x="7977" y="8524"/>
                                  <a:pt x="7861" y="8524"/>
                                </a:cubicBezTo>
                                <a:cubicBezTo>
                                  <a:pt x="7786" y="8524"/>
                                  <a:pt x="7714" y="8554"/>
                                  <a:pt x="7675" y="8605"/>
                                </a:cubicBezTo>
                                <a:close/>
                                <a:moveTo>
                                  <a:pt x="5034" y="8605"/>
                                </a:moveTo>
                                <a:cubicBezTo>
                                  <a:pt x="4994" y="8554"/>
                                  <a:pt x="4927" y="8524"/>
                                  <a:pt x="4851" y="8524"/>
                                </a:cubicBezTo>
                                <a:cubicBezTo>
                                  <a:pt x="4736" y="8524"/>
                                  <a:pt x="4644" y="8596"/>
                                  <a:pt x="4633" y="8692"/>
                                </a:cubicBezTo>
                                <a:cubicBezTo>
                                  <a:pt x="4633" y="8695"/>
                                  <a:pt x="4629" y="8719"/>
                                  <a:pt x="4641" y="8755"/>
                                </a:cubicBezTo>
                                <a:cubicBezTo>
                                  <a:pt x="4656" y="8809"/>
                                  <a:pt x="4696" y="8857"/>
                                  <a:pt x="4752" y="8896"/>
                                </a:cubicBezTo>
                                <a:lnTo>
                                  <a:pt x="5034" y="9088"/>
                                </a:lnTo>
                                <a:lnTo>
                                  <a:pt x="5320" y="8896"/>
                                </a:lnTo>
                                <a:cubicBezTo>
                                  <a:pt x="5376" y="8857"/>
                                  <a:pt x="5416" y="8809"/>
                                  <a:pt x="5432" y="8755"/>
                                </a:cubicBezTo>
                                <a:cubicBezTo>
                                  <a:pt x="5444" y="8719"/>
                                  <a:pt x="5440" y="8695"/>
                                  <a:pt x="5440" y="8692"/>
                                </a:cubicBezTo>
                                <a:cubicBezTo>
                                  <a:pt x="5428" y="8593"/>
                                  <a:pt x="5336" y="8524"/>
                                  <a:pt x="5221" y="8524"/>
                                </a:cubicBezTo>
                                <a:cubicBezTo>
                                  <a:pt x="5146" y="8524"/>
                                  <a:pt x="5074" y="8554"/>
                                  <a:pt x="5034" y="8605"/>
                                </a:cubicBezTo>
                                <a:close/>
                                <a:moveTo>
                                  <a:pt x="5889" y="7771"/>
                                </a:moveTo>
                                <a:cubicBezTo>
                                  <a:pt x="5814" y="7771"/>
                                  <a:pt x="5742" y="7801"/>
                                  <a:pt x="5702" y="7852"/>
                                </a:cubicBezTo>
                                <a:cubicBezTo>
                                  <a:pt x="5662" y="7801"/>
                                  <a:pt x="5595" y="7771"/>
                                  <a:pt x="5519" y="7771"/>
                                </a:cubicBezTo>
                                <a:cubicBezTo>
                                  <a:pt x="5404" y="7771"/>
                                  <a:pt x="5313" y="7843"/>
                                  <a:pt x="5301" y="7939"/>
                                </a:cubicBezTo>
                                <a:cubicBezTo>
                                  <a:pt x="5301" y="7942"/>
                                  <a:pt x="5297" y="7966"/>
                                  <a:pt x="5309" y="8002"/>
                                </a:cubicBezTo>
                                <a:cubicBezTo>
                                  <a:pt x="5324" y="8056"/>
                                  <a:pt x="5364" y="8104"/>
                                  <a:pt x="5420" y="8143"/>
                                </a:cubicBezTo>
                                <a:lnTo>
                                  <a:pt x="5702" y="8335"/>
                                </a:lnTo>
                                <a:lnTo>
                                  <a:pt x="5989" y="8143"/>
                                </a:lnTo>
                                <a:cubicBezTo>
                                  <a:pt x="6044" y="8104"/>
                                  <a:pt x="6084" y="8056"/>
                                  <a:pt x="6100" y="8002"/>
                                </a:cubicBezTo>
                                <a:cubicBezTo>
                                  <a:pt x="6112" y="7966"/>
                                  <a:pt x="6108" y="7942"/>
                                  <a:pt x="6108" y="7939"/>
                                </a:cubicBezTo>
                                <a:cubicBezTo>
                                  <a:pt x="6096" y="7840"/>
                                  <a:pt x="6004" y="7771"/>
                                  <a:pt x="5889" y="7771"/>
                                </a:cubicBezTo>
                                <a:close/>
                                <a:moveTo>
                                  <a:pt x="13949" y="13625"/>
                                </a:moveTo>
                                <a:lnTo>
                                  <a:pt x="14232" y="13817"/>
                                </a:lnTo>
                                <a:lnTo>
                                  <a:pt x="14518" y="13625"/>
                                </a:lnTo>
                                <a:cubicBezTo>
                                  <a:pt x="14574" y="13586"/>
                                  <a:pt x="14613" y="13538"/>
                                  <a:pt x="14629" y="13484"/>
                                </a:cubicBezTo>
                                <a:cubicBezTo>
                                  <a:pt x="14641" y="13448"/>
                                  <a:pt x="14637" y="13424"/>
                                  <a:pt x="14637" y="13421"/>
                                </a:cubicBezTo>
                                <a:cubicBezTo>
                                  <a:pt x="14625" y="13322"/>
                                  <a:pt x="14534" y="13253"/>
                                  <a:pt x="14419" y="13253"/>
                                </a:cubicBezTo>
                                <a:cubicBezTo>
                                  <a:pt x="14343" y="13253"/>
                                  <a:pt x="14271" y="13283"/>
                                  <a:pt x="14232" y="13334"/>
                                </a:cubicBezTo>
                                <a:cubicBezTo>
                                  <a:pt x="14192" y="13283"/>
                                  <a:pt x="14124" y="13253"/>
                                  <a:pt x="14049" y="13253"/>
                                </a:cubicBezTo>
                                <a:cubicBezTo>
                                  <a:pt x="13933" y="13253"/>
                                  <a:pt x="13842" y="13325"/>
                                  <a:pt x="13830" y="13421"/>
                                </a:cubicBezTo>
                                <a:cubicBezTo>
                                  <a:pt x="13830" y="13424"/>
                                  <a:pt x="13826" y="13448"/>
                                  <a:pt x="13838" y="13484"/>
                                </a:cubicBezTo>
                                <a:cubicBezTo>
                                  <a:pt x="13854" y="13538"/>
                                  <a:pt x="13894" y="13586"/>
                                  <a:pt x="13949" y="13625"/>
                                </a:cubicBezTo>
                                <a:close/>
                                <a:moveTo>
                                  <a:pt x="11309" y="13625"/>
                                </a:moveTo>
                                <a:lnTo>
                                  <a:pt x="11591" y="13817"/>
                                </a:lnTo>
                                <a:lnTo>
                                  <a:pt x="11878" y="13625"/>
                                </a:lnTo>
                                <a:cubicBezTo>
                                  <a:pt x="11933" y="13586"/>
                                  <a:pt x="11973" y="13538"/>
                                  <a:pt x="11989" y="13484"/>
                                </a:cubicBezTo>
                                <a:cubicBezTo>
                                  <a:pt x="12001" y="13448"/>
                                  <a:pt x="11997" y="13424"/>
                                  <a:pt x="11997" y="13421"/>
                                </a:cubicBezTo>
                                <a:cubicBezTo>
                                  <a:pt x="11985" y="13322"/>
                                  <a:pt x="11894" y="13253"/>
                                  <a:pt x="11778" y="13253"/>
                                </a:cubicBezTo>
                                <a:cubicBezTo>
                                  <a:pt x="11703" y="13253"/>
                                  <a:pt x="11631" y="13283"/>
                                  <a:pt x="11591" y="13334"/>
                                </a:cubicBezTo>
                                <a:cubicBezTo>
                                  <a:pt x="11552" y="13283"/>
                                  <a:pt x="11484" y="13253"/>
                                  <a:pt x="11408" y="13253"/>
                                </a:cubicBezTo>
                                <a:cubicBezTo>
                                  <a:pt x="11293" y="13253"/>
                                  <a:pt x="11202" y="13325"/>
                                  <a:pt x="11190" y="13421"/>
                                </a:cubicBezTo>
                                <a:cubicBezTo>
                                  <a:pt x="11190" y="13424"/>
                                  <a:pt x="11186" y="13448"/>
                                  <a:pt x="11198" y="13484"/>
                                </a:cubicBezTo>
                                <a:cubicBezTo>
                                  <a:pt x="11214" y="13538"/>
                                  <a:pt x="11249" y="13586"/>
                                  <a:pt x="11309" y="13625"/>
                                </a:cubicBezTo>
                                <a:close/>
                                <a:moveTo>
                                  <a:pt x="11273" y="12872"/>
                                </a:moveTo>
                                <a:cubicBezTo>
                                  <a:pt x="11329" y="12833"/>
                                  <a:pt x="11369" y="12785"/>
                                  <a:pt x="11385" y="12731"/>
                                </a:cubicBezTo>
                                <a:cubicBezTo>
                                  <a:pt x="11396" y="12695"/>
                                  <a:pt x="11392" y="12671"/>
                                  <a:pt x="11392" y="12668"/>
                                </a:cubicBezTo>
                                <a:cubicBezTo>
                                  <a:pt x="11381" y="12569"/>
                                  <a:pt x="11289" y="12500"/>
                                  <a:pt x="11174" y="12500"/>
                                </a:cubicBezTo>
                                <a:cubicBezTo>
                                  <a:pt x="11098" y="12500"/>
                                  <a:pt x="11027" y="12530"/>
                                  <a:pt x="10987" y="12581"/>
                                </a:cubicBezTo>
                                <a:cubicBezTo>
                                  <a:pt x="10947" y="12530"/>
                                  <a:pt x="10880" y="12500"/>
                                  <a:pt x="10804" y="12500"/>
                                </a:cubicBezTo>
                                <a:cubicBezTo>
                                  <a:pt x="10689" y="12500"/>
                                  <a:pt x="10597" y="12572"/>
                                  <a:pt x="10585" y="12668"/>
                                </a:cubicBezTo>
                                <a:cubicBezTo>
                                  <a:pt x="10585" y="12671"/>
                                  <a:pt x="10581" y="12695"/>
                                  <a:pt x="10593" y="12731"/>
                                </a:cubicBezTo>
                                <a:cubicBezTo>
                                  <a:pt x="10609" y="12785"/>
                                  <a:pt x="10649" y="12833"/>
                                  <a:pt x="10705" y="12872"/>
                                </a:cubicBezTo>
                                <a:lnTo>
                                  <a:pt x="10987" y="13064"/>
                                </a:lnTo>
                                <a:lnTo>
                                  <a:pt x="11273" y="12872"/>
                                </a:lnTo>
                                <a:close/>
                                <a:moveTo>
                                  <a:pt x="12546" y="12872"/>
                                </a:moveTo>
                                <a:cubicBezTo>
                                  <a:pt x="12601" y="12833"/>
                                  <a:pt x="12641" y="12785"/>
                                  <a:pt x="12657" y="12731"/>
                                </a:cubicBezTo>
                                <a:cubicBezTo>
                                  <a:pt x="12669" y="12695"/>
                                  <a:pt x="12665" y="12671"/>
                                  <a:pt x="12665" y="12668"/>
                                </a:cubicBezTo>
                                <a:cubicBezTo>
                                  <a:pt x="12653" y="12569"/>
                                  <a:pt x="12562" y="12500"/>
                                  <a:pt x="12446" y="12500"/>
                                </a:cubicBezTo>
                                <a:cubicBezTo>
                                  <a:pt x="12371" y="12500"/>
                                  <a:pt x="12299" y="12530"/>
                                  <a:pt x="12259" y="12581"/>
                                </a:cubicBezTo>
                                <a:cubicBezTo>
                                  <a:pt x="12220" y="12530"/>
                                  <a:pt x="12152" y="12500"/>
                                  <a:pt x="12076" y="12500"/>
                                </a:cubicBezTo>
                                <a:cubicBezTo>
                                  <a:pt x="11961" y="12500"/>
                                  <a:pt x="11870" y="12572"/>
                                  <a:pt x="11858" y="12668"/>
                                </a:cubicBezTo>
                                <a:cubicBezTo>
                                  <a:pt x="11858" y="12671"/>
                                  <a:pt x="11854" y="12695"/>
                                  <a:pt x="11866" y="12731"/>
                                </a:cubicBezTo>
                                <a:cubicBezTo>
                                  <a:pt x="11882" y="12785"/>
                                  <a:pt x="11921" y="12833"/>
                                  <a:pt x="11977" y="12872"/>
                                </a:cubicBezTo>
                                <a:lnTo>
                                  <a:pt x="12259" y="13064"/>
                                </a:lnTo>
                                <a:lnTo>
                                  <a:pt x="12546" y="12872"/>
                                </a:lnTo>
                                <a:close/>
                                <a:moveTo>
                                  <a:pt x="10037" y="13625"/>
                                </a:moveTo>
                                <a:lnTo>
                                  <a:pt x="10319" y="13817"/>
                                </a:lnTo>
                                <a:lnTo>
                                  <a:pt x="10605" y="13625"/>
                                </a:lnTo>
                                <a:cubicBezTo>
                                  <a:pt x="10661" y="13586"/>
                                  <a:pt x="10701" y="13538"/>
                                  <a:pt x="10716" y="13484"/>
                                </a:cubicBezTo>
                                <a:cubicBezTo>
                                  <a:pt x="10728" y="13448"/>
                                  <a:pt x="10724" y="13424"/>
                                  <a:pt x="10724" y="13421"/>
                                </a:cubicBezTo>
                                <a:cubicBezTo>
                                  <a:pt x="10713" y="13322"/>
                                  <a:pt x="10621" y="13253"/>
                                  <a:pt x="10506" y="13253"/>
                                </a:cubicBezTo>
                                <a:cubicBezTo>
                                  <a:pt x="10430" y="13253"/>
                                  <a:pt x="10359" y="13283"/>
                                  <a:pt x="10319" y="13334"/>
                                </a:cubicBezTo>
                                <a:cubicBezTo>
                                  <a:pt x="10279" y="13283"/>
                                  <a:pt x="10211" y="13253"/>
                                  <a:pt x="10136" y="13253"/>
                                </a:cubicBezTo>
                                <a:cubicBezTo>
                                  <a:pt x="10021" y="13253"/>
                                  <a:pt x="9929" y="13325"/>
                                  <a:pt x="9917" y="13421"/>
                                </a:cubicBezTo>
                                <a:cubicBezTo>
                                  <a:pt x="9917" y="13424"/>
                                  <a:pt x="9913" y="13448"/>
                                  <a:pt x="9925" y="13484"/>
                                </a:cubicBezTo>
                                <a:cubicBezTo>
                                  <a:pt x="9941" y="13538"/>
                                  <a:pt x="9981" y="13586"/>
                                  <a:pt x="10037" y="13625"/>
                                </a:cubicBezTo>
                                <a:close/>
                                <a:moveTo>
                                  <a:pt x="12581" y="13625"/>
                                </a:moveTo>
                                <a:lnTo>
                                  <a:pt x="12864" y="13817"/>
                                </a:lnTo>
                                <a:lnTo>
                                  <a:pt x="13150" y="13625"/>
                                </a:lnTo>
                                <a:cubicBezTo>
                                  <a:pt x="13206" y="13586"/>
                                  <a:pt x="13246" y="13538"/>
                                  <a:pt x="13261" y="13484"/>
                                </a:cubicBezTo>
                                <a:cubicBezTo>
                                  <a:pt x="13273" y="13448"/>
                                  <a:pt x="13269" y="13424"/>
                                  <a:pt x="13269" y="13421"/>
                                </a:cubicBezTo>
                                <a:cubicBezTo>
                                  <a:pt x="13257" y="13322"/>
                                  <a:pt x="13166" y="13253"/>
                                  <a:pt x="13051" y="13253"/>
                                </a:cubicBezTo>
                                <a:cubicBezTo>
                                  <a:pt x="12975" y="13253"/>
                                  <a:pt x="12904" y="13283"/>
                                  <a:pt x="12864" y="13334"/>
                                </a:cubicBezTo>
                                <a:cubicBezTo>
                                  <a:pt x="12824" y="13283"/>
                                  <a:pt x="12756" y="13253"/>
                                  <a:pt x="12681" y="13253"/>
                                </a:cubicBezTo>
                                <a:cubicBezTo>
                                  <a:pt x="12566" y="13253"/>
                                  <a:pt x="12474" y="13325"/>
                                  <a:pt x="12462" y="13421"/>
                                </a:cubicBezTo>
                                <a:cubicBezTo>
                                  <a:pt x="12462" y="13424"/>
                                  <a:pt x="12458" y="13448"/>
                                  <a:pt x="12470" y="13484"/>
                                </a:cubicBezTo>
                                <a:cubicBezTo>
                                  <a:pt x="12486" y="13538"/>
                                  <a:pt x="12522" y="13586"/>
                                  <a:pt x="12581" y="13625"/>
                                </a:cubicBezTo>
                                <a:close/>
                                <a:moveTo>
                                  <a:pt x="15186" y="12872"/>
                                </a:moveTo>
                                <a:cubicBezTo>
                                  <a:pt x="15242" y="12833"/>
                                  <a:pt x="15281" y="12785"/>
                                  <a:pt x="15297" y="12731"/>
                                </a:cubicBezTo>
                                <a:cubicBezTo>
                                  <a:pt x="15309" y="12695"/>
                                  <a:pt x="15305" y="12671"/>
                                  <a:pt x="15305" y="12668"/>
                                </a:cubicBezTo>
                                <a:cubicBezTo>
                                  <a:pt x="15293" y="12569"/>
                                  <a:pt x="15202" y="12500"/>
                                  <a:pt x="15087" y="12500"/>
                                </a:cubicBezTo>
                                <a:cubicBezTo>
                                  <a:pt x="15011" y="12500"/>
                                  <a:pt x="14939" y="12530"/>
                                  <a:pt x="14900" y="12581"/>
                                </a:cubicBezTo>
                                <a:cubicBezTo>
                                  <a:pt x="14860" y="12530"/>
                                  <a:pt x="14792" y="12500"/>
                                  <a:pt x="14717" y="12500"/>
                                </a:cubicBezTo>
                                <a:cubicBezTo>
                                  <a:pt x="14601" y="12500"/>
                                  <a:pt x="14510" y="12572"/>
                                  <a:pt x="14498" y="12668"/>
                                </a:cubicBezTo>
                                <a:cubicBezTo>
                                  <a:pt x="14498" y="12671"/>
                                  <a:pt x="14494" y="12695"/>
                                  <a:pt x="14506" y="12731"/>
                                </a:cubicBezTo>
                                <a:cubicBezTo>
                                  <a:pt x="14522" y="12785"/>
                                  <a:pt x="14562" y="12833"/>
                                  <a:pt x="14617" y="12872"/>
                                </a:cubicBezTo>
                                <a:lnTo>
                                  <a:pt x="14900" y="13064"/>
                                </a:lnTo>
                                <a:lnTo>
                                  <a:pt x="15186" y="12872"/>
                                </a:lnTo>
                                <a:close/>
                                <a:moveTo>
                                  <a:pt x="13814" y="12872"/>
                                </a:moveTo>
                                <a:cubicBezTo>
                                  <a:pt x="13870" y="12833"/>
                                  <a:pt x="13910" y="12785"/>
                                  <a:pt x="13925" y="12731"/>
                                </a:cubicBezTo>
                                <a:cubicBezTo>
                                  <a:pt x="13937" y="12695"/>
                                  <a:pt x="13933" y="12671"/>
                                  <a:pt x="13933" y="12668"/>
                                </a:cubicBezTo>
                                <a:cubicBezTo>
                                  <a:pt x="13922" y="12569"/>
                                  <a:pt x="13830" y="12500"/>
                                  <a:pt x="13715" y="12500"/>
                                </a:cubicBezTo>
                                <a:cubicBezTo>
                                  <a:pt x="13639" y="12500"/>
                                  <a:pt x="13568" y="12530"/>
                                  <a:pt x="13528" y="12581"/>
                                </a:cubicBezTo>
                                <a:cubicBezTo>
                                  <a:pt x="13488" y="12530"/>
                                  <a:pt x="13420" y="12500"/>
                                  <a:pt x="13345" y="12500"/>
                                </a:cubicBezTo>
                                <a:cubicBezTo>
                                  <a:pt x="13230" y="12500"/>
                                  <a:pt x="13138" y="12572"/>
                                  <a:pt x="13126" y="12668"/>
                                </a:cubicBezTo>
                                <a:cubicBezTo>
                                  <a:pt x="13126" y="12671"/>
                                  <a:pt x="13122" y="12695"/>
                                  <a:pt x="13134" y="12731"/>
                                </a:cubicBezTo>
                                <a:cubicBezTo>
                                  <a:pt x="13150" y="12785"/>
                                  <a:pt x="13190" y="12833"/>
                                  <a:pt x="13246" y="12872"/>
                                </a:cubicBezTo>
                                <a:lnTo>
                                  <a:pt x="13528" y="13064"/>
                                </a:lnTo>
                                <a:lnTo>
                                  <a:pt x="13814" y="12872"/>
                                </a:lnTo>
                                <a:close/>
                                <a:moveTo>
                                  <a:pt x="6024" y="13625"/>
                                </a:moveTo>
                                <a:lnTo>
                                  <a:pt x="6307" y="13817"/>
                                </a:lnTo>
                                <a:lnTo>
                                  <a:pt x="6593" y="13625"/>
                                </a:lnTo>
                                <a:cubicBezTo>
                                  <a:pt x="6649" y="13586"/>
                                  <a:pt x="6688" y="13538"/>
                                  <a:pt x="6704" y="13484"/>
                                </a:cubicBezTo>
                                <a:cubicBezTo>
                                  <a:pt x="6716" y="13448"/>
                                  <a:pt x="6712" y="13424"/>
                                  <a:pt x="6712" y="13421"/>
                                </a:cubicBezTo>
                                <a:cubicBezTo>
                                  <a:pt x="6700" y="13322"/>
                                  <a:pt x="6609" y="13253"/>
                                  <a:pt x="6494" y="13253"/>
                                </a:cubicBezTo>
                                <a:cubicBezTo>
                                  <a:pt x="6418" y="13253"/>
                                  <a:pt x="6346" y="13283"/>
                                  <a:pt x="6307" y="13334"/>
                                </a:cubicBezTo>
                                <a:cubicBezTo>
                                  <a:pt x="6267" y="13283"/>
                                  <a:pt x="6199" y="13253"/>
                                  <a:pt x="6124" y="13253"/>
                                </a:cubicBezTo>
                                <a:cubicBezTo>
                                  <a:pt x="6008" y="13253"/>
                                  <a:pt x="5917" y="13325"/>
                                  <a:pt x="5905" y="13421"/>
                                </a:cubicBezTo>
                                <a:cubicBezTo>
                                  <a:pt x="5905" y="13424"/>
                                  <a:pt x="5901" y="13448"/>
                                  <a:pt x="5913" y="13484"/>
                                </a:cubicBezTo>
                                <a:cubicBezTo>
                                  <a:pt x="5929" y="13538"/>
                                  <a:pt x="5969" y="13586"/>
                                  <a:pt x="6024" y="13625"/>
                                </a:cubicBezTo>
                                <a:close/>
                                <a:moveTo>
                                  <a:pt x="7261" y="12872"/>
                                </a:moveTo>
                                <a:cubicBezTo>
                                  <a:pt x="7317" y="12833"/>
                                  <a:pt x="7356" y="12785"/>
                                  <a:pt x="7372" y="12731"/>
                                </a:cubicBezTo>
                                <a:cubicBezTo>
                                  <a:pt x="7384" y="12695"/>
                                  <a:pt x="7380" y="12671"/>
                                  <a:pt x="7380" y="12668"/>
                                </a:cubicBezTo>
                                <a:cubicBezTo>
                                  <a:pt x="7368" y="12569"/>
                                  <a:pt x="7277" y="12500"/>
                                  <a:pt x="7162" y="12500"/>
                                </a:cubicBezTo>
                                <a:cubicBezTo>
                                  <a:pt x="7086" y="12500"/>
                                  <a:pt x="7014" y="12530"/>
                                  <a:pt x="6975" y="12581"/>
                                </a:cubicBezTo>
                                <a:cubicBezTo>
                                  <a:pt x="6935" y="12530"/>
                                  <a:pt x="6867" y="12500"/>
                                  <a:pt x="6792" y="12500"/>
                                </a:cubicBezTo>
                                <a:cubicBezTo>
                                  <a:pt x="6676" y="12500"/>
                                  <a:pt x="6585" y="12572"/>
                                  <a:pt x="6573" y="12668"/>
                                </a:cubicBezTo>
                                <a:cubicBezTo>
                                  <a:pt x="6573" y="12671"/>
                                  <a:pt x="6569" y="12695"/>
                                  <a:pt x="6581" y="12731"/>
                                </a:cubicBezTo>
                                <a:cubicBezTo>
                                  <a:pt x="6597" y="12785"/>
                                  <a:pt x="6637" y="12833"/>
                                  <a:pt x="6692" y="12872"/>
                                </a:cubicBezTo>
                                <a:lnTo>
                                  <a:pt x="6975" y="13064"/>
                                </a:lnTo>
                                <a:lnTo>
                                  <a:pt x="7261" y="12872"/>
                                </a:lnTo>
                                <a:close/>
                                <a:moveTo>
                                  <a:pt x="7392" y="13625"/>
                                </a:moveTo>
                                <a:lnTo>
                                  <a:pt x="7675" y="13817"/>
                                </a:lnTo>
                                <a:lnTo>
                                  <a:pt x="7961" y="13625"/>
                                </a:lnTo>
                                <a:cubicBezTo>
                                  <a:pt x="8016" y="13586"/>
                                  <a:pt x="8056" y="13538"/>
                                  <a:pt x="8072" y="13484"/>
                                </a:cubicBezTo>
                                <a:cubicBezTo>
                                  <a:pt x="8084" y="13448"/>
                                  <a:pt x="8080" y="13424"/>
                                  <a:pt x="8080" y="13421"/>
                                </a:cubicBezTo>
                                <a:cubicBezTo>
                                  <a:pt x="8068" y="13322"/>
                                  <a:pt x="7977" y="13253"/>
                                  <a:pt x="7861" y="13253"/>
                                </a:cubicBezTo>
                                <a:cubicBezTo>
                                  <a:pt x="7786" y="13253"/>
                                  <a:pt x="7714" y="13283"/>
                                  <a:pt x="7675" y="13334"/>
                                </a:cubicBezTo>
                                <a:cubicBezTo>
                                  <a:pt x="7635" y="13283"/>
                                  <a:pt x="7567" y="13253"/>
                                  <a:pt x="7492" y="13253"/>
                                </a:cubicBezTo>
                                <a:cubicBezTo>
                                  <a:pt x="7376" y="13253"/>
                                  <a:pt x="7285" y="13325"/>
                                  <a:pt x="7273" y="13421"/>
                                </a:cubicBezTo>
                                <a:cubicBezTo>
                                  <a:pt x="7273" y="13424"/>
                                  <a:pt x="7269" y="13448"/>
                                  <a:pt x="7281" y="13484"/>
                                </a:cubicBezTo>
                                <a:cubicBezTo>
                                  <a:pt x="7297" y="13538"/>
                                  <a:pt x="7337" y="13586"/>
                                  <a:pt x="7392" y="13625"/>
                                </a:cubicBezTo>
                                <a:close/>
                                <a:moveTo>
                                  <a:pt x="9901" y="12872"/>
                                </a:moveTo>
                                <a:cubicBezTo>
                                  <a:pt x="9957" y="12833"/>
                                  <a:pt x="9997" y="12785"/>
                                  <a:pt x="10013" y="12731"/>
                                </a:cubicBezTo>
                                <a:cubicBezTo>
                                  <a:pt x="10025" y="12695"/>
                                  <a:pt x="10021" y="12671"/>
                                  <a:pt x="10021" y="12668"/>
                                </a:cubicBezTo>
                                <a:cubicBezTo>
                                  <a:pt x="10009" y="12569"/>
                                  <a:pt x="9917" y="12500"/>
                                  <a:pt x="9802" y="12500"/>
                                </a:cubicBezTo>
                                <a:cubicBezTo>
                                  <a:pt x="9726" y="12500"/>
                                  <a:pt x="9655" y="12530"/>
                                  <a:pt x="9615" y="12581"/>
                                </a:cubicBezTo>
                                <a:cubicBezTo>
                                  <a:pt x="9575" y="12530"/>
                                  <a:pt x="9508" y="12500"/>
                                  <a:pt x="9432" y="12500"/>
                                </a:cubicBezTo>
                                <a:cubicBezTo>
                                  <a:pt x="9317" y="12500"/>
                                  <a:pt x="9225" y="12572"/>
                                  <a:pt x="9213" y="12668"/>
                                </a:cubicBezTo>
                                <a:cubicBezTo>
                                  <a:pt x="9213" y="12671"/>
                                  <a:pt x="9209" y="12695"/>
                                  <a:pt x="9221" y="12731"/>
                                </a:cubicBezTo>
                                <a:cubicBezTo>
                                  <a:pt x="9237" y="12785"/>
                                  <a:pt x="9277" y="12833"/>
                                  <a:pt x="9333" y="12872"/>
                                </a:cubicBezTo>
                                <a:lnTo>
                                  <a:pt x="9615" y="13064"/>
                                </a:lnTo>
                                <a:lnTo>
                                  <a:pt x="9901" y="12872"/>
                                </a:lnTo>
                                <a:close/>
                                <a:moveTo>
                                  <a:pt x="5989" y="12872"/>
                                </a:moveTo>
                                <a:cubicBezTo>
                                  <a:pt x="6044" y="12833"/>
                                  <a:pt x="6084" y="12785"/>
                                  <a:pt x="6100" y="12731"/>
                                </a:cubicBezTo>
                                <a:cubicBezTo>
                                  <a:pt x="6112" y="12695"/>
                                  <a:pt x="6108" y="12671"/>
                                  <a:pt x="6108" y="12668"/>
                                </a:cubicBezTo>
                                <a:cubicBezTo>
                                  <a:pt x="6096" y="12569"/>
                                  <a:pt x="6004" y="12500"/>
                                  <a:pt x="5889" y="12500"/>
                                </a:cubicBezTo>
                                <a:cubicBezTo>
                                  <a:pt x="5814" y="12500"/>
                                  <a:pt x="5742" y="12530"/>
                                  <a:pt x="5702" y="12581"/>
                                </a:cubicBezTo>
                                <a:cubicBezTo>
                                  <a:pt x="5662" y="12530"/>
                                  <a:pt x="5595" y="12500"/>
                                  <a:pt x="5519" y="12500"/>
                                </a:cubicBezTo>
                                <a:cubicBezTo>
                                  <a:pt x="5404" y="12500"/>
                                  <a:pt x="5313" y="12572"/>
                                  <a:pt x="5301" y="12668"/>
                                </a:cubicBezTo>
                                <a:cubicBezTo>
                                  <a:pt x="5301" y="12671"/>
                                  <a:pt x="5297" y="12695"/>
                                  <a:pt x="5309" y="12731"/>
                                </a:cubicBezTo>
                                <a:cubicBezTo>
                                  <a:pt x="5324" y="12785"/>
                                  <a:pt x="5364" y="12833"/>
                                  <a:pt x="5420" y="12872"/>
                                </a:cubicBezTo>
                                <a:lnTo>
                                  <a:pt x="5702" y="13064"/>
                                </a:lnTo>
                                <a:lnTo>
                                  <a:pt x="5989" y="12872"/>
                                </a:lnTo>
                                <a:close/>
                                <a:moveTo>
                                  <a:pt x="8665" y="13625"/>
                                </a:moveTo>
                                <a:lnTo>
                                  <a:pt x="8947" y="13817"/>
                                </a:lnTo>
                                <a:lnTo>
                                  <a:pt x="9233" y="13625"/>
                                </a:lnTo>
                                <a:cubicBezTo>
                                  <a:pt x="9289" y="13586"/>
                                  <a:pt x="9329" y="13538"/>
                                  <a:pt x="9345" y="13484"/>
                                </a:cubicBezTo>
                                <a:cubicBezTo>
                                  <a:pt x="9357" y="13448"/>
                                  <a:pt x="9353" y="13424"/>
                                  <a:pt x="9353" y="13421"/>
                                </a:cubicBezTo>
                                <a:cubicBezTo>
                                  <a:pt x="9341" y="13322"/>
                                  <a:pt x="9249" y="13253"/>
                                  <a:pt x="9134" y="13253"/>
                                </a:cubicBezTo>
                                <a:cubicBezTo>
                                  <a:pt x="9058" y="13253"/>
                                  <a:pt x="8987" y="13283"/>
                                  <a:pt x="8947" y="13334"/>
                                </a:cubicBezTo>
                                <a:cubicBezTo>
                                  <a:pt x="8907" y="13283"/>
                                  <a:pt x="8840" y="13253"/>
                                  <a:pt x="8764" y="13253"/>
                                </a:cubicBezTo>
                                <a:cubicBezTo>
                                  <a:pt x="8649" y="13253"/>
                                  <a:pt x="8557" y="13325"/>
                                  <a:pt x="8545" y="13421"/>
                                </a:cubicBezTo>
                                <a:cubicBezTo>
                                  <a:pt x="8545" y="13424"/>
                                  <a:pt x="8541" y="13448"/>
                                  <a:pt x="8553" y="13484"/>
                                </a:cubicBezTo>
                                <a:cubicBezTo>
                                  <a:pt x="8569" y="13538"/>
                                  <a:pt x="8609" y="13586"/>
                                  <a:pt x="8665" y="13625"/>
                                </a:cubicBezTo>
                                <a:close/>
                                <a:moveTo>
                                  <a:pt x="8629" y="12872"/>
                                </a:moveTo>
                                <a:cubicBezTo>
                                  <a:pt x="8685" y="12833"/>
                                  <a:pt x="8724" y="12785"/>
                                  <a:pt x="8740" y="12731"/>
                                </a:cubicBezTo>
                                <a:cubicBezTo>
                                  <a:pt x="8752" y="12695"/>
                                  <a:pt x="8748" y="12671"/>
                                  <a:pt x="8748" y="12668"/>
                                </a:cubicBezTo>
                                <a:cubicBezTo>
                                  <a:pt x="8736" y="12569"/>
                                  <a:pt x="8645" y="12500"/>
                                  <a:pt x="8529" y="12500"/>
                                </a:cubicBezTo>
                                <a:cubicBezTo>
                                  <a:pt x="8454" y="12500"/>
                                  <a:pt x="8382" y="12530"/>
                                  <a:pt x="8343" y="12581"/>
                                </a:cubicBezTo>
                                <a:cubicBezTo>
                                  <a:pt x="8303" y="12530"/>
                                  <a:pt x="8235" y="12500"/>
                                  <a:pt x="8160" y="12500"/>
                                </a:cubicBezTo>
                                <a:cubicBezTo>
                                  <a:pt x="8044" y="12500"/>
                                  <a:pt x="7953" y="12572"/>
                                  <a:pt x="7941" y="12668"/>
                                </a:cubicBezTo>
                                <a:cubicBezTo>
                                  <a:pt x="7941" y="12671"/>
                                  <a:pt x="7937" y="12695"/>
                                  <a:pt x="7949" y="12731"/>
                                </a:cubicBezTo>
                                <a:cubicBezTo>
                                  <a:pt x="7965" y="12785"/>
                                  <a:pt x="8005" y="12833"/>
                                  <a:pt x="8060" y="12872"/>
                                </a:cubicBezTo>
                                <a:lnTo>
                                  <a:pt x="8343" y="13064"/>
                                </a:lnTo>
                                <a:lnTo>
                                  <a:pt x="8629" y="12872"/>
                                </a:lnTo>
                                <a:close/>
                                <a:moveTo>
                                  <a:pt x="620" y="16580"/>
                                </a:moveTo>
                                <a:cubicBezTo>
                                  <a:pt x="620" y="16583"/>
                                  <a:pt x="616" y="16607"/>
                                  <a:pt x="628" y="16643"/>
                                </a:cubicBezTo>
                                <a:cubicBezTo>
                                  <a:pt x="644" y="16697"/>
                                  <a:pt x="684" y="16745"/>
                                  <a:pt x="740" y="16784"/>
                                </a:cubicBezTo>
                                <a:lnTo>
                                  <a:pt x="1022" y="16976"/>
                                </a:lnTo>
                                <a:lnTo>
                                  <a:pt x="1308" y="16784"/>
                                </a:lnTo>
                                <a:cubicBezTo>
                                  <a:pt x="1364" y="16745"/>
                                  <a:pt x="1404" y="16697"/>
                                  <a:pt x="1420" y="16643"/>
                                </a:cubicBezTo>
                                <a:cubicBezTo>
                                  <a:pt x="1432" y="16607"/>
                                  <a:pt x="1428" y="16583"/>
                                  <a:pt x="1428" y="16580"/>
                                </a:cubicBezTo>
                                <a:cubicBezTo>
                                  <a:pt x="1416" y="16481"/>
                                  <a:pt x="1324" y="16412"/>
                                  <a:pt x="1209" y="16412"/>
                                </a:cubicBezTo>
                                <a:cubicBezTo>
                                  <a:pt x="1133" y="16412"/>
                                  <a:pt x="1062" y="16442"/>
                                  <a:pt x="1022" y="16493"/>
                                </a:cubicBezTo>
                                <a:cubicBezTo>
                                  <a:pt x="982" y="16442"/>
                                  <a:pt x="915" y="16412"/>
                                  <a:pt x="839" y="16412"/>
                                </a:cubicBezTo>
                                <a:cubicBezTo>
                                  <a:pt x="724" y="16412"/>
                                  <a:pt x="632" y="16481"/>
                                  <a:pt x="620" y="16580"/>
                                </a:cubicBezTo>
                                <a:close/>
                                <a:moveTo>
                                  <a:pt x="11973" y="243"/>
                                </a:moveTo>
                                <a:lnTo>
                                  <a:pt x="12255" y="435"/>
                                </a:lnTo>
                                <a:lnTo>
                                  <a:pt x="12542" y="243"/>
                                </a:lnTo>
                                <a:cubicBezTo>
                                  <a:pt x="12597" y="204"/>
                                  <a:pt x="12637" y="156"/>
                                  <a:pt x="12653" y="102"/>
                                </a:cubicBezTo>
                                <a:cubicBezTo>
                                  <a:pt x="12665" y="66"/>
                                  <a:pt x="12661" y="42"/>
                                  <a:pt x="12661" y="39"/>
                                </a:cubicBezTo>
                                <a:cubicBezTo>
                                  <a:pt x="12661" y="27"/>
                                  <a:pt x="12657" y="15"/>
                                  <a:pt x="12653" y="3"/>
                                </a:cubicBezTo>
                                <a:lnTo>
                                  <a:pt x="11862" y="3"/>
                                </a:lnTo>
                                <a:cubicBezTo>
                                  <a:pt x="11858" y="15"/>
                                  <a:pt x="11854" y="27"/>
                                  <a:pt x="11854" y="39"/>
                                </a:cubicBezTo>
                                <a:cubicBezTo>
                                  <a:pt x="11854" y="42"/>
                                  <a:pt x="11850" y="66"/>
                                  <a:pt x="11862" y="102"/>
                                </a:cubicBezTo>
                                <a:cubicBezTo>
                                  <a:pt x="11878" y="156"/>
                                  <a:pt x="11917" y="204"/>
                                  <a:pt x="11973" y="243"/>
                                </a:cubicBezTo>
                                <a:close/>
                                <a:moveTo>
                                  <a:pt x="12462" y="792"/>
                                </a:moveTo>
                                <a:cubicBezTo>
                                  <a:pt x="12462" y="795"/>
                                  <a:pt x="12458" y="819"/>
                                  <a:pt x="12470" y="855"/>
                                </a:cubicBezTo>
                                <a:cubicBezTo>
                                  <a:pt x="12486" y="909"/>
                                  <a:pt x="12526" y="957"/>
                                  <a:pt x="12581" y="996"/>
                                </a:cubicBezTo>
                                <a:lnTo>
                                  <a:pt x="12864" y="1188"/>
                                </a:lnTo>
                                <a:lnTo>
                                  <a:pt x="13150" y="996"/>
                                </a:lnTo>
                                <a:cubicBezTo>
                                  <a:pt x="13206" y="957"/>
                                  <a:pt x="13246" y="909"/>
                                  <a:pt x="13261" y="855"/>
                                </a:cubicBezTo>
                                <a:cubicBezTo>
                                  <a:pt x="13273" y="819"/>
                                  <a:pt x="13269" y="795"/>
                                  <a:pt x="13269" y="792"/>
                                </a:cubicBezTo>
                                <a:cubicBezTo>
                                  <a:pt x="13257" y="693"/>
                                  <a:pt x="13166" y="624"/>
                                  <a:pt x="13051" y="624"/>
                                </a:cubicBezTo>
                                <a:cubicBezTo>
                                  <a:pt x="12975" y="624"/>
                                  <a:pt x="12904" y="654"/>
                                  <a:pt x="12864" y="705"/>
                                </a:cubicBezTo>
                                <a:cubicBezTo>
                                  <a:pt x="12824" y="654"/>
                                  <a:pt x="12756" y="624"/>
                                  <a:pt x="12681" y="624"/>
                                </a:cubicBezTo>
                                <a:cubicBezTo>
                                  <a:pt x="12566" y="621"/>
                                  <a:pt x="12474" y="693"/>
                                  <a:pt x="12462" y="792"/>
                                </a:cubicBezTo>
                                <a:close/>
                                <a:moveTo>
                                  <a:pt x="11190" y="792"/>
                                </a:moveTo>
                                <a:cubicBezTo>
                                  <a:pt x="11190" y="795"/>
                                  <a:pt x="11186" y="819"/>
                                  <a:pt x="11198" y="855"/>
                                </a:cubicBezTo>
                                <a:cubicBezTo>
                                  <a:pt x="11214" y="909"/>
                                  <a:pt x="11253" y="957"/>
                                  <a:pt x="11309" y="996"/>
                                </a:cubicBezTo>
                                <a:lnTo>
                                  <a:pt x="11591" y="1188"/>
                                </a:lnTo>
                                <a:lnTo>
                                  <a:pt x="11878" y="996"/>
                                </a:lnTo>
                                <a:cubicBezTo>
                                  <a:pt x="11933" y="957"/>
                                  <a:pt x="11973" y="909"/>
                                  <a:pt x="11989" y="855"/>
                                </a:cubicBezTo>
                                <a:cubicBezTo>
                                  <a:pt x="12001" y="819"/>
                                  <a:pt x="11997" y="795"/>
                                  <a:pt x="11997" y="792"/>
                                </a:cubicBezTo>
                                <a:cubicBezTo>
                                  <a:pt x="11985" y="693"/>
                                  <a:pt x="11894" y="624"/>
                                  <a:pt x="11778" y="624"/>
                                </a:cubicBezTo>
                                <a:cubicBezTo>
                                  <a:pt x="11703" y="624"/>
                                  <a:pt x="11631" y="654"/>
                                  <a:pt x="11591" y="705"/>
                                </a:cubicBezTo>
                                <a:cubicBezTo>
                                  <a:pt x="11552" y="654"/>
                                  <a:pt x="11484" y="624"/>
                                  <a:pt x="11408" y="624"/>
                                </a:cubicBezTo>
                                <a:cubicBezTo>
                                  <a:pt x="11293" y="621"/>
                                  <a:pt x="11202" y="693"/>
                                  <a:pt x="11190" y="792"/>
                                </a:cubicBezTo>
                                <a:close/>
                                <a:moveTo>
                                  <a:pt x="13246" y="243"/>
                                </a:moveTo>
                                <a:lnTo>
                                  <a:pt x="13528" y="435"/>
                                </a:lnTo>
                                <a:lnTo>
                                  <a:pt x="13814" y="243"/>
                                </a:lnTo>
                                <a:cubicBezTo>
                                  <a:pt x="13870" y="204"/>
                                  <a:pt x="13910" y="156"/>
                                  <a:pt x="13925" y="102"/>
                                </a:cubicBezTo>
                                <a:cubicBezTo>
                                  <a:pt x="13937" y="66"/>
                                  <a:pt x="13933" y="42"/>
                                  <a:pt x="13933" y="39"/>
                                </a:cubicBezTo>
                                <a:cubicBezTo>
                                  <a:pt x="13933" y="27"/>
                                  <a:pt x="13929" y="15"/>
                                  <a:pt x="13925" y="3"/>
                                </a:cubicBezTo>
                                <a:lnTo>
                                  <a:pt x="13134" y="3"/>
                                </a:lnTo>
                                <a:cubicBezTo>
                                  <a:pt x="13130" y="15"/>
                                  <a:pt x="13126" y="27"/>
                                  <a:pt x="13126" y="39"/>
                                </a:cubicBezTo>
                                <a:cubicBezTo>
                                  <a:pt x="13126" y="42"/>
                                  <a:pt x="13122" y="66"/>
                                  <a:pt x="13134" y="102"/>
                                </a:cubicBezTo>
                                <a:cubicBezTo>
                                  <a:pt x="13150" y="156"/>
                                  <a:pt x="13190" y="204"/>
                                  <a:pt x="13246" y="243"/>
                                </a:cubicBezTo>
                                <a:close/>
                                <a:moveTo>
                                  <a:pt x="9333" y="243"/>
                                </a:moveTo>
                                <a:lnTo>
                                  <a:pt x="9615" y="435"/>
                                </a:lnTo>
                                <a:lnTo>
                                  <a:pt x="9901" y="243"/>
                                </a:lnTo>
                                <a:cubicBezTo>
                                  <a:pt x="9957" y="204"/>
                                  <a:pt x="9997" y="156"/>
                                  <a:pt x="10013" y="102"/>
                                </a:cubicBezTo>
                                <a:cubicBezTo>
                                  <a:pt x="10025" y="66"/>
                                  <a:pt x="10021" y="42"/>
                                  <a:pt x="10021" y="39"/>
                                </a:cubicBezTo>
                                <a:cubicBezTo>
                                  <a:pt x="10021" y="27"/>
                                  <a:pt x="10017" y="15"/>
                                  <a:pt x="10013" y="3"/>
                                </a:cubicBezTo>
                                <a:lnTo>
                                  <a:pt x="9221" y="3"/>
                                </a:lnTo>
                                <a:cubicBezTo>
                                  <a:pt x="9217" y="15"/>
                                  <a:pt x="9213" y="27"/>
                                  <a:pt x="9213" y="39"/>
                                </a:cubicBezTo>
                                <a:cubicBezTo>
                                  <a:pt x="9213" y="42"/>
                                  <a:pt x="9209" y="66"/>
                                  <a:pt x="9221" y="102"/>
                                </a:cubicBezTo>
                                <a:cubicBezTo>
                                  <a:pt x="9237" y="156"/>
                                  <a:pt x="9277" y="204"/>
                                  <a:pt x="9333" y="243"/>
                                </a:cubicBezTo>
                                <a:close/>
                                <a:moveTo>
                                  <a:pt x="10705" y="243"/>
                                </a:moveTo>
                                <a:lnTo>
                                  <a:pt x="10987" y="435"/>
                                </a:lnTo>
                                <a:lnTo>
                                  <a:pt x="11273" y="243"/>
                                </a:lnTo>
                                <a:cubicBezTo>
                                  <a:pt x="11329" y="204"/>
                                  <a:pt x="11369" y="156"/>
                                  <a:pt x="11385" y="102"/>
                                </a:cubicBezTo>
                                <a:cubicBezTo>
                                  <a:pt x="11396" y="66"/>
                                  <a:pt x="11392" y="42"/>
                                  <a:pt x="11392" y="39"/>
                                </a:cubicBezTo>
                                <a:cubicBezTo>
                                  <a:pt x="11392" y="27"/>
                                  <a:pt x="11389" y="15"/>
                                  <a:pt x="11385" y="3"/>
                                </a:cubicBezTo>
                                <a:lnTo>
                                  <a:pt x="10593" y="3"/>
                                </a:lnTo>
                                <a:cubicBezTo>
                                  <a:pt x="10589" y="15"/>
                                  <a:pt x="10585" y="27"/>
                                  <a:pt x="10585" y="39"/>
                                </a:cubicBezTo>
                                <a:cubicBezTo>
                                  <a:pt x="10585" y="42"/>
                                  <a:pt x="10581" y="66"/>
                                  <a:pt x="10593" y="102"/>
                                </a:cubicBezTo>
                                <a:cubicBezTo>
                                  <a:pt x="10609" y="156"/>
                                  <a:pt x="10645" y="204"/>
                                  <a:pt x="10705" y="243"/>
                                </a:cubicBezTo>
                                <a:close/>
                                <a:moveTo>
                                  <a:pt x="8545" y="792"/>
                                </a:moveTo>
                                <a:cubicBezTo>
                                  <a:pt x="8545" y="795"/>
                                  <a:pt x="8541" y="819"/>
                                  <a:pt x="8553" y="855"/>
                                </a:cubicBezTo>
                                <a:cubicBezTo>
                                  <a:pt x="8569" y="909"/>
                                  <a:pt x="8609" y="957"/>
                                  <a:pt x="8665" y="996"/>
                                </a:cubicBezTo>
                                <a:lnTo>
                                  <a:pt x="8947" y="1188"/>
                                </a:lnTo>
                                <a:lnTo>
                                  <a:pt x="9233" y="996"/>
                                </a:lnTo>
                                <a:cubicBezTo>
                                  <a:pt x="9289" y="957"/>
                                  <a:pt x="9329" y="909"/>
                                  <a:pt x="9345" y="855"/>
                                </a:cubicBezTo>
                                <a:cubicBezTo>
                                  <a:pt x="9357" y="819"/>
                                  <a:pt x="9353" y="795"/>
                                  <a:pt x="9353" y="792"/>
                                </a:cubicBezTo>
                                <a:cubicBezTo>
                                  <a:pt x="9341" y="693"/>
                                  <a:pt x="9249" y="624"/>
                                  <a:pt x="9134" y="624"/>
                                </a:cubicBezTo>
                                <a:cubicBezTo>
                                  <a:pt x="9058" y="624"/>
                                  <a:pt x="8987" y="654"/>
                                  <a:pt x="8947" y="705"/>
                                </a:cubicBezTo>
                                <a:cubicBezTo>
                                  <a:pt x="8907" y="654"/>
                                  <a:pt x="8840" y="624"/>
                                  <a:pt x="8764" y="624"/>
                                </a:cubicBezTo>
                                <a:cubicBezTo>
                                  <a:pt x="8649" y="621"/>
                                  <a:pt x="8557" y="693"/>
                                  <a:pt x="8545" y="792"/>
                                </a:cubicBezTo>
                                <a:close/>
                                <a:moveTo>
                                  <a:pt x="9917" y="792"/>
                                </a:moveTo>
                                <a:cubicBezTo>
                                  <a:pt x="9917" y="795"/>
                                  <a:pt x="9913" y="819"/>
                                  <a:pt x="9925" y="855"/>
                                </a:cubicBezTo>
                                <a:cubicBezTo>
                                  <a:pt x="9941" y="909"/>
                                  <a:pt x="9981" y="957"/>
                                  <a:pt x="10037" y="996"/>
                                </a:cubicBezTo>
                                <a:lnTo>
                                  <a:pt x="10319" y="1188"/>
                                </a:lnTo>
                                <a:lnTo>
                                  <a:pt x="10605" y="996"/>
                                </a:lnTo>
                                <a:cubicBezTo>
                                  <a:pt x="10661" y="957"/>
                                  <a:pt x="10701" y="909"/>
                                  <a:pt x="10716" y="855"/>
                                </a:cubicBezTo>
                                <a:cubicBezTo>
                                  <a:pt x="10728" y="819"/>
                                  <a:pt x="10724" y="795"/>
                                  <a:pt x="10724" y="792"/>
                                </a:cubicBezTo>
                                <a:cubicBezTo>
                                  <a:pt x="10713" y="693"/>
                                  <a:pt x="10621" y="624"/>
                                  <a:pt x="10506" y="624"/>
                                </a:cubicBezTo>
                                <a:cubicBezTo>
                                  <a:pt x="10430" y="624"/>
                                  <a:pt x="10359" y="654"/>
                                  <a:pt x="10319" y="705"/>
                                </a:cubicBezTo>
                                <a:cubicBezTo>
                                  <a:pt x="10279" y="654"/>
                                  <a:pt x="10211" y="624"/>
                                  <a:pt x="10136" y="624"/>
                                </a:cubicBezTo>
                                <a:cubicBezTo>
                                  <a:pt x="10021" y="621"/>
                                  <a:pt x="9929" y="693"/>
                                  <a:pt x="9917" y="792"/>
                                </a:cubicBezTo>
                                <a:close/>
                                <a:moveTo>
                                  <a:pt x="17743" y="792"/>
                                </a:moveTo>
                                <a:cubicBezTo>
                                  <a:pt x="17743" y="795"/>
                                  <a:pt x="17739" y="819"/>
                                  <a:pt x="17751" y="855"/>
                                </a:cubicBezTo>
                                <a:cubicBezTo>
                                  <a:pt x="17767" y="909"/>
                                  <a:pt x="17806" y="957"/>
                                  <a:pt x="17862" y="996"/>
                                </a:cubicBezTo>
                                <a:lnTo>
                                  <a:pt x="18144" y="1188"/>
                                </a:lnTo>
                                <a:lnTo>
                                  <a:pt x="18431" y="996"/>
                                </a:lnTo>
                                <a:cubicBezTo>
                                  <a:pt x="18486" y="957"/>
                                  <a:pt x="18526" y="909"/>
                                  <a:pt x="18542" y="855"/>
                                </a:cubicBezTo>
                                <a:cubicBezTo>
                                  <a:pt x="18554" y="819"/>
                                  <a:pt x="18550" y="795"/>
                                  <a:pt x="18550" y="792"/>
                                </a:cubicBezTo>
                                <a:cubicBezTo>
                                  <a:pt x="18538" y="693"/>
                                  <a:pt x="18447" y="624"/>
                                  <a:pt x="18331" y="624"/>
                                </a:cubicBezTo>
                                <a:cubicBezTo>
                                  <a:pt x="18256" y="624"/>
                                  <a:pt x="18184" y="654"/>
                                  <a:pt x="18144" y="705"/>
                                </a:cubicBezTo>
                                <a:cubicBezTo>
                                  <a:pt x="18105" y="654"/>
                                  <a:pt x="18037" y="624"/>
                                  <a:pt x="17962" y="624"/>
                                </a:cubicBezTo>
                                <a:cubicBezTo>
                                  <a:pt x="17850" y="621"/>
                                  <a:pt x="17755" y="693"/>
                                  <a:pt x="17743" y="792"/>
                                </a:cubicBezTo>
                                <a:close/>
                                <a:moveTo>
                                  <a:pt x="17258" y="243"/>
                                </a:moveTo>
                                <a:lnTo>
                                  <a:pt x="17540" y="435"/>
                                </a:lnTo>
                                <a:lnTo>
                                  <a:pt x="17826" y="243"/>
                                </a:lnTo>
                                <a:cubicBezTo>
                                  <a:pt x="17882" y="204"/>
                                  <a:pt x="17922" y="156"/>
                                  <a:pt x="17938" y="102"/>
                                </a:cubicBezTo>
                                <a:cubicBezTo>
                                  <a:pt x="17950" y="66"/>
                                  <a:pt x="17946" y="42"/>
                                  <a:pt x="17946" y="39"/>
                                </a:cubicBezTo>
                                <a:cubicBezTo>
                                  <a:pt x="17946" y="27"/>
                                  <a:pt x="17942" y="15"/>
                                  <a:pt x="17938" y="3"/>
                                </a:cubicBezTo>
                                <a:lnTo>
                                  <a:pt x="17146" y="3"/>
                                </a:lnTo>
                                <a:cubicBezTo>
                                  <a:pt x="17142" y="15"/>
                                  <a:pt x="17138" y="27"/>
                                  <a:pt x="17138" y="39"/>
                                </a:cubicBezTo>
                                <a:cubicBezTo>
                                  <a:pt x="17138" y="42"/>
                                  <a:pt x="17134" y="66"/>
                                  <a:pt x="17146" y="102"/>
                                </a:cubicBezTo>
                                <a:cubicBezTo>
                                  <a:pt x="17162" y="156"/>
                                  <a:pt x="17202" y="204"/>
                                  <a:pt x="17258" y="243"/>
                                </a:cubicBezTo>
                                <a:close/>
                                <a:moveTo>
                                  <a:pt x="15890" y="243"/>
                                </a:moveTo>
                                <a:lnTo>
                                  <a:pt x="16172" y="435"/>
                                </a:lnTo>
                                <a:lnTo>
                                  <a:pt x="16458" y="243"/>
                                </a:lnTo>
                                <a:cubicBezTo>
                                  <a:pt x="16514" y="204"/>
                                  <a:pt x="16554" y="156"/>
                                  <a:pt x="16570" y="102"/>
                                </a:cubicBezTo>
                                <a:cubicBezTo>
                                  <a:pt x="16582" y="66"/>
                                  <a:pt x="16578" y="42"/>
                                  <a:pt x="16578" y="39"/>
                                </a:cubicBezTo>
                                <a:cubicBezTo>
                                  <a:pt x="16578" y="27"/>
                                  <a:pt x="16574" y="15"/>
                                  <a:pt x="16570" y="3"/>
                                </a:cubicBezTo>
                                <a:lnTo>
                                  <a:pt x="15778" y="3"/>
                                </a:lnTo>
                                <a:cubicBezTo>
                                  <a:pt x="15775" y="15"/>
                                  <a:pt x="15771" y="27"/>
                                  <a:pt x="15771" y="39"/>
                                </a:cubicBezTo>
                                <a:cubicBezTo>
                                  <a:pt x="15771" y="42"/>
                                  <a:pt x="15767" y="66"/>
                                  <a:pt x="15778" y="102"/>
                                </a:cubicBezTo>
                                <a:cubicBezTo>
                                  <a:pt x="15794" y="156"/>
                                  <a:pt x="15830" y="204"/>
                                  <a:pt x="15890" y="243"/>
                                </a:cubicBezTo>
                                <a:close/>
                                <a:moveTo>
                                  <a:pt x="16474" y="792"/>
                                </a:moveTo>
                                <a:cubicBezTo>
                                  <a:pt x="16474" y="795"/>
                                  <a:pt x="16470" y="819"/>
                                  <a:pt x="16482" y="855"/>
                                </a:cubicBezTo>
                                <a:cubicBezTo>
                                  <a:pt x="16498" y="909"/>
                                  <a:pt x="16538" y="957"/>
                                  <a:pt x="16594" y="996"/>
                                </a:cubicBezTo>
                                <a:lnTo>
                                  <a:pt x="16876" y="1188"/>
                                </a:lnTo>
                                <a:lnTo>
                                  <a:pt x="17162" y="996"/>
                                </a:lnTo>
                                <a:cubicBezTo>
                                  <a:pt x="17218" y="957"/>
                                  <a:pt x="17258" y="909"/>
                                  <a:pt x="17274" y="855"/>
                                </a:cubicBezTo>
                                <a:cubicBezTo>
                                  <a:pt x="17286" y="819"/>
                                  <a:pt x="17282" y="795"/>
                                  <a:pt x="17282" y="792"/>
                                </a:cubicBezTo>
                                <a:cubicBezTo>
                                  <a:pt x="17270" y="693"/>
                                  <a:pt x="17178" y="624"/>
                                  <a:pt x="17063" y="624"/>
                                </a:cubicBezTo>
                                <a:cubicBezTo>
                                  <a:pt x="16987" y="624"/>
                                  <a:pt x="16916" y="654"/>
                                  <a:pt x="16876" y="705"/>
                                </a:cubicBezTo>
                                <a:cubicBezTo>
                                  <a:pt x="16836" y="654"/>
                                  <a:pt x="16769" y="624"/>
                                  <a:pt x="16693" y="624"/>
                                </a:cubicBezTo>
                                <a:cubicBezTo>
                                  <a:pt x="16578" y="621"/>
                                  <a:pt x="16486" y="693"/>
                                  <a:pt x="16474" y="792"/>
                                </a:cubicBezTo>
                                <a:close/>
                                <a:moveTo>
                                  <a:pt x="15103" y="792"/>
                                </a:moveTo>
                                <a:cubicBezTo>
                                  <a:pt x="15103" y="795"/>
                                  <a:pt x="15099" y="819"/>
                                  <a:pt x="15110" y="855"/>
                                </a:cubicBezTo>
                                <a:cubicBezTo>
                                  <a:pt x="15126" y="909"/>
                                  <a:pt x="15166" y="957"/>
                                  <a:pt x="15222" y="996"/>
                                </a:cubicBezTo>
                                <a:lnTo>
                                  <a:pt x="15504" y="1188"/>
                                </a:lnTo>
                                <a:lnTo>
                                  <a:pt x="15790" y="996"/>
                                </a:lnTo>
                                <a:cubicBezTo>
                                  <a:pt x="15846" y="957"/>
                                  <a:pt x="15886" y="909"/>
                                  <a:pt x="15902" y="855"/>
                                </a:cubicBezTo>
                                <a:cubicBezTo>
                                  <a:pt x="15914" y="819"/>
                                  <a:pt x="15910" y="795"/>
                                  <a:pt x="15910" y="792"/>
                                </a:cubicBezTo>
                                <a:cubicBezTo>
                                  <a:pt x="15898" y="693"/>
                                  <a:pt x="15806" y="624"/>
                                  <a:pt x="15691" y="624"/>
                                </a:cubicBezTo>
                                <a:cubicBezTo>
                                  <a:pt x="15615" y="624"/>
                                  <a:pt x="15544" y="654"/>
                                  <a:pt x="15504" y="705"/>
                                </a:cubicBezTo>
                                <a:cubicBezTo>
                                  <a:pt x="15464" y="654"/>
                                  <a:pt x="15397" y="624"/>
                                  <a:pt x="15321" y="624"/>
                                </a:cubicBezTo>
                                <a:cubicBezTo>
                                  <a:pt x="15206" y="621"/>
                                  <a:pt x="15114" y="693"/>
                                  <a:pt x="15103" y="792"/>
                                </a:cubicBezTo>
                                <a:close/>
                                <a:moveTo>
                                  <a:pt x="147" y="2436"/>
                                </a:moveTo>
                                <a:cubicBezTo>
                                  <a:pt x="159" y="2400"/>
                                  <a:pt x="155" y="2376"/>
                                  <a:pt x="155" y="2373"/>
                                </a:cubicBezTo>
                                <a:cubicBezTo>
                                  <a:pt x="147" y="2295"/>
                                  <a:pt x="84" y="2232"/>
                                  <a:pt x="0" y="2211"/>
                                </a:cubicBezTo>
                                <a:lnTo>
                                  <a:pt x="0" y="2601"/>
                                </a:lnTo>
                                <a:lnTo>
                                  <a:pt x="36" y="2577"/>
                                </a:lnTo>
                                <a:cubicBezTo>
                                  <a:pt x="91" y="2538"/>
                                  <a:pt x="131" y="2490"/>
                                  <a:pt x="147" y="2436"/>
                                </a:cubicBezTo>
                                <a:close/>
                                <a:moveTo>
                                  <a:pt x="13830" y="792"/>
                                </a:moveTo>
                                <a:cubicBezTo>
                                  <a:pt x="13830" y="795"/>
                                  <a:pt x="13826" y="819"/>
                                  <a:pt x="13838" y="855"/>
                                </a:cubicBezTo>
                                <a:cubicBezTo>
                                  <a:pt x="13854" y="909"/>
                                  <a:pt x="13894" y="957"/>
                                  <a:pt x="13949" y="996"/>
                                </a:cubicBezTo>
                                <a:lnTo>
                                  <a:pt x="14232" y="1188"/>
                                </a:lnTo>
                                <a:lnTo>
                                  <a:pt x="14518" y="996"/>
                                </a:lnTo>
                                <a:cubicBezTo>
                                  <a:pt x="14574" y="957"/>
                                  <a:pt x="14613" y="909"/>
                                  <a:pt x="14629" y="855"/>
                                </a:cubicBezTo>
                                <a:cubicBezTo>
                                  <a:pt x="14641" y="819"/>
                                  <a:pt x="14637" y="795"/>
                                  <a:pt x="14637" y="792"/>
                                </a:cubicBezTo>
                                <a:cubicBezTo>
                                  <a:pt x="14625" y="693"/>
                                  <a:pt x="14534" y="624"/>
                                  <a:pt x="14419" y="624"/>
                                </a:cubicBezTo>
                                <a:cubicBezTo>
                                  <a:pt x="14343" y="624"/>
                                  <a:pt x="14271" y="654"/>
                                  <a:pt x="14232" y="705"/>
                                </a:cubicBezTo>
                                <a:cubicBezTo>
                                  <a:pt x="14192" y="654"/>
                                  <a:pt x="14124" y="624"/>
                                  <a:pt x="14049" y="624"/>
                                </a:cubicBezTo>
                                <a:cubicBezTo>
                                  <a:pt x="13933" y="621"/>
                                  <a:pt x="13842" y="693"/>
                                  <a:pt x="13830" y="792"/>
                                </a:cubicBezTo>
                                <a:close/>
                                <a:moveTo>
                                  <a:pt x="1992" y="792"/>
                                </a:moveTo>
                                <a:cubicBezTo>
                                  <a:pt x="1992" y="795"/>
                                  <a:pt x="1988" y="819"/>
                                  <a:pt x="2000" y="855"/>
                                </a:cubicBezTo>
                                <a:cubicBezTo>
                                  <a:pt x="2016" y="909"/>
                                  <a:pt x="2056" y="957"/>
                                  <a:pt x="2111" y="996"/>
                                </a:cubicBezTo>
                                <a:lnTo>
                                  <a:pt x="2394" y="1188"/>
                                </a:lnTo>
                                <a:lnTo>
                                  <a:pt x="2680" y="996"/>
                                </a:lnTo>
                                <a:cubicBezTo>
                                  <a:pt x="2736" y="957"/>
                                  <a:pt x="2776" y="909"/>
                                  <a:pt x="2791" y="855"/>
                                </a:cubicBezTo>
                                <a:cubicBezTo>
                                  <a:pt x="2803" y="819"/>
                                  <a:pt x="2799" y="795"/>
                                  <a:pt x="2799" y="792"/>
                                </a:cubicBezTo>
                                <a:cubicBezTo>
                                  <a:pt x="2787" y="693"/>
                                  <a:pt x="2696" y="624"/>
                                  <a:pt x="2581" y="624"/>
                                </a:cubicBezTo>
                                <a:cubicBezTo>
                                  <a:pt x="2505" y="624"/>
                                  <a:pt x="2434" y="654"/>
                                  <a:pt x="2394" y="705"/>
                                </a:cubicBezTo>
                                <a:cubicBezTo>
                                  <a:pt x="2354" y="654"/>
                                  <a:pt x="2286" y="624"/>
                                  <a:pt x="2211" y="624"/>
                                </a:cubicBezTo>
                                <a:cubicBezTo>
                                  <a:pt x="2096" y="621"/>
                                  <a:pt x="2004" y="693"/>
                                  <a:pt x="1992" y="792"/>
                                </a:cubicBezTo>
                                <a:close/>
                                <a:moveTo>
                                  <a:pt x="2776" y="243"/>
                                </a:moveTo>
                                <a:lnTo>
                                  <a:pt x="3058" y="435"/>
                                </a:lnTo>
                                <a:lnTo>
                                  <a:pt x="3344" y="243"/>
                                </a:lnTo>
                                <a:cubicBezTo>
                                  <a:pt x="3400" y="204"/>
                                  <a:pt x="3440" y="156"/>
                                  <a:pt x="3456" y="102"/>
                                </a:cubicBezTo>
                                <a:cubicBezTo>
                                  <a:pt x="3467" y="66"/>
                                  <a:pt x="3463" y="42"/>
                                  <a:pt x="3463" y="39"/>
                                </a:cubicBezTo>
                                <a:cubicBezTo>
                                  <a:pt x="3463" y="27"/>
                                  <a:pt x="3459" y="15"/>
                                  <a:pt x="3456" y="3"/>
                                </a:cubicBezTo>
                                <a:lnTo>
                                  <a:pt x="2664" y="3"/>
                                </a:lnTo>
                                <a:cubicBezTo>
                                  <a:pt x="2660" y="15"/>
                                  <a:pt x="2656" y="27"/>
                                  <a:pt x="2656" y="39"/>
                                </a:cubicBezTo>
                                <a:cubicBezTo>
                                  <a:pt x="2656" y="42"/>
                                  <a:pt x="2652" y="66"/>
                                  <a:pt x="2664" y="102"/>
                                </a:cubicBezTo>
                                <a:cubicBezTo>
                                  <a:pt x="2680" y="156"/>
                                  <a:pt x="2720" y="204"/>
                                  <a:pt x="2776" y="243"/>
                                </a:cubicBezTo>
                                <a:close/>
                                <a:moveTo>
                                  <a:pt x="1404" y="243"/>
                                </a:moveTo>
                                <a:lnTo>
                                  <a:pt x="1686" y="435"/>
                                </a:lnTo>
                                <a:lnTo>
                                  <a:pt x="1972" y="243"/>
                                </a:lnTo>
                                <a:cubicBezTo>
                                  <a:pt x="2028" y="204"/>
                                  <a:pt x="2068" y="156"/>
                                  <a:pt x="2084" y="102"/>
                                </a:cubicBezTo>
                                <a:cubicBezTo>
                                  <a:pt x="2096" y="66"/>
                                  <a:pt x="2092" y="42"/>
                                  <a:pt x="2092" y="39"/>
                                </a:cubicBezTo>
                                <a:cubicBezTo>
                                  <a:pt x="2092" y="27"/>
                                  <a:pt x="2088" y="15"/>
                                  <a:pt x="2084" y="3"/>
                                </a:cubicBezTo>
                                <a:lnTo>
                                  <a:pt x="1296" y="3"/>
                                </a:lnTo>
                                <a:cubicBezTo>
                                  <a:pt x="1292" y="15"/>
                                  <a:pt x="1288" y="27"/>
                                  <a:pt x="1288" y="39"/>
                                </a:cubicBezTo>
                                <a:cubicBezTo>
                                  <a:pt x="1288" y="42"/>
                                  <a:pt x="1284" y="66"/>
                                  <a:pt x="1296" y="102"/>
                                </a:cubicBezTo>
                                <a:cubicBezTo>
                                  <a:pt x="1308" y="156"/>
                                  <a:pt x="1348" y="204"/>
                                  <a:pt x="1404" y="243"/>
                                </a:cubicBezTo>
                                <a:close/>
                                <a:moveTo>
                                  <a:pt x="620" y="792"/>
                                </a:moveTo>
                                <a:cubicBezTo>
                                  <a:pt x="620" y="795"/>
                                  <a:pt x="616" y="819"/>
                                  <a:pt x="628" y="855"/>
                                </a:cubicBezTo>
                                <a:cubicBezTo>
                                  <a:pt x="644" y="909"/>
                                  <a:pt x="684" y="957"/>
                                  <a:pt x="740" y="996"/>
                                </a:cubicBezTo>
                                <a:lnTo>
                                  <a:pt x="1022" y="1188"/>
                                </a:lnTo>
                                <a:lnTo>
                                  <a:pt x="1308" y="996"/>
                                </a:lnTo>
                                <a:cubicBezTo>
                                  <a:pt x="1364" y="957"/>
                                  <a:pt x="1404" y="909"/>
                                  <a:pt x="1420" y="855"/>
                                </a:cubicBezTo>
                                <a:cubicBezTo>
                                  <a:pt x="1432" y="819"/>
                                  <a:pt x="1428" y="795"/>
                                  <a:pt x="1428" y="792"/>
                                </a:cubicBezTo>
                                <a:cubicBezTo>
                                  <a:pt x="1416" y="693"/>
                                  <a:pt x="1324" y="624"/>
                                  <a:pt x="1209" y="624"/>
                                </a:cubicBezTo>
                                <a:cubicBezTo>
                                  <a:pt x="1133" y="624"/>
                                  <a:pt x="1062" y="654"/>
                                  <a:pt x="1022" y="705"/>
                                </a:cubicBezTo>
                                <a:cubicBezTo>
                                  <a:pt x="982" y="654"/>
                                  <a:pt x="915" y="624"/>
                                  <a:pt x="839" y="624"/>
                                </a:cubicBezTo>
                                <a:cubicBezTo>
                                  <a:pt x="724" y="621"/>
                                  <a:pt x="632" y="693"/>
                                  <a:pt x="620" y="792"/>
                                </a:cubicBezTo>
                                <a:close/>
                                <a:moveTo>
                                  <a:pt x="147" y="855"/>
                                </a:moveTo>
                                <a:cubicBezTo>
                                  <a:pt x="159" y="819"/>
                                  <a:pt x="155" y="795"/>
                                  <a:pt x="155" y="792"/>
                                </a:cubicBezTo>
                                <a:cubicBezTo>
                                  <a:pt x="147" y="714"/>
                                  <a:pt x="84" y="651"/>
                                  <a:pt x="0" y="630"/>
                                </a:cubicBezTo>
                                <a:lnTo>
                                  <a:pt x="0" y="1020"/>
                                </a:lnTo>
                                <a:lnTo>
                                  <a:pt x="36" y="996"/>
                                </a:lnTo>
                                <a:cubicBezTo>
                                  <a:pt x="91" y="957"/>
                                  <a:pt x="131" y="909"/>
                                  <a:pt x="147" y="855"/>
                                </a:cubicBezTo>
                                <a:close/>
                                <a:moveTo>
                                  <a:pt x="8060" y="243"/>
                                </a:moveTo>
                                <a:lnTo>
                                  <a:pt x="8343" y="435"/>
                                </a:lnTo>
                                <a:lnTo>
                                  <a:pt x="8629" y="243"/>
                                </a:lnTo>
                                <a:cubicBezTo>
                                  <a:pt x="8685" y="204"/>
                                  <a:pt x="8724" y="156"/>
                                  <a:pt x="8740" y="102"/>
                                </a:cubicBezTo>
                                <a:cubicBezTo>
                                  <a:pt x="8752" y="66"/>
                                  <a:pt x="8748" y="42"/>
                                  <a:pt x="8748" y="39"/>
                                </a:cubicBezTo>
                                <a:cubicBezTo>
                                  <a:pt x="8748" y="27"/>
                                  <a:pt x="8744" y="15"/>
                                  <a:pt x="8740" y="3"/>
                                </a:cubicBezTo>
                                <a:lnTo>
                                  <a:pt x="7949" y="3"/>
                                </a:lnTo>
                                <a:cubicBezTo>
                                  <a:pt x="7945" y="15"/>
                                  <a:pt x="7941" y="27"/>
                                  <a:pt x="7941" y="39"/>
                                </a:cubicBezTo>
                                <a:cubicBezTo>
                                  <a:pt x="7941" y="42"/>
                                  <a:pt x="7937" y="66"/>
                                  <a:pt x="7949" y="102"/>
                                </a:cubicBezTo>
                                <a:cubicBezTo>
                                  <a:pt x="7965" y="156"/>
                                  <a:pt x="8005" y="204"/>
                                  <a:pt x="8060" y="243"/>
                                </a:cubicBezTo>
                                <a:close/>
                                <a:moveTo>
                                  <a:pt x="3261" y="792"/>
                                </a:moveTo>
                                <a:cubicBezTo>
                                  <a:pt x="3261" y="795"/>
                                  <a:pt x="3257" y="819"/>
                                  <a:pt x="3269" y="855"/>
                                </a:cubicBezTo>
                                <a:cubicBezTo>
                                  <a:pt x="3285" y="909"/>
                                  <a:pt x="3324" y="957"/>
                                  <a:pt x="3380" y="996"/>
                                </a:cubicBezTo>
                                <a:lnTo>
                                  <a:pt x="3662" y="1188"/>
                                </a:lnTo>
                                <a:lnTo>
                                  <a:pt x="3949" y="996"/>
                                </a:lnTo>
                                <a:cubicBezTo>
                                  <a:pt x="4004" y="957"/>
                                  <a:pt x="4044" y="909"/>
                                  <a:pt x="4060" y="855"/>
                                </a:cubicBezTo>
                                <a:cubicBezTo>
                                  <a:pt x="4072" y="819"/>
                                  <a:pt x="4068" y="795"/>
                                  <a:pt x="4068" y="792"/>
                                </a:cubicBezTo>
                                <a:cubicBezTo>
                                  <a:pt x="4056" y="693"/>
                                  <a:pt x="3965" y="624"/>
                                  <a:pt x="3849" y="624"/>
                                </a:cubicBezTo>
                                <a:cubicBezTo>
                                  <a:pt x="3774" y="624"/>
                                  <a:pt x="3702" y="654"/>
                                  <a:pt x="3662" y="705"/>
                                </a:cubicBezTo>
                                <a:cubicBezTo>
                                  <a:pt x="3623" y="654"/>
                                  <a:pt x="3555" y="624"/>
                                  <a:pt x="3479" y="624"/>
                                </a:cubicBezTo>
                                <a:cubicBezTo>
                                  <a:pt x="3368" y="621"/>
                                  <a:pt x="3273" y="693"/>
                                  <a:pt x="3261" y="792"/>
                                </a:cubicBezTo>
                                <a:close/>
                                <a:moveTo>
                                  <a:pt x="135" y="243"/>
                                </a:moveTo>
                                <a:lnTo>
                                  <a:pt x="418" y="435"/>
                                </a:lnTo>
                                <a:lnTo>
                                  <a:pt x="704" y="243"/>
                                </a:lnTo>
                                <a:cubicBezTo>
                                  <a:pt x="759" y="204"/>
                                  <a:pt x="799" y="156"/>
                                  <a:pt x="815" y="102"/>
                                </a:cubicBezTo>
                                <a:cubicBezTo>
                                  <a:pt x="827" y="66"/>
                                  <a:pt x="823" y="42"/>
                                  <a:pt x="823" y="39"/>
                                </a:cubicBezTo>
                                <a:cubicBezTo>
                                  <a:pt x="823" y="27"/>
                                  <a:pt x="819" y="15"/>
                                  <a:pt x="815" y="3"/>
                                </a:cubicBezTo>
                                <a:lnTo>
                                  <a:pt x="24" y="3"/>
                                </a:lnTo>
                                <a:cubicBezTo>
                                  <a:pt x="20" y="15"/>
                                  <a:pt x="16" y="27"/>
                                  <a:pt x="16" y="39"/>
                                </a:cubicBezTo>
                                <a:cubicBezTo>
                                  <a:pt x="16" y="42"/>
                                  <a:pt x="12" y="66"/>
                                  <a:pt x="24" y="102"/>
                                </a:cubicBezTo>
                                <a:cubicBezTo>
                                  <a:pt x="40" y="156"/>
                                  <a:pt x="76" y="204"/>
                                  <a:pt x="135" y="243"/>
                                </a:cubicBezTo>
                                <a:close/>
                                <a:moveTo>
                                  <a:pt x="5905" y="792"/>
                                </a:moveTo>
                                <a:cubicBezTo>
                                  <a:pt x="5905" y="795"/>
                                  <a:pt x="5901" y="819"/>
                                  <a:pt x="5913" y="855"/>
                                </a:cubicBezTo>
                                <a:cubicBezTo>
                                  <a:pt x="5929" y="909"/>
                                  <a:pt x="5969" y="957"/>
                                  <a:pt x="6024" y="996"/>
                                </a:cubicBezTo>
                                <a:lnTo>
                                  <a:pt x="6307" y="1188"/>
                                </a:lnTo>
                                <a:lnTo>
                                  <a:pt x="6593" y="996"/>
                                </a:lnTo>
                                <a:cubicBezTo>
                                  <a:pt x="6649" y="957"/>
                                  <a:pt x="6688" y="909"/>
                                  <a:pt x="6704" y="855"/>
                                </a:cubicBezTo>
                                <a:cubicBezTo>
                                  <a:pt x="6716" y="819"/>
                                  <a:pt x="6712" y="795"/>
                                  <a:pt x="6712" y="792"/>
                                </a:cubicBezTo>
                                <a:cubicBezTo>
                                  <a:pt x="6700" y="693"/>
                                  <a:pt x="6609" y="624"/>
                                  <a:pt x="6494" y="624"/>
                                </a:cubicBezTo>
                                <a:cubicBezTo>
                                  <a:pt x="6418" y="624"/>
                                  <a:pt x="6346" y="654"/>
                                  <a:pt x="6307" y="705"/>
                                </a:cubicBezTo>
                                <a:cubicBezTo>
                                  <a:pt x="6267" y="654"/>
                                  <a:pt x="6199" y="624"/>
                                  <a:pt x="6124" y="624"/>
                                </a:cubicBezTo>
                                <a:cubicBezTo>
                                  <a:pt x="6008" y="621"/>
                                  <a:pt x="5917" y="693"/>
                                  <a:pt x="5905" y="792"/>
                                </a:cubicBezTo>
                                <a:close/>
                                <a:moveTo>
                                  <a:pt x="6688" y="243"/>
                                </a:moveTo>
                                <a:lnTo>
                                  <a:pt x="6971" y="435"/>
                                </a:lnTo>
                                <a:lnTo>
                                  <a:pt x="7257" y="243"/>
                                </a:lnTo>
                                <a:cubicBezTo>
                                  <a:pt x="7313" y="204"/>
                                  <a:pt x="7352" y="156"/>
                                  <a:pt x="7368" y="102"/>
                                </a:cubicBezTo>
                                <a:cubicBezTo>
                                  <a:pt x="7380" y="66"/>
                                  <a:pt x="7376" y="42"/>
                                  <a:pt x="7376" y="39"/>
                                </a:cubicBezTo>
                                <a:cubicBezTo>
                                  <a:pt x="7376" y="27"/>
                                  <a:pt x="7372" y="15"/>
                                  <a:pt x="7368" y="3"/>
                                </a:cubicBezTo>
                                <a:lnTo>
                                  <a:pt x="6581" y="3"/>
                                </a:lnTo>
                                <a:cubicBezTo>
                                  <a:pt x="6577" y="15"/>
                                  <a:pt x="6573" y="27"/>
                                  <a:pt x="6573" y="39"/>
                                </a:cubicBezTo>
                                <a:cubicBezTo>
                                  <a:pt x="6573" y="42"/>
                                  <a:pt x="6569" y="66"/>
                                  <a:pt x="6581" y="102"/>
                                </a:cubicBezTo>
                                <a:cubicBezTo>
                                  <a:pt x="6593" y="156"/>
                                  <a:pt x="6633" y="204"/>
                                  <a:pt x="6688" y="243"/>
                                </a:cubicBezTo>
                                <a:close/>
                                <a:moveTo>
                                  <a:pt x="7277" y="792"/>
                                </a:moveTo>
                                <a:cubicBezTo>
                                  <a:pt x="7277" y="795"/>
                                  <a:pt x="7273" y="819"/>
                                  <a:pt x="7285" y="855"/>
                                </a:cubicBezTo>
                                <a:cubicBezTo>
                                  <a:pt x="7301" y="909"/>
                                  <a:pt x="7341" y="957"/>
                                  <a:pt x="7396" y="996"/>
                                </a:cubicBezTo>
                                <a:lnTo>
                                  <a:pt x="7678" y="1188"/>
                                </a:lnTo>
                                <a:lnTo>
                                  <a:pt x="7965" y="996"/>
                                </a:lnTo>
                                <a:cubicBezTo>
                                  <a:pt x="8020" y="957"/>
                                  <a:pt x="8060" y="909"/>
                                  <a:pt x="8076" y="855"/>
                                </a:cubicBezTo>
                                <a:cubicBezTo>
                                  <a:pt x="8088" y="819"/>
                                  <a:pt x="8084" y="795"/>
                                  <a:pt x="8084" y="792"/>
                                </a:cubicBezTo>
                                <a:cubicBezTo>
                                  <a:pt x="8072" y="693"/>
                                  <a:pt x="7981" y="624"/>
                                  <a:pt x="7865" y="624"/>
                                </a:cubicBezTo>
                                <a:cubicBezTo>
                                  <a:pt x="7790" y="624"/>
                                  <a:pt x="7718" y="654"/>
                                  <a:pt x="7678" y="705"/>
                                </a:cubicBezTo>
                                <a:cubicBezTo>
                                  <a:pt x="7639" y="654"/>
                                  <a:pt x="7571" y="624"/>
                                  <a:pt x="7496" y="624"/>
                                </a:cubicBezTo>
                                <a:cubicBezTo>
                                  <a:pt x="7380" y="621"/>
                                  <a:pt x="7289" y="693"/>
                                  <a:pt x="7277" y="792"/>
                                </a:cubicBezTo>
                                <a:close/>
                                <a:moveTo>
                                  <a:pt x="4633" y="792"/>
                                </a:moveTo>
                                <a:cubicBezTo>
                                  <a:pt x="4633" y="795"/>
                                  <a:pt x="4629" y="819"/>
                                  <a:pt x="4641" y="855"/>
                                </a:cubicBezTo>
                                <a:cubicBezTo>
                                  <a:pt x="4656" y="909"/>
                                  <a:pt x="4696" y="957"/>
                                  <a:pt x="4752" y="996"/>
                                </a:cubicBezTo>
                                <a:lnTo>
                                  <a:pt x="5034" y="1188"/>
                                </a:lnTo>
                                <a:lnTo>
                                  <a:pt x="5320" y="996"/>
                                </a:lnTo>
                                <a:cubicBezTo>
                                  <a:pt x="5376" y="957"/>
                                  <a:pt x="5416" y="909"/>
                                  <a:pt x="5432" y="855"/>
                                </a:cubicBezTo>
                                <a:cubicBezTo>
                                  <a:pt x="5444" y="819"/>
                                  <a:pt x="5440" y="795"/>
                                  <a:pt x="5440" y="792"/>
                                </a:cubicBezTo>
                                <a:cubicBezTo>
                                  <a:pt x="5428" y="693"/>
                                  <a:pt x="5336" y="624"/>
                                  <a:pt x="5221" y="624"/>
                                </a:cubicBezTo>
                                <a:cubicBezTo>
                                  <a:pt x="5146" y="624"/>
                                  <a:pt x="5074" y="654"/>
                                  <a:pt x="5034" y="705"/>
                                </a:cubicBezTo>
                                <a:cubicBezTo>
                                  <a:pt x="4994" y="654"/>
                                  <a:pt x="4927" y="624"/>
                                  <a:pt x="4851" y="624"/>
                                </a:cubicBezTo>
                                <a:cubicBezTo>
                                  <a:pt x="4736" y="621"/>
                                  <a:pt x="4644" y="693"/>
                                  <a:pt x="4633" y="792"/>
                                </a:cubicBezTo>
                                <a:close/>
                                <a:moveTo>
                                  <a:pt x="5420" y="243"/>
                                </a:moveTo>
                                <a:lnTo>
                                  <a:pt x="5702" y="435"/>
                                </a:lnTo>
                                <a:lnTo>
                                  <a:pt x="5989" y="243"/>
                                </a:lnTo>
                                <a:cubicBezTo>
                                  <a:pt x="6044" y="204"/>
                                  <a:pt x="6084" y="156"/>
                                  <a:pt x="6100" y="102"/>
                                </a:cubicBezTo>
                                <a:cubicBezTo>
                                  <a:pt x="6112" y="66"/>
                                  <a:pt x="6108" y="42"/>
                                  <a:pt x="6108" y="39"/>
                                </a:cubicBezTo>
                                <a:cubicBezTo>
                                  <a:pt x="6108" y="27"/>
                                  <a:pt x="6104" y="15"/>
                                  <a:pt x="6100" y="3"/>
                                </a:cubicBezTo>
                                <a:lnTo>
                                  <a:pt x="5309" y="3"/>
                                </a:lnTo>
                                <a:cubicBezTo>
                                  <a:pt x="5305" y="15"/>
                                  <a:pt x="5301" y="27"/>
                                  <a:pt x="5301" y="39"/>
                                </a:cubicBezTo>
                                <a:cubicBezTo>
                                  <a:pt x="5301" y="42"/>
                                  <a:pt x="5297" y="66"/>
                                  <a:pt x="5309" y="102"/>
                                </a:cubicBezTo>
                                <a:cubicBezTo>
                                  <a:pt x="5324" y="156"/>
                                  <a:pt x="5360" y="204"/>
                                  <a:pt x="5420" y="243"/>
                                </a:cubicBezTo>
                                <a:close/>
                                <a:moveTo>
                                  <a:pt x="4048" y="243"/>
                                </a:moveTo>
                                <a:lnTo>
                                  <a:pt x="4330" y="435"/>
                                </a:lnTo>
                                <a:lnTo>
                                  <a:pt x="4617" y="243"/>
                                </a:lnTo>
                                <a:cubicBezTo>
                                  <a:pt x="4672" y="204"/>
                                  <a:pt x="4712" y="156"/>
                                  <a:pt x="4728" y="102"/>
                                </a:cubicBezTo>
                                <a:cubicBezTo>
                                  <a:pt x="4740" y="66"/>
                                  <a:pt x="4736" y="42"/>
                                  <a:pt x="4736" y="39"/>
                                </a:cubicBezTo>
                                <a:cubicBezTo>
                                  <a:pt x="4736" y="27"/>
                                  <a:pt x="4732" y="15"/>
                                  <a:pt x="4728" y="3"/>
                                </a:cubicBezTo>
                                <a:lnTo>
                                  <a:pt x="3937" y="3"/>
                                </a:lnTo>
                                <a:cubicBezTo>
                                  <a:pt x="3933" y="15"/>
                                  <a:pt x="3929" y="27"/>
                                  <a:pt x="3929" y="39"/>
                                </a:cubicBezTo>
                                <a:cubicBezTo>
                                  <a:pt x="3929" y="42"/>
                                  <a:pt x="3925" y="66"/>
                                  <a:pt x="3937" y="102"/>
                                </a:cubicBezTo>
                                <a:cubicBezTo>
                                  <a:pt x="3953" y="156"/>
                                  <a:pt x="3992" y="204"/>
                                  <a:pt x="4048" y="243"/>
                                </a:cubicBezTo>
                                <a:close/>
                                <a:moveTo>
                                  <a:pt x="14617" y="243"/>
                                </a:moveTo>
                                <a:lnTo>
                                  <a:pt x="14900" y="435"/>
                                </a:lnTo>
                                <a:lnTo>
                                  <a:pt x="15186" y="243"/>
                                </a:lnTo>
                                <a:cubicBezTo>
                                  <a:pt x="15242" y="204"/>
                                  <a:pt x="15281" y="156"/>
                                  <a:pt x="15297" y="102"/>
                                </a:cubicBezTo>
                                <a:cubicBezTo>
                                  <a:pt x="15309" y="66"/>
                                  <a:pt x="15305" y="42"/>
                                  <a:pt x="15305" y="39"/>
                                </a:cubicBezTo>
                                <a:cubicBezTo>
                                  <a:pt x="15305" y="27"/>
                                  <a:pt x="15301" y="15"/>
                                  <a:pt x="15297" y="3"/>
                                </a:cubicBezTo>
                                <a:lnTo>
                                  <a:pt x="14506" y="3"/>
                                </a:lnTo>
                                <a:cubicBezTo>
                                  <a:pt x="14502" y="15"/>
                                  <a:pt x="14498" y="27"/>
                                  <a:pt x="14498" y="39"/>
                                </a:cubicBezTo>
                                <a:cubicBezTo>
                                  <a:pt x="14498" y="42"/>
                                  <a:pt x="14494" y="66"/>
                                  <a:pt x="14506" y="102"/>
                                </a:cubicBezTo>
                                <a:cubicBezTo>
                                  <a:pt x="14522" y="156"/>
                                  <a:pt x="14562" y="204"/>
                                  <a:pt x="14617" y="243"/>
                                </a:cubicBezTo>
                                <a:close/>
                                <a:moveTo>
                                  <a:pt x="16594" y="19947"/>
                                </a:moveTo>
                                <a:lnTo>
                                  <a:pt x="16876" y="20139"/>
                                </a:lnTo>
                                <a:lnTo>
                                  <a:pt x="17162" y="19947"/>
                                </a:lnTo>
                                <a:cubicBezTo>
                                  <a:pt x="17218" y="19908"/>
                                  <a:pt x="17258" y="19860"/>
                                  <a:pt x="17274" y="19806"/>
                                </a:cubicBezTo>
                                <a:cubicBezTo>
                                  <a:pt x="17286" y="19770"/>
                                  <a:pt x="17282" y="19746"/>
                                  <a:pt x="17282" y="19743"/>
                                </a:cubicBezTo>
                                <a:cubicBezTo>
                                  <a:pt x="17270" y="19644"/>
                                  <a:pt x="17178" y="19575"/>
                                  <a:pt x="17063" y="19575"/>
                                </a:cubicBezTo>
                                <a:cubicBezTo>
                                  <a:pt x="16987" y="19575"/>
                                  <a:pt x="16916" y="19605"/>
                                  <a:pt x="16876" y="19656"/>
                                </a:cubicBezTo>
                                <a:cubicBezTo>
                                  <a:pt x="16836" y="19605"/>
                                  <a:pt x="16769" y="19575"/>
                                  <a:pt x="16693" y="19575"/>
                                </a:cubicBezTo>
                                <a:cubicBezTo>
                                  <a:pt x="16578" y="19575"/>
                                  <a:pt x="16486" y="19647"/>
                                  <a:pt x="16474" y="19743"/>
                                </a:cubicBezTo>
                                <a:cubicBezTo>
                                  <a:pt x="16474" y="19746"/>
                                  <a:pt x="16470" y="19770"/>
                                  <a:pt x="16482" y="19806"/>
                                </a:cubicBezTo>
                                <a:cubicBezTo>
                                  <a:pt x="16498" y="19860"/>
                                  <a:pt x="16534" y="19908"/>
                                  <a:pt x="16594" y="19947"/>
                                </a:cubicBezTo>
                                <a:close/>
                                <a:moveTo>
                                  <a:pt x="17826" y="19194"/>
                                </a:moveTo>
                                <a:cubicBezTo>
                                  <a:pt x="17882" y="19155"/>
                                  <a:pt x="17922" y="19107"/>
                                  <a:pt x="17938" y="19053"/>
                                </a:cubicBezTo>
                                <a:cubicBezTo>
                                  <a:pt x="17950" y="19017"/>
                                  <a:pt x="17946" y="18993"/>
                                  <a:pt x="17946" y="18990"/>
                                </a:cubicBezTo>
                                <a:cubicBezTo>
                                  <a:pt x="17934" y="18891"/>
                                  <a:pt x="17842" y="18822"/>
                                  <a:pt x="17727" y="18822"/>
                                </a:cubicBezTo>
                                <a:cubicBezTo>
                                  <a:pt x="17651" y="18822"/>
                                  <a:pt x="17580" y="18852"/>
                                  <a:pt x="17540" y="18903"/>
                                </a:cubicBezTo>
                                <a:cubicBezTo>
                                  <a:pt x="17500" y="18852"/>
                                  <a:pt x="17433" y="18822"/>
                                  <a:pt x="17357" y="18822"/>
                                </a:cubicBezTo>
                                <a:cubicBezTo>
                                  <a:pt x="17242" y="18822"/>
                                  <a:pt x="17150" y="18894"/>
                                  <a:pt x="17138" y="18990"/>
                                </a:cubicBezTo>
                                <a:cubicBezTo>
                                  <a:pt x="17138" y="18993"/>
                                  <a:pt x="17134" y="19017"/>
                                  <a:pt x="17146" y="19053"/>
                                </a:cubicBezTo>
                                <a:cubicBezTo>
                                  <a:pt x="17162" y="19107"/>
                                  <a:pt x="17202" y="19155"/>
                                  <a:pt x="17258" y="19194"/>
                                </a:cubicBezTo>
                                <a:lnTo>
                                  <a:pt x="17540" y="19386"/>
                                </a:lnTo>
                                <a:lnTo>
                                  <a:pt x="17826" y="19194"/>
                                </a:lnTo>
                                <a:close/>
                                <a:moveTo>
                                  <a:pt x="18530" y="243"/>
                                </a:moveTo>
                                <a:lnTo>
                                  <a:pt x="18813" y="435"/>
                                </a:lnTo>
                                <a:lnTo>
                                  <a:pt x="19099" y="243"/>
                                </a:lnTo>
                                <a:cubicBezTo>
                                  <a:pt x="19154" y="204"/>
                                  <a:pt x="19194" y="156"/>
                                  <a:pt x="19210" y="102"/>
                                </a:cubicBezTo>
                                <a:cubicBezTo>
                                  <a:pt x="19222" y="66"/>
                                  <a:pt x="19218" y="42"/>
                                  <a:pt x="19218" y="39"/>
                                </a:cubicBezTo>
                                <a:cubicBezTo>
                                  <a:pt x="19218" y="27"/>
                                  <a:pt x="19214" y="15"/>
                                  <a:pt x="19210" y="3"/>
                                </a:cubicBezTo>
                                <a:lnTo>
                                  <a:pt x="18419" y="3"/>
                                </a:lnTo>
                                <a:cubicBezTo>
                                  <a:pt x="18415" y="15"/>
                                  <a:pt x="18411" y="27"/>
                                  <a:pt x="18411" y="39"/>
                                </a:cubicBezTo>
                                <a:cubicBezTo>
                                  <a:pt x="18411" y="42"/>
                                  <a:pt x="18407" y="66"/>
                                  <a:pt x="18419" y="102"/>
                                </a:cubicBezTo>
                                <a:cubicBezTo>
                                  <a:pt x="18435" y="156"/>
                                  <a:pt x="18475" y="204"/>
                                  <a:pt x="18530" y="243"/>
                                </a:cubicBezTo>
                                <a:close/>
                                <a:moveTo>
                                  <a:pt x="19099" y="19194"/>
                                </a:moveTo>
                                <a:cubicBezTo>
                                  <a:pt x="19154" y="19155"/>
                                  <a:pt x="19194" y="19107"/>
                                  <a:pt x="19210" y="19053"/>
                                </a:cubicBezTo>
                                <a:cubicBezTo>
                                  <a:pt x="19222" y="19017"/>
                                  <a:pt x="19218" y="18993"/>
                                  <a:pt x="19218" y="18990"/>
                                </a:cubicBezTo>
                                <a:cubicBezTo>
                                  <a:pt x="19206" y="18891"/>
                                  <a:pt x="19115" y="18822"/>
                                  <a:pt x="18999" y="18822"/>
                                </a:cubicBezTo>
                                <a:cubicBezTo>
                                  <a:pt x="18924" y="18822"/>
                                  <a:pt x="18852" y="18852"/>
                                  <a:pt x="18813" y="18903"/>
                                </a:cubicBezTo>
                                <a:cubicBezTo>
                                  <a:pt x="18773" y="18852"/>
                                  <a:pt x="18705" y="18822"/>
                                  <a:pt x="18630" y="18822"/>
                                </a:cubicBezTo>
                                <a:cubicBezTo>
                                  <a:pt x="18514" y="18822"/>
                                  <a:pt x="18423" y="18894"/>
                                  <a:pt x="18411" y="18990"/>
                                </a:cubicBezTo>
                                <a:cubicBezTo>
                                  <a:pt x="18411" y="18993"/>
                                  <a:pt x="18407" y="19017"/>
                                  <a:pt x="18419" y="19053"/>
                                </a:cubicBezTo>
                                <a:cubicBezTo>
                                  <a:pt x="18435" y="19107"/>
                                  <a:pt x="18475" y="19155"/>
                                  <a:pt x="18530" y="19194"/>
                                </a:cubicBezTo>
                                <a:lnTo>
                                  <a:pt x="18813" y="19386"/>
                                </a:lnTo>
                                <a:lnTo>
                                  <a:pt x="19099" y="19194"/>
                                </a:lnTo>
                                <a:close/>
                                <a:moveTo>
                                  <a:pt x="19234" y="19947"/>
                                </a:moveTo>
                                <a:lnTo>
                                  <a:pt x="19516" y="20139"/>
                                </a:lnTo>
                                <a:lnTo>
                                  <a:pt x="19803" y="19947"/>
                                </a:lnTo>
                                <a:cubicBezTo>
                                  <a:pt x="19858" y="19908"/>
                                  <a:pt x="19898" y="19860"/>
                                  <a:pt x="19914" y="19806"/>
                                </a:cubicBezTo>
                                <a:cubicBezTo>
                                  <a:pt x="19926" y="19770"/>
                                  <a:pt x="19922" y="19746"/>
                                  <a:pt x="19922" y="19743"/>
                                </a:cubicBezTo>
                                <a:cubicBezTo>
                                  <a:pt x="19910" y="19644"/>
                                  <a:pt x="19819" y="19575"/>
                                  <a:pt x="19703" y="19575"/>
                                </a:cubicBezTo>
                                <a:cubicBezTo>
                                  <a:pt x="19628" y="19575"/>
                                  <a:pt x="19556" y="19605"/>
                                  <a:pt x="19516" y="19656"/>
                                </a:cubicBezTo>
                                <a:cubicBezTo>
                                  <a:pt x="19477" y="19605"/>
                                  <a:pt x="19409" y="19575"/>
                                  <a:pt x="19333" y="19575"/>
                                </a:cubicBezTo>
                                <a:cubicBezTo>
                                  <a:pt x="19218" y="19575"/>
                                  <a:pt x="19127" y="19647"/>
                                  <a:pt x="19115" y="19743"/>
                                </a:cubicBezTo>
                                <a:cubicBezTo>
                                  <a:pt x="19115" y="19746"/>
                                  <a:pt x="19111" y="19770"/>
                                  <a:pt x="19123" y="19806"/>
                                </a:cubicBezTo>
                                <a:cubicBezTo>
                                  <a:pt x="19139" y="19860"/>
                                  <a:pt x="19178" y="19908"/>
                                  <a:pt x="19234" y="19947"/>
                                </a:cubicBezTo>
                                <a:close/>
                                <a:moveTo>
                                  <a:pt x="17862" y="19947"/>
                                </a:moveTo>
                                <a:lnTo>
                                  <a:pt x="18144" y="20139"/>
                                </a:lnTo>
                                <a:lnTo>
                                  <a:pt x="18431" y="19947"/>
                                </a:lnTo>
                                <a:cubicBezTo>
                                  <a:pt x="18486" y="19908"/>
                                  <a:pt x="18526" y="19860"/>
                                  <a:pt x="18542" y="19806"/>
                                </a:cubicBezTo>
                                <a:cubicBezTo>
                                  <a:pt x="18554" y="19770"/>
                                  <a:pt x="18550" y="19746"/>
                                  <a:pt x="18550" y="19743"/>
                                </a:cubicBezTo>
                                <a:cubicBezTo>
                                  <a:pt x="18538" y="19644"/>
                                  <a:pt x="18447" y="19575"/>
                                  <a:pt x="18331" y="19575"/>
                                </a:cubicBezTo>
                                <a:cubicBezTo>
                                  <a:pt x="18256" y="19575"/>
                                  <a:pt x="18184" y="19605"/>
                                  <a:pt x="18144" y="19656"/>
                                </a:cubicBezTo>
                                <a:cubicBezTo>
                                  <a:pt x="18105" y="19605"/>
                                  <a:pt x="18037" y="19575"/>
                                  <a:pt x="17962" y="19575"/>
                                </a:cubicBezTo>
                                <a:cubicBezTo>
                                  <a:pt x="17846" y="19575"/>
                                  <a:pt x="17755" y="19647"/>
                                  <a:pt x="17743" y="19743"/>
                                </a:cubicBezTo>
                                <a:cubicBezTo>
                                  <a:pt x="17743" y="19746"/>
                                  <a:pt x="17739" y="19770"/>
                                  <a:pt x="17751" y="19806"/>
                                </a:cubicBezTo>
                                <a:cubicBezTo>
                                  <a:pt x="17767" y="19860"/>
                                  <a:pt x="17806" y="19908"/>
                                  <a:pt x="17862" y="19947"/>
                                </a:cubicBezTo>
                                <a:close/>
                                <a:moveTo>
                                  <a:pt x="20471" y="19194"/>
                                </a:moveTo>
                                <a:cubicBezTo>
                                  <a:pt x="20526" y="19155"/>
                                  <a:pt x="20566" y="19107"/>
                                  <a:pt x="20582" y="19053"/>
                                </a:cubicBezTo>
                                <a:cubicBezTo>
                                  <a:pt x="20594" y="19017"/>
                                  <a:pt x="20590" y="18993"/>
                                  <a:pt x="20590" y="18990"/>
                                </a:cubicBezTo>
                                <a:cubicBezTo>
                                  <a:pt x="20578" y="18891"/>
                                  <a:pt x="20487" y="18822"/>
                                  <a:pt x="20371" y="18822"/>
                                </a:cubicBezTo>
                                <a:cubicBezTo>
                                  <a:pt x="20296" y="18822"/>
                                  <a:pt x="20224" y="18852"/>
                                  <a:pt x="20184" y="18903"/>
                                </a:cubicBezTo>
                                <a:cubicBezTo>
                                  <a:pt x="20145" y="18852"/>
                                  <a:pt x="20077" y="18822"/>
                                  <a:pt x="20001" y="18822"/>
                                </a:cubicBezTo>
                                <a:cubicBezTo>
                                  <a:pt x="19886" y="18822"/>
                                  <a:pt x="19795" y="18894"/>
                                  <a:pt x="19783" y="18990"/>
                                </a:cubicBezTo>
                                <a:cubicBezTo>
                                  <a:pt x="19783" y="18993"/>
                                  <a:pt x="19779" y="19017"/>
                                  <a:pt x="19791" y="19053"/>
                                </a:cubicBezTo>
                                <a:cubicBezTo>
                                  <a:pt x="19807" y="19107"/>
                                  <a:pt x="19846" y="19155"/>
                                  <a:pt x="19902" y="19194"/>
                                </a:cubicBezTo>
                                <a:lnTo>
                                  <a:pt x="20184" y="19386"/>
                                </a:lnTo>
                                <a:lnTo>
                                  <a:pt x="20471" y="19194"/>
                                </a:lnTo>
                                <a:close/>
                                <a:moveTo>
                                  <a:pt x="15222" y="19947"/>
                                </a:moveTo>
                                <a:lnTo>
                                  <a:pt x="15504" y="20139"/>
                                </a:lnTo>
                                <a:lnTo>
                                  <a:pt x="15790" y="19947"/>
                                </a:lnTo>
                                <a:cubicBezTo>
                                  <a:pt x="15846" y="19908"/>
                                  <a:pt x="15886" y="19860"/>
                                  <a:pt x="15902" y="19806"/>
                                </a:cubicBezTo>
                                <a:cubicBezTo>
                                  <a:pt x="15914" y="19770"/>
                                  <a:pt x="15910" y="19746"/>
                                  <a:pt x="15910" y="19743"/>
                                </a:cubicBezTo>
                                <a:cubicBezTo>
                                  <a:pt x="15898" y="19644"/>
                                  <a:pt x="15806" y="19575"/>
                                  <a:pt x="15691" y="19575"/>
                                </a:cubicBezTo>
                                <a:cubicBezTo>
                                  <a:pt x="15615" y="19575"/>
                                  <a:pt x="15544" y="19605"/>
                                  <a:pt x="15504" y="19656"/>
                                </a:cubicBezTo>
                                <a:cubicBezTo>
                                  <a:pt x="15464" y="19605"/>
                                  <a:pt x="15397" y="19575"/>
                                  <a:pt x="15321" y="19575"/>
                                </a:cubicBezTo>
                                <a:cubicBezTo>
                                  <a:pt x="15206" y="19575"/>
                                  <a:pt x="15114" y="19647"/>
                                  <a:pt x="15103" y="19743"/>
                                </a:cubicBezTo>
                                <a:cubicBezTo>
                                  <a:pt x="15103" y="19746"/>
                                  <a:pt x="15099" y="19770"/>
                                  <a:pt x="15110" y="19806"/>
                                </a:cubicBezTo>
                                <a:cubicBezTo>
                                  <a:pt x="15126" y="19860"/>
                                  <a:pt x="15166" y="19908"/>
                                  <a:pt x="15222" y="19947"/>
                                </a:cubicBezTo>
                                <a:close/>
                                <a:moveTo>
                                  <a:pt x="12546" y="19194"/>
                                </a:moveTo>
                                <a:cubicBezTo>
                                  <a:pt x="12601" y="19155"/>
                                  <a:pt x="12641" y="19107"/>
                                  <a:pt x="12657" y="19053"/>
                                </a:cubicBezTo>
                                <a:cubicBezTo>
                                  <a:pt x="12669" y="19017"/>
                                  <a:pt x="12665" y="18993"/>
                                  <a:pt x="12665" y="18990"/>
                                </a:cubicBezTo>
                                <a:cubicBezTo>
                                  <a:pt x="12653" y="18891"/>
                                  <a:pt x="12562" y="18822"/>
                                  <a:pt x="12446" y="18822"/>
                                </a:cubicBezTo>
                                <a:cubicBezTo>
                                  <a:pt x="12371" y="18822"/>
                                  <a:pt x="12299" y="18852"/>
                                  <a:pt x="12259" y="18903"/>
                                </a:cubicBezTo>
                                <a:cubicBezTo>
                                  <a:pt x="12220" y="18852"/>
                                  <a:pt x="12152" y="18822"/>
                                  <a:pt x="12076" y="18822"/>
                                </a:cubicBezTo>
                                <a:cubicBezTo>
                                  <a:pt x="11961" y="18822"/>
                                  <a:pt x="11870" y="18894"/>
                                  <a:pt x="11858" y="18990"/>
                                </a:cubicBezTo>
                                <a:cubicBezTo>
                                  <a:pt x="11858" y="18993"/>
                                  <a:pt x="11854" y="19017"/>
                                  <a:pt x="11866" y="19053"/>
                                </a:cubicBezTo>
                                <a:cubicBezTo>
                                  <a:pt x="11882" y="19107"/>
                                  <a:pt x="11921" y="19155"/>
                                  <a:pt x="11977" y="19194"/>
                                </a:cubicBezTo>
                                <a:lnTo>
                                  <a:pt x="12259" y="19386"/>
                                </a:lnTo>
                                <a:lnTo>
                                  <a:pt x="12546" y="19194"/>
                                </a:lnTo>
                                <a:close/>
                                <a:moveTo>
                                  <a:pt x="12581" y="19947"/>
                                </a:moveTo>
                                <a:lnTo>
                                  <a:pt x="12864" y="20139"/>
                                </a:lnTo>
                                <a:lnTo>
                                  <a:pt x="13150" y="19947"/>
                                </a:lnTo>
                                <a:cubicBezTo>
                                  <a:pt x="13206" y="19908"/>
                                  <a:pt x="13246" y="19860"/>
                                  <a:pt x="13261" y="19806"/>
                                </a:cubicBezTo>
                                <a:cubicBezTo>
                                  <a:pt x="13273" y="19770"/>
                                  <a:pt x="13269" y="19746"/>
                                  <a:pt x="13269" y="19743"/>
                                </a:cubicBezTo>
                                <a:cubicBezTo>
                                  <a:pt x="13257" y="19644"/>
                                  <a:pt x="13166" y="19575"/>
                                  <a:pt x="13051" y="19575"/>
                                </a:cubicBezTo>
                                <a:cubicBezTo>
                                  <a:pt x="12975" y="19575"/>
                                  <a:pt x="12904" y="19605"/>
                                  <a:pt x="12864" y="19656"/>
                                </a:cubicBezTo>
                                <a:cubicBezTo>
                                  <a:pt x="12824" y="19605"/>
                                  <a:pt x="12756" y="19575"/>
                                  <a:pt x="12681" y="19575"/>
                                </a:cubicBezTo>
                                <a:cubicBezTo>
                                  <a:pt x="12566" y="19575"/>
                                  <a:pt x="12474" y="19647"/>
                                  <a:pt x="12462" y="19743"/>
                                </a:cubicBezTo>
                                <a:cubicBezTo>
                                  <a:pt x="12462" y="19746"/>
                                  <a:pt x="12458" y="19770"/>
                                  <a:pt x="12470" y="19806"/>
                                </a:cubicBezTo>
                                <a:cubicBezTo>
                                  <a:pt x="12486" y="19860"/>
                                  <a:pt x="12522" y="19908"/>
                                  <a:pt x="12581" y="19947"/>
                                </a:cubicBezTo>
                                <a:close/>
                                <a:moveTo>
                                  <a:pt x="11309" y="19947"/>
                                </a:moveTo>
                                <a:lnTo>
                                  <a:pt x="11591" y="20139"/>
                                </a:lnTo>
                                <a:lnTo>
                                  <a:pt x="11878" y="19947"/>
                                </a:lnTo>
                                <a:cubicBezTo>
                                  <a:pt x="11933" y="19908"/>
                                  <a:pt x="11973" y="19860"/>
                                  <a:pt x="11989" y="19806"/>
                                </a:cubicBezTo>
                                <a:cubicBezTo>
                                  <a:pt x="12001" y="19770"/>
                                  <a:pt x="11997" y="19746"/>
                                  <a:pt x="11997" y="19743"/>
                                </a:cubicBezTo>
                                <a:cubicBezTo>
                                  <a:pt x="11985" y="19644"/>
                                  <a:pt x="11894" y="19575"/>
                                  <a:pt x="11778" y="19575"/>
                                </a:cubicBezTo>
                                <a:cubicBezTo>
                                  <a:pt x="11703" y="19575"/>
                                  <a:pt x="11631" y="19605"/>
                                  <a:pt x="11591" y="19656"/>
                                </a:cubicBezTo>
                                <a:cubicBezTo>
                                  <a:pt x="11552" y="19605"/>
                                  <a:pt x="11484" y="19575"/>
                                  <a:pt x="11408" y="19575"/>
                                </a:cubicBezTo>
                                <a:cubicBezTo>
                                  <a:pt x="11293" y="19575"/>
                                  <a:pt x="11202" y="19647"/>
                                  <a:pt x="11190" y="19743"/>
                                </a:cubicBezTo>
                                <a:cubicBezTo>
                                  <a:pt x="11190" y="19746"/>
                                  <a:pt x="11186" y="19770"/>
                                  <a:pt x="11198" y="19806"/>
                                </a:cubicBezTo>
                                <a:cubicBezTo>
                                  <a:pt x="11214" y="19860"/>
                                  <a:pt x="11249" y="19908"/>
                                  <a:pt x="11309" y="19947"/>
                                </a:cubicBezTo>
                                <a:close/>
                                <a:moveTo>
                                  <a:pt x="13814" y="19194"/>
                                </a:moveTo>
                                <a:cubicBezTo>
                                  <a:pt x="13870" y="19155"/>
                                  <a:pt x="13910" y="19107"/>
                                  <a:pt x="13925" y="19053"/>
                                </a:cubicBezTo>
                                <a:cubicBezTo>
                                  <a:pt x="13937" y="19017"/>
                                  <a:pt x="13933" y="18993"/>
                                  <a:pt x="13933" y="18990"/>
                                </a:cubicBezTo>
                                <a:cubicBezTo>
                                  <a:pt x="13922" y="18891"/>
                                  <a:pt x="13830" y="18822"/>
                                  <a:pt x="13715" y="18822"/>
                                </a:cubicBezTo>
                                <a:cubicBezTo>
                                  <a:pt x="13639" y="18822"/>
                                  <a:pt x="13568" y="18852"/>
                                  <a:pt x="13528" y="18903"/>
                                </a:cubicBezTo>
                                <a:cubicBezTo>
                                  <a:pt x="13488" y="18852"/>
                                  <a:pt x="13420" y="18822"/>
                                  <a:pt x="13345" y="18822"/>
                                </a:cubicBezTo>
                                <a:cubicBezTo>
                                  <a:pt x="13230" y="18822"/>
                                  <a:pt x="13138" y="18894"/>
                                  <a:pt x="13126" y="18990"/>
                                </a:cubicBezTo>
                                <a:cubicBezTo>
                                  <a:pt x="13126" y="18993"/>
                                  <a:pt x="13122" y="19017"/>
                                  <a:pt x="13134" y="19053"/>
                                </a:cubicBezTo>
                                <a:cubicBezTo>
                                  <a:pt x="13150" y="19107"/>
                                  <a:pt x="13190" y="19155"/>
                                  <a:pt x="13246" y="19194"/>
                                </a:cubicBezTo>
                                <a:lnTo>
                                  <a:pt x="13528" y="19386"/>
                                </a:lnTo>
                                <a:lnTo>
                                  <a:pt x="13814" y="19194"/>
                                </a:lnTo>
                                <a:close/>
                                <a:moveTo>
                                  <a:pt x="15186" y="19194"/>
                                </a:moveTo>
                                <a:cubicBezTo>
                                  <a:pt x="15242" y="19155"/>
                                  <a:pt x="15281" y="19107"/>
                                  <a:pt x="15297" y="19053"/>
                                </a:cubicBezTo>
                                <a:cubicBezTo>
                                  <a:pt x="15309" y="19017"/>
                                  <a:pt x="15305" y="18993"/>
                                  <a:pt x="15305" y="18990"/>
                                </a:cubicBezTo>
                                <a:cubicBezTo>
                                  <a:pt x="15293" y="18891"/>
                                  <a:pt x="15202" y="18822"/>
                                  <a:pt x="15087" y="18822"/>
                                </a:cubicBezTo>
                                <a:cubicBezTo>
                                  <a:pt x="15011" y="18822"/>
                                  <a:pt x="14939" y="18852"/>
                                  <a:pt x="14900" y="18903"/>
                                </a:cubicBezTo>
                                <a:cubicBezTo>
                                  <a:pt x="14860" y="18852"/>
                                  <a:pt x="14792" y="18822"/>
                                  <a:pt x="14717" y="18822"/>
                                </a:cubicBezTo>
                                <a:cubicBezTo>
                                  <a:pt x="14601" y="18822"/>
                                  <a:pt x="14510" y="18894"/>
                                  <a:pt x="14498" y="18990"/>
                                </a:cubicBezTo>
                                <a:cubicBezTo>
                                  <a:pt x="14498" y="18993"/>
                                  <a:pt x="14494" y="19017"/>
                                  <a:pt x="14506" y="19053"/>
                                </a:cubicBezTo>
                                <a:cubicBezTo>
                                  <a:pt x="14522" y="19107"/>
                                  <a:pt x="14562" y="19155"/>
                                  <a:pt x="14617" y="19194"/>
                                </a:cubicBezTo>
                                <a:lnTo>
                                  <a:pt x="14900" y="19386"/>
                                </a:lnTo>
                                <a:lnTo>
                                  <a:pt x="15186" y="19194"/>
                                </a:lnTo>
                                <a:close/>
                                <a:moveTo>
                                  <a:pt x="13949" y="19947"/>
                                </a:moveTo>
                                <a:lnTo>
                                  <a:pt x="14232" y="20139"/>
                                </a:lnTo>
                                <a:lnTo>
                                  <a:pt x="14518" y="19947"/>
                                </a:lnTo>
                                <a:cubicBezTo>
                                  <a:pt x="14574" y="19908"/>
                                  <a:pt x="14613" y="19860"/>
                                  <a:pt x="14629" y="19806"/>
                                </a:cubicBezTo>
                                <a:cubicBezTo>
                                  <a:pt x="14641" y="19770"/>
                                  <a:pt x="14637" y="19746"/>
                                  <a:pt x="14637" y="19743"/>
                                </a:cubicBezTo>
                                <a:cubicBezTo>
                                  <a:pt x="14625" y="19644"/>
                                  <a:pt x="14534" y="19575"/>
                                  <a:pt x="14419" y="19575"/>
                                </a:cubicBezTo>
                                <a:cubicBezTo>
                                  <a:pt x="14343" y="19575"/>
                                  <a:pt x="14271" y="19605"/>
                                  <a:pt x="14232" y="19656"/>
                                </a:cubicBezTo>
                                <a:cubicBezTo>
                                  <a:pt x="14192" y="19605"/>
                                  <a:pt x="14124" y="19575"/>
                                  <a:pt x="14049" y="19575"/>
                                </a:cubicBezTo>
                                <a:cubicBezTo>
                                  <a:pt x="13933" y="19575"/>
                                  <a:pt x="13842" y="19647"/>
                                  <a:pt x="13830" y="19743"/>
                                </a:cubicBezTo>
                                <a:cubicBezTo>
                                  <a:pt x="13830" y="19746"/>
                                  <a:pt x="13826" y="19770"/>
                                  <a:pt x="13838" y="19806"/>
                                </a:cubicBezTo>
                                <a:cubicBezTo>
                                  <a:pt x="13854" y="19860"/>
                                  <a:pt x="13894" y="19908"/>
                                  <a:pt x="13949" y="19947"/>
                                </a:cubicBezTo>
                                <a:close/>
                                <a:moveTo>
                                  <a:pt x="16458" y="19194"/>
                                </a:moveTo>
                                <a:cubicBezTo>
                                  <a:pt x="16514" y="19155"/>
                                  <a:pt x="16554" y="19107"/>
                                  <a:pt x="16570" y="19053"/>
                                </a:cubicBezTo>
                                <a:cubicBezTo>
                                  <a:pt x="16582" y="19017"/>
                                  <a:pt x="16578" y="18993"/>
                                  <a:pt x="16578" y="18990"/>
                                </a:cubicBezTo>
                                <a:cubicBezTo>
                                  <a:pt x="16566" y="18891"/>
                                  <a:pt x="16474" y="18822"/>
                                  <a:pt x="16359" y="18822"/>
                                </a:cubicBezTo>
                                <a:cubicBezTo>
                                  <a:pt x="16284" y="18822"/>
                                  <a:pt x="16212" y="18852"/>
                                  <a:pt x="16172" y="18903"/>
                                </a:cubicBezTo>
                                <a:cubicBezTo>
                                  <a:pt x="16132" y="18852"/>
                                  <a:pt x="16065" y="18822"/>
                                  <a:pt x="15989" y="18822"/>
                                </a:cubicBezTo>
                                <a:cubicBezTo>
                                  <a:pt x="15874" y="18822"/>
                                  <a:pt x="15782" y="18894"/>
                                  <a:pt x="15771" y="18990"/>
                                </a:cubicBezTo>
                                <a:cubicBezTo>
                                  <a:pt x="15771" y="18993"/>
                                  <a:pt x="15767" y="19017"/>
                                  <a:pt x="15778" y="19053"/>
                                </a:cubicBezTo>
                                <a:cubicBezTo>
                                  <a:pt x="15794" y="19107"/>
                                  <a:pt x="15834" y="19155"/>
                                  <a:pt x="15890" y="19194"/>
                                </a:cubicBezTo>
                                <a:lnTo>
                                  <a:pt x="16172" y="19386"/>
                                </a:lnTo>
                                <a:lnTo>
                                  <a:pt x="16458" y="19194"/>
                                </a:lnTo>
                                <a:close/>
                                <a:moveTo>
                                  <a:pt x="21186" y="8758"/>
                                </a:moveTo>
                                <a:cubicBezTo>
                                  <a:pt x="21198" y="8722"/>
                                  <a:pt x="21194" y="8698"/>
                                  <a:pt x="21194" y="8695"/>
                                </a:cubicBezTo>
                                <a:cubicBezTo>
                                  <a:pt x="21182" y="8596"/>
                                  <a:pt x="21091" y="8527"/>
                                  <a:pt x="20976" y="8527"/>
                                </a:cubicBezTo>
                                <a:cubicBezTo>
                                  <a:pt x="20900" y="8527"/>
                                  <a:pt x="20829" y="8557"/>
                                  <a:pt x="20789" y="8608"/>
                                </a:cubicBezTo>
                                <a:cubicBezTo>
                                  <a:pt x="20749" y="8557"/>
                                  <a:pt x="20681" y="8527"/>
                                  <a:pt x="20606" y="8527"/>
                                </a:cubicBezTo>
                                <a:cubicBezTo>
                                  <a:pt x="20491" y="8527"/>
                                  <a:pt x="20399" y="8599"/>
                                  <a:pt x="20387" y="8695"/>
                                </a:cubicBezTo>
                                <a:cubicBezTo>
                                  <a:pt x="20387" y="8698"/>
                                  <a:pt x="20383" y="8722"/>
                                  <a:pt x="20395" y="8758"/>
                                </a:cubicBezTo>
                                <a:cubicBezTo>
                                  <a:pt x="20411" y="8812"/>
                                  <a:pt x="20451" y="8860"/>
                                  <a:pt x="20506" y="8899"/>
                                </a:cubicBezTo>
                                <a:lnTo>
                                  <a:pt x="20789" y="9091"/>
                                </a:lnTo>
                                <a:lnTo>
                                  <a:pt x="21075" y="8899"/>
                                </a:lnTo>
                                <a:cubicBezTo>
                                  <a:pt x="21131" y="8860"/>
                                  <a:pt x="21171" y="8812"/>
                                  <a:pt x="21186" y="8758"/>
                                </a:cubicBezTo>
                                <a:close/>
                                <a:moveTo>
                                  <a:pt x="21186" y="7177"/>
                                </a:moveTo>
                                <a:cubicBezTo>
                                  <a:pt x="21198" y="7141"/>
                                  <a:pt x="21194" y="7117"/>
                                  <a:pt x="21194" y="7114"/>
                                </a:cubicBezTo>
                                <a:cubicBezTo>
                                  <a:pt x="21182" y="7015"/>
                                  <a:pt x="21091" y="6946"/>
                                  <a:pt x="20976" y="6946"/>
                                </a:cubicBezTo>
                                <a:cubicBezTo>
                                  <a:pt x="20900" y="6946"/>
                                  <a:pt x="20829" y="6976"/>
                                  <a:pt x="20789" y="7027"/>
                                </a:cubicBezTo>
                                <a:cubicBezTo>
                                  <a:pt x="20749" y="6976"/>
                                  <a:pt x="20681" y="6946"/>
                                  <a:pt x="20606" y="6946"/>
                                </a:cubicBezTo>
                                <a:cubicBezTo>
                                  <a:pt x="20491" y="6946"/>
                                  <a:pt x="20399" y="7018"/>
                                  <a:pt x="20387" y="7114"/>
                                </a:cubicBezTo>
                                <a:cubicBezTo>
                                  <a:pt x="20387" y="7117"/>
                                  <a:pt x="20383" y="7141"/>
                                  <a:pt x="20395" y="7177"/>
                                </a:cubicBezTo>
                                <a:cubicBezTo>
                                  <a:pt x="20411" y="7231"/>
                                  <a:pt x="20451" y="7279"/>
                                  <a:pt x="20506" y="7318"/>
                                </a:cubicBezTo>
                                <a:lnTo>
                                  <a:pt x="20789" y="7510"/>
                                </a:lnTo>
                                <a:lnTo>
                                  <a:pt x="21075" y="7318"/>
                                </a:lnTo>
                                <a:cubicBezTo>
                                  <a:pt x="21131" y="7279"/>
                                  <a:pt x="21171" y="7231"/>
                                  <a:pt x="21186" y="7177"/>
                                </a:cubicBezTo>
                                <a:close/>
                                <a:moveTo>
                                  <a:pt x="21186" y="4018"/>
                                </a:moveTo>
                                <a:cubicBezTo>
                                  <a:pt x="21198" y="3982"/>
                                  <a:pt x="21194" y="3958"/>
                                  <a:pt x="21194" y="3955"/>
                                </a:cubicBezTo>
                                <a:cubicBezTo>
                                  <a:pt x="21182" y="3856"/>
                                  <a:pt x="21091" y="3787"/>
                                  <a:pt x="20976" y="3787"/>
                                </a:cubicBezTo>
                                <a:cubicBezTo>
                                  <a:pt x="20900" y="3787"/>
                                  <a:pt x="20829" y="3817"/>
                                  <a:pt x="20789" y="3868"/>
                                </a:cubicBezTo>
                                <a:cubicBezTo>
                                  <a:pt x="20749" y="3817"/>
                                  <a:pt x="20681" y="3787"/>
                                  <a:pt x="20606" y="3787"/>
                                </a:cubicBezTo>
                                <a:cubicBezTo>
                                  <a:pt x="20491" y="3787"/>
                                  <a:pt x="20399" y="3859"/>
                                  <a:pt x="20387" y="3955"/>
                                </a:cubicBezTo>
                                <a:cubicBezTo>
                                  <a:pt x="20387" y="3958"/>
                                  <a:pt x="20383" y="3982"/>
                                  <a:pt x="20395" y="4018"/>
                                </a:cubicBezTo>
                                <a:cubicBezTo>
                                  <a:pt x="20411" y="4072"/>
                                  <a:pt x="20451" y="4120"/>
                                  <a:pt x="20506" y="4159"/>
                                </a:cubicBezTo>
                                <a:lnTo>
                                  <a:pt x="20789" y="4351"/>
                                </a:lnTo>
                                <a:lnTo>
                                  <a:pt x="21075" y="4159"/>
                                </a:lnTo>
                                <a:cubicBezTo>
                                  <a:pt x="21131" y="4120"/>
                                  <a:pt x="21171" y="4072"/>
                                  <a:pt x="21186" y="4018"/>
                                </a:cubicBezTo>
                                <a:close/>
                                <a:moveTo>
                                  <a:pt x="21186" y="5596"/>
                                </a:moveTo>
                                <a:cubicBezTo>
                                  <a:pt x="21198" y="5560"/>
                                  <a:pt x="21194" y="5536"/>
                                  <a:pt x="21194" y="5533"/>
                                </a:cubicBezTo>
                                <a:cubicBezTo>
                                  <a:pt x="21182" y="5434"/>
                                  <a:pt x="21091" y="5365"/>
                                  <a:pt x="20976" y="5365"/>
                                </a:cubicBezTo>
                                <a:cubicBezTo>
                                  <a:pt x="20900" y="5365"/>
                                  <a:pt x="20829" y="5395"/>
                                  <a:pt x="20789" y="5446"/>
                                </a:cubicBezTo>
                                <a:cubicBezTo>
                                  <a:pt x="20749" y="5395"/>
                                  <a:pt x="20681" y="5365"/>
                                  <a:pt x="20606" y="5365"/>
                                </a:cubicBezTo>
                                <a:cubicBezTo>
                                  <a:pt x="20491" y="5365"/>
                                  <a:pt x="20399" y="5437"/>
                                  <a:pt x="20387" y="5533"/>
                                </a:cubicBezTo>
                                <a:cubicBezTo>
                                  <a:pt x="20387" y="5536"/>
                                  <a:pt x="20383" y="5560"/>
                                  <a:pt x="20395" y="5596"/>
                                </a:cubicBezTo>
                                <a:cubicBezTo>
                                  <a:pt x="20411" y="5650"/>
                                  <a:pt x="20451" y="5698"/>
                                  <a:pt x="20506" y="5737"/>
                                </a:cubicBezTo>
                                <a:lnTo>
                                  <a:pt x="20789" y="5929"/>
                                </a:lnTo>
                                <a:lnTo>
                                  <a:pt x="21075" y="5737"/>
                                </a:lnTo>
                                <a:cubicBezTo>
                                  <a:pt x="21131" y="5701"/>
                                  <a:pt x="21171" y="5650"/>
                                  <a:pt x="21186" y="5596"/>
                                </a:cubicBezTo>
                                <a:close/>
                                <a:moveTo>
                                  <a:pt x="19115" y="792"/>
                                </a:moveTo>
                                <a:cubicBezTo>
                                  <a:pt x="19115" y="795"/>
                                  <a:pt x="19111" y="819"/>
                                  <a:pt x="19123" y="855"/>
                                </a:cubicBezTo>
                                <a:cubicBezTo>
                                  <a:pt x="19139" y="909"/>
                                  <a:pt x="19178" y="957"/>
                                  <a:pt x="19234" y="996"/>
                                </a:cubicBezTo>
                                <a:lnTo>
                                  <a:pt x="19516" y="1188"/>
                                </a:lnTo>
                                <a:lnTo>
                                  <a:pt x="19803" y="996"/>
                                </a:lnTo>
                                <a:cubicBezTo>
                                  <a:pt x="19858" y="957"/>
                                  <a:pt x="19898" y="909"/>
                                  <a:pt x="19914" y="855"/>
                                </a:cubicBezTo>
                                <a:cubicBezTo>
                                  <a:pt x="19926" y="819"/>
                                  <a:pt x="19922" y="795"/>
                                  <a:pt x="19922" y="792"/>
                                </a:cubicBezTo>
                                <a:cubicBezTo>
                                  <a:pt x="19910" y="693"/>
                                  <a:pt x="19819" y="624"/>
                                  <a:pt x="19703" y="624"/>
                                </a:cubicBezTo>
                                <a:cubicBezTo>
                                  <a:pt x="19628" y="624"/>
                                  <a:pt x="19556" y="654"/>
                                  <a:pt x="19516" y="705"/>
                                </a:cubicBezTo>
                                <a:cubicBezTo>
                                  <a:pt x="19477" y="654"/>
                                  <a:pt x="19409" y="624"/>
                                  <a:pt x="19333" y="624"/>
                                </a:cubicBezTo>
                                <a:cubicBezTo>
                                  <a:pt x="19218" y="621"/>
                                  <a:pt x="19127" y="693"/>
                                  <a:pt x="19115" y="792"/>
                                </a:cubicBezTo>
                                <a:close/>
                                <a:moveTo>
                                  <a:pt x="19902" y="243"/>
                                </a:moveTo>
                                <a:lnTo>
                                  <a:pt x="20184" y="435"/>
                                </a:lnTo>
                                <a:lnTo>
                                  <a:pt x="20471" y="243"/>
                                </a:lnTo>
                                <a:cubicBezTo>
                                  <a:pt x="20526" y="204"/>
                                  <a:pt x="20566" y="156"/>
                                  <a:pt x="20582" y="102"/>
                                </a:cubicBezTo>
                                <a:cubicBezTo>
                                  <a:pt x="20594" y="66"/>
                                  <a:pt x="20590" y="42"/>
                                  <a:pt x="20590" y="39"/>
                                </a:cubicBezTo>
                                <a:cubicBezTo>
                                  <a:pt x="20590" y="27"/>
                                  <a:pt x="20586" y="15"/>
                                  <a:pt x="20582" y="3"/>
                                </a:cubicBezTo>
                                <a:lnTo>
                                  <a:pt x="19791" y="3"/>
                                </a:lnTo>
                                <a:cubicBezTo>
                                  <a:pt x="19787" y="15"/>
                                  <a:pt x="19783" y="27"/>
                                  <a:pt x="19783" y="39"/>
                                </a:cubicBezTo>
                                <a:cubicBezTo>
                                  <a:pt x="19783" y="42"/>
                                  <a:pt x="19779" y="66"/>
                                  <a:pt x="19791" y="102"/>
                                </a:cubicBezTo>
                                <a:cubicBezTo>
                                  <a:pt x="19807" y="156"/>
                                  <a:pt x="19846" y="204"/>
                                  <a:pt x="19902" y="243"/>
                                </a:cubicBezTo>
                                <a:close/>
                                <a:moveTo>
                                  <a:pt x="21186" y="2436"/>
                                </a:moveTo>
                                <a:cubicBezTo>
                                  <a:pt x="21198" y="2400"/>
                                  <a:pt x="21194" y="2376"/>
                                  <a:pt x="21194" y="2373"/>
                                </a:cubicBezTo>
                                <a:cubicBezTo>
                                  <a:pt x="21182" y="2274"/>
                                  <a:pt x="21091" y="2205"/>
                                  <a:pt x="20976" y="2205"/>
                                </a:cubicBezTo>
                                <a:cubicBezTo>
                                  <a:pt x="20900" y="2205"/>
                                  <a:pt x="20829" y="2235"/>
                                  <a:pt x="20789" y="2286"/>
                                </a:cubicBezTo>
                                <a:cubicBezTo>
                                  <a:pt x="20749" y="2235"/>
                                  <a:pt x="20681" y="2205"/>
                                  <a:pt x="20606" y="2205"/>
                                </a:cubicBezTo>
                                <a:cubicBezTo>
                                  <a:pt x="20491" y="2205"/>
                                  <a:pt x="20399" y="2277"/>
                                  <a:pt x="20387" y="2373"/>
                                </a:cubicBezTo>
                                <a:cubicBezTo>
                                  <a:pt x="20387" y="2376"/>
                                  <a:pt x="20383" y="2400"/>
                                  <a:pt x="20395" y="2436"/>
                                </a:cubicBezTo>
                                <a:cubicBezTo>
                                  <a:pt x="20411" y="2490"/>
                                  <a:pt x="20451" y="2538"/>
                                  <a:pt x="20506" y="2577"/>
                                </a:cubicBezTo>
                                <a:lnTo>
                                  <a:pt x="20789" y="2769"/>
                                </a:lnTo>
                                <a:lnTo>
                                  <a:pt x="21075" y="2577"/>
                                </a:lnTo>
                                <a:cubicBezTo>
                                  <a:pt x="21131" y="2538"/>
                                  <a:pt x="21171" y="2490"/>
                                  <a:pt x="21186" y="2436"/>
                                </a:cubicBezTo>
                                <a:close/>
                                <a:moveTo>
                                  <a:pt x="21186" y="18225"/>
                                </a:moveTo>
                                <a:cubicBezTo>
                                  <a:pt x="21198" y="18189"/>
                                  <a:pt x="21194" y="18165"/>
                                  <a:pt x="21194" y="18162"/>
                                </a:cubicBezTo>
                                <a:cubicBezTo>
                                  <a:pt x="21182" y="18063"/>
                                  <a:pt x="21091" y="17994"/>
                                  <a:pt x="20976" y="17994"/>
                                </a:cubicBezTo>
                                <a:cubicBezTo>
                                  <a:pt x="20900" y="17994"/>
                                  <a:pt x="20829" y="18024"/>
                                  <a:pt x="20789" y="18075"/>
                                </a:cubicBezTo>
                                <a:cubicBezTo>
                                  <a:pt x="20749" y="18024"/>
                                  <a:pt x="20681" y="17994"/>
                                  <a:pt x="20606" y="17994"/>
                                </a:cubicBezTo>
                                <a:cubicBezTo>
                                  <a:pt x="20491" y="17994"/>
                                  <a:pt x="20399" y="18066"/>
                                  <a:pt x="20387" y="18162"/>
                                </a:cubicBezTo>
                                <a:cubicBezTo>
                                  <a:pt x="20387" y="18165"/>
                                  <a:pt x="20383" y="18189"/>
                                  <a:pt x="20395" y="18225"/>
                                </a:cubicBezTo>
                                <a:cubicBezTo>
                                  <a:pt x="20411" y="18279"/>
                                  <a:pt x="20451" y="18327"/>
                                  <a:pt x="20506" y="18366"/>
                                </a:cubicBezTo>
                                <a:lnTo>
                                  <a:pt x="20789" y="18558"/>
                                </a:lnTo>
                                <a:lnTo>
                                  <a:pt x="21075" y="18366"/>
                                </a:lnTo>
                                <a:cubicBezTo>
                                  <a:pt x="21131" y="18330"/>
                                  <a:pt x="21171" y="18279"/>
                                  <a:pt x="21186" y="18225"/>
                                </a:cubicBezTo>
                                <a:close/>
                                <a:moveTo>
                                  <a:pt x="21186" y="16646"/>
                                </a:moveTo>
                                <a:cubicBezTo>
                                  <a:pt x="21198" y="16610"/>
                                  <a:pt x="21194" y="16586"/>
                                  <a:pt x="21194" y="16583"/>
                                </a:cubicBezTo>
                                <a:cubicBezTo>
                                  <a:pt x="21182" y="16484"/>
                                  <a:pt x="21091" y="16415"/>
                                  <a:pt x="20976" y="16415"/>
                                </a:cubicBezTo>
                                <a:cubicBezTo>
                                  <a:pt x="20900" y="16415"/>
                                  <a:pt x="20829" y="16445"/>
                                  <a:pt x="20789" y="16496"/>
                                </a:cubicBezTo>
                                <a:cubicBezTo>
                                  <a:pt x="20749" y="16445"/>
                                  <a:pt x="20681" y="16415"/>
                                  <a:pt x="20606" y="16415"/>
                                </a:cubicBezTo>
                                <a:cubicBezTo>
                                  <a:pt x="20491" y="16415"/>
                                  <a:pt x="20399" y="16487"/>
                                  <a:pt x="20387" y="16583"/>
                                </a:cubicBezTo>
                                <a:cubicBezTo>
                                  <a:pt x="20387" y="16586"/>
                                  <a:pt x="20383" y="16610"/>
                                  <a:pt x="20395" y="16646"/>
                                </a:cubicBezTo>
                                <a:cubicBezTo>
                                  <a:pt x="20411" y="16700"/>
                                  <a:pt x="20451" y="16748"/>
                                  <a:pt x="20506" y="16787"/>
                                </a:cubicBezTo>
                                <a:lnTo>
                                  <a:pt x="20789" y="16979"/>
                                </a:lnTo>
                                <a:lnTo>
                                  <a:pt x="21075" y="16787"/>
                                </a:lnTo>
                                <a:cubicBezTo>
                                  <a:pt x="21131" y="16748"/>
                                  <a:pt x="21171" y="16700"/>
                                  <a:pt x="21186" y="16646"/>
                                </a:cubicBezTo>
                                <a:close/>
                                <a:moveTo>
                                  <a:pt x="21186" y="15065"/>
                                </a:moveTo>
                                <a:cubicBezTo>
                                  <a:pt x="21198" y="15029"/>
                                  <a:pt x="21194" y="15005"/>
                                  <a:pt x="21194" y="15002"/>
                                </a:cubicBezTo>
                                <a:cubicBezTo>
                                  <a:pt x="21182" y="14903"/>
                                  <a:pt x="21091" y="14834"/>
                                  <a:pt x="20976" y="14834"/>
                                </a:cubicBezTo>
                                <a:cubicBezTo>
                                  <a:pt x="20900" y="14834"/>
                                  <a:pt x="20829" y="14864"/>
                                  <a:pt x="20789" y="14915"/>
                                </a:cubicBezTo>
                                <a:cubicBezTo>
                                  <a:pt x="20749" y="14864"/>
                                  <a:pt x="20681" y="14834"/>
                                  <a:pt x="20606" y="14834"/>
                                </a:cubicBezTo>
                                <a:cubicBezTo>
                                  <a:pt x="20491" y="14834"/>
                                  <a:pt x="20399" y="14906"/>
                                  <a:pt x="20387" y="15002"/>
                                </a:cubicBezTo>
                                <a:cubicBezTo>
                                  <a:pt x="20387" y="15005"/>
                                  <a:pt x="20383" y="15029"/>
                                  <a:pt x="20395" y="15065"/>
                                </a:cubicBezTo>
                                <a:cubicBezTo>
                                  <a:pt x="20411" y="15119"/>
                                  <a:pt x="20451" y="15167"/>
                                  <a:pt x="20506" y="15206"/>
                                </a:cubicBezTo>
                                <a:lnTo>
                                  <a:pt x="20789" y="15398"/>
                                </a:lnTo>
                                <a:lnTo>
                                  <a:pt x="21075" y="15206"/>
                                </a:lnTo>
                                <a:cubicBezTo>
                                  <a:pt x="21131" y="15167"/>
                                  <a:pt x="21171" y="15119"/>
                                  <a:pt x="21186" y="15065"/>
                                </a:cubicBezTo>
                                <a:close/>
                                <a:moveTo>
                                  <a:pt x="20506" y="19947"/>
                                </a:moveTo>
                                <a:lnTo>
                                  <a:pt x="20789" y="20139"/>
                                </a:lnTo>
                                <a:lnTo>
                                  <a:pt x="21075" y="19947"/>
                                </a:lnTo>
                                <a:cubicBezTo>
                                  <a:pt x="21131" y="19908"/>
                                  <a:pt x="21171" y="19860"/>
                                  <a:pt x="21186" y="19806"/>
                                </a:cubicBezTo>
                                <a:cubicBezTo>
                                  <a:pt x="21198" y="19770"/>
                                  <a:pt x="21194" y="19746"/>
                                  <a:pt x="21194" y="19743"/>
                                </a:cubicBezTo>
                                <a:cubicBezTo>
                                  <a:pt x="21182" y="19644"/>
                                  <a:pt x="21091" y="19575"/>
                                  <a:pt x="20976" y="19575"/>
                                </a:cubicBezTo>
                                <a:cubicBezTo>
                                  <a:pt x="20900" y="19575"/>
                                  <a:pt x="20829" y="19605"/>
                                  <a:pt x="20789" y="19656"/>
                                </a:cubicBezTo>
                                <a:cubicBezTo>
                                  <a:pt x="20749" y="19605"/>
                                  <a:pt x="20681" y="19575"/>
                                  <a:pt x="20606" y="19575"/>
                                </a:cubicBezTo>
                                <a:cubicBezTo>
                                  <a:pt x="20491" y="19575"/>
                                  <a:pt x="20399" y="19647"/>
                                  <a:pt x="20387" y="19743"/>
                                </a:cubicBezTo>
                                <a:cubicBezTo>
                                  <a:pt x="20387" y="19746"/>
                                  <a:pt x="20383" y="19770"/>
                                  <a:pt x="20395" y="19806"/>
                                </a:cubicBezTo>
                                <a:cubicBezTo>
                                  <a:pt x="20411" y="19860"/>
                                  <a:pt x="20451" y="19908"/>
                                  <a:pt x="20506" y="19947"/>
                                </a:cubicBezTo>
                                <a:close/>
                                <a:moveTo>
                                  <a:pt x="21186" y="11903"/>
                                </a:moveTo>
                                <a:cubicBezTo>
                                  <a:pt x="21198" y="11867"/>
                                  <a:pt x="21194" y="11843"/>
                                  <a:pt x="21194" y="11840"/>
                                </a:cubicBezTo>
                                <a:cubicBezTo>
                                  <a:pt x="21182" y="11741"/>
                                  <a:pt x="21091" y="11672"/>
                                  <a:pt x="20976" y="11672"/>
                                </a:cubicBezTo>
                                <a:cubicBezTo>
                                  <a:pt x="20900" y="11672"/>
                                  <a:pt x="20829" y="11702"/>
                                  <a:pt x="20789" y="11753"/>
                                </a:cubicBezTo>
                                <a:cubicBezTo>
                                  <a:pt x="20749" y="11702"/>
                                  <a:pt x="20681" y="11672"/>
                                  <a:pt x="20606" y="11672"/>
                                </a:cubicBezTo>
                                <a:cubicBezTo>
                                  <a:pt x="20491" y="11672"/>
                                  <a:pt x="20399" y="11744"/>
                                  <a:pt x="20387" y="11840"/>
                                </a:cubicBezTo>
                                <a:cubicBezTo>
                                  <a:pt x="20387" y="11843"/>
                                  <a:pt x="20383" y="11867"/>
                                  <a:pt x="20395" y="11903"/>
                                </a:cubicBezTo>
                                <a:cubicBezTo>
                                  <a:pt x="20411" y="11957"/>
                                  <a:pt x="20451" y="12005"/>
                                  <a:pt x="20506" y="12044"/>
                                </a:cubicBezTo>
                                <a:lnTo>
                                  <a:pt x="20789" y="12236"/>
                                </a:lnTo>
                                <a:lnTo>
                                  <a:pt x="21075" y="12044"/>
                                </a:lnTo>
                                <a:cubicBezTo>
                                  <a:pt x="21131" y="12008"/>
                                  <a:pt x="21171" y="11957"/>
                                  <a:pt x="21186" y="11903"/>
                                </a:cubicBezTo>
                                <a:close/>
                                <a:moveTo>
                                  <a:pt x="21186" y="10324"/>
                                </a:moveTo>
                                <a:cubicBezTo>
                                  <a:pt x="21198" y="10288"/>
                                  <a:pt x="21194" y="10264"/>
                                  <a:pt x="21194" y="10261"/>
                                </a:cubicBezTo>
                                <a:cubicBezTo>
                                  <a:pt x="21182" y="10162"/>
                                  <a:pt x="21091" y="10093"/>
                                  <a:pt x="20976" y="10093"/>
                                </a:cubicBezTo>
                                <a:cubicBezTo>
                                  <a:pt x="20900" y="10093"/>
                                  <a:pt x="20829" y="10123"/>
                                  <a:pt x="20789" y="10174"/>
                                </a:cubicBezTo>
                                <a:cubicBezTo>
                                  <a:pt x="20749" y="10123"/>
                                  <a:pt x="20681" y="10093"/>
                                  <a:pt x="20606" y="10093"/>
                                </a:cubicBezTo>
                                <a:cubicBezTo>
                                  <a:pt x="20491" y="10093"/>
                                  <a:pt x="20399" y="10165"/>
                                  <a:pt x="20387" y="10261"/>
                                </a:cubicBezTo>
                                <a:cubicBezTo>
                                  <a:pt x="20387" y="10264"/>
                                  <a:pt x="20383" y="10288"/>
                                  <a:pt x="20395" y="10324"/>
                                </a:cubicBezTo>
                                <a:cubicBezTo>
                                  <a:pt x="20411" y="10378"/>
                                  <a:pt x="20451" y="10426"/>
                                  <a:pt x="20506" y="10465"/>
                                </a:cubicBezTo>
                                <a:lnTo>
                                  <a:pt x="20789" y="10657"/>
                                </a:lnTo>
                                <a:lnTo>
                                  <a:pt x="21075" y="10465"/>
                                </a:lnTo>
                                <a:cubicBezTo>
                                  <a:pt x="21131" y="10426"/>
                                  <a:pt x="21171" y="10375"/>
                                  <a:pt x="21186" y="10324"/>
                                </a:cubicBezTo>
                                <a:close/>
                                <a:moveTo>
                                  <a:pt x="21186" y="13484"/>
                                </a:moveTo>
                                <a:cubicBezTo>
                                  <a:pt x="21198" y="13448"/>
                                  <a:pt x="21194" y="13424"/>
                                  <a:pt x="21194" y="13421"/>
                                </a:cubicBezTo>
                                <a:cubicBezTo>
                                  <a:pt x="21182" y="13322"/>
                                  <a:pt x="21091" y="13253"/>
                                  <a:pt x="20976" y="13253"/>
                                </a:cubicBezTo>
                                <a:cubicBezTo>
                                  <a:pt x="20900" y="13253"/>
                                  <a:pt x="20829" y="13283"/>
                                  <a:pt x="20789" y="13334"/>
                                </a:cubicBezTo>
                                <a:cubicBezTo>
                                  <a:pt x="20749" y="13283"/>
                                  <a:pt x="20681" y="13253"/>
                                  <a:pt x="20606" y="13253"/>
                                </a:cubicBezTo>
                                <a:cubicBezTo>
                                  <a:pt x="20491" y="13253"/>
                                  <a:pt x="20399" y="13325"/>
                                  <a:pt x="20387" y="13421"/>
                                </a:cubicBezTo>
                                <a:cubicBezTo>
                                  <a:pt x="20387" y="13424"/>
                                  <a:pt x="20383" y="13448"/>
                                  <a:pt x="20395" y="13484"/>
                                </a:cubicBezTo>
                                <a:cubicBezTo>
                                  <a:pt x="20411" y="13538"/>
                                  <a:pt x="20451" y="13586"/>
                                  <a:pt x="20506" y="13625"/>
                                </a:cubicBezTo>
                                <a:lnTo>
                                  <a:pt x="20789" y="13817"/>
                                </a:lnTo>
                                <a:lnTo>
                                  <a:pt x="21075" y="13625"/>
                                </a:lnTo>
                                <a:cubicBezTo>
                                  <a:pt x="21131" y="13586"/>
                                  <a:pt x="21171" y="13538"/>
                                  <a:pt x="21186" y="13484"/>
                                </a:cubicBezTo>
                                <a:close/>
                                <a:moveTo>
                                  <a:pt x="13047" y="21153"/>
                                </a:moveTo>
                                <a:cubicBezTo>
                                  <a:pt x="12971" y="21153"/>
                                  <a:pt x="12900" y="21183"/>
                                  <a:pt x="12860" y="21234"/>
                                </a:cubicBezTo>
                                <a:cubicBezTo>
                                  <a:pt x="12820" y="21183"/>
                                  <a:pt x="12752" y="21153"/>
                                  <a:pt x="12677" y="21153"/>
                                </a:cubicBezTo>
                                <a:cubicBezTo>
                                  <a:pt x="12562" y="21153"/>
                                  <a:pt x="12470" y="21225"/>
                                  <a:pt x="12458" y="21321"/>
                                </a:cubicBezTo>
                                <a:cubicBezTo>
                                  <a:pt x="12458" y="21324"/>
                                  <a:pt x="12454" y="21348"/>
                                  <a:pt x="12466" y="21384"/>
                                </a:cubicBezTo>
                                <a:cubicBezTo>
                                  <a:pt x="12482" y="21438"/>
                                  <a:pt x="12522" y="21486"/>
                                  <a:pt x="12577" y="21525"/>
                                </a:cubicBezTo>
                                <a:lnTo>
                                  <a:pt x="12689" y="21600"/>
                                </a:lnTo>
                                <a:lnTo>
                                  <a:pt x="13039" y="21600"/>
                                </a:lnTo>
                                <a:lnTo>
                                  <a:pt x="13150" y="21525"/>
                                </a:lnTo>
                                <a:cubicBezTo>
                                  <a:pt x="13206" y="21486"/>
                                  <a:pt x="13246" y="21438"/>
                                  <a:pt x="13261" y="21384"/>
                                </a:cubicBezTo>
                                <a:cubicBezTo>
                                  <a:pt x="13273" y="21348"/>
                                  <a:pt x="13269" y="21324"/>
                                  <a:pt x="13269" y="21321"/>
                                </a:cubicBezTo>
                                <a:cubicBezTo>
                                  <a:pt x="13257" y="21225"/>
                                  <a:pt x="13162" y="21153"/>
                                  <a:pt x="13047" y="21153"/>
                                </a:cubicBezTo>
                                <a:close/>
                                <a:moveTo>
                                  <a:pt x="18331" y="21153"/>
                                </a:moveTo>
                                <a:cubicBezTo>
                                  <a:pt x="18256" y="21153"/>
                                  <a:pt x="18184" y="21183"/>
                                  <a:pt x="18144" y="21234"/>
                                </a:cubicBezTo>
                                <a:cubicBezTo>
                                  <a:pt x="18105" y="21183"/>
                                  <a:pt x="18037" y="21153"/>
                                  <a:pt x="17962" y="21153"/>
                                </a:cubicBezTo>
                                <a:cubicBezTo>
                                  <a:pt x="17846" y="21153"/>
                                  <a:pt x="17755" y="21225"/>
                                  <a:pt x="17743" y="21321"/>
                                </a:cubicBezTo>
                                <a:cubicBezTo>
                                  <a:pt x="17743" y="21324"/>
                                  <a:pt x="17739" y="21348"/>
                                  <a:pt x="17751" y="21384"/>
                                </a:cubicBezTo>
                                <a:cubicBezTo>
                                  <a:pt x="17767" y="21438"/>
                                  <a:pt x="17806" y="21486"/>
                                  <a:pt x="17862" y="21525"/>
                                </a:cubicBezTo>
                                <a:lnTo>
                                  <a:pt x="17973" y="21600"/>
                                </a:lnTo>
                                <a:lnTo>
                                  <a:pt x="18323" y="21600"/>
                                </a:lnTo>
                                <a:lnTo>
                                  <a:pt x="18435" y="21525"/>
                                </a:lnTo>
                                <a:cubicBezTo>
                                  <a:pt x="18490" y="21486"/>
                                  <a:pt x="18530" y="21438"/>
                                  <a:pt x="18546" y="21384"/>
                                </a:cubicBezTo>
                                <a:cubicBezTo>
                                  <a:pt x="18558" y="21348"/>
                                  <a:pt x="18554" y="21324"/>
                                  <a:pt x="18554" y="21321"/>
                                </a:cubicBezTo>
                                <a:cubicBezTo>
                                  <a:pt x="18542" y="21225"/>
                                  <a:pt x="18447" y="21153"/>
                                  <a:pt x="18331" y="21153"/>
                                </a:cubicBezTo>
                                <a:close/>
                                <a:moveTo>
                                  <a:pt x="11778" y="21153"/>
                                </a:moveTo>
                                <a:cubicBezTo>
                                  <a:pt x="11703" y="21153"/>
                                  <a:pt x="11631" y="21183"/>
                                  <a:pt x="11591" y="21234"/>
                                </a:cubicBezTo>
                                <a:cubicBezTo>
                                  <a:pt x="11552" y="21183"/>
                                  <a:pt x="11484" y="21153"/>
                                  <a:pt x="11408" y="21153"/>
                                </a:cubicBezTo>
                                <a:cubicBezTo>
                                  <a:pt x="11293" y="21153"/>
                                  <a:pt x="11202" y="21225"/>
                                  <a:pt x="11190" y="21321"/>
                                </a:cubicBezTo>
                                <a:cubicBezTo>
                                  <a:pt x="11190" y="21324"/>
                                  <a:pt x="11186" y="21348"/>
                                  <a:pt x="11198" y="21384"/>
                                </a:cubicBezTo>
                                <a:cubicBezTo>
                                  <a:pt x="11214" y="21438"/>
                                  <a:pt x="11253" y="21486"/>
                                  <a:pt x="11309" y="21525"/>
                                </a:cubicBezTo>
                                <a:lnTo>
                                  <a:pt x="11420" y="21600"/>
                                </a:lnTo>
                                <a:lnTo>
                                  <a:pt x="11770" y="21600"/>
                                </a:lnTo>
                                <a:lnTo>
                                  <a:pt x="11882" y="21525"/>
                                </a:lnTo>
                                <a:cubicBezTo>
                                  <a:pt x="11937" y="21486"/>
                                  <a:pt x="11977" y="21438"/>
                                  <a:pt x="11993" y="21384"/>
                                </a:cubicBezTo>
                                <a:cubicBezTo>
                                  <a:pt x="12005" y="21348"/>
                                  <a:pt x="12001" y="21324"/>
                                  <a:pt x="12001" y="21321"/>
                                </a:cubicBezTo>
                                <a:cubicBezTo>
                                  <a:pt x="11985" y="21225"/>
                                  <a:pt x="11894" y="21153"/>
                                  <a:pt x="11778" y="21153"/>
                                </a:cubicBezTo>
                                <a:close/>
                                <a:moveTo>
                                  <a:pt x="17063" y="21153"/>
                                </a:moveTo>
                                <a:cubicBezTo>
                                  <a:pt x="16987" y="21153"/>
                                  <a:pt x="16916" y="21183"/>
                                  <a:pt x="16876" y="21234"/>
                                </a:cubicBezTo>
                                <a:cubicBezTo>
                                  <a:pt x="16836" y="21183"/>
                                  <a:pt x="16769" y="21153"/>
                                  <a:pt x="16693" y="21153"/>
                                </a:cubicBezTo>
                                <a:cubicBezTo>
                                  <a:pt x="16578" y="21153"/>
                                  <a:pt x="16486" y="21225"/>
                                  <a:pt x="16474" y="21321"/>
                                </a:cubicBezTo>
                                <a:cubicBezTo>
                                  <a:pt x="16474" y="21324"/>
                                  <a:pt x="16470" y="21348"/>
                                  <a:pt x="16482" y="21384"/>
                                </a:cubicBezTo>
                                <a:cubicBezTo>
                                  <a:pt x="16498" y="21438"/>
                                  <a:pt x="16538" y="21486"/>
                                  <a:pt x="16594" y="21525"/>
                                </a:cubicBezTo>
                                <a:lnTo>
                                  <a:pt x="16705" y="21600"/>
                                </a:lnTo>
                                <a:lnTo>
                                  <a:pt x="17055" y="21600"/>
                                </a:lnTo>
                                <a:lnTo>
                                  <a:pt x="17166" y="21525"/>
                                </a:lnTo>
                                <a:cubicBezTo>
                                  <a:pt x="17222" y="21486"/>
                                  <a:pt x="17262" y="21438"/>
                                  <a:pt x="17278" y="21384"/>
                                </a:cubicBezTo>
                                <a:cubicBezTo>
                                  <a:pt x="17290" y="21348"/>
                                  <a:pt x="17286" y="21324"/>
                                  <a:pt x="17286" y="21321"/>
                                </a:cubicBezTo>
                                <a:cubicBezTo>
                                  <a:pt x="17270" y="21225"/>
                                  <a:pt x="17178" y="21153"/>
                                  <a:pt x="17063" y="21153"/>
                                </a:cubicBezTo>
                                <a:close/>
                                <a:moveTo>
                                  <a:pt x="20582" y="20634"/>
                                </a:moveTo>
                                <a:cubicBezTo>
                                  <a:pt x="20594" y="20598"/>
                                  <a:pt x="20590" y="20574"/>
                                  <a:pt x="20590" y="20571"/>
                                </a:cubicBezTo>
                                <a:cubicBezTo>
                                  <a:pt x="20578" y="20472"/>
                                  <a:pt x="20487" y="20403"/>
                                  <a:pt x="20371" y="20403"/>
                                </a:cubicBezTo>
                                <a:cubicBezTo>
                                  <a:pt x="20296" y="20403"/>
                                  <a:pt x="20224" y="20433"/>
                                  <a:pt x="20184" y="20484"/>
                                </a:cubicBezTo>
                                <a:cubicBezTo>
                                  <a:pt x="20145" y="20433"/>
                                  <a:pt x="20077" y="20403"/>
                                  <a:pt x="20001" y="20403"/>
                                </a:cubicBezTo>
                                <a:cubicBezTo>
                                  <a:pt x="19886" y="20403"/>
                                  <a:pt x="19795" y="20475"/>
                                  <a:pt x="19783" y="20571"/>
                                </a:cubicBezTo>
                                <a:cubicBezTo>
                                  <a:pt x="19783" y="20574"/>
                                  <a:pt x="19779" y="20598"/>
                                  <a:pt x="19791" y="20634"/>
                                </a:cubicBezTo>
                                <a:cubicBezTo>
                                  <a:pt x="19807" y="20688"/>
                                  <a:pt x="19846" y="20736"/>
                                  <a:pt x="19902" y="20775"/>
                                </a:cubicBezTo>
                                <a:lnTo>
                                  <a:pt x="20184" y="20967"/>
                                </a:lnTo>
                                <a:lnTo>
                                  <a:pt x="20471" y="20775"/>
                                </a:lnTo>
                                <a:cubicBezTo>
                                  <a:pt x="20526" y="20736"/>
                                  <a:pt x="20566" y="20688"/>
                                  <a:pt x="20582" y="20634"/>
                                </a:cubicBezTo>
                                <a:close/>
                                <a:moveTo>
                                  <a:pt x="19218" y="20568"/>
                                </a:moveTo>
                                <a:cubicBezTo>
                                  <a:pt x="19206" y="20469"/>
                                  <a:pt x="19115" y="20400"/>
                                  <a:pt x="18999" y="20400"/>
                                </a:cubicBezTo>
                                <a:cubicBezTo>
                                  <a:pt x="18924" y="20400"/>
                                  <a:pt x="18852" y="20430"/>
                                  <a:pt x="18813" y="20481"/>
                                </a:cubicBezTo>
                                <a:cubicBezTo>
                                  <a:pt x="18773" y="20430"/>
                                  <a:pt x="18705" y="20400"/>
                                  <a:pt x="18630" y="20400"/>
                                </a:cubicBezTo>
                                <a:cubicBezTo>
                                  <a:pt x="18514" y="20400"/>
                                  <a:pt x="18423" y="20472"/>
                                  <a:pt x="18411" y="20568"/>
                                </a:cubicBezTo>
                                <a:cubicBezTo>
                                  <a:pt x="18411" y="20571"/>
                                  <a:pt x="18407" y="20595"/>
                                  <a:pt x="18419" y="20631"/>
                                </a:cubicBezTo>
                                <a:cubicBezTo>
                                  <a:pt x="18435" y="20685"/>
                                  <a:pt x="18475" y="20733"/>
                                  <a:pt x="18530" y="20772"/>
                                </a:cubicBezTo>
                                <a:lnTo>
                                  <a:pt x="18813" y="20964"/>
                                </a:lnTo>
                                <a:lnTo>
                                  <a:pt x="19099" y="20772"/>
                                </a:lnTo>
                                <a:cubicBezTo>
                                  <a:pt x="19154" y="20733"/>
                                  <a:pt x="19194" y="20685"/>
                                  <a:pt x="19210" y="20631"/>
                                </a:cubicBezTo>
                                <a:cubicBezTo>
                                  <a:pt x="19222" y="20595"/>
                                  <a:pt x="19218" y="20574"/>
                                  <a:pt x="19218" y="20568"/>
                                </a:cubicBezTo>
                                <a:close/>
                                <a:moveTo>
                                  <a:pt x="11174" y="3027"/>
                                </a:moveTo>
                                <a:cubicBezTo>
                                  <a:pt x="11098" y="3027"/>
                                  <a:pt x="11027" y="3057"/>
                                  <a:pt x="10987" y="3108"/>
                                </a:cubicBezTo>
                                <a:cubicBezTo>
                                  <a:pt x="10947" y="3057"/>
                                  <a:pt x="10880" y="3027"/>
                                  <a:pt x="10804" y="3027"/>
                                </a:cubicBezTo>
                                <a:cubicBezTo>
                                  <a:pt x="10689" y="3027"/>
                                  <a:pt x="10597" y="3099"/>
                                  <a:pt x="10585" y="3195"/>
                                </a:cubicBezTo>
                                <a:cubicBezTo>
                                  <a:pt x="10585" y="3198"/>
                                  <a:pt x="10581" y="3222"/>
                                  <a:pt x="10593" y="3258"/>
                                </a:cubicBezTo>
                                <a:cubicBezTo>
                                  <a:pt x="10609" y="3312"/>
                                  <a:pt x="10649" y="3360"/>
                                  <a:pt x="10705" y="3399"/>
                                </a:cubicBezTo>
                                <a:lnTo>
                                  <a:pt x="10987" y="3591"/>
                                </a:lnTo>
                                <a:lnTo>
                                  <a:pt x="11273" y="3399"/>
                                </a:lnTo>
                                <a:cubicBezTo>
                                  <a:pt x="11329" y="3360"/>
                                  <a:pt x="11369" y="3312"/>
                                  <a:pt x="11385" y="3258"/>
                                </a:cubicBezTo>
                                <a:cubicBezTo>
                                  <a:pt x="11396" y="3222"/>
                                  <a:pt x="11392" y="3198"/>
                                  <a:pt x="11392" y="3195"/>
                                </a:cubicBezTo>
                                <a:cubicBezTo>
                                  <a:pt x="11381" y="3099"/>
                                  <a:pt x="11289" y="3027"/>
                                  <a:pt x="11174" y="3027"/>
                                </a:cubicBezTo>
                                <a:close/>
                                <a:moveTo>
                                  <a:pt x="20976" y="21153"/>
                                </a:moveTo>
                                <a:cubicBezTo>
                                  <a:pt x="20900" y="21153"/>
                                  <a:pt x="20829" y="21183"/>
                                  <a:pt x="20789" y="21234"/>
                                </a:cubicBezTo>
                                <a:cubicBezTo>
                                  <a:pt x="20749" y="21183"/>
                                  <a:pt x="20681" y="21153"/>
                                  <a:pt x="20606" y="21153"/>
                                </a:cubicBezTo>
                                <a:cubicBezTo>
                                  <a:pt x="20491" y="21153"/>
                                  <a:pt x="20399" y="21225"/>
                                  <a:pt x="20387" y="21321"/>
                                </a:cubicBezTo>
                                <a:cubicBezTo>
                                  <a:pt x="20387" y="21324"/>
                                  <a:pt x="20383" y="21348"/>
                                  <a:pt x="20395" y="21384"/>
                                </a:cubicBezTo>
                                <a:cubicBezTo>
                                  <a:pt x="20411" y="21438"/>
                                  <a:pt x="20451" y="21486"/>
                                  <a:pt x="20506" y="21525"/>
                                </a:cubicBezTo>
                                <a:lnTo>
                                  <a:pt x="20618" y="21600"/>
                                </a:lnTo>
                                <a:lnTo>
                                  <a:pt x="20968" y="21600"/>
                                </a:lnTo>
                                <a:lnTo>
                                  <a:pt x="21079" y="21525"/>
                                </a:lnTo>
                                <a:cubicBezTo>
                                  <a:pt x="21135" y="21486"/>
                                  <a:pt x="21175" y="21438"/>
                                  <a:pt x="21190" y="21384"/>
                                </a:cubicBezTo>
                                <a:cubicBezTo>
                                  <a:pt x="21202" y="21348"/>
                                  <a:pt x="21198" y="21324"/>
                                  <a:pt x="21198" y="21321"/>
                                </a:cubicBezTo>
                                <a:cubicBezTo>
                                  <a:pt x="21182" y="21225"/>
                                  <a:pt x="21091" y="21153"/>
                                  <a:pt x="20976" y="21153"/>
                                </a:cubicBezTo>
                                <a:close/>
                                <a:moveTo>
                                  <a:pt x="19703" y="21153"/>
                                </a:moveTo>
                                <a:cubicBezTo>
                                  <a:pt x="19628" y="21153"/>
                                  <a:pt x="19556" y="21183"/>
                                  <a:pt x="19516" y="21234"/>
                                </a:cubicBezTo>
                                <a:cubicBezTo>
                                  <a:pt x="19477" y="21183"/>
                                  <a:pt x="19409" y="21153"/>
                                  <a:pt x="19333" y="21153"/>
                                </a:cubicBezTo>
                                <a:cubicBezTo>
                                  <a:pt x="19218" y="21153"/>
                                  <a:pt x="19127" y="21225"/>
                                  <a:pt x="19115" y="21321"/>
                                </a:cubicBezTo>
                                <a:cubicBezTo>
                                  <a:pt x="19115" y="21324"/>
                                  <a:pt x="19111" y="21348"/>
                                  <a:pt x="19123" y="21384"/>
                                </a:cubicBezTo>
                                <a:cubicBezTo>
                                  <a:pt x="19139" y="21438"/>
                                  <a:pt x="19178" y="21486"/>
                                  <a:pt x="19234" y="21525"/>
                                </a:cubicBezTo>
                                <a:lnTo>
                                  <a:pt x="19345" y="21600"/>
                                </a:lnTo>
                                <a:lnTo>
                                  <a:pt x="19695" y="21600"/>
                                </a:lnTo>
                                <a:lnTo>
                                  <a:pt x="19807" y="21525"/>
                                </a:lnTo>
                                <a:cubicBezTo>
                                  <a:pt x="19862" y="21486"/>
                                  <a:pt x="19902" y="21438"/>
                                  <a:pt x="19918" y="21384"/>
                                </a:cubicBezTo>
                                <a:cubicBezTo>
                                  <a:pt x="19930" y="21348"/>
                                  <a:pt x="19926" y="21324"/>
                                  <a:pt x="19926" y="21321"/>
                                </a:cubicBezTo>
                                <a:cubicBezTo>
                                  <a:pt x="19910" y="21225"/>
                                  <a:pt x="19819" y="21153"/>
                                  <a:pt x="19703" y="21153"/>
                                </a:cubicBezTo>
                                <a:close/>
                                <a:moveTo>
                                  <a:pt x="11273" y="19194"/>
                                </a:moveTo>
                                <a:cubicBezTo>
                                  <a:pt x="11329" y="19155"/>
                                  <a:pt x="11369" y="19107"/>
                                  <a:pt x="11385" y="19053"/>
                                </a:cubicBezTo>
                                <a:cubicBezTo>
                                  <a:pt x="11396" y="19017"/>
                                  <a:pt x="11392" y="18993"/>
                                  <a:pt x="11392" y="18990"/>
                                </a:cubicBezTo>
                                <a:cubicBezTo>
                                  <a:pt x="11381" y="18891"/>
                                  <a:pt x="11289" y="18822"/>
                                  <a:pt x="11174" y="18822"/>
                                </a:cubicBezTo>
                                <a:cubicBezTo>
                                  <a:pt x="11098" y="18822"/>
                                  <a:pt x="11027" y="18852"/>
                                  <a:pt x="10987" y="18903"/>
                                </a:cubicBezTo>
                                <a:cubicBezTo>
                                  <a:pt x="10947" y="18852"/>
                                  <a:pt x="10880" y="18822"/>
                                  <a:pt x="10804" y="18822"/>
                                </a:cubicBezTo>
                                <a:cubicBezTo>
                                  <a:pt x="10689" y="18822"/>
                                  <a:pt x="10597" y="18894"/>
                                  <a:pt x="10585" y="18990"/>
                                </a:cubicBezTo>
                                <a:cubicBezTo>
                                  <a:pt x="10585" y="18993"/>
                                  <a:pt x="10581" y="19017"/>
                                  <a:pt x="10593" y="19053"/>
                                </a:cubicBezTo>
                                <a:cubicBezTo>
                                  <a:pt x="10609" y="19107"/>
                                  <a:pt x="10649" y="19155"/>
                                  <a:pt x="10705" y="19194"/>
                                </a:cubicBezTo>
                                <a:lnTo>
                                  <a:pt x="10987" y="19386"/>
                                </a:lnTo>
                                <a:lnTo>
                                  <a:pt x="11273" y="19194"/>
                                </a:lnTo>
                                <a:close/>
                                <a:moveTo>
                                  <a:pt x="12657" y="20634"/>
                                </a:moveTo>
                                <a:cubicBezTo>
                                  <a:pt x="12669" y="20598"/>
                                  <a:pt x="12665" y="20574"/>
                                  <a:pt x="12665" y="20571"/>
                                </a:cubicBezTo>
                                <a:cubicBezTo>
                                  <a:pt x="12653" y="20472"/>
                                  <a:pt x="12562" y="20403"/>
                                  <a:pt x="12446" y="20403"/>
                                </a:cubicBezTo>
                                <a:cubicBezTo>
                                  <a:pt x="12371" y="20403"/>
                                  <a:pt x="12299" y="20433"/>
                                  <a:pt x="12259" y="20484"/>
                                </a:cubicBezTo>
                                <a:cubicBezTo>
                                  <a:pt x="12220" y="20433"/>
                                  <a:pt x="12152" y="20403"/>
                                  <a:pt x="12076" y="20403"/>
                                </a:cubicBezTo>
                                <a:cubicBezTo>
                                  <a:pt x="11961" y="20403"/>
                                  <a:pt x="11870" y="20475"/>
                                  <a:pt x="11858" y="20571"/>
                                </a:cubicBezTo>
                                <a:cubicBezTo>
                                  <a:pt x="11858" y="20574"/>
                                  <a:pt x="11854" y="20598"/>
                                  <a:pt x="11866" y="20634"/>
                                </a:cubicBezTo>
                                <a:cubicBezTo>
                                  <a:pt x="11882" y="20688"/>
                                  <a:pt x="11921" y="20736"/>
                                  <a:pt x="11977" y="20775"/>
                                </a:cubicBezTo>
                                <a:lnTo>
                                  <a:pt x="12259" y="20967"/>
                                </a:lnTo>
                                <a:lnTo>
                                  <a:pt x="12546" y="20775"/>
                                </a:lnTo>
                                <a:cubicBezTo>
                                  <a:pt x="12601" y="20736"/>
                                  <a:pt x="12641" y="20688"/>
                                  <a:pt x="12657" y="20634"/>
                                </a:cubicBezTo>
                                <a:close/>
                                <a:moveTo>
                                  <a:pt x="15691" y="21153"/>
                                </a:moveTo>
                                <a:cubicBezTo>
                                  <a:pt x="15615" y="21153"/>
                                  <a:pt x="15544" y="21183"/>
                                  <a:pt x="15504" y="21234"/>
                                </a:cubicBezTo>
                                <a:cubicBezTo>
                                  <a:pt x="15464" y="21183"/>
                                  <a:pt x="15397" y="21153"/>
                                  <a:pt x="15321" y="21153"/>
                                </a:cubicBezTo>
                                <a:cubicBezTo>
                                  <a:pt x="15206" y="21153"/>
                                  <a:pt x="15114" y="21225"/>
                                  <a:pt x="15103" y="21321"/>
                                </a:cubicBezTo>
                                <a:cubicBezTo>
                                  <a:pt x="15103" y="21324"/>
                                  <a:pt x="15099" y="21348"/>
                                  <a:pt x="15110" y="21384"/>
                                </a:cubicBezTo>
                                <a:cubicBezTo>
                                  <a:pt x="15126" y="21438"/>
                                  <a:pt x="15166" y="21486"/>
                                  <a:pt x="15222" y="21525"/>
                                </a:cubicBezTo>
                                <a:lnTo>
                                  <a:pt x="15333" y="21600"/>
                                </a:lnTo>
                                <a:lnTo>
                                  <a:pt x="15683" y="21600"/>
                                </a:lnTo>
                                <a:lnTo>
                                  <a:pt x="15794" y="21525"/>
                                </a:lnTo>
                                <a:cubicBezTo>
                                  <a:pt x="15850" y="21486"/>
                                  <a:pt x="15890" y="21438"/>
                                  <a:pt x="15906" y="21384"/>
                                </a:cubicBezTo>
                                <a:cubicBezTo>
                                  <a:pt x="15918" y="21348"/>
                                  <a:pt x="15914" y="21324"/>
                                  <a:pt x="15914" y="21321"/>
                                </a:cubicBezTo>
                                <a:cubicBezTo>
                                  <a:pt x="15898" y="21225"/>
                                  <a:pt x="15806" y="21153"/>
                                  <a:pt x="15691" y="21153"/>
                                </a:cubicBezTo>
                                <a:close/>
                                <a:moveTo>
                                  <a:pt x="13933" y="20568"/>
                                </a:moveTo>
                                <a:cubicBezTo>
                                  <a:pt x="13922" y="20469"/>
                                  <a:pt x="13830" y="20400"/>
                                  <a:pt x="13715" y="20400"/>
                                </a:cubicBezTo>
                                <a:cubicBezTo>
                                  <a:pt x="13639" y="20400"/>
                                  <a:pt x="13568" y="20430"/>
                                  <a:pt x="13528" y="20481"/>
                                </a:cubicBezTo>
                                <a:cubicBezTo>
                                  <a:pt x="13488" y="20430"/>
                                  <a:pt x="13420" y="20400"/>
                                  <a:pt x="13345" y="20400"/>
                                </a:cubicBezTo>
                                <a:cubicBezTo>
                                  <a:pt x="13230" y="20400"/>
                                  <a:pt x="13138" y="20472"/>
                                  <a:pt x="13126" y="20568"/>
                                </a:cubicBezTo>
                                <a:cubicBezTo>
                                  <a:pt x="13126" y="20571"/>
                                  <a:pt x="13122" y="20595"/>
                                  <a:pt x="13134" y="20631"/>
                                </a:cubicBezTo>
                                <a:cubicBezTo>
                                  <a:pt x="13150" y="20685"/>
                                  <a:pt x="13190" y="20733"/>
                                  <a:pt x="13246" y="20772"/>
                                </a:cubicBezTo>
                                <a:lnTo>
                                  <a:pt x="13528" y="20964"/>
                                </a:lnTo>
                                <a:lnTo>
                                  <a:pt x="13814" y="20772"/>
                                </a:lnTo>
                                <a:cubicBezTo>
                                  <a:pt x="13870" y="20733"/>
                                  <a:pt x="13910" y="20685"/>
                                  <a:pt x="13925" y="20631"/>
                                </a:cubicBezTo>
                                <a:cubicBezTo>
                                  <a:pt x="13937" y="20595"/>
                                  <a:pt x="13933" y="20574"/>
                                  <a:pt x="13933" y="20568"/>
                                </a:cubicBezTo>
                                <a:close/>
                                <a:moveTo>
                                  <a:pt x="14419" y="21153"/>
                                </a:moveTo>
                                <a:cubicBezTo>
                                  <a:pt x="14343" y="21153"/>
                                  <a:pt x="14271" y="21183"/>
                                  <a:pt x="14232" y="21234"/>
                                </a:cubicBezTo>
                                <a:cubicBezTo>
                                  <a:pt x="14192" y="21183"/>
                                  <a:pt x="14124" y="21153"/>
                                  <a:pt x="14049" y="21153"/>
                                </a:cubicBezTo>
                                <a:cubicBezTo>
                                  <a:pt x="13933" y="21153"/>
                                  <a:pt x="13842" y="21225"/>
                                  <a:pt x="13830" y="21321"/>
                                </a:cubicBezTo>
                                <a:cubicBezTo>
                                  <a:pt x="13830" y="21324"/>
                                  <a:pt x="13826" y="21348"/>
                                  <a:pt x="13838" y="21384"/>
                                </a:cubicBezTo>
                                <a:cubicBezTo>
                                  <a:pt x="13854" y="21438"/>
                                  <a:pt x="13894" y="21486"/>
                                  <a:pt x="13949" y="21525"/>
                                </a:cubicBezTo>
                                <a:lnTo>
                                  <a:pt x="14061" y="21600"/>
                                </a:lnTo>
                                <a:lnTo>
                                  <a:pt x="14411" y="21600"/>
                                </a:lnTo>
                                <a:lnTo>
                                  <a:pt x="14522" y="21525"/>
                                </a:lnTo>
                                <a:cubicBezTo>
                                  <a:pt x="14578" y="21486"/>
                                  <a:pt x="14617" y="21438"/>
                                  <a:pt x="14633" y="21384"/>
                                </a:cubicBezTo>
                                <a:cubicBezTo>
                                  <a:pt x="14645" y="21348"/>
                                  <a:pt x="14641" y="21324"/>
                                  <a:pt x="14641" y="21321"/>
                                </a:cubicBezTo>
                                <a:cubicBezTo>
                                  <a:pt x="14625" y="21225"/>
                                  <a:pt x="14534" y="21153"/>
                                  <a:pt x="14419" y="21153"/>
                                </a:cubicBezTo>
                                <a:close/>
                                <a:moveTo>
                                  <a:pt x="15297" y="20634"/>
                                </a:moveTo>
                                <a:cubicBezTo>
                                  <a:pt x="15309" y="20598"/>
                                  <a:pt x="15305" y="20574"/>
                                  <a:pt x="15305" y="20571"/>
                                </a:cubicBezTo>
                                <a:cubicBezTo>
                                  <a:pt x="15293" y="20472"/>
                                  <a:pt x="15202" y="20403"/>
                                  <a:pt x="15087" y="20403"/>
                                </a:cubicBezTo>
                                <a:cubicBezTo>
                                  <a:pt x="15011" y="20403"/>
                                  <a:pt x="14939" y="20433"/>
                                  <a:pt x="14900" y="20484"/>
                                </a:cubicBezTo>
                                <a:cubicBezTo>
                                  <a:pt x="14860" y="20433"/>
                                  <a:pt x="14792" y="20403"/>
                                  <a:pt x="14717" y="20403"/>
                                </a:cubicBezTo>
                                <a:cubicBezTo>
                                  <a:pt x="14601" y="20403"/>
                                  <a:pt x="14510" y="20475"/>
                                  <a:pt x="14498" y="20571"/>
                                </a:cubicBezTo>
                                <a:cubicBezTo>
                                  <a:pt x="14498" y="20574"/>
                                  <a:pt x="14494" y="20598"/>
                                  <a:pt x="14506" y="20634"/>
                                </a:cubicBezTo>
                                <a:cubicBezTo>
                                  <a:pt x="14522" y="20688"/>
                                  <a:pt x="14562" y="20736"/>
                                  <a:pt x="14617" y="20775"/>
                                </a:cubicBezTo>
                                <a:lnTo>
                                  <a:pt x="14900" y="20967"/>
                                </a:lnTo>
                                <a:lnTo>
                                  <a:pt x="15186" y="20775"/>
                                </a:lnTo>
                                <a:cubicBezTo>
                                  <a:pt x="15242" y="20736"/>
                                  <a:pt x="15281" y="20688"/>
                                  <a:pt x="15297" y="20634"/>
                                </a:cubicBezTo>
                                <a:close/>
                                <a:moveTo>
                                  <a:pt x="17942" y="20634"/>
                                </a:moveTo>
                                <a:cubicBezTo>
                                  <a:pt x="17954" y="20598"/>
                                  <a:pt x="17950" y="20574"/>
                                  <a:pt x="17950" y="20571"/>
                                </a:cubicBezTo>
                                <a:cubicBezTo>
                                  <a:pt x="17938" y="20472"/>
                                  <a:pt x="17846" y="20403"/>
                                  <a:pt x="17731" y="20403"/>
                                </a:cubicBezTo>
                                <a:cubicBezTo>
                                  <a:pt x="17655" y="20403"/>
                                  <a:pt x="17584" y="20433"/>
                                  <a:pt x="17544" y="20484"/>
                                </a:cubicBezTo>
                                <a:cubicBezTo>
                                  <a:pt x="17504" y="20433"/>
                                  <a:pt x="17437" y="20403"/>
                                  <a:pt x="17361" y="20403"/>
                                </a:cubicBezTo>
                                <a:cubicBezTo>
                                  <a:pt x="17246" y="20403"/>
                                  <a:pt x="17154" y="20475"/>
                                  <a:pt x="17142" y="20571"/>
                                </a:cubicBezTo>
                                <a:cubicBezTo>
                                  <a:pt x="17142" y="20574"/>
                                  <a:pt x="17138" y="20598"/>
                                  <a:pt x="17150" y="20634"/>
                                </a:cubicBezTo>
                                <a:cubicBezTo>
                                  <a:pt x="17166" y="20688"/>
                                  <a:pt x="17206" y="20736"/>
                                  <a:pt x="17262" y="20775"/>
                                </a:cubicBezTo>
                                <a:lnTo>
                                  <a:pt x="17544" y="20967"/>
                                </a:lnTo>
                                <a:lnTo>
                                  <a:pt x="17830" y="20775"/>
                                </a:lnTo>
                                <a:cubicBezTo>
                                  <a:pt x="17886" y="20736"/>
                                  <a:pt x="17922" y="20688"/>
                                  <a:pt x="17942" y="20634"/>
                                </a:cubicBezTo>
                                <a:close/>
                                <a:moveTo>
                                  <a:pt x="21457" y="6271"/>
                                </a:moveTo>
                                <a:cubicBezTo>
                                  <a:pt x="21417" y="6220"/>
                                  <a:pt x="21349" y="6190"/>
                                  <a:pt x="21274" y="6190"/>
                                </a:cubicBezTo>
                                <a:cubicBezTo>
                                  <a:pt x="21159" y="6190"/>
                                  <a:pt x="21067" y="6262"/>
                                  <a:pt x="21055" y="6358"/>
                                </a:cubicBezTo>
                                <a:cubicBezTo>
                                  <a:pt x="21055" y="6361"/>
                                  <a:pt x="21051" y="6385"/>
                                  <a:pt x="21063" y="6421"/>
                                </a:cubicBezTo>
                                <a:cubicBezTo>
                                  <a:pt x="21079" y="6475"/>
                                  <a:pt x="21119" y="6523"/>
                                  <a:pt x="21175" y="6562"/>
                                </a:cubicBezTo>
                                <a:lnTo>
                                  <a:pt x="21457" y="6754"/>
                                </a:lnTo>
                                <a:lnTo>
                                  <a:pt x="21600" y="6658"/>
                                </a:lnTo>
                                <a:lnTo>
                                  <a:pt x="21600" y="6190"/>
                                </a:lnTo>
                                <a:cubicBezTo>
                                  <a:pt x="21540" y="6202"/>
                                  <a:pt x="21489" y="6229"/>
                                  <a:pt x="21457" y="6271"/>
                                </a:cubicBezTo>
                                <a:close/>
                                <a:moveTo>
                                  <a:pt x="21457" y="7852"/>
                                </a:moveTo>
                                <a:cubicBezTo>
                                  <a:pt x="21417" y="7801"/>
                                  <a:pt x="21349" y="7771"/>
                                  <a:pt x="21274" y="7771"/>
                                </a:cubicBezTo>
                                <a:cubicBezTo>
                                  <a:pt x="21159" y="7771"/>
                                  <a:pt x="21067" y="7843"/>
                                  <a:pt x="21055" y="7939"/>
                                </a:cubicBezTo>
                                <a:cubicBezTo>
                                  <a:pt x="21055" y="7942"/>
                                  <a:pt x="21051" y="7966"/>
                                  <a:pt x="21063" y="8002"/>
                                </a:cubicBezTo>
                                <a:cubicBezTo>
                                  <a:pt x="21079" y="8056"/>
                                  <a:pt x="21119" y="8104"/>
                                  <a:pt x="21175" y="8143"/>
                                </a:cubicBezTo>
                                <a:lnTo>
                                  <a:pt x="21457" y="8335"/>
                                </a:lnTo>
                                <a:lnTo>
                                  <a:pt x="21600" y="8239"/>
                                </a:lnTo>
                                <a:lnTo>
                                  <a:pt x="21600" y="7771"/>
                                </a:lnTo>
                                <a:cubicBezTo>
                                  <a:pt x="21540" y="7783"/>
                                  <a:pt x="21489" y="7810"/>
                                  <a:pt x="21457" y="7852"/>
                                </a:cubicBezTo>
                                <a:close/>
                                <a:moveTo>
                                  <a:pt x="21457" y="4690"/>
                                </a:moveTo>
                                <a:cubicBezTo>
                                  <a:pt x="21417" y="4639"/>
                                  <a:pt x="21349" y="4609"/>
                                  <a:pt x="21274" y="4609"/>
                                </a:cubicBezTo>
                                <a:cubicBezTo>
                                  <a:pt x="21159" y="4609"/>
                                  <a:pt x="21067" y="4681"/>
                                  <a:pt x="21055" y="4777"/>
                                </a:cubicBezTo>
                                <a:cubicBezTo>
                                  <a:pt x="21055" y="4780"/>
                                  <a:pt x="21051" y="4804"/>
                                  <a:pt x="21063" y="4840"/>
                                </a:cubicBezTo>
                                <a:cubicBezTo>
                                  <a:pt x="21079" y="4894"/>
                                  <a:pt x="21119" y="4942"/>
                                  <a:pt x="21175" y="4981"/>
                                </a:cubicBezTo>
                                <a:lnTo>
                                  <a:pt x="21457" y="5173"/>
                                </a:lnTo>
                                <a:lnTo>
                                  <a:pt x="21600" y="5077"/>
                                </a:lnTo>
                                <a:lnTo>
                                  <a:pt x="21600" y="4609"/>
                                </a:lnTo>
                                <a:cubicBezTo>
                                  <a:pt x="21540" y="4621"/>
                                  <a:pt x="21489" y="4651"/>
                                  <a:pt x="21457" y="4690"/>
                                </a:cubicBezTo>
                                <a:close/>
                                <a:moveTo>
                                  <a:pt x="21457" y="3108"/>
                                </a:moveTo>
                                <a:cubicBezTo>
                                  <a:pt x="21417" y="3057"/>
                                  <a:pt x="21349" y="3027"/>
                                  <a:pt x="21274" y="3027"/>
                                </a:cubicBezTo>
                                <a:cubicBezTo>
                                  <a:pt x="21159" y="3027"/>
                                  <a:pt x="21067" y="3099"/>
                                  <a:pt x="21055" y="3195"/>
                                </a:cubicBezTo>
                                <a:cubicBezTo>
                                  <a:pt x="21055" y="3198"/>
                                  <a:pt x="21051" y="3222"/>
                                  <a:pt x="21063" y="3258"/>
                                </a:cubicBezTo>
                                <a:cubicBezTo>
                                  <a:pt x="21079" y="3312"/>
                                  <a:pt x="21119" y="3360"/>
                                  <a:pt x="21175" y="3399"/>
                                </a:cubicBezTo>
                                <a:lnTo>
                                  <a:pt x="21457" y="3591"/>
                                </a:lnTo>
                                <a:lnTo>
                                  <a:pt x="21600" y="3495"/>
                                </a:lnTo>
                                <a:lnTo>
                                  <a:pt x="21600" y="3027"/>
                                </a:lnTo>
                                <a:cubicBezTo>
                                  <a:pt x="21540" y="3042"/>
                                  <a:pt x="21489" y="3069"/>
                                  <a:pt x="21457" y="3108"/>
                                </a:cubicBezTo>
                                <a:close/>
                                <a:moveTo>
                                  <a:pt x="21063" y="0"/>
                                </a:moveTo>
                                <a:cubicBezTo>
                                  <a:pt x="21059" y="12"/>
                                  <a:pt x="21055" y="24"/>
                                  <a:pt x="21055" y="36"/>
                                </a:cubicBezTo>
                                <a:cubicBezTo>
                                  <a:pt x="21055" y="39"/>
                                  <a:pt x="21051" y="63"/>
                                  <a:pt x="21063" y="99"/>
                                </a:cubicBezTo>
                                <a:cubicBezTo>
                                  <a:pt x="21079" y="153"/>
                                  <a:pt x="21119" y="201"/>
                                  <a:pt x="21175" y="240"/>
                                </a:cubicBezTo>
                                <a:lnTo>
                                  <a:pt x="21457" y="432"/>
                                </a:lnTo>
                                <a:lnTo>
                                  <a:pt x="21600" y="336"/>
                                </a:lnTo>
                                <a:lnTo>
                                  <a:pt x="21600" y="0"/>
                                </a:lnTo>
                                <a:lnTo>
                                  <a:pt x="21063" y="0"/>
                                </a:lnTo>
                                <a:close/>
                                <a:moveTo>
                                  <a:pt x="21457" y="1530"/>
                                </a:moveTo>
                                <a:cubicBezTo>
                                  <a:pt x="21417" y="1479"/>
                                  <a:pt x="21349" y="1449"/>
                                  <a:pt x="21274" y="1449"/>
                                </a:cubicBezTo>
                                <a:cubicBezTo>
                                  <a:pt x="21159" y="1449"/>
                                  <a:pt x="21067" y="1521"/>
                                  <a:pt x="21055" y="1617"/>
                                </a:cubicBezTo>
                                <a:cubicBezTo>
                                  <a:pt x="21055" y="1620"/>
                                  <a:pt x="21051" y="1644"/>
                                  <a:pt x="21063" y="1680"/>
                                </a:cubicBezTo>
                                <a:cubicBezTo>
                                  <a:pt x="21079" y="1734"/>
                                  <a:pt x="21119" y="1782"/>
                                  <a:pt x="21175" y="1821"/>
                                </a:cubicBezTo>
                                <a:lnTo>
                                  <a:pt x="21457" y="2013"/>
                                </a:lnTo>
                                <a:lnTo>
                                  <a:pt x="21600" y="1917"/>
                                </a:lnTo>
                                <a:lnTo>
                                  <a:pt x="21600" y="1452"/>
                                </a:lnTo>
                                <a:cubicBezTo>
                                  <a:pt x="21540" y="1461"/>
                                  <a:pt x="21489" y="1488"/>
                                  <a:pt x="21457" y="1530"/>
                                </a:cubicBezTo>
                                <a:close/>
                                <a:moveTo>
                                  <a:pt x="21457" y="9415"/>
                                </a:moveTo>
                                <a:cubicBezTo>
                                  <a:pt x="21417" y="9364"/>
                                  <a:pt x="21349" y="9334"/>
                                  <a:pt x="21274" y="9334"/>
                                </a:cubicBezTo>
                                <a:cubicBezTo>
                                  <a:pt x="21159" y="9334"/>
                                  <a:pt x="21067" y="9406"/>
                                  <a:pt x="21055" y="9502"/>
                                </a:cubicBezTo>
                                <a:cubicBezTo>
                                  <a:pt x="21055" y="9505"/>
                                  <a:pt x="21051" y="9529"/>
                                  <a:pt x="21063" y="9565"/>
                                </a:cubicBezTo>
                                <a:cubicBezTo>
                                  <a:pt x="21079" y="9619"/>
                                  <a:pt x="21119" y="9667"/>
                                  <a:pt x="21175" y="9706"/>
                                </a:cubicBezTo>
                                <a:lnTo>
                                  <a:pt x="21457" y="9898"/>
                                </a:lnTo>
                                <a:lnTo>
                                  <a:pt x="21600" y="9802"/>
                                </a:lnTo>
                                <a:lnTo>
                                  <a:pt x="21600" y="9337"/>
                                </a:lnTo>
                                <a:cubicBezTo>
                                  <a:pt x="21540" y="9346"/>
                                  <a:pt x="21489" y="9376"/>
                                  <a:pt x="21457" y="9415"/>
                                </a:cubicBezTo>
                                <a:close/>
                                <a:moveTo>
                                  <a:pt x="21457" y="20481"/>
                                </a:moveTo>
                                <a:cubicBezTo>
                                  <a:pt x="21417" y="20430"/>
                                  <a:pt x="21349" y="20400"/>
                                  <a:pt x="21274" y="20400"/>
                                </a:cubicBezTo>
                                <a:cubicBezTo>
                                  <a:pt x="21159" y="20400"/>
                                  <a:pt x="21067" y="20472"/>
                                  <a:pt x="21055" y="20568"/>
                                </a:cubicBezTo>
                                <a:cubicBezTo>
                                  <a:pt x="21055" y="20571"/>
                                  <a:pt x="21051" y="20595"/>
                                  <a:pt x="21063" y="20631"/>
                                </a:cubicBezTo>
                                <a:cubicBezTo>
                                  <a:pt x="21079" y="20685"/>
                                  <a:pt x="21119" y="20733"/>
                                  <a:pt x="21175" y="20772"/>
                                </a:cubicBezTo>
                                <a:lnTo>
                                  <a:pt x="21457" y="20964"/>
                                </a:lnTo>
                                <a:lnTo>
                                  <a:pt x="21600" y="20868"/>
                                </a:lnTo>
                                <a:lnTo>
                                  <a:pt x="21600" y="20400"/>
                                </a:lnTo>
                                <a:cubicBezTo>
                                  <a:pt x="21540" y="20412"/>
                                  <a:pt x="21489" y="20439"/>
                                  <a:pt x="21457" y="20481"/>
                                </a:cubicBezTo>
                                <a:close/>
                                <a:moveTo>
                                  <a:pt x="21457" y="17318"/>
                                </a:moveTo>
                                <a:cubicBezTo>
                                  <a:pt x="21417" y="17267"/>
                                  <a:pt x="21349" y="17237"/>
                                  <a:pt x="21274" y="17237"/>
                                </a:cubicBezTo>
                                <a:cubicBezTo>
                                  <a:pt x="21159" y="17237"/>
                                  <a:pt x="21067" y="17309"/>
                                  <a:pt x="21055" y="17405"/>
                                </a:cubicBezTo>
                                <a:cubicBezTo>
                                  <a:pt x="21055" y="17408"/>
                                  <a:pt x="21051" y="17432"/>
                                  <a:pt x="21063" y="17468"/>
                                </a:cubicBezTo>
                                <a:cubicBezTo>
                                  <a:pt x="21079" y="17522"/>
                                  <a:pt x="21119" y="17570"/>
                                  <a:pt x="21175" y="17609"/>
                                </a:cubicBezTo>
                                <a:lnTo>
                                  <a:pt x="21457" y="17801"/>
                                </a:lnTo>
                                <a:lnTo>
                                  <a:pt x="21600" y="17705"/>
                                </a:lnTo>
                                <a:lnTo>
                                  <a:pt x="21600" y="17237"/>
                                </a:lnTo>
                                <a:cubicBezTo>
                                  <a:pt x="21540" y="17249"/>
                                  <a:pt x="21489" y="17279"/>
                                  <a:pt x="21457" y="17318"/>
                                </a:cubicBezTo>
                                <a:close/>
                                <a:moveTo>
                                  <a:pt x="21457" y="18900"/>
                                </a:moveTo>
                                <a:cubicBezTo>
                                  <a:pt x="21417" y="18849"/>
                                  <a:pt x="21349" y="18819"/>
                                  <a:pt x="21274" y="18819"/>
                                </a:cubicBezTo>
                                <a:cubicBezTo>
                                  <a:pt x="21159" y="18819"/>
                                  <a:pt x="21067" y="18891"/>
                                  <a:pt x="21055" y="18987"/>
                                </a:cubicBezTo>
                                <a:cubicBezTo>
                                  <a:pt x="21055" y="18990"/>
                                  <a:pt x="21051" y="19014"/>
                                  <a:pt x="21063" y="19050"/>
                                </a:cubicBezTo>
                                <a:cubicBezTo>
                                  <a:pt x="21079" y="19104"/>
                                  <a:pt x="21119" y="19152"/>
                                  <a:pt x="21175" y="19191"/>
                                </a:cubicBezTo>
                                <a:lnTo>
                                  <a:pt x="21457" y="19383"/>
                                </a:lnTo>
                                <a:lnTo>
                                  <a:pt x="21600" y="19287"/>
                                </a:lnTo>
                                <a:lnTo>
                                  <a:pt x="21600" y="18819"/>
                                </a:lnTo>
                                <a:cubicBezTo>
                                  <a:pt x="21540" y="18831"/>
                                  <a:pt x="21489" y="18858"/>
                                  <a:pt x="21457" y="18900"/>
                                </a:cubicBezTo>
                                <a:close/>
                                <a:moveTo>
                                  <a:pt x="21457" y="10997"/>
                                </a:moveTo>
                                <a:cubicBezTo>
                                  <a:pt x="21417" y="10946"/>
                                  <a:pt x="21349" y="10916"/>
                                  <a:pt x="21274" y="10916"/>
                                </a:cubicBezTo>
                                <a:cubicBezTo>
                                  <a:pt x="21159" y="10916"/>
                                  <a:pt x="21067" y="10988"/>
                                  <a:pt x="21055" y="11084"/>
                                </a:cubicBezTo>
                                <a:cubicBezTo>
                                  <a:pt x="21055" y="11087"/>
                                  <a:pt x="21051" y="11111"/>
                                  <a:pt x="21063" y="11147"/>
                                </a:cubicBezTo>
                                <a:cubicBezTo>
                                  <a:pt x="21079" y="11201"/>
                                  <a:pt x="21119" y="11249"/>
                                  <a:pt x="21175" y="11288"/>
                                </a:cubicBezTo>
                                <a:lnTo>
                                  <a:pt x="21457" y="11480"/>
                                </a:lnTo>
                                <a:lnTo>
                                  <a:pt x="21600" y="11384"/>
                                </a:lnTo>
                                <a:lnTo>
                                  <a:pt x="21600" y="10916"/>
                                </a:lnTo>
                                <a:cubicBezTo>
                                  <a:pt x="21540" y="10928"/>
                                  <a:pt x="21489" y="10955"/>
                                  <a:pt x="21457" y="10997"/>
                                </a:cubicBezTo>
                                <a:close/>
                                <a:moveTo>
                                  <a:pt x="21457" y="15737"/>
                                </a:moveTo>
                                <a:cubicBezTo>
                                  <a:pt x="21417" y="15686"/>
                                  <a:pt x="21349" y="15656"/>
                                  <a:pt x="21274" y="15656"/>
                                </a:cubicBezTo>
                                <a:cubicBezTo>
                                  <a:pt x="21159" y="15656"/>
                                  <a:pt x="21067" y="15728"/>
                                  <a:pt x="21055" y="15824"/>
                                </a:cubicBezTo>
                                <a:cubicBezTo>
                                  <a:pt x="21055" y="15827"/>
                                  <a:pt x="21051" y="15851"/>
                                  <a:pt x="21063" y="15887"/>
                                </a:cubicBezTo>
                                <a:cubicBezTo>
                                  <a:pt x="21079" y="15941"/>
                                  <a:pt x="21119" y="15989"/>
                                  <a:pt x="21175" y="16028"/>
                                </a:cubicBezTo>
                                <a:lnTo>
                                  <a:pt x="21457" y="16220"/>
                                </a:lnTo>
                                <a:lnTo>
                                  <a:pt x="21600" y="16124"/>
                                </a:lnTo>
                                <a:lnTo>
                                  <a:pt x="21600" y="15656"/>
                                </a:lnTo>
                                <a:cubicBezTo>
                                  <a:pt x="21540" y="15671"/>
                                  <a:pt x="21489" y="15698"/>
                                  <a:pt x="21457" y="15737"/>
                                </a:cubicBezTo>
                                <a:close/>
                                <a:moveTo>
                                  <a:pt x="21457" y="14159"/>
                                </a:moveTo>
                                <a:cubicBezTo>
                                  <a:pt x="21417" y="14108"/>
                                  <a:pt x="21349" y="14078"/>
                                  <a:pt x="21274" y="14078"/>
                                </a:cubicBezTo>
                                <a:cubicBezTo>
                                  <a:pt x="21159" y="14078"/>
                                  <a:pt x="21067" y="14150"/>
                                  <a:pt x="21055" y="14246"/>
                                </a:cubicBezTo>
                                <a:cubicBezTo>
                                  <a:pt x="21055" y="14249"/>
                                  <a:pt x="21051" y="14273"/>
                                  <a:pt x="21063" y="14309"/>
                                </a:cubicBezTo>
                                <a:cubicBezTo>
                                  <a:pt x="21079" y="14363"/>
                                  <a:pt x="21119" y="14411"/>
                                  <a:pt x="21175" y="14450"/>
                                </a:cubicBezTo>
                                <a:lnTo>
                                  <a:pt x="21457" y="14642"/>
                                </a:lnTo>
                                <a:lnTo>
                                  <a:pt x="21600" y="14546"/>
                                </a:lnTo>
                                <a:lnTo>
                                  <a:pt x="21600" y="14078"/>
                                </a:lnTo>
                                <a:cubicBezTo>
                                  <a:pt x="21540" y="14090"/>
                                  <a:pt x="21489" y="14117"/>
                                  <a:pt x="21457" y="14159"/>
                                </a:cubicBezTo>
                                <a:close/>
                                <a:moveTo>
                                  <a:pt x="21457" y="12578"/>
                                </a:moveTo>
                                <a:cubicBezTo>
                                  <a:pt x="21417" y="12527"/>
                                  <a:pt x="21349" y="12497"/>
                                  <a:pt x="21274" y="12497"/>
                                </a:cubicBezTo>
                                <a:cubicBezTo>
                                  <a:pt x="21159" y="12497"/>
                                  <a:pt x="21067" y="12569"/>
                                  <a:pt x="21055" y="12665"/>
                                </a:cubicBezTo>
                                <a:cubicBezTo>
                                  <a:pt x="21055" y="12668"/>
                                  <a:pt x="21051" y="12692"/>
                                  <a:pt x="21063" y="12728"/>
                                </a:cubicBezTo>
                                <a:cubicBezTo>
                                  <a:pt x="21079" y="12782"/>
                                  <a:pt x="21119" y="12830"/>
                                  <a:pt x="21175" y="12869"/>
                                </a:cubicBezTo>
                                <a:lnTo>
                                  <a:pt x="21457" y="13061"/>
                                </a:lnTo>
                                <a:lnTo>
                                  <a:pt x="21600" y="12965"/>
                                </a:lnTo>
                                <a:lnTo>
                                  <a:pt x="21600" y="12497"/>
                                </a:lnTo>
                                <a:cubicBezTo>
                                  <a:pt x="21540" y="12509"/>
                                  <a:pt x="21489" y="12536"/>
                                  <a:pt x="21457" y="12578"/>
                                </a:cubicBezTo>
                                <a:close/>
                                <a:moveTo>
                                  <a:pt x="147" y="16646"/>
                                </a:moveTo>
                                <a:cubicBezTo>
                                  <a:pt x="159" y="16610"/>
                                  <a:pt x="155" y="16586"/>
                                  <a:pt x="155" y="16583"/>
                                </a:cubicBezTo>
                                <a:cubicBezTo>
                                  <a:pt x="147" y="16505"/>
                                  <a:pt x="84" y="16442"/>
                                  <a:pt x="0" y="16421"/>
                                </a:cubicBezTo>
                                <a:lnTo>
                                  <a:pt x="0" y="16811"/>
                                </a:lnTo>
                                <a:lnTo>
                                  <a:pt x="36" y="16787"/>
                                </a:lnTo>
                                <a:cubicBezTo>
                                  <a:pt x="91" y="16748"/>
                                  <a:pt x="131" y="16700"/>
                                  <a:pt x="147" y="16646"/>
                                </a:cubicBezTo>
                                <a:close/>
                                <a:moveTo>
                                  <a:pt x="147" y="19806"/>
                                </a:moveTo>
                                <a:cubicBezTo>
                                  <a:pt x="159" y="19770"/>
                                  <a:pt x="155" y="19746"/>
                                  <a:pt x="155" y="19743"/>
                                </a:cubicBezTo>
                                <a:cubicBezTo>
                                  <a:pt x="147" y="19665"/>
                                  <a:pt x="84" y="19602"/>
                                  <a:pt x="0" y="19581"/>
                                </a:cubicBezTo>
                                <a:lnTo>
                                  <a:pt x="0" y="19971"/>
                                </a:lnTo>
                                <a:lnTo>
                                  <a:pt x="36" y="19947"/>
                                </a:lnTo>
                                <a:cubicBezTo>
                                  <a:pt x="91" y="19908"/>
                                  <a:pt x="131" y="19860"/>
                                  <a:pt x="147" y="19806"/>
                                </a:cubicBezTo>
                                <a:close/>
                                <a:moveTo>
                                  <a:pt x="147" y="18225"/>
                                </a:moveTo>
                                <a:cubicBezTo>
                                  <a:pt x="159" y="18189"/>
                                  <a:pt x="155" y="18165"/>
                                  <a:pt x="155" y="18162"/>
                                </a:cubicBezTo>
                                <a:cubicBezTo>
                                  <a:pt x="147" y="18084"/>
                                  <a:pt x="84" y="18021"/>
                                  <a:pt x="0" y="18000"/>
                                </a:cubicBezTo>
                                <a:lnTo>
                                  <a:pt x="0" y="18390"/>
                                </a:lnTo>
                                <a:lnTo>
                                  <a:pt x="36" y="18366"/>
                                </a:lnTo>
                                <a:cubicBezTo>
                                  <a:pt x="91" y="18330"/>
                                  <a:pt x="131" y="18279"/>
                                  <a:pt x="147" y="18225"/>
                                </a:cubicBezTo>
                                <a:close/>
                                <a:moveTo>
                                  <a:pt x="147" y="4018"/>
                                </a:moveTo>
                                <a:cubicBezTo>
                                  <a:pt x="159" y="3982"/>
                                  <a:pt x="155" y="3958"/>
                                  <a:pt x="155" y="3955"/>
                                </a:cubicBezTo>
                                <a:cubicBezTo>
                                  <a:pt x="147" y="3877"/>
                                  <a:pt x="84" y="3814"/>
                                  <a:pt x="0" y="3793"/>
                                </a:cubicBezTo>
                                <a:lnTo>
                                  <a:pt x="0" y="4183"/>
                                </a:lnTo>
                                <a:lnTo>
                                  <a:pt x="36" y="4159"/>
                                </a:lnTo>
                                <a:cubicBezTo>
                                  <a:pt x="91" y="4120"/>
                                  <a:pt x="131" y="4072"/>
                                  <a:pt x="147" y="4018"/>
                                </a:cubicBezTo>
                                <a:close/>
                                <a:moveTo>
                                  <a:pt x="815" y="20634"/>
                                </a:moveTo>
                                <a:cubicBezTo>
                                  <a:pt x="827" y="20598"/>
                                  <a:pt x="823" y="20574"/>
                                  <a:pt x="823" y="20571"/>
                                </a:cubicBezTo>
                                <a:cubicBezTo>
                                  <a:pt x="811" y="20472"/>
                                  <a:pt x="720" y="20403"/>
                                  <a:pt x="604" y="20403"/>
                                </a:cubicBezTo>
                                <a:cubicBezTo>
                                  <a:pt x="529" y="20403"/>
                                  <a:pt x="457" y="20433"/>
                                  <a:pt x="418" y="20484"/>
                                </a:cubicBezTo>
                                <a:cubicBezTo>
                                  <a:pt x="378" y="20433"/>
                                  <a:pt x="310" y="20403"/>
                                  <a:pt x="235" y="20403"/>
                                </a:cubicBezTo>
                                <a:cubicBezTo>
                                  <a:pt x="119" y="20403"/>
                                  <a:pt x="28" y="20475"/>
                                  <a:pt x="16" y="20571"/>
                                </a:cubicBezTo>
                                <a:cubicBezTo>
                                  <a:pt x="16" y="20574"/>
                                  <a:pt x="12" y="20598"/>
                                  <a:pt x="24" y="20634"/>
                                </a:cubicBezTo>
                                <a:cubicBezTo>
                                  <a:pt x="40" y="20688"/>
                                  <a:pt x="80" y="20736"/>
                                  <a:pt x="135" y="20775"/>
                                </a:cubicBezTo>
                                <a:lnTo>
                                  <a:pt x="418" y="20967"/>
                                </a:lnTo>
                                <a:lnTo>
                                  <a:pt x="704" y="20775"/>
                                </a:lnTo>
                                <a:cubicBezTo>
                                  <a:pt x="759" y="20736"/>
                                  <a:pt x="799" y="20688"/>
                                  <a:pt x="815" y="20634"/>
                                </a:cubicBezTo>
                                <a:close/>
                                <a:moveTo>
                                  <a:pt x="1209" y="21153"/>
                                </a:moveTo>
                                <a:cubicBezTo>
                                  <a:pt x="1133" y="21153"/>
                                  <a:pt x="1062" y="21183"/>
                                  <a:pt x="1022" y="21234"/>
                                </a:cubicBezTo>
                                <a:cubicBezTo>
                                  <a:pt x="982" y="21183"/>
                                  <a:pt x="915" y="21153"/>
                                  <a:pt x="839" y="21153"/>
                                </a:cubicBezTo>
                                <a:cubicBezTo>
                                  <a:pt x="724" y="21153"/>
                                  <a:pt x="632" y="21225"/>
                                  <a:pt x="620" y="21321"/>
                                </a:cubicBezTo>
                                <a:cubicBezTo>
                                  <a:pt x="620" y="21324"/>
                                  <a:pt x="616" y="21348"/>
                                  <a:pt x="628" y="21384"/>
                                </a:cubicBezTo>
                                <a:cubicBezTo>
                                  <a:pt x="644" y="21438"/>
                                  <a:pt x="684" y="21486"/>
                                  <a:pt x="740" y="21525"/>
                                </a:cubicBezTo>
                                <a:lnTo>
                                  <a:pt x="851" y="21600"/>
                                </a:lnTo>
                                <a:lnTo>
                                  <a:pt x="1201" y="21600"/>
                                </a:lnTo>
                                <a:lnTo>
                                  <a:pt x="1312" y="21525"/>
                                </a:lnTo>
                                <a:cubicBezTo>
                                  <a:pt x="1368" y="21486"/>
                                  <a:pt x="1408" y="21438"/>
                                  <a:pt x="1424" y="21384"/>
                                </a:cubicBezTo>
                                <a:cubicBezTo>
                                  <a:pt x="1435" y="21348"/>
                                  <a:pt x="1432" y="21324"/>
                                  <a:pt x="1432" y="21321"/>
                                </a:cubicBezTo>
                                <a:cubicBezTo>
                                  <a:pt x="1416" y="21225"/>
                                  <a:pt x="1324" y="21153"/>
                                  <a:pt x="1209" y="21153"/>
                                </a:cubicBezTo>
                                <a:close/>
                                <a:moveTo>
                                  <a:pt x="147" y="15065"/>
                                </a:moveTo>
                                <a:cubicBezTo>
                                  <a:pt x="159" y="15029"/>
                                  <a:pt x="155" y="15005"/>
                                  <a:pt x="155" y="15002"/>
                                </a:cubicBezTo>
                                <a:cubicBezTo>
                                  <a:pt x="147" y="14924"/>
                                  <a:pt x="84" y="14861"/>
                                  <a:pt x="0" y="14840"/>
                                </a:cubicBezTo>
                                <a:lnTo>
                                  <a:pt x="0" y="15230"/>
                                </a:lnTo>
                                <a:lnTo>
                                  <a:pt x="36" y="15206"/>
                                </a:lnTo>
                                <a:cubicBezTo>
                                  <a:pt x="91" y="15167"/>
                                  <a:pt x="131" y="15119"/>
                                  <a:pt x="147" y="15065"/>
                                </a:cubicBezTo>
                                <a:close/>
                                <a:moveTo>
                                  <a:pt x="2096" y="20568"/>
                                </a:moveTo>
                                <a:cubicBezTo>
                                  <a:pt x="2084" y="20469"/>
                                  <a:pt x="1992" y="20400"/>
                                  <a:pt x="1877" y="20400"/>
                                </a:cubicBezTo>
                                <a:cubicBezTo>
                                  <a:pt x="1801" y="20400"/>
                                  <a:pt x="1730" y="20430"/>
                                  <a:pt x="1690" y="20481"/>
                                </a:cubicBezTo>
                                <a:cubicBezTo>
                                  <a:pt x="1650" y="20430"/>
                                  <a:pt x="1583" y="20400"/>
                                  <a:pt x="1507" y="20400"/>
                                </a:cubicBezTo>
                                <a:cubicBezTo>
                                  <a:pt x="1392" y="20400"/>
                                  <a:pt x="1300" y="20472"/>
                                  <a:pt x="1288" y="20568"/>
                                </a:cubicBezTo>
                                <a:cubicBezTo>
                                  <a:pt x="1288" y="20571"/>
                                  <a:pt x="1284" y="20595"/>
                                  <a:pt x="1296" y="20631"/>
                                </a:cubicBezTo>
                                <a:cubicBezTo>
                                  <a:pt x="1312" y="20685"/>
                                  <a:pt x="1352" y="20733"/>
                                  <a:pt x="1408" y="20772"/>
                                </a:cubicBezTo>
                                <a:lnTo>
                                  <a:pt x="1690" y="20964"/>
                                </a:lnTo>
                                <a:lnTo>
                                  <a:pt x="1976" y="20772"/>
                                </a:lnTo>
                                <a:cubicBezTo>
                                  <a:pt x="2032" y="20733"/>
                                  <a:pt x="2072" y="20685"/>
                                  <a:pt x="2088" y="20631"/>
                                </a:cubicBezTo>
                                <a:cubicBezTo>
                                  <a:pt x="2100" y="20595"/>
                                  <a:pt x="2096" y="20574"/>
                                  <a:pt x="2096" y="20568"/>
                                </a:cubicBezTo>
                                <a:close/>
                                <a:moveTo>
                                  <a:pt x="0" y="21162"/>
                                </a:moveTo>
                                <a:lnTo>
                                  <a:pt x="0" y="21552"/>
                                </a:lnTo>
                                <a:lnTo>
                                  <a:pt x="36" y="21528"/>
                                </a:lnTo>
                                <a:cubicBezTo>
                                  <a:pt x="91" y="21489"/>
                                  <a:pt x="131" y="21441"/>
                                  <a:pt x="147" y="21387"/>
                                </a:cubicBezTo>
                                <a:cubicBezTo>
                                  <a:pt x="159" y="21351"/>
                                  <a:pt x="155" y="21327"/>
                                  <a:pt x="155" y="21324"/>
                                </a:cubicBezTo>
                                <a:cubicBezTo>
                                  <a:pt x="147" y="21243"/>
                                  <a:pt x="84" y="21183"/>
                                  <a:pt x="0" y="21162"/>
                                </a:cubicBezTo>
                                <a:close/>
                                <a:moveTo>
                                  <a:pt x="147" y="7177"/>
                                </a:moveTo>
                                <a:cubicBezTo>
                                  <a:pt x="159" y="7141"/>
                                  <a:pt x="155" y="7117"/>
                                  <a:pt x="155" y="7114"/>
                                </a:cubicBezTo>
                                <a:cubicBezTo>
                                  <a:pt x="147" y="7036"/>
                                  <a:pt x="84" y="6973"/>
                                  <a:pt x="0" y="6952"/>
                                </a:cubicBezTo>
                                <a:lnTo>
                                  <a:pt x="0" y="7342"/>
                                </a:lnTo>
                                <a:lnTo>
                                  <a:pt x="36" y="7318"/>
                                </a:lnTo>
                                <a:cubicBezTo>
                                  <a:pt x="91" y="7279"/>
                                  <a:pt x="131" y="7231"/>
                                  <a:pt x="147" y="7177"/>
                                </a:cubicBezTo>
                                <a:close/>
                                <a:moveTo>
                                  <a:pt x="147" y="5596"/>
                                </a:moveTo>
                                <a:cubicBezTo>
                                  <a:pt x="159" y="5560"/>
                                  <a:pt x="155" y="5536"/>
                                  <a:pt x="155" y="5533"/>
                                </a:cubicBezTo>
                                <a:cubicBezTo>
                                  <a:pt x="147" y="5455"/>
                                  <a:pt x="84" y="5392"/>
                                  <a:pt x="0" y="5371"/>
                                </a:cubicBezTo>
                                <a:lnTo>
                                  <a:pt x="0" y="5761"/>
                                </a:lnTo>
                                <a:lnTo>
                                  <a:pt x="36" y="5737"/>
                                </a:lnTo>
                                <a:cubicBezTo>
                                  <a:pt x="91" y="5701"/>
                                  <a:pt x="131" y="5650"/>
                                  <a:pt x="147" y="5596"/>
                                </a:cubicBezTo>
                                <a:close/>
                                <a:moveTo>
                                  <a:pt x="147" y="8758"/>
                                </a:moveTo>
                                <a:cubicBezTo>
                                  <a:pt x="159" y="8722"/>
                                  <a:pt x="155" y="8698"/>
                                  <a:pt x="155" y="8695"/>
                                </a:cubicBezTo>
                                <a:cubicBezTo>
                                  <a:pt x="147" y="8617"/>
                                  <a:pt x="84" y="8554"/>
                                  <a:pt x="0" y="8533"/>
                                </a:cubicBezTo>
                                <a:lnTo>
                                  <a:pt x="0" y="8923"/>
                                </a:lnTo>
                                <a:lnTo>
                                  <a:pt x="36" y="8899"/>
                                </a:lnTo>
                                <a:cubicBezTo>
                                  <a:pt x="91" y="8860"/>
                                  <a:pt x="131" y="8812"/>
                                  <a:pt x="147" y="8758"/>
                                </a:cubicBezTo>
                                <a:close/>
                                <a:moveTo>
                                  <a:pt x="147" y="11903"/>
                                </a:moveTo>
                                <a:cubicBezTo>
                                  <a:pt x="159" y="11867"/>
                                  <a:pt x="155" y="11843"/>
                                  <a:pt x="155" y="11840"/>
                                </a:cubicBezTo>
                                <a:cubicBezTo>
                                  <a:pt x="147" y="11762"/>
                                  <a:pt x="84" y="11699"/>
                                  <a:pt x="0" y="11678"/>
                                </a:cubicBezTo>
                                <a:lnTo>
                                  <a:pt x="0" y="12068"/>
                                </a:lnTo>
                                <a:lnTo>
                                  <a:pt x="36" y="12044"/>
                                </a:lnTo>
                                <a:cubicBezTo>
                                  <a:pt x="91" y="12008"/>
                                  <a:pt x="131" y="11957"/>
                                  <a:pt x="147" y="11903"/>
                                </a:cubicBezTo>
                                <a:close/>
                                <a:moveTo>
                                  <a:pt x="147" y="10324"/>
                                </a:moveTo>
                                <a:cubicBezTo>
                                  <a:pt x="159" y="10288"/>
                                  <a:pt x="155" y="10264"/>
                                  <a:pt x="155" y="10261"/>
                                </a:cubicBezTo>
                                <a:cubicBezTo>
                                  <a:pt x="147" y="10183"/>
                                  <a:pt x="84" y="10120"/>
                                  <a:pt x="0" y="10099"/>
                                </a:cubicBezTo>
                                <a:lnTo>
                                  <a:pt x="0" y="10489"/>
                                </a:lnTo>
                                <a:lnTo>
                                  <a:pt x="36" y="10465"/>
                                </a:lnTo>
                                <a:cubicBezTo>
                                  <a:pt x="91" y="10426"/>
                                  <a:pt x="131" y="10375"/>
                                  <a:pt x="147" y="10324"/>
                                </a:cubicBezTo>
                                <a:close/>
                                <a:moveTo>
                                  <a:pt x="147" y="13484"/>
                                </a:moveTo>
                                <a:cubicBezTo>
                                  <a:pt x="159" y="13448"/>
                                  <a:pt x="155" y="13424"/>
                                  <a:pt x="155" y="13421"/>
                                </a:cubicBezTo>
                                <a:cubicBezTo>
                                  <a:pt x="147" y="13343"/>
                                  <a:pt x="84" y="13280"/>
                                  <a:pt x="0" y="13259"/>
                                </a:cubicBezTo>
                                <a:lnTo>
                                  <a:pt x="0" y="13649"/>
                                </a:lnTo>
                                <a:lnTo>
                                  <a:pt x="36" y="13625"/>
                                </a:lnTo>
                                <a:cubicBezTo>
                                  <a:pt x="91" y="13586"/>
                                  <a:pt x="131" y="13538"/>
                                  <a:pt x="147" y="13484"/>
                                </a:cubicBezTo>
                                <a:close/>
                                <a:moveTo>
                                  <a:pt x="7861" y="21153"/>
                                </a:moveTo>
                                <a:cubicBezTo>
                                  <a:pt x="7786" y="21153"/>
                                  <a:pt x="7714" y="21183"/>
                                  <a:pt x="7675" y="21234"/>
                                </a:cubicBezTo>
                                <a:cubicBezTo>
                                  <a:pt x="7635" y="21183"/>
                                  <a:pt x="7567" y="21153"/>
                                  <a:pt x="7492" y="21153"/>
                                </a:cubicBezTo>
                                <a:cubicBezTo>
                                  <a:pt x="7376" y="21153"/>
                                  <a:pt x="7285" y="21225"/>
                                  <a:pt x="7273" y="21321"/>
                                </a:cubicBezTo>
                                <a:cubicBezTo>
                                  <a:pt x="7273" y="21324"/>
                                  <a:pt x="7269" y="21348"/>
                                  <a:pt x="7281" y="21384"/>
                                </a:cubicBezTo>
                                <a:cubicBezTo>
                                  <a:pt x="7297" y="21438"/>
                                  <a:pt x="7337" y="21486"/>
                                  <a:pt x="7392" y="21525"/>
                                </a:cubicBezTo>
                                <a:lnTo>
                                  <a:pt x="7504" y="21600"/>
                                </a:lnTo>
                                <a:lnTo>
                                  <a:pt x="7853" y="21600"/>
                                </a:lnTo>
                                <a:lnTo>
                                  <a:pt x="7965" y="21525"/>
                                </a:lnTo>
                                <a:cubicBezTo>
                                  <a:pt x="8020" y="21486"/>
                                  <a:pt x="8060" y="21438"/>
                                  <a:pt x="8076" y="21384"/>
                                </a:cubicBezTo>
                                <a:cubicBezTo>
                                  <a:pt x="8088" y="21348"/>
                                  <a:pt x="8084" y="21324"/>
                                  <a:pt x="8084" y="21321"/>
                                </a:cubicBezTo>
                                <a:cubicBezTo>
                                  <a:pt x="8072" y="21225"/>
                                  <a:pt x="7977" y="21153"/>
                                  <a:pt x="7861" y="21153"/>
                                </a:cubicBezTo>
                                <a:close/>
                                <a:moveTo>
                                  <a:pt x="8740" y="20634"/>
                                </a:moveTo>
                                <a:cubicBezTo>
                                  <a:pt x="8752" y="20598"/>
                                  <a:pt x="8748" y="20574"/>
                                  <a:pt x="8748" y="20571"/>
                                </a:cubicBezTo>
                                <a:cubicBezTo>
                                  <a:pt x="8736" y="20472"/>
                                  <a:pt x="8645" y="20403"/>
                                  <a:pt x="8529" y="20403"/>
                                </a:cubicBezTo>
                                <a:cubicBezTo>
                                  <a:pt x="8454" y="20403"/>
                                  <a:pt x="8382" y="20433"/>
                                  <a:pt x="8343" y="20484"/>
                                </a:cubicBezTo>
                                <a:cubicBezTo>
                                  <a:pt x="8303" y="20433"/>
                                  <a:pt x="8235" y="20403"/>
                                  <a:pt x="8160" y="20403"/>
                                </a:cubicBezTo>
                                <a:cubicBezTo>
                                  <a:pt x="8044" y="20403"/>
                                  <a:pt x="7953" y="20475"/>
                                  <a:pt x="7941" y="20571"/>
                                </a:cubicBezTo>
                                <a:cubicBezTo>
                                  <a:pt x="7941" y="20574"/>
                                  <a:pt x="7937" y="20598"/>
                                  <a:pt x="7949" y="20634"/>
                                </a:cubicBezTo>
                                <a:cubicBezTo>
                                  <a:pt x="7965" y="20688"/>
                                  <a:pt x="8005" y="20736"/>
                                  <a:pt x="8060" y="20775"/>
                                </a:cubicBezTo>
                                <a:lnTo>
                                  <a:pt x="8343" y="20967"/>
                                </a:lnTo>
                                <a:lnTo>
                                  <a:pt x="8629" y="20775"/>
                                </a:lnTo>
                                <a:cubicBezTo>
                                  <a:pt x="8689" y="20736"/>
                                  <a:pt x="8724" y="20688"/>
                                  <a:pt x="8740" y="20634"/>
                                </a:cubicBezTo>
                                <a:close/>
                                <a:moveTo>
                                  <a:pt x="11385" y="20634"/>
                                </a:moveTo>
                                <a:cubicBezTo>
                                  <a:pt x="11396" y="20598"/>
                                  <a:pt x="11392" y="20574"/>
                                  <a:pt x="11392" y="20571"/>
                                </a:cubicBezTo>
                                <a:cubicBezTo>
                                  <a:pt x="11381" y="20472"/>
                                  <a:pt x="11289" y="20403"/>
                                  <a:pt x="11174" y="20403"/>
                                </a:cubicBezTo>
                                <a:cubicBezTo>
                                  <a:pt x="11098" y="20403"/>
                                  <a:pt x="11027" y="20433"/>
                                  <a:pt x="10987" y="20484"/>
                                </a:cubicBezTo>
                                <a:cubicBezTo>
                                  <a:pt x="10947" y="20433"/>
                                  <a:pt x="10880" y="20403"/>
                                  <a:pt x="10804" y="20403"/>
                                </a:cubicBezTo>
                                <a:cubicBezTo>
                                  <a:pt x="10689" y="20403"/>
                                  <a:pt x="10597" y="20475"/>
                                  <a:pt x="10585" y="20571"/>
                                </a:cubicBezTo>
                                <a:cubicBezTo>
                                  <a:pt x="10585" y="20574"/>
                                  <a:pt x="10581" y="20598"/>
                                  <a:pt x="10593" y="20634"/>
                                </a:cubicBezTo>
                                <a:cubicBezTo>
                                  <a:pt x="10609" y="20688"/>
                                  <a:pt x="10649" y="20736"/>
                                  <a:pt x="10705" y="20775"/>
                                </a:cubicBezTo>
                                <a:lnTo>
                                  <a:pt x="10987" y="20967"/>
                                </a:lnTo>
                                <a:lnTo>
                                  <a:pt x="11273" y="20775"/>
                                </a:lnTo>
                                <a:cubicBezTo>
                                  <a:pt x="11329" y="20736"/>
                                  <a:pt x="11369" y="20688"/>
                                  <a:pt x="11385" y="20634"/>
                                </a:cubicBezTo>
                                <a:close/>
                                <a:moveTo>
                                  <a:pt x="7380" y="20568"/>
                                </a:moveTo>
                                <a:cubicBezTo>
                                  <a:pt x="7368" y="20469"/>
                                  <a:pt x="7277" y="20400"/>
                                  <a:pt x="7162" y="20400"/>
                                </a:cubicBezTo>
                                <a:cubicBezTo>
                                  <a:pt x="7086" y="20400"/>
                                  <a:pt x="7014" y="20430"/>
                                  <a:pt x="6975" y="20481"/>
                                </a:cubicBezTo>
                                <a:cubicBezTo>
                                  <a:pt x="6935" y="20430"/>
                                  <a:pt x="6867" y="20400"/>
                                  <a:pt x="6792" y="20400"/>
                                </a:cubicBezTo>
                                <a:cubicBezTo>
                                  <a:pt x="6676" y="20400"/>
                                  <a:pt x="6585" y="20472"/>
                                  <a:pt x="6573" y="20568"/>
                                </a:cubicBezTo>
                                <a:cubicBezTo>
                                  <a:pt x="6573" y="20571"/>
                                  <a:pt x="6569" y="20595"/>
                                  <a:pt x="6581" y="20631"/>
                                </a:cubicBezTo>
                                <a:cubicBezTo>
                                  <a:pt x="6597" y="20685"/>
                                  <a:pt x="6637" y="20733"/>
                                  <a:pt x="6692" y="20772"/>
                                </a:cubicBezTo>
                                <a:lnTo>
                                  <a:pt x="6975" y="20964"/>
                                </a:lnTo>
                                <a:lnTo>
                                  <a:pt x="7261" y="20772"/>
                                </a:lnTo>
                                <a:cubicBezTo>
                                  <a:pt x="7317" y="20733"/>
                                  <a:pt x="7356" y="20685"/>
                                  <a:pt x="7372" y="20631"/>
                                </a:cubicBezTo>
                                <a:cubicBezTo>
                                  <a:pt x="7384" y="20595"/>
                                  <a:pt x="7380" y="20574"/>
                                  <a:pt x="7380" y="20568"/>
                                </a:cubicBezTo>
                                <a:close/>
                                <a:moveTo>
                                  <a:pt x="9134" y="21153"/>
                                </a:moveTo>
                                <a:cubicBezTo>
                                  <a:pt x="9058" y="21153"/>
                                  <a:pt x="8987" y="21183"/>
                                  <a:pt x="8947" y="21234"/>
                                </a:cubicBezTo>
                                <a:cubicBezTo>
                                  <a:pt x="8907" y="21183"/>
                                  <a:pt x="8840" y="21153"/>
                                  <a:pt x="8764" y="21153"/>
                                </a:cubicBezTo>
                                <a:cubicBezTo>
                                  <a:pt x="8649" y="21153"/>
                                  <a:pt x="8557" y="21225"/>
                                  <a:pt x="8545" y="21321"/>
                                </a:cubicBezTo>
                                <a:cubicBezTo>
                                  <a:pt x="8545" y="21324"/>
                                  <a:pt x="8541" y="21348"/>
                                  <a:pt x="8553" y="21384"/>
                                </a:cubicBezTo>
                                <a:cubicBezTo>
                                  <a:pt x="8569" y="21438"/>
                                  <a:pt x="8609" y="21486"/>
                                  <a:pt x="8665" y="21525"/>
                                </a:cubicBezTo>
                                <a:lnTo>
                                  <a:pt x="8776" y="21600"/>
                                </a:lnTo>
                                <a:lnTo>
                                  <a:pt x="9126" y="21600"/>
                                </a:lnTo>
                                <a:lnTo>
                                  <a:pt x="9237" y="21525"/>
                                </a:lnTo>
                                <a:cubicBezTo>
                                  <a:pt x="9293" y="21486"/>
                                  <a:pt x="9333" y="21438"/>
                                  <a:pt x="9349" y="21384"/>
                                </a:cubicBezTo>
                                <a:cubicBezTo>
                                  <a:pt x="9361" y="21348"/>
                                  <a:pt x="9357" y="21324"/>
                                  <a:pt x="9357" y="21321"/>
                                </a:cubicBezTo>
                                <a:cubicBezTo>
                                  <a:pt x="9341" y="21225"/>
                                  <a:pt x="9249" y="21153"/>
                                  <a:pt x="9134" y="21153"/>
                                </a:cubicBezTo>
                                <a:close/>
                                <a:moveTo>
                                  <a:pt x="10021" y="20568"/>
                                </a:moveTo>
                                <a:cubicBezTo>
                                  <a:pt x="10009" y="20469"/>
                                  <a:pt x="9917" y="20400"/>
                                  <a:pt x="9802" y="20400"/>
                                </a:cubicBezTo>
                                <a:cubicBezTo>
                                  <a:pt x="9726" y="20400"/>
                                  <a:pt x="9655" y="20430"/>
                                  <a:pt x="9615" y="20481"/>
                                </a:cubicBezTo>
                                <a:cubicBezTo>
                                  <a:pt x="9575" y="20430"/>
                                  <a:pt x="9508" y="20400"/>
                                  <a:pt x="9432" y="20400"/>
                                </a:cubicBezTo>
                                <a:cubicBezTo>
                                  <a:pt x="9317" y="20400"/>
                                  <a:pt x="9225" y="20472"/>
                                  <a:pt x="9213" y="20568"/>
                                </a:cubicBezTo>
                                <a:cubicBezTo>
                                  <a:pt x="9213" y="20571"/>
                                  <a:pt x="9209" y="20595"/>
                                  <a:pt x="9221" y="20631"/>
                                </a:cubicBezTo>
                                <a:cubicBezTo>
                                  <a:pt x="9237" y="20685"/>
                                  <a:pt x="9277" y="20733"/>
                                  <a:pt x="9333" y="20772"/>
                                </a:cubicBezTo>
                                <a:lnTo>
                                  <a:pt x="9615" y="20964"/>
                                </a:lnTo>
                                <a:lnTo>
                                  <a:pt x="9901" y="20772"/>
                                </a:lnTo>
                                <a:cubicBezTo>
                                  <a:pt x="9957" y="20733"/>
                                  <a:pt x="9997" y="20685"/>
                                  <a:pt x="10013" y="20631"/>
                                </a:cubicBezTo>
                                <a:cubicBezTo>
                                  <a:pt x="10025" y="20595"/>
                                  <a:pt x="10021" y="20574"/>
                                  <a:pt x="10021" y="20568"/>
                                </a:cubicBezTo>
                                <a:close/>
                                <a:moveTo>
                                  <a:pt x="10506" y="21153"/>
                                </a:moveTo>
                                <a:cubicBezTo>
                                  <a:pt x="10430" y="21153"/>
                                  <a:pt x="10359" y="21183"/>
                                  <a:pt x="10319" y="21234"/>
                                </a:cubicBezTo>
                                <a:cubicBezTo>
                                  <a:pt x="10279" y="21183"/>
                                  <a:pt x="10211" y="21153"/>
                                  <a:pt x="10136" y="21153"/>
                                </a:cubicBezTo>
                                <a:cubicBezTo>
                                  <a:pt x="10021" y="21153"/>
                                  <a:pt x="9929" y="21225"/>
                                  <a:pt x="9917" y="21321"/>
                                </a:cubicBezTo>
                                <a:cubicBezTo>
                                  <a:pt x="9917" y="21324"/>
                                  <a:pt x="9913" y="21348"/>
                                  <a:pt x="9925" y="21384"/>
                                </a:cubicBezTo>
                                <a:cubicBezTo>
                                  <a:pt x="9941" y="21438"/>
                                  <a:pt x="9981" y="21486"/>
                                  <a:pt x="10037" y="21525"/>
                                </a:cubicBezTo>
                                <a:lnTo>
                                  <a:pt x="10148" y="21600"/>
                                </a:lnTo>
                                <a:lnTo>
                                  <a:pt x="10498" y="21600"/>
                                </a:lnTo>
                                <a:lnTo>
                                  <a:pt x="10609" y="21525"/>
                                </a:lnTo>
                                <a:cubicBezTo>
                                  <a:pt x="10665" y="21486"/>
                                  <a:pt x="10705" y="21438"/>
                                  <a:pt x="10720" y="21384"/>
                                </a:cubicBezTo>
                                <a:cubicBezTo>
                                  <a:pt x="10732" y="21348"/>
                                  <a:pt x="10728" y="21324"/>
                                  <a:pt x="10728" y="21321"/>
                                </a:cubicBezTo>
                                <a:cubicBezTo>
                                  <a:pt x="10713" y="21225"/>
                                  <a:pt x="10621" y="21153"/>
                                  <a:pt x="10506" y="21153"/>
                                </a:cubicBezTo>
                                <a:close/>
                                <a:moveTo>
                                  <a:pt x="3459" y="20634"/>
                                </a:moveTo>
                                <a:cubicBezTo>
                                  <a:pt x="3471" y="20598"/>
                                  <a:pt x="3467" y="20574"/>
                                  <a:pt x="3467" y="20571"/>
                                </a:cubicBezTo>
                                <a:cubicBezTo>
                                  <a:pt x="3456" y="20472"/>
                                  <a:pt x="3364" y="20403"/>
                                  <a:pt x="3249" y="20403"/>
                                </a:cubicBezTo>
                                <a:cubicBezTo>
                                  <a:pt x="3173" y="20403"/>
                                  <a:pt x="3102" y="20433"/>
                                  <a:pt x="3062" y="20484"/>
                                </a:cubicBezTo>
                                <a:cubicBezTo>
                                  <a:pt x="3022" y="20433"/>
                                  <a:pt x="2954" y="20403"/>
                                  <a:pt x="2879" y="20403"/>
                                </a:cubicBezTo>
                                <a:cubicBezTo>
                                  <a:pt x="2764" y="20403"/>
                                  <a:pt x="2672" y="20475"/>
                                  <a:pt x="2660" y="20571"/>
                                </a:cubicBezTo>
                                <a:cubicBezTo>
                                  <a:pt x="2660" y="20574"/>
                                  <a:pt x="2656" y="20598"/>
                                  <a:pt x="2668" y="20634"/>
                                </a:cubicBezTo>
                                <a:cubicBezTo>
                                  <a:pt x="2684" y="20688"/>
                                  <a:pt x="2724" y="20736"/>
                                  <a:pt x="2780" y="20775"/>
                                </a:cubicBezTo>
                                <a:lnTo>
                                  <a:pt x="3062" y="20967"/>
                                </a:lnTo>
                                <a:lnTo>
                                  <a:pt x="3348" y="20775"/>
                                </a:lnTo>
                                <a:cubicBezTo>
                                  <a:pt x="3404" y="20736"/>
                                  <a:pt x="3440" y="20688"/>
                                  <a:pt x="3459" y="20634"/>
                                </a:cubicBezTo>
                                <a:close/>
                                <a:moveTo>
                                  <a:pt x="6494" y="21153"/>
                                </a:moveTo>
                                <a:cubicBezTo>
                                  <a:pt x="6418" y="21153"/>
                                  <a:pt x="6346" y="21183"/>
                                  <a:pt x="6307" y="21234"/>
                                </a:cubicBezTo>
                                <a:cubicBezTo>
                                  <a:pt x="6267" y="21183"/>
                                  <a:pt x="6199" y="21153"/>
                                  <a:pt x="6124" y="21153"/>
                                </a:cubicBezTo>
                                <a:cubicBezTo>
                                  <a:pt x="6008" y="21153"/>
                                  <a:pt x="5917" y="21225"/>
                                  <a:pt x="5905" y="21321"/>
                                </a:cubicBezTo>
                                <a:cubicBezTo>
                                  <a:pt x="5905" y="21324"/>
                                  <a:pt x="5901" y="21348"/>
                                  <a:pt x="5913" y="21384"/>
                                </a:cubicBezTo>
                                <a:cubicBezTo>
                                  <a:pt x="5929" y="21438"/>
                                  <a:pt x="5969" y="21486"/>
                                  <a:pt x="6024" y="21525"/>
                                </a:cubicBezTo>
                                <a:lnTo>
                                  <a:pt x="6136" y="21600"/>
                                </a:lnTo>
                                <a:lnTo>
                                  <a:pt x="6486" y="21600"/>
                                </a:lnTo>
                                <a:lnTo>
                                  <a:pt x="6597" y="21525"/>
                                </a:lnTo>
                                <a:cubicBezTo>
                                  <a:pt x="6653" y="21486"/>
                                  <a:pt x="6692" y="21438"/>
                                  <a:pt x="6708" y="21384"/>
                                </a:cubicBezTo>
                                <a:cubicBezTo>
                                  <a:pt x="6720" y="21348"/>
                                  <a:pt x="6716" y="21324"/>
                                  <a:pt x="6716" y="21321"/>
                                </a:cubicBezTo>
                                <a:cubicBezTo>
                                  <a:pt x="6700" y="21225"/>
                                  <a:pt x="6609" y="21153"/>
                                  <a:pt x="6494" y="21153"/>
                                </a:cubicBezTo>
                                <a:close/>
                                <a:moveTo>
                                  <a:pt x="2581" y="21153"/>
                                </a:moveTo>
                                <a:cubicBezTo>
                                  <a:pt x="2505" y="21153"/>
                                  <a:pt x="2434" y="21183"/>
                                  <a:pt x="2394" y="21234"/>
                                </a:cubicBezTo>
                                <a:cubicBezTo>
                                  <a:pt x="2354" y="21183"/>
                                  <a:pt x="2286" y="21153"/>
                                  <a:pt x="2211" y="21153"/>
                                </a:cubicBezTo>
                                <a:cubicBezTo>
                                  <a:pt x="2096" y="21153"/>
                                  <a:pt x="2004" y="21225"/>
                                  <a:pt x="1992" y="21321"/>
                                </a:cubicBezTo>
                                <a:cubicBezTo>
                                  <a:pt x="1992" y="21324"/>
                                  <a:pt x="1988" y="21348"/>
                                  <a:pt x="2000" y="21384"/>
                                </a:cubicBezTo>
                                <a:cubicBezTo>
                                  <a:pt x="2016" y="21438"/>
                                  <a:pt x="2056" y="21486"/>
                                  <a:pt x="2111" y="21525"/>
                                </a:cubicBezTo>
                                <a:lnTo>
                                  <a:pt x="2223" y="21600"/>
                                </a:lnTo>
                                <a:lnTo>
                                  <a:pt x="2573" y="21600"/>
                                </a:lnTo>
                                <a:lnTo>
                                  <a:pt x="2684" y="21525"/>
                                </a:lnTo>
                                <a:cubicBezTo>
                                  <a:pt x="2740" y="21486"/>
                                  <a:pt x="2780" y="21438"/>
                                  <a:pt x="2795" y="21384"/>
                                </a:cubicBezTo>
                                <a:cubicBezTo>
                                  <a:pt x="2807" y="21348"/>
                                  <a:pt x="2803" y="21324"/>
                                  <a:pt x="2803" y="21321"/>
                                </a:cubicBezTo>
                                <a:cubicBezTo>
                                  <a:pt x="2787" y="21225"/>
                                  <a:pt x="2696" y="21153"/>
                                  <a:pt x="2581" y="21153"/>
                                </a:cubicBezTo>
                                <a:close/>
                                <a:moveTo>
                                  <a:pt x="4736" y="20568"/>
                                </a:moveTo>
                                <a:cubicBezTo>
                                  <a:pt x="4724" y="20469"/>
                                  <a:pt x="4633" y="20400"/>
                                  <a:pt x="4517" y="20400"/>
                                </a:cubicBezTo>
                                <a:cubicBezTo>
                                  <a:pt x="4442" y="20400"/>
                                  <a:pt x="4370" y="20430"/>
                                  <a:pt x="4330" y="20481"/>
                                </a:cubicBezTo>
                                <a:cubicBezTo>
                                  <a:pt x="4291" y="20430"/>
                                  <a:pt x="4223" y="20400"/>
                                  <a:pt x="4147" y="20400"/>
                                </a:cubicBezTo>
                                <a:cubicBezTo>
                                  <a:pt x="4032" y="20400"/>
                                  <a:pt x="3941" y="20472"/>
                                  <a:pt x="3929" y="20568"/>
                                </a:cubicBezTo>
                                <a:cubicBezTo>
                                  <a:pt x="3929" y="20571"/>
                                  <a:pt x="3925" y="20595"/>
                                  <a:pt x="3937" y="20631"/>
                                </a:cubicBezTo>
                                <a:cubicBezTo>
                                  <a:pt x="3953" y="20685"/>
                                  <a:pt x="3992" y="20733"/>
                                  <a:pt x="4048" y="20772"/>
                                </a:cubicBezTo>
                                <a:lnTo>
                                  <a:pt x="4330" y="20964"/>
                                </a:lnTo>
                                <a:lnTo>
                                  <a:pt x="4617" y="20772"/>
                                </a:lnTo>
                                <a:cubicBezTo>
                                  <a:pt x="4672" y="20733"/>
                                  <a:pt x="4712" y="20685"/>
                                  <a:pt x="4728" y="20631"/>
                                </a:cubicBezTo>
                                <a:cubicBezTo>
                                  <a:pt x="4740" y="20595"/>
                                  <a:pt x="4736" y="20574"/>
                                  <a:pt x="4736" y="20568"/>
                                </a:cubicBezTo>
                                <a:close/>
                                <a:moveTo>
                                  <a:pt x="3849" y="21153"/>
                                </a:moveTo>
                                <a:cubicBezTo>
                                  <a:pt x="3774" y="21153"/>
                                  <a:pt x="3702" y="21183"/>
                                  <a:pt x="3662" y="21234"/>
                                </a:cubicBezTo>
                                <a:cubicBezTo>
                                  <a:pt x="3623" y="21183"/>
                                  <a:pt x="3555" y="21153"/>
                                  <a:pt x="3479" y="21153"/>
                                </a:cubicBezTo>
                                <a:cubicBezTo>
                                  <a:pt x="3364" y="21153"/>
                                  <a:pt x="3273" y="21225"/>
                                  <a:pt x="3261" y="21321"/>
                                </a:cubicBezTo>
                                <a:cubicBezTo>
                                  <a:pt x="3261" y="21324"/>
                                  <a:pt x="3257" y="21348"/>
                                  <a:pt x="3269" y="21384"/>
                                </a:cubicBezTo>
                                <a:cubicBezTo>
                                  <a:pt x="3285" y="21438"/>
                                  <a:pt x="3324" y="21486"/>
                                  <a:pt x="3380" y="21525"/>
                                </a:cubicBezTo>
                                <a:lnTo>
                                  <a:pt x="3491" y="21600"/>
                                </a:lnTo>
                                <a:lnTo>
                                  <a:pt x="3841" y="21600"/>
                                </a:lnTo>
                                <a:lnTo>
                                  <a:pt x="3953" y="21525"/>
                                </a:lnTo>
                                <a:cubicBezTo>
                                  <a:pt x="4008" y="21486"/>
                                  <a:pt x="4048" y="21438"/>
                                  <a:pt x="4064" y="21384"/>
                                </a:cubicBezTo>
                                <a:cubicBezTo>
                                  <a:pt x="4076" y="21348"/>
                                  <a:pt x="4072" y="21324"/>
                                  <a:pt x="4072" y="21321"/>
                                </a:cubicBezTo>
                                <a:cubicBezTo>
                                  <a:pt x="4056" y="21225"/>
                                  <a:pt x="3965" y="21153"/>
                                  <a:pt x="3849" y="21153"/>
                                </a:cubicBezTo>
                                <a:close/>
                                <a:moveTo>
                                  <a:pt x="5221" y="21153"/>
                                </a:moveTo>
                                <a:cubicBezTo>
                                  <a:pt x="5146" y="21153"/>
                                  <a:pt x="5074" y="21183"/>
                                  <a:pt x="5034" y="21234"/>
                                </a:cubicBezTo>
                                <a:cubicBezTo>
                                  <a:pt x="4994" y="21183"/>
                                  <a:pt x="4927" y="21153"/>
                                  <a:pt x="4851" y="21153"/>
                                </a:cubicBezTo>
                                <a:cubicBezTo>
                                  <a:pt x="4736" y="21153"/>
                                  <a:pt x="4644" y="21225"/>
                                  <a:pt x="4633" y="21321"/>
                                </a:cubicBezTo>
                                <a:cubicBezTo>
                                  <a:pt x="4633" y="21324"/>
                                  <a:pt x="4629" y="21348"/>
                                  <a:pt x="4641" y="21384"/>
                                </a:cubicBezTo>
                                <a:cubicBezTo>
                                  <a:pt x="4656" y="21438"/>
                                  <a:pt x="4696" y="21486"/>
                                  <a:pt x="4752" y="21525"/>
                                </a:cubicBezTo>
                                <a:lnTo>
                                  <a:pt x="4863" y="21600"/>
                                </a:lnTo>
                                <a:lnTo>
                                  <a:pt x="5213" y="21600"/>
                                </a:lnTo>
                                <a:lnTo>
                                  <a:pt x="5324" y="21525"/>
                                </a:lnTo>
                                <a:cubicBezTo>
                                  <a:pt x="5380" y="21486"/>
                                  <a:pt x="5420" y="21438"/>
                                  <a:pt x="5436" y="21384"/>
                                </a:cubicBezTo>
                                <a:cubicBezTo>
                                  <a:pt x="5448" y="21348"/>
                                  <a:pt x="5444" y="21324"/>
                                  <a:pt x="5444" y="21321"/>
                                </a:cubicBezTo>
                                <a:cubicBezTo>
                                  <a:pt x="5428" y="21225"/>
                                  <a:pt x="5336" y="21153"/>
                                  <a:pt x="5221" y="21153"/>
                                </a:cubicBezTo>
                                <a:close/>
                                <a:moveTo>
                                  <a:pt x="6100" y="20634"/>
                                </a:moveTo>
                                <a:cubicBezTo>
                                  <a:pt x="6112" y="20598"/>
                                  <a:pt x="6108" y="20574"/>
                                  <a:pt x="6108" y="20571"/>
                                </a:cubicBezTo>
                                <a:cubicBezTo>
                                  <a:pt x="6096" y="20472"/>
                                  <a:pt x="6004" y="20403"/>
                                  <a:pt x="5889" y="20403"/>
                                </a:cubicBezTo>
                                <a:cubicBezTo>
                                  <a:pt x="5814" y="20403"/>
                                  <a:pt x="5742" y="20433"/>
                                  <a:pt x="5702" y="20484"/>
                                </a:cubicBezTo>
                                <a:cubicBezTo>
                                  <a:pt x="5662" y="20433"/>
                                  <a:pt x="5595" y="20403"/>
                                  <a:pt x="5519" y="20403"/>
                                </a:cubicBezTo>
                                <a:cubicBezTo>
                                  <a:pt x="5404" y="20403"/>
                                  <a:pt x="5313" y="20475"/>
                                  <a:pt x="5301" y="20571"/>
                                </a:cubicBezTo>
                                <a:cubicBezTo>
                                  <a:pt x="5301" y="20574"/>
                                  <a:pt x="5297" y="20598"/>
                                  <a:pt x="5309" y="20634"/>
                                </a:cubicBezTo>
                                <a:cubicBezTo>
                                  <a:pt x="5324" y="20688"/>
                                  <a:pt x="5364" y="20736"/>
                                  <a:pt x="5420" y="20775"/>
                                </a:cubicBezTo>
                                <a:lnTo>
                                  <a:pt x="5702" y="20967"/>
                                </a:lnTo>
                                <a:lnTo>
                                  <a:pt x="5989" y="20775"/>
                                </a:lnTo>
                                <a:cubicBezTo>
                                  <a:pt x="6044" y="20736"/>
                                  <a:pt x="6084" y="20688"/>
                                  <a:pt x="6100" y="20634"/>
                                </a:cubicBezTo>
                                <a:close/>
                                <a:moveTo>
                                  <a:pt x="16578" y="20568"/>
                                </a:moveTo>
                                <a:cubicBezTo>
                                  <a:pt x="16566" y="20469"/>
                                  <a:pt x="16474" y="20400"/>
                                  <a:pt x="16359" y="20400"/>
                                </a:cubicBezTo>
                                <a:cubicBezTo>
                                  <a:pt x="16284" y="20400"/>
                                  <a:pt x="16212" y="20430"/>
                                  <a:pt x="16172" y="20481"/>
                                </a:cubicBezTo>
                                <a:cubicBezTo>
                                  <a:pt x="16132" y="20430"/>
                                  <a:pt x="16065" y="20400"/>
                                  <a:pt x="15989" y="20400"/>
                                </a:cubicBezTo>
                                <a:cubicBezTo>
                                  <a:pt x="15874" y="20400"/>
                                  <a:pt x="15782" y="20472"/>
                                  <a:pt x="15771" y="20568"/>
                                </a:cubicBezTo>
                                <a:cubicBezTo>
                                  <a:pt x="15771" y="20571"/>
                                  <a:pt x="15767" y="20595"/>
                                  <a:pt x="15778" y="20631"/>
                                </a:cubicBezTo>
                                <a:cubicBezTo>
                                  <a:pt x="15794" y="20685"/>
                                  <a:pt x="15834" y="20733"/>
                                  <a:pt x="15890" y="20772"/>
                                </a:cubicBezTo>
                                <a:lnTo>
                                  <a:pt x="16172" y="20964"/>
                                </a:lnTo>
                                <a:lnTo>
                                  <a:pt x="16458" y="20772"/>
                                </a:lnTo>
                                <a:cubicBezTo>
                                  <a:pt x="16514" y="20733"/>
                                  <a:pt x="16554" y="20685"/>
                                  <a:pt x="16570" y="20631"/>
                                </a:cubicBezTo>
                                <a:cubicBezTo>
                                  <a:pt x="16582" y="20595"/>
                                  <a:pt x="16578" y="20574"/>
                                  <a:pt x="16578" y="20568"/>
                                </a:cubicBezTo>
                                <a:close/>
                                <a:moveTo>
                                  <a:pt x="12546" y="17612"/>
                                </a:moveTo>
                                <a:cubicBezTo>
                                  <a:pt x="12601" y="17573"/>
                                  <a:pt x="12641" y="17525"/>
                                  <a:pt x="12657" y="17471"/>
                                </a:cubicBezTo>
                                <a:cubicBezTo>
                                  <a:pt x="12669" y="17435"/>
                                  <a:pt x="12665" y="17411"/>
                                  <a:pt x="12665" y="17408"/>
                                </a:cubicBezTo>
                                <a:cubicBezTo>
                                  <a:pt x="12653" y="17309"/>
                                  <a:pt x="12562" y="17240"/>
                                  <a:pt x="12446" y="17240"/>
                                </a:cubicBezTo>
                                <a:cubicBezTo>
                                  <a:pt x="12371" y="17240"/>
                                  <a:pt x="12299" y="17270"/>
                                  <a:pt x="12259" y="17321"/>
                                </a:cubicBezTo>
                                <a:cubicBezTo>
                                  <a:pt x="12220" y="17270"/>
                                  <a:pt x="12152" y="17240"/>
                                  <a:pt x="12076" y="17240"/>
                                </a:cubicBezTo>
                                <a:cubicBezTo>
                                  <a:pt x="11961" y="17240"/>
                                  <a:pt x="11870" y="17312"/>
                                  <a:pt x="11858" y="17408"/>
                                </a:cubicBezTo>
                                <a:cubicBezTo>
                                  <a:pt x="11858" y="17411"/>
                                  <a:pt x="11854" y="17435"/>
                                  <a:pt x="11866" y="17471"/>
                                </a:cubicBezTo>
                                <a:cubicBezTo>
                                  <a:pt x="11882" y="17525"/>
                                  <a:pt x="11921" y="17573"/>
                                  <a:pt x="11977" y="17612"/>
                                </a:cubicBezTo>
                                <a:lnTo>
                                  <a:pt x="12259" y="17804"/>
                                </a:lnTo>
                                <a:lnTo>
                                  <a:pt x="12546" y="17612"/>
                                </a:lnTo>
                                <a:close/>
                                <a:moveTo>
                                  <a:pt x="11309" y="18369"/>
                                </a:moveTo>
                                <a:lnTo>
                                  <a:pt x="11591" y="18561"/>
                                </a:lnTo>
                                <a:lnTo>
                                  <a:pt x="11878" y="18369"/>
                                </a:lnTo>
                                <a:cubicBezTo>
                                  <a:pt x="11933" y="18330"/>
                                  <a:pt x="11973" y="18282"/>
                                  <a:pt x="11989" y="18228"/>
                                </a:cubicBezTo>
                                <a:cubicBezTo>
                                  <a:pt x="12001" y="18192"/>
                                  <a:pt x="11997" y="18168"/>
                                  <a:pt x="11997" y="18165"/>
                                </a:cubicBezTo>
                                <a:cubicBezTo>
                                  <a:pt x="11985" y="18066"/>
                                  <a:pt x="11894" y="17997"/>
                                  <a:pt x="11778" y="17997"/>
                                </a:cubicBezTo>
                                <a:cubicBezTo>
                                  <a:pt x="11703" y="17997"/>
                                  <a:pt x="11631" y="18027"/>
                                  <a:pt x="11591" y="18078"/>
                                </a:cubicBezTo>
                                <a:cubicBezTo>
                                  <a:pt x="11552" y="18027"/>
                                  <a:pt x="11484" y="17997"/>
                                  <a:pt x="11408" y="17997"/>
                                </a:cubicBezTo>
                                <a:cubicBezTo>
                                  <a:pt x="11293" y="17997"/>
                                  <a:pt x="11202" y="18069"/>
                                  <a:pt x="11190" y="18165"/>
                                </a:cubicBezTo>
                                <a:cubicBezTo>
                                  <a:pt x="11190" y="18168"/>
                                  <a:pt x="11186" y="18192"/>
                                  <a:pt x="11198" y="18228"/>
                                </a:cubicBezTo>
                                <a:cubicBezTo>
                                  <a:pt x="11214" y="18279"/>
                                  <a:pt x="11249" y="18330"/>
                                  <a:pt x="11309" y="18369"/>
                                </a:cubicBezTo>
                                <a:close/>
                                <a:moveTo>
                                  <a:pt x="10037" y="18369"/>
                                </a:moveTo>
                                <a:lnTo>
                                  <a:pt x="10319" y="18561"/>
                                </a:lnTo>
                                <a:lnTo>
                                  <a:pt x="10605" y="18369"/>
                                </a:lnTo>
                                <a:cubicBezTo>
                                  <a:pt x="10661" y="18330"/>
                                  <a:pt x="10701" y="18282"/>
                                  <a:pt x="10716" y="18228"/>
                                </a:cubicBezTo>
                                <a:cubicBezTo>
                                  <a:pt x="10728" y="18192"/>
                                  <a:pt x="10724" y="18168"/>
                                  <a:pt x="10724" y="18165"/>
                                </a:cubicBezTo>
                                <a:cubicBezTo>
                                  <a:pt x="10713" y="18066"/>
                                  <a:pt x="10621" y="17997"/>
                                  <a:pt x="10506" y="17997"/>
                                </a:cubicBezTo>
                                <a:cubicBezTo>
                                  <a:pt x="10430" y="17997"/>
                                  <a:pt x="10359" y="18027"/>
                                  <a:pt x="10319" y="18078"/>
                                </a:cubicBezTo>
                                <a:cubicBezTo>
                                  <a:pt x="10279" y="18027"/>
                                  <a:pt x="10211" y="17997"/>
                                  <a:pt x="10136" y="17997"/>
                                </a:cubicBezTo>
                                <a:cubicBezTo>
                                  <a:pt x="10021" y="17997"/>
                                  <a:pt x="9929" y="18069"/>
                                  <a:pt x="9917" y="18165"/>
                                </a:cubicBezTo>
                                <a:cubicBezTo>
                                  <a:pt x="9917" y="18168"/>
                                  <a:pt x="9913" y="18192"/>
                                  <a:pt x="9925" y="18228"/>
                                </a:cubicBezTo>
                                <a:cubicBezTo>
                                  <a:pt x="9941" y="18279"/>
                                  <a:pt x="9981" y="18330"/>
                                  <a:pt x="10037" y="18369"/>
                                </a:cubicBezTo>
                                <a:close/>
                                <a:moveTo>
                                  <a:pt x="11273" y="17612"/>
                                </a:moveTo>
                                <a:cubicBezTo>
                                  <a:pt x="11329" y="17573"/>
                                  <a:pt x="11369" y="17525"/>
                                  <a:pt x="11385" y="17471"/>
                                </a:cubicBezTo>
                                <a:cubicBezTo>
                                  <a:pt x="11396" y="17435"/>
                                  <a:pt x="11392" y="17411"/>
                                  <a:pt x="11392" y="17408"/>
                                </a:cubicBezTo>
                                <a:cubicBezTo>
                                  <a:pt x="11381" y="17309"/>
                                  <a:pt x="11289" y="17240"/>
                                  <a:pt x="11174" y="17240"/>
                                </a:cubicBezTo>
                                <a:cubicBezTo>
                                  <a:pt x="11098" y="17240"/>
                                  <a:pt x="11027" y="17270"/>
                                  <a:pt x="10987" y="17321"/>
                                </a:cubicBezTo>
                                <a:cubicBezTo>
                                  <a:pt x="10947" y="17270"/>
                                  <a:pt x="10880" y="17240"/>
                                  <a:pt x="10804" y="17240"/>
                                </a:cubicBezTo>
                                <a:cubicBezTo>
                                  <a:pt x="10689" y="17240"/>
                                  <a:pt x="10597" y="17312"/>
                                  <a:pt x="10585" y="17408"/>
                                </a:cubicBezTo>
                                <a:cubicBezTo>
                                  <a:pt x="10585" y="17411"/>
                                  <a:pt x="10581" y="17435"/>
                                  <a:pt x="10593" y="17471"/>
                                </a:cubicBezTo>
                                <a:cubicBezTo>
                                  <a:pt x="10609" y="17525"/>
                                  <a:pt x="10649" y="17573"/>
                                  <a:pt x="10705" y="17612"/>
                                </a:cubicBezTo>
                                <a:lnTo>
                                  <a:pt x="10987" y="17804"/>
                                </a:lnTo>
                                <a:lnTo>
                                  <a:pt x="11273" y="17612"/>
                                </a:lnTo>
                                <a:close/>
                                <a:moveTo>
                                  <a:pt x="13949" y="18369"/>
                                </a:moveTo>
                                <a:lnTo>
                                  <a:pt x="14232" y="18561"/>
                                </a:lnTo>
                                <a:lnTo>
                                  <a:pt x="14518" y="18369"/>
                                </a:lnTo>
                                <a:cubicBezTo>
                                  <a:pt x="14574" y="18330"/>
                                  <a:pt x="14613" y="18282"/>
                                  <a:pt x="14629" y="18228"/>
                                </a:cubicBezTo>
                                <a:cubicBezTo>
                                  <a:pt x="14641" y="18192"/>
                                  <a:pt x="14637" y="18168"/>
                                  <a:pt x="14637" y="18165"/>
                                </a:cubicBezTo>
                                <a:cubicBezTo>
                                  <a:pt x="14625" y="18066"/>
                                  <a:pt x="14534" y="17997"/>
                                  <a:pt x="14419" y="17997"/>
                                </a:cubicBezTo>
                                <a:cubicBezTo>
                                  <a:pt x="14343" y="17997"/>
                                  <a:pt x="14271" y="18027"/>
                                  <a:pt x="14232" y="18078"/>
                                </a:cubicBezTo>
                                <a:cubicBezTo>
                                  <a:pt x="14192" y="18027"/>
                                  <a:pt x="14124" y="17997"/>
                                  <a:pt x="14049" y="17997"/>
                                </a:cubicBezTo>
                                <a:cubicBezTo>
                                  <a:pt x="13933" y="17997"/>
                                  <a:pt x="13842" y="18069"/>
                                  <a:pt x="13830" y="18165"/>
                                </a:cubicBezTo>
                                <a:cubicBezTo>
                                  <a:pt x="13830" y="18168"/>
                                  <a:pt x="13826" y="18192"/>
                                  <a:pt x="13838" y="18228"/>
                                </a:cubicBezTo>
                                <a:cubicBezTo>
                                  <a:pt x="13854" y="18279"/>
                                  <a:pt x="13894" y="18330"/>
                                  <a:pt x="13949" y="18369"/>
                                </a:cubicBezTo>
                                <a:close/>
                                <a:moveTo>
                                  <a:pt x="13814" y="17612"/>
                                </a:moveTo>
                                <a:cubicBezTo>
                                  <a:pt x="13870" y="17573"/>
                                  <a:pt x="13910" y="17525"/>
                                  <a:pt x="13925" y="17471"/>
                                </a:cubicBezTo>
                                <a:cubicBezTo>
                                  <a:pt x="13937" y="17435"/>
                                  <a:pt x="13933" y="17411"/>
                                  <a:pt x="13933" y="17408"/>
                                </a:cubicBezTo>
                                <a:cubicBezTo>
                                  <a:pt x="13922" y="17309"/>
                                  <a:pt x="13830" y="17240"/>
                                  <a:pt x="13715" y="17240"/>
                                </a:cubicBezTo>
                                <a:cubicBezTo>
                                  <a:pt x="13639" y="17240"/>
                                  <a:pt x="13568" y="17270"/>
                                  <a:pt x="13528" y="17321"/>
                                </a:cubicBezTo>
                                <a:cubicBezTo>
                                  <a:pt x="13488" y="17270"/>
                                  <a:pt x="13420" y="17240"/>
                                  <a:pt x="13345" y="17240"/>
                                </a:cubicBezTo>
                                <a:cubicBezTo>
                                  <a:pt x="13230" y="17240"/>
                                  <a:pt x="13138" y="17312"/>
                                  <a:pt x="13126" y="17408"/>
                                </a:cubicBezTo>
                                <a:cubicBezTo>
                                  <a:pt x="13126" y="17411"/>
                                  <a:pt x="13122" y="17435"/>
                                  <a:pt x="13134" y="17471"/>
                                </a:cubicBezTo>
                                <a:cubicBezTo>
                                  <a:pt x="13150" y="17525"/>
                                  <a:pt x="13190" y="17573"/>
                                  <a:pt x="13246" y="17612"/>
                                </a:cubicBezTo>
                                <a:lnTo>
                                  <a:pt x="13528" y="17804"/>
                                </a:lnTo>
                                <a:lnTo>
                                  <a:pt x="13814" y="17612"/>
                                </a:lnTo>
                                <a:close/>
                                <a:moveTo>
                                  <a:pt x="12581" y="18369"/>
                                </a:moveTo>
                                <a:lnTo>
                                  <a:pt x="12864" y="18561"/>
                                </a:lnTo>
                                <a:lnTo>
                                  <a:pt x="13150" y="18369"/>
                                </a:lnTo>
                                <a:cubicBezTo>
                                  <a:pt x="13206" y="18330"/>
                                  <a:pt x="13246" y="18282"/>
                                  <a:pt x="13261" y="18228"/>
                                </a:cubicBezTo>
                                <a:cubicBezTo>
                                  <a:pt x="13273" y="18192"/>
                                  <a:pt x="13269" y="18168"/>
                                  <a:pt x="13269" y="18165"/>
                                </a:cubicBezTo>
                                <a:cubicBezTo>
                                  <a:pt x="13257" y="18066"/>
                                  <a:pt x="13166" y="17997"/>
                                  <a:pt x="13051" y="17997"/>
                                </a:cubicBezTo>
                                <a:cubicBezTo>
                                  <a:pt x="12975" y="17997"/>
                                  <a:pt x="12904" y="18027"/>
                                  <a:pt x="12864" y="18078"/>
                                </a:cubicBezTo>
                                <a:cubicBezTo>
                                  <a:pt x="12824" y="18027"/>
                                  <a:pt x="12756" y="17997"/>
                                  <a:pt x="12681" y="17997"/>
                                </a:cubicBezTo>
                                <a:cubicBezTo>
                                  <a:pt x="12566" y="17997"/>
                                  <a:pt x="12474" y="18069"/>
                                  <a:pt x="12462" y="18165"/>
                                </a:cubicBezTo>
                                <a:cubicBezTo>
                                  <a:pt x="12462" y="18168"/>
                                  <a:pt x="12458" y="18192"/>
                                  <a:pt x="12470" y="18228"/>
                                </a:cubicBezTo>
                                <a:cubicBezTo>
                                  <a:pt x="12486" y="18279"/>
                                  <a:pt x="12522" y="18330"/>
                                  <a:pt x="12581" y="18369"/>
                                </a:cubicBezTo>
                                <a:close/>
                                <a:moveTo>
                                  <a:pt x="6024" y="18369"/>
                                </a:moveTo>
                                <a:lnTo>
                                  <a:pt x="6307" y="18561"/>
                                </a:lnTo>
                                <a:lnTo>
                                  <a:pt x="6593" y="18369"/>
                                </a:lnTo>
                                <a:cubicBezTo>
                                  <a:pt x="6649" y="18330"/>
                                  <a:pt x="6688" y="18282"/>
                                  <a:pt x="6704" y="18228"/>
                                </a:cubicBezTo>
                                <a:cubicBezTo>
                                  <a:pt x="6716" y="18192"/>
                                  <a:pt x="6712" y="18168"/>
                                  <a:pt x="6712" y="18165"/>
                                </a:cubicBezTo>
                                <a:cubicBezTo>
                                  <a:pt x="6700" y="18066"/>
                                  <a:pt x="6609" y="17997"/>
                                  <a:pt x="6494" y="17997"/>
                                </a:cubicBezTo>
                                <a:cubicBezTo>
                                  <a:pt x="6418" y="17997"/>
                                  <a:pt x="6346" y="18027"/>
                                  <a:pt x="6307" y="18078"/>
                                </a:cubicBezTo>
                                <a:cubicBezTo>
                                  <a:pt x="6267" y="18027"/>
                                  <a:pt x="6199" y="17997"/>
                                  <a:pt x="6124" y="17997"/>
                                </a:cubicBezTo>
                                <a:cubicBezTo>
                                  <a:pt x="6008" y="17997"/>
                                  <a:pt x="5917" y="18069"/>
                                  <a:pt x="5905" y="18165"/>
                                </a:cubicBezTo>
                                <a:cubicBezTo>
                                  <a:pt x="5905" y="18168"/>
                                  <a:pt x="5901" y="18192"/>
                                  <a:pt x="5913" y="18228"/>
                                </a:cubicBezTo>
                                <a:cubicBezTo>
                                  <a:pt x="5929" y="18279"/>
                                  <a:pt x="5969" y="18330"/>
                                  <a:pt x="6024" y="18369"/>
                                </a:cubicBezTo>
                                <a:close/>
                                <a:moveTo>
                                  <a:pt x="7261" y="17612"/>
                                </a:moveTo>
                                <a:cubicBezTo>
                                  <a:pt x="7317" y="17573"/>
                                  <a:pt x="7356" y="17525"/>
                                  <a:pt x="7372" y="17471"/>
                                </a:cubicBezTo>
                                <a:cubicBezTo>
                                  <a:pt x="7384" y="17435"/>
                                  <a:pt x="7380" y="17411"/>
                                  <a:pt x="7380" y="17408"/>
                                </a:cubicBezTo>
                                <a:cubicBezTo>
                                  <a:pt x="7368" y="17309"/>
                                  <a:pt x="7277" y="17240"/>
                                  <a:pt x="7162" y="17240"/>
                                </a:cubicBezTo>
                                <a:cubicBezTo>
                                  <a:pt x="7086" y="17240"/>
                                  <a:pt x="7014" y="17270"/>
                                  <a:pt x="6975" y="17321"/>
                                </a:cubicBezTo>
                                <a:cubicBezTo>
                                  <a:pt x="6935" y="17270"/>
                                  <a:pt x="6867" y="17240"/>
                                  <a:pt x="6792" y="17240"/>
                                </a:cubicBezTo>
                                <a:cubicBezTo>
                                  <a:pt x="6676" y="17240"/>
                                  <a:pt x="6585" y="17312"/>
                                  <a:pt x="6573" y="17408"/>
                                </a:cubicBezTo>
                                <a:cubicBezTo>
                                  <a:pt x="6573" y="17411"/>
                                  <a:pt x="6569" y="17435"/>
                                  <a:pt x="6581" y="17471"/>
                                </a:cubicBezTo>
                                <a:cubicBezTo>
                                  <a:pt x="6597" y="17525"/>
                                  <a:pt x="6637" y="17573"/>
                                  <a:pt x="6692" y="17612"/>
                                </a:cubicBezTo>
                                <a:lnTo>
                                  <a:pt x="6975" y="17804"/>
                                </a:lnTo>
                                <a:lnTo>
                                  <a:pt x="7261" y="17612"/>
                                </a:lnTo>
                                <a:close/>
                                <a:moveTo>
                                  <a:pt x="7392" y="18369"/>
                                </a:moveTo>
                                <a:lnTo>
                                  <a:pt x="7675" y="18561"/>
                                </a:lnTo>
                                <a:lnTo>
                                  <a:pt x="7961" y="18369"/>
                                </a:lnTo>
                                <a:cubicBezTo>
                                  <a:pt x="8016" y="18330"/>
                                  <a:pt x="8056" y="18282"/>
                                  <a:pt x="8072" y="18228"/>
                                </a:cubicBezTo>
                                <a:cubicBezTo>
                                  <a:pt x="8084" y="18192"/>
                                  <a:pt x="8080" y="18168"/>
                                  <a:pt x="8080" y="18165"/>
                                </a:cubicBezTo>
                                <a:cubicBezTo>
                                  <a:pt x="8068" y="18066"/>
                                  <a:pt x="7977" y="17997"/>
                                  <a:pt x="7861" y="17997"/>
                                </a:cubicBezTo>
                                <a:cubicBezTo>
                                  <a:pt x="7786" y="17997"/>
                                  <a:pt x="7714" y="18027"/>
                                  <a:pt x="7675" y="18078"/>
                                </a:cubicBezTo>
                                <a:cubicBezTo>
                                  <a:pt x="7635" y="18027"/>
                                  <a:pt x="7567" y="17997"/>
                                  <a:pt x="7492" y="17997"/>
                                </a:cubicBezTo>
                                <a:cubicBezTo>
                                  <a:pt x="7376" y="17997"/>
                                  <a:pt x="7285" y="18069"/>
                                  <a:pt x="7273" y="18165"/>
                                </a:cubicBezTo>
                                <a:cubicBezTo>
                                  <a:pt x="7273" y="18168"/>
                                  <a:pt x="7269" y="18192"/>
                                  <a:pt x="7281" y="18228"/>
                                </a:cubicBezTo>
                                <a:cubicBezTo>
                                  <a:pt x="7297" y="18279"/>
                                  <a:pt x="7337" y="18330"/>
                                  <a:pt x="7392" y="18369"/>
                                </a:cubicBezTo>
                                <a:close/>
                                <a:moveTo>
                                  <a:pt x="9901" y="17612"/>
                                </a:moveTo>
                                <a:cubicBezTo>
                                  <a:pt x="9957" y="17573"/>
                                  <a:pt x="9997" y="17525"/>
                                  <a:pt x="10013" y="17471"/>
                                </a:cubicBezTo>
                                <a:cubicBezTo>
                                  <a:pt x="10025" y="17435"/>
                                  <a:pt x="10021" y="17411"/>
                                  <a:pt x="10021" y="17408"/>
                                </a:cubicBezTo>
                                <a:cubicBezTo>
                                  <a:pt x="10009" y="17309"/>
                                  <a:pt x="9917" y="17240"/>
                                  <a:pt x="9802" y="17240"/>
                                </a:cubicBezTo>
                                <a:cubicBezTo>
                                  <a:pt x="9726" y="17240"/>
                                  <a:pt x="9655" y="17270"/>
                                  <a:pt x="9615" y="17321"/>
                                </a:cubicBezTo>
                                <a:cubicBezTo>
                                  <a:pt x="9575" y="17270"/>
                                  <a:pt x="9508" y="17240"/>
                                  <a:pt x="9432" y="17240"/>
                                </a:cubicBezTo>
                                <a:cubicBezTo>
                                  <a:pt x="9317" y="17240"/>
                                  <a:pt x="9225" y="17312"/>
                                  <a:pt x="9213" y="17408"/>
                                </a:cubicBezTo>
                                <a:cubicBezTo>
                                  <a:pt x="9213" y="17411"/>
                                  <a:pt x="9209" y="17435"/>
                                  <a:pt x="9221" y="17471"/>
                                </a:cubicBezTo>
                                <a:cubicBezTo>
                                  <a:pt x="9237" y="17525"/>
                                  <a:pt x="9277" y="17573"/>
                                  <a:pt x="9333" y="17612"/>
                                </a:cubicBezTo>
                                <a:lnTo>
                                  <a:pt x="9615" y="17804"/>
                                </a:lnTo>
                                <a:lnTo>
                                  <a:pt x="9901" y="17612"/>
                                </a:lnTo>
                                <a:close/>
                                <a:moveTo>
                                  <a:pt x="5989" y="17612"/>
                                </a:moveTo>
                                <a:cubicBezTo>
                                  <a:pt x="6044" y="17573"/>
                                  <a:pt x="6084" y="17525"/>
                                  <a:pt x="6100" y="17471"/>
                                </a:cubicBezTo>
                                <a:cubicBezTo>
                                  <a:pt x="6112" y="17435"/>
                                  <a:pt x="6108" y="17411"/>
                                  <a:pt x="6108" y="17408"/>
                                </a:cubicBezTo>
                                <a:cubicBezTo>
                                  <a:pt x="6096" y="17309"/>
                                  <a:pt x="6004" y="17240"/>
                                  <a:pt x="5889" y="17240"/>
                                </a:cubicBezTo>
                                <a:cubicBezTo>
                                  <a:pt x="5814" y="17240"/>
                                  <a:pt x="5742" y="17270"/>
                                  <a:pt x="5702" y="17321"/>
                                </a:cubicBezTo>
                                <a:cubicBezTo>
                                  <a:pt x="5662" y="17270"/>
                                  <a:pt x="5595" y="17240"/>
                                  <a:pt x="5519" y="17240"/>
                                </a:cubicBezTo>
                                <a:cubicBezTo>
                                  <a:pt x="5404" y="17240"/>
                                  <a:pt x="5313" y="17312"/>
                                  <a:pt x="5301" y="17408"/>
                                </a:cubicBezTo>
                                <a:cubicBezTo>
                                  <a:pt x="5301" y="17411"/>
                                  <a:pt x="5297" y="17435"/>
                                  <a:pt x="5309" y="17471"/>
                                </a:cubicBezTo>
                                <a:cubicBezTo>
                                  <a:pt x="5324" y="17525"/>
                                  <a:pt x="5364" y="17573"/>
                                  <a:pt x="5420" y="17612"/>
                                </a:cubicBezTo>
                                <a:lnTo>
                                  <a:pt x="5702" y="17804"/>
                                </a:lnTo>
                                <a:lnTo>
                                  <a:pt x="5989" y="17612"/>
                                </a:lnTo>
                                <a:close/>
                                <a:moveTo>
                                  <a:pt x="8629" y="17612"/>
                                </a:moveTo>
                                <a:cubicBezTo>
                                  <a:pt x="8685" y="17573"/>
                                  <a:pt x="8724" y="17525"/>
                                  <a:pt x="8740" y="17471"/>
                                </a:cubicBezTo>
                                <a:cubicBezTo>
                                  <a:pt x="8752" y="17435"/>
                                  <a:pt x="8748" y="17411"/>
                                  <a:pt x="8748" y="17408"/>
                                </a:cubicBezTo>
                                <a:cubicBezTo>
                                  <a:pt x="8736" y="17309"/>
                                  <a:pt x="8645" y="17240"/>
                                  <a:pt x="8529" y="17240"/>
                                </a:cubicBezTo>
                                <a:cubicBezTo>
                                  <a:pt x="8454" y="17240"/>
                                  <a:pt x="8382" y="17270"/>
                                  <a:pt x="8343" y="17321"/>
                                </a:cubicBezTo>
                                <a:cubicBezTo>
                                  <a:pt x="8303" y="17270"/>
                                  <a:pt x="8235" y="17240"/>
                                  <a:pt x="8160" y="17240"/>
                                </a:cubicBezTo>
                                <a:cubicBezTo>
                                  <a:pt x="8044" y="17240"/>
                                  <a:pt x="7953" y="17312"/>
                                  <a:pt x="7941" y="17408"/>
                                </a:cubicBezTo>
                                <a:cubicBezTo>
                                  <a:pt x="7941" y="17411"/>
                                  <a:pt x="7937" y="17435"/>
                                  <a:pt x="7949" y="17471"/>
                                </a:cubicBezTo>
                                <a:cubicBezTo>
                                  <a:pt x="7965" y="17525"/>
                                  <a:pt x="8005" y="17573"/>
                                  <a:pt x="8060" y="17612"/>
                                </a:cubicBezTo>
                                <a:lnTo>
                                  <a:pt x="8343" y="17804"/>
                                </a:lnTo>
                                <a:lnTo>
                                  <a:pt x="8629" y="17612"/>
                                </a:lnTo>
                                <a:close/>
                                <a:moveTo>
                                  <a:pt x="8665" y="18369"/>
                                </a:moveTo>
                                <a:lnTo>
                                  <a:pt x="8947" y="18561"/>
                                </a:lnTo>
                                <a:lnTo>
                                  <a:pt x="9233" y="18369"/>
                                </a:lnTo>
                                <a:cubicBezTo>
                                  <a:pt x="9289" y="18330"/>
                                  <a:pt x="9329" y="18282"/>
                                  <a:pt x="9345" y="18228"/>
                                </a:cubicBezTo>
                                <a:cubicBezTo>
                                  <a:pt x="9357" y="18192"/>
                                  <a:pt x="9353" y="18168"/>
                                  <a:pt x="9353" y="18165"/>
                                </a:cubicBezTo>
                                <a:cubicBezTo>
                                  <a:pt x="9341" y="18066"/>
                                  <a:pt x="9249" y="17997"/>
                                  <a:pt x="9134" y="17997"/>
                                </a:cubicBezTo>
                                <a:cubicBezTo>
                                  <a:pt x="9058" y="17997"/>
                                  <a:pt x="8987" y="18027"/>
                                  <a:pt x="8947" y="18078"/>
                                </a:cubicBezTo>
                                <a:cubicBezTo>
                                  <a:pt x="8907" y="18027"/>
                                  <a:pt x="8840" y="17997"/>
                                  <a:pt x="8764" y="17997"/>
                                </a:cubicBezTo>
                                <a:cubicBezTo>
                                  <a:pt x="8649" y="17997"/>
                                  <a:pt x="8557" y="18069"/>
                                  <a:pt x="8545" y="18165"/>
                                </a:cubicBezTo>
                                <a:cubicBezTo>
                                  <a:pt x="8545" y="18168"/>
                                  <a:pt x="8541" y="18192"/>
                                  <a:pt x="8553" y="18228"/>
                                </a:cubicBezTo>
                                <a:cubicBezTo>
                                  <a:pt x="8569" y="18279"/>
                                  <a:pt x="8609" y="18330"/>
                                  <a:pt x="8665" y="18369"/>
                                </a:cubicBezTo>
                                <a:close/>
                                <a:moveTo>
                                  <a:pt x="15186" y="17612"/>
                                </a:moveTo>
                                <a:cubicBezTo>
                                  <a:pt x="15242" y="17573"/>
                                  <a:pt x="15281" y="17525"/>
                                  <a:pt x="15297" y="17471"/>
                                </a:cubicBezTo>
                                <a:cubicBezTo>
                                  <a:pt x="15309" y="17435"/>
                                  <a:pt x="15305" y="17411"/>
                                  <a:pt x="15305" y="17408"/>
                                </a:cubicBezTo>
                                <a:cubicBezTo>
                                  <a:pt x="15293" y="17309"/>
                                  <a:pt x="15202" y="17240"/>
                                  <a:pt x="15087" y="17240"/>
                                </a:cubicBezTo>
                                <a:cubicBezTo>
                                  <a:pt x="15011" y="17240"/>
                                  <a:pt x="14939" y="17270"/>
                                  <a:pt x="14900" y="17321"/>
                                </a:cubicBezTo>
                                <a:cubicBezTo>
                                  <a:pt x="14860" y="17270"/>
                                  <a:pt x="14792" y="17240"/>
                                  <a:pt x="14717" y="17240"/>
                                </a:cubicBezTo>
                                <a:cubicBezTo>
                                  <a:pt x="14601" y="17240"/>
                                  <a:pt x="14510" y="17312"/>
                                  <a:pt x="14498" y="17408"/>
                                </a:cubicBezTo>
                                <a:cubicBezTo>
                                  <a:pt x="14498" y="17411"/>
                                  <a:pt x="14494" y="17435"/>
                                  <a:pt x="14506" y="17471"/>
                                </a:cubicBezTo>
                                <a:cubicBezTo>
                                  <a:pt x="14522" y="17525"/>
                                  <a:pt x="14562" y="17573"/>
                                  <a:pt x="14617" y="17612"/>
                                </a:cubicBezTo>
                                <a:lnTo>
                                  <a:pt x="14900" y="17804"/>
                                </a:lnTo>
                                <a:lnTo>
                                  <a:pt x="15186" y="17612"/>
                                </a:lnTo>
                                <a:close/>
                                <a:moveTo>
                                  <a:pt x="20582" y="12731"/>
                                </a:moveTo>
                                <a:cubicBezTo>
                                  <a:pt x="20594" y="12695"/>
                                  <a:pt x="20590" y="12671"/>
                                  <a:pt x="20590" y="12668"/>
                                </a:cubicBezTo>
                                <a:cubicBezTo>
                                  <a:pt x="20578" y="12569"/>
                                  <a:pt x="20487" y="12500"/>
                                  <a:pt x="20371" y="12500"/>
                                </a:cubicBezTo>
                                <a:cubicBezTo>
                                  <a:pt x="20296" y="12500"/>
                                  <a:pt x="20224" y="12530"/>
                                  <a:pt x="20184" y="12581"/>
                                </a:cubicBezTo>
                                <a:cubicBezTo>
                                  <a:pt x="20145" y="12530"/>
                                  <a:pt x="20077" y="12500"/>
                                  <a:pt x="20001" y="12500"/>
                                </a:cubicBezTo>
                                <a:cubicBezTo>
                                  <a:pt x="19886" y="12500"/>
                                  <a:pt x="19795" y="12572"/>
                                  <a:pt x="19783" y="12668"/>
                                </a:cubicBezTo>
                                <a:cubicBezTo>
                                  <a:pt x="19783" y="12671"/>
                                  <a:pt x="19779" y="12695"/>
                                  <a:pt x="19791" y="12731"/>
                                </a:cubicBezTo>
                                <a:cubicBezTo>
                                  <a:pt x="19807" y="12785"/>
                                  <a:pt x="19846" y="12833"/>
                                  <a:pt x="19902" y="12872"/>
                                </a:cubicBezTo>
                                <a:lnTo>
                                  <a:pt x="20184" y="13064"/>
                                </a:lnTo>
                                <a:lnTo>
                                  <a:pt x="20471" y="12872"/>
                                </a:lnTo>
                                <a:cubicBezTo>
                                  <a:pt x="20526" y="12833"/>
                                  <a:pt x="20566" y="12785"/>
                                  <a:pt x="20582" y="12731"/>
                                </a:cubicBezTo>
                                <a:close/>
                                <a:moveTo>
                                  <a:pt x="20471" y="17612"/>
                                </a:moveTo>
                                <a:cubicBezTo>
                                  <a:pt x="20526" y="17573"/>
                                  <a:pt x="20566" y="17525"/>
                                  <a:pt x="20582" y="17471"/>
                                </a:cubicBezTo>
                                <a:cubicBezTo>
                                  <a:pt x="20594" y="17435"/>
                                  <a:pt x="20590" y="17411"/>
                                  <a:pt x="20590" y="17408"/>
                                </a:cubicBezTo>
                                <a:cubicBezTo>
                                  <a:pt x="20578" y="17309"/>
                                  <a:pt x="20487" y="17240"/>
                                  <a:pt x="20371" y="17240"/>
                                </a:cubicBezTo>
                                <a:cubicBezTo>
                                  <a:pt x="20296" y="17240"/>
                                  <a:pt x="20224" y="17270"/>
                                  <a:pt x="20184" y="17321"/>
                                </a:cubicBezTo>
                                <a:cubicBezTo>
                                  <a:pt x="20145" y="17270"/>
                                  <a:pt x="20077" y="17240"/>
                                  <a:pt x="20001" y="17240"/>
                                </a:cubicBezTo>
                                <a:cubicBezTo>
                                  <a:pt x="19886" y="17240"/>
                                  <a:pt x="19795" y="17312"/>
                                  <a:pt x="19783" y="17408"/>
                                </a:cubicBezTo>
                                <a:cubicBezTo>
                                  <a:pt x="19783" y="17411"/>
                                  <a:pt x="19779" y="17435"/>
                                  <a:pt x="19791" y="17471"/>
                                </a:cubicBezTo>
                                <a:cubicBezTo>
                                  <a:pt x="19807" y="17525"/>
                                  <a:pt x="19846" y="17573"/>
                                  <a:pt x="19902" y="17612"/>
                                </a:cubicBezTo>
                                <a:lnTo>
                                  <a:pt x="20184" y="17804"/>
                                </a:lnTo>
                                <a:lnTo>
                                  <a:pt x="20471" y="17612"/>
                                </a:lnTo>
                                <a:close/>
                                <a:moveTo>
                                  <a:pt x="20582" y="6424"/>
                                </a:moveTo>
                                <a:cubicBezTo>
                                  <a:pt x="20594" y="6388"/>
                                  <a:pt x="20590" y="6364"/>
                                  <a:pt x="20590" y="6361"/>
                                </a:cubicBezTo>
                                <a:cubicBezTo>
                                  <a:pt x="20578" y="6262"/>
                                  <a:pt x="20487" y="6193"/>
                                  <a:pt x="20371" y="6193"/>
                                </a:cubicBezTo>
                                <a:cubicBezTo>
                                  <a:pt x="20296" y="6193"/>
                                  <a:pt x="20224" y="6223"/>
                                  <a:pt x="20184" y="6274"/>
                                </a:cubicBezTo>
                                <a:cubicBezTo>
                                  <a:pt x="20145" y="6223"/>
                                  <a:pt x="20077" y="6193"/>
                                  <a:pt x="20001" y="6193"/>
                                </a:cubicBezTo>
                                <a:cubicBezTo>
                                  <a:pt x="19886" y="6193"/>
                                  <a:pt x="19795" y="6265"/>
                                  <a:pt x="19783" y="6361"/>
                                </a:cubicBezTo>
                                <a:cubicBezTo>
                                  <a:pt x="19783" y="6364"/>
                                  <a:pt x="19779" y="6388"/>
                                  <a:pt x="19791" y="6424"/>
                                </a:cubicBezTo>
                                <a:cubicBezTo>
                                  <a:pt x="19807" y="6478"/>
                                  <a:pt x="19846" y="6526"/>
                                  <a:pt x="19902" y="6565"/>
                                </a:cubicBezTo>
                                <a:lnTo>
                                  <a:pt x="20184" y="6757"/>
                                </a:lnTo>
                                <a:lnTo>
                                  <a:pt x="20471" y="6565"/>
                                </a:lnTo>
                                <a:cubicBezTo>
                                  <a:pt x="20526" y="6526"/>
                                  <a:pt x="20566" y="6478"/>
                                  <a:pt x="20582" y="6424"/>
                                </a:cubicBezTo>
                                <a:close/>
                                <a:moveTo>
                                  <a:pt x="20582" y="14309"/>
                                </a:moveTo>
                                <a:cubicBezTo>
                                  <a:pt x="20594" y="14273"/>
                                  <a:pt x="20590" y="14249"/>
                                  <a:pt x="20590" y="14246"/>
                                </a:cubicBezTo>
                                <a:cubicBezTo>
                                  <a:pt x="20578" y="14147"/>
                                  <a:pt x="20487" y="14078"/>
                                  <a:pt x="20371" y="14078"/>
                                </a:cubicBezTo>
                                <a:cubicBezTo>
                                  <a:pt x="20296" y="14078"/>
                                  <a:pt x="20224" y="14108"/>
                                  <a:pt x="20184" y="14159"/>
                                </a:cubicBezTo>
                                <a:cubicBezTo>
                                  <a:pt x="20145" y="14108"/>
                                  <a:pt x="20077" y="14078"/>
                                  <a:pt x="20001" y="14078"/>
                                </a:cubicBezTo>
                                <a:cubicBezTo>
                                  <a:pt x="19886" y="14078"/>
                                  <a:pt x="19795" y="14150"/>
                                  <a:pt x="19783" y="14246"/>
                                </a:cubicBezTo>
                                <a:cubicBezTo>
                                  <a:pt x="19783" y="14249"/>
                                  <a:pt x="19779" y="14273"/>
                                  <a:pt x="19791" y="14309"/>
                                </a:cubicBezTo>
                                <a:cubicBezTo>
                                  <a:pt x="19807" y="14363"/>
                                  <a:pt x="19846" y="14411"/>
                                  <a:pt x="19902" y="14450"/>
                                </a:cubicBezTo>
                                <a:lnTo>
                                  <a:pt x="20184" y="14642"/>
                                </a:lnTo>
                                <a:lnTo>
                                  <a:pt x="20471" y="14450"/>
                                </a:lnTo>
                                <a:cubicBezTo>
                                  <a:pt x="20526" y="14414"/>
                                  <a:pt x="20566" y="14363"/>
                                  <a:pt x="20582" y="14309"/>
                                </a:cubicBezTo>
                                <a:close/>
                                <a:moveTo>
                                  <a:pt x="20582" y="11150"/>
                                </a:moveTo>
                                <a:cubicBezTo>
                                  <a:pt x="20594" y="11114"/>
                                  <a:pt x="20590" y="11090"/>
                                  <a:pt x="20590" y="11087"/>
                                </a:cubicBezTo>
                                <a:cubicBezTo>
                                  <a:pt x="20578" y="10988"/>
                                  <a:pt x="20487" y="10919"/>
                                  <a:pt x="20371" y="10919"/>
                                </a:cubicBezTo>
                                <a:cubicBezTo>
                                  <a:pt x="20296" y="10919"/>
                                  <a:pt x="20224" y="10949"/>
                                  <a:pt x="20184" y="11000"/>
                                </a:cubicBezTo>
                                <a:cubicBezTo>
                                  <a:pt x="20145" y="10949"/>
                                  <a:pt x="20077" y="10919"/>
                                  <a:pt x="20001" y="10919"/>
                                </a:cubicBezTo>
                                <a:cubicBezTo>
                                  <a:pt x="19886" y="10919"/>
                                  <a:pt x="19795" y="10991"/>
                                  <a:pt x="19783" y="11087"/>
                                </a:cubicBezTo>
                                <a:cubicBezTo>
                                  <a:pt x="19783" y="11090"/>
                                  <a:pt x="19779" y="11114"/>
                                  <a:pt x="19791" y="11150"/>
                                </a:cubicBezTo>
                                <a:cubicBezTo>
                                  <a:pt x="19807" y="11204"/>
                                  <a:pt x="19846" y="11252"/>
                                  <a:pt x="19902" y="11291"/>
                                </a:cubicBezTo>
                                <a:lnTo>
                                  <a:pt x="20184" y="11483"/>
                                </a:lnTo>
                                <a:lnTo>
                                  <a:pt x="20471" y="11291"/>
                                </a:lnTo>
                                <a:cubicBezTo>
                                  <a:pt x="20526" y="11252"/>
                                  <a:pt x="20566" y="11204"/>
                                  <a:pt x="20582" y="11150"/>
                                </a:cubicBezTo>
                                <a:close/>
                                <a:moveTo>
                                  <a:pt x="20582" y="8005"/>
                                </a:moveTo>
                                <a:cubicBezTo>
                                  <a:pt x="20594" y="7969"/>
                                  <a:pt x="20590" y="7945"/>
                                  <a:pt x="20590" y="7942"/>
                                </a:cubicBezTo>
                                <a:cubicBezTo>
                                  <a:pt x="20578" y="7843"/>
                                  <a:pt x="20487" y="7774"/>
                                  <a:pt x="20371" y="7774"/>
                                </a:cubicBezTo>
                                <a:cubicBezTo>
                                  <a:pt x="20296" y="7774"/>
                                  <a:pt x="20224" y="7804"/>
                                  <a:pt x="20184" y="7855"/>
                                </a:cubicBezTo>
                                <a:cubicBezTo>
                                  <a:pt x="20145" y="7804"/>
                                  <a:pt x="20077" y="7774"/>
                                  <a:pt x="20001" y="7774"/>
                                </a:cubicBezTo>
                                <a:cubicBezTo>
                                  <a:pt x="19886" y="7774"/>
                                  <a:pt x="19795" y="7846"/>
                                  <a:pt x="19783" y="7942"/>
                                </a:cubicBezTo>
                                <a:cubicBezTo>
                                  <a:pt x="19783" y="7945"/>
                                  <a:pt x="19779" y="7969"/>
                                  <a:pt x="19791" y="8005"/>
                                </a:cubicBezTo>
                                <a:cubicBezTo>
                                  <a:pt x="19807" y="8059"/>
                                  <a:pt x="19846" y="8107"/>
                                  <a:pt x="19902" y="8146"/>
                                </a:cubicBezTo>
                                <a:lnTo>
                                  <a:pt x="20184" y="8338"/>
                                </a:lnTo>
                                <a:lnTo>
                                  <a:pt x="20471" y="8146"/>
                                </a:lnTo>
                                <a:cubicBezTo>
                                  <a:pt x="20526" y="8107"/>
                                  <a:pt x="20566" y="8056"/>
                                  <a:pt x="20582" y="8005"/>
                                </a:cubicBezTo>
                                <a:close/>
                                <a:moveTo>
                                  <a:pt x="20582" y="9568"/>
                                </a:moveTo>
                                <a:cubicBezTo>
                                  <a:pt x="20594" y="9532"/>
                                  <a:pt x="20590" y="9508"/>
                                  <a:pt x="20590" y="9505"/>
                                </a:cubicBezTo>
                                <a:cubicBezTo>
                                  <a:pt x="20578" y="9406"/>
                                  <a:pt x="20487" y="9337"/>
                                  <a:pt x="20371" y="9337"/>
                                </a:cubicBezTo>
                                <a:cubicBezTo>
                                  <a:pt x="20296" y="9337"/>
                                  <a:pt x="20224" y="9367"/>
                                  <a:pt x="20184" y="9418"/>
                                </a:cubicBezTo>
                                <a:cubicBezTo>
                                  <a:pt x="20145" y="9367"/>
                                  <a:pt x="20077" y="9337"/>
                                  <a:pt x="20001" y="9337"/>
                                </a:cubicBezTo>
                                <a:cubicBezTo>
                                  <a:pt x="19886" y="9337"/>
                                  <a:pt x="19795" y="9409"/>
                                  <a:pt x="19783" y="9505"/>
                                </a:cubicBezTo>
                                <a:cubicBezTo>
                                  <a:pt x="19783" y="9508"/>
                                  <a:pt x="19779" y="9532"/>
                                  <a:pt x="19791" y="9568"/>
                                </a:cubicBezTo>
                                <a:cubicBezTo>
                                  <a:pt x="19807" y="9622"/>
                                  <a:pt x="19846" y="9670"/>
                                  <a:pt x="19902" y="9709"/>
                                </a:cubicBezTo>
                                <a:lnTo>
                                  <a:pt x="20184" y="9901"/>
                                </a:lnTo>
                                <a:lnTo>
                                  <a:pt x="20471" y="9709"/>
                                </a:lnTo>
                                <a:cubicBezTo>
                                  <a:pt x="20526" y="9670"/>
                                  <a:pt x="20566" y="9622"/>
                                  <a:pt x="20582" y="9568"/>
                                </a:cubicBezTo>
                                <a:close/>
                                <a:moveTo>
                                  <a:pt x="17826" y="17612"/>
                                </a:moveTo>
                                <a:cubicBezTo>
                                  <a:pt x="17882" y="17573"/>
                                  <a:pt x="17922" y="17525"/>
                                  <a:pt x="17938" y="17471"/>
                                </a:cubicBezTo>
                                <a:cubicBezTo>
                                  <a:pt x="17950" y="17435"/>
                                  <a:pt x="17946" y="17411"/>
                                  <a:pt x="17946" y="17408"/>
                                </a:cubicBezTo>
                                <a:cubicBezTo>
                                  <a:pt x="17934" y="17309"/>
                                  <a:pt x="17842" y="17240"/>
                                  <a:pt x="17727" y="17240"/>
                                </a:cubicBezTo>
                                <a:cubicBezTo>
                                  <a:pt x="17651" y="17240"/>
                                  <a:pt x="17580" y="17270"/>
                                  <a:pt x="17540" y="17321"/>
                                </a:cubicBezTo>
                                <a:cubicBezTo>
                                  <a:pt x="17500" y="17270"/>
                                  <a:pt x="17433" y="17240"/>
                                  <a:pt x="17357" y="17240"/>
                                </a:cubicBezTo>
                                <a:cubicBezTo>
                                  <a:pt x="17242" y="17240"/>
                                  <a:pt x="17150" y="17312"/>
                                  <a:pt x="17138" y="17408"/>
                                </a:cubicBezTo>
                                <a:cubicBezTo>
                                  <a:pt x="17138" y="17411"/>
                                  <a:pt x="17134" y="17435"/>
                                  <a:pt x="17146" y="17471"/>
                                </a:cubicBezTo>
                                <a:cubicBezTo>
                                  <a:pt x="17162" y="17525"/>
                                  <a:pt x="17202" y="17573"/>
                                  <a:pt x="17258" y="17612"/>
                                </a:cubicBezTo>
                                <a:lnTo>
                                  <a:pt x="17540" y="17804"/>
                                </a:lnTo>
                                <a:lnTo>
                                  <a:pt x="17826" y="17612"/>
                                </a:lnTo>
                                <a:close/>
                                <a:moveTo>
                                  <a:pt x="15222" y="18369"/>
                                </a:moveTo>
                                <a:lnTo>
                                  <a:pt x="15504" y="18561"/>
                                </a:lnTo>
                                <a:lnTo>
                                  <a:pt x="15790" y="18369"/>
                                </a:lnTo>
                                <a:cubicBezTo>
                                  <a:pt x="15846" y="18330"/>
                                  <a:pt x="15886" y="18282"/>
                                  <a:pt x="15902" y="18228"/>
                                </a:cubicBezTo>
                                <a:cubicBezTo>
                                  <a:pt x="15914" y="18192"/>
                                  <a:pt x="15910" y="18168"/>
                                  <a:pt x="15910" y="18165"/>
                                </a:cubicBezTo>
                                <a:cubicBezTo>
                                  <a:pt x="15898" y="18066"/>
                                  <a:pt x="15806" y="17997"/>
                                  <a:pt x="15691" y="17997"/>
                                </a:cubicBezTo>
                                <a:cubicBezTo>
                                  <a:pt x="15615" y="17997"/>
                                  <a:pt x="15544" y="18027"/>
                                  <a:pt x="15504" y="18078"/>
                                </a:cubicBezTo>
                                <a:cubicBezTo>
                                  <a:pt x="15464" y="18027"/>
                                  <a:pt x="15397" y="17997"/>
                                  <a:pt x="15321" y="17997"/>
                                </a:cubicBezTo>
                                <a:cubicBezTo>
                                  <a:pt x="15206" y="17997"/>
                                  <a:pt x="15114" y="18069"/>
                                  <a:pt x="15103" y="18165"/>
                                </a:cubicBezTo>
                                <a:cubicBezTo>
                                  <a:pt x="15103" y="18168"/>
                                  <a:pt x="15099" y="18192"/>
                                  <a:pt x="15110" y="18228"/>
                                </a:cubicBezTo>
                                <a:cubicBezTo>
                                  <a:pt x="15126" y="18279"/>
                                  <a:pt x="15166" y="18330"/>
                                  <a:pt x="15222" y="18369"/>
                                </a:cubicBezTo>
                                <a:close/>
                                <a:moveTo>
                                  <a:pt x="16594" y="18369"/>
                                </a:moveTo>
                                <a:lnTo>
                                  <a:pt x="16876" y="18561"/>
                                </a:lnTo>
                                <a:lnTo>
                                  <a:pt x="17162" y="18369"/>
                                </a:lnTo>
                                <a:cubicBezTo>
                                  <a:pt x="17218" y="18330"/>
                                  <a:pt x="17258" y="18282"/>
                                  <a:pt x="17274" y="18228"/>
                                </a:cubicBezTo>
                                <a:cubicBezTo>
                                  <a:pt x="17286" y="18192"/>
                                  <a:pt x="17282" y="18168"/>
                                  <a:pt x="17282" y="18165"/>
                                </a:cubicBezTo>
                                <a:cubicBezTo>
                                  <a:pt x="17270" y="18066"/>
                                  <a:pt x="17178" y="17997"/>
                                  <a:pt x="17063" y="17997"/>
                                </a:cubicBezTo>
                                <a:cubicBezTo>
                                  <a:pt x="16987" y="17997"/>
                                  <a:pt x="16916" y="18027"/>
                                  <a:pt x="16876" y="18078"/>
                                </a:cubicBezTo>
                                <a:cubicBezTo>
                                  <a:pt x="16836" y="18027"/>
                                  <a:pt x="16769" y="17997"/>
                                  <a:pt x="16693" y="17997"/>
                                </a:cubicBezTo>
                                <a:cubicBezTo>
                                  <a:pt x="16578" y="17997"/>
                                  <a:pt x="16486" y="18069"/>
                                  <a:pt x="16474" y="18165"/>
                                </a:cubicBezTo>
                                <a:cubicBezTo>
                                  <a:pt x="16474" y="18168"/>
                                  <a:pt x="16470" y="18192"/>
                                  <a:pt x="16482" y="18228"/>
                                </a:cubicBezTo>
                                <a:cubicBezTo>
                                  <a:pt x="16498" y="18279"/>
                                  <a:pt x="16534" y="18330"/>
                                  <a:pt x="16594" y="18369"/>
                                </a:cubicBezTo>
                                <a:close/>
                                <a:moveTo>
                                  <a:pt x="19234" y="18369"/>
                                </a:moveTo>
                                <a:lnTo>
                                  <a:pt x="19516" y="18561"/>
                                </a:lnTo>
                                <a:lnTo>
                                  <a:pt x="19803" y="18369"/>
                                </a:lnTo>
                                <a:cubicBezTo>
                                  <a:pt x="19858" y="18330"/>
                                  <a:pt x="19898" y="18282"/>
                                  <a:pt x="19914" y="18228"/>
                                </a:cubicBezTo>
                                <a:cubicBezTo>
                                  <a:pt x="19926" y="18192"/>
                                  <a:pt x="19922" y="18168"/>
                                  <a:pt x="19922" y="18165"/>
                                </a:cubicBezTo>
                                <a:cubicBezTo>
                                  <a:pt x="19910" y="18066"/>
                                  <a:pt x="19819" y="17997"/>
                                  <a:pt x="19703" y="17997"/>
                                </a:cubicBezTo>
                                <a:cubicBezTo>
                                  <a:pt x="19628" y="17997"/>
                                  <a:pt x="19556" y="18027"/>
                                  <a:pt x="19516" y="18078"/>
                                </a:cubicBezTo>
                                <a:cubicBezTo>
                                  <a:pt x="19477" y="18027"/>
                                  <a:pt x="19409" y="17997"/>
                                  <a:pt x="19333" y="17997"/>
                                </a:cubicBezTo>
                                <a:cubicBezTo>
                                  <a:pt x="19218" y="17997"/>
                                  <a:pt x="19127" y="18069"/>
                                  <a:pt x="19115" y="18165"/>
                                </a:cubicBezTo>
                                <a:cubicBezTo>
                                  <a:pt x="19115" y="18168"/>
                                  <a:pt x="19111" y="18192"/>
                                  <a:pt x="19123" y="18228"/>
                                </a:cubicBezTo>
                                <a:cubicBezTo>
                                  <a:pt x="19139" y="18279"/>
                                  <a:pt x="19178" y="18330"/>
                                  <a:pt x="19234" y="18369"/>
                                </a:cubicBezTo>
                                <a:close/>
                                <a:moveTo>
                                  <a:pt x="16458" y="17612"/>
                                </a:moveTo>
                                <a:cubicBezTo>
                                  <a:pt x="16514" y="17573"/>
                                  <a:pt x="16554" y="17525"/>
                                  <a:pt x="16570" y="17471"/>
                                </a:cubicBezTo>
                                <a:cubicBezTo>
                                  <a:pt x="16582" y="17435"/>
                                  <a:pt x="16578" y="17411"/>
                                  <a:pt x="16578" y="17408"/>
                                </a:cubicBezTo>
                                <a:cubicBezTo>
                                  <a:pt x="16566" y="17309"/>
                                  <a:pt x="16474" y="17240"/>
                                  <a:pt x="16359" y="17240"/>
                                </a:cubicBezTo>
                                <a:cubicBezTo>
                                  <a:pt x="16284" y="17240"/>
                                  <a:pt x="16212" y="17270"/>
                                  <a:pt x="16172" y="17321"/>
                                </a:cubicBezTo>
                                <a:cubicBezTo>
                                  <a:pt x="16132" y="17270"/>
                                  <a:pt x="16065" y="17240"/>
                                  <a:pt x="15989" y="17240"/>
                                </a:cubicBezTo>
                                <a:cubicBezTo>
                                  <a:pt x="15874" y="17240"/>
                                  <a:pt x="15782" y="17312"/>
                                  <a:pt x="15771" y="17408"/>
                                </a:cubicBezTo>
                                <a:cubicBezTo>
                                  <a:pt x="15771" y="17411"/>
                                  <a:pt x="15767" y="17435"/>
                                  <a:pt x="15778" y="17471"/>
                                </a:cubicBezTo>
                                <a:cubicBezTo>
                                  <a:pt x="15794" y="17525"/>
                                  <a:pt x="15834" y="17573"/>
                                  <a:pt x="15890" y="17612"/>
                                </a:cubicBezTo>
                                <a:lnTo>
                                  <a:pt x="16172" y="17804"/>
                                </a:lnTo>
                                <a:lnTo>
                                  <a:pt x="16458" y="17612"/>
                                </a:lnTo>
                                <a:close/>
                                <a:moveTo>
                                  <a:pt x="19099" y="17612"/>
                                </a:moveTo>
                                <a:cubicBezTo>
                                  <a:pt x="19154" y="17573"/>
                                  <a:pt x="19194" y="17525"/>
                                  <a:pt x="19210" y="17471"/>
                                </a:cubicBezTo>
                                <a:cubicBezTo>
                                  <a:pt x="19222" y="17435"/>
                                  <a:pt x="19218" y="17411"/>
                                  <a:pt x="19218" y="17408"/>
                                </a:cubicBezTo>
                                <a:cubicBezTo>
                                  <a:pt x="19206" y="17309"/>
                                  <a:pt x="19115" y="17240"/>
                                  <a:pt x="18999" y="17240"/>
                                </a:cubicBezTo>
                                <a:cubicBezTo>
                                  <a:pt x="18924" y="17240"/>
                                  <a:pt x="18852" y="17270"/>
                                  <a:pt x="18813" y="17321"/>
                                </a:cubicBezTo>
                                <a:cubicBezTo>
                                  <a:pt x="18773" y="17270"/>
                                  <a:pt x="18705" y="17240"/>
                                  <a:pt x="18630" y="17240"/>
                                </a:cubicBezTo>
                                <a:cubicBezTo>
                                  <a:pt x="18514" y="17240"/>
                                  <a:pt x="18423" y="17312"/>
                                  <a:pt x="18411" y="17408"/>
                                </a:cubicBezTo>
                                <a:cubicBezTo>
                                  <a:pt x="18411" y="17411"/>
                                  <a:pt x="18407" y="17435"/>
                                  <a:pt x="18419" y="17471"/>
                                </a:cubicBezTo>
                                <a:cubicBezTo>
                                  <a:pt x="18435" y="17525"/>
                                  <a:pt x="18475" y="17573"/>
                                  <a:pt x="18530" y="17612"/>
                                </a:cubicBezTo>
                                <a:lnTo>
                                  <a:pt x="18813" y="17804"/>
                                </a:lnTo>
                                <a:lnTo>
                                  <a:pt x="19099" y="17612"/>
                                </a:lnTo>
                                <a:close/>
                                <a:moveTo>
                                  <a:pt x="17862" y="18369"/>
                                </a:moveTo>
                                <a:lnTo>
                                  <a:pt x="18144" y="18561"/>
                                </a:lnTo>
                                <a:lnTo>
                                  <a:pt x="18431" y="18369"/>
                                </a:lnTo>
                                <a:cubicBezTo>
                                  <a:pt x="18486" y="18330"/>
                                  <a:pt x="18526" y="18282"/>
                                  <a:pt x="18542" y="18228"/>
                                </a:cubicBezTo>
                                <a:cubicBezTo>
                                  <a:pt x="18554" y="18192"/>
                                  <a:pt x="18550" y="18168"/>
                                  <a:pt x="18550" y="18165"/>
                                </a:cubicBezTo>
                                <a:cubicBezTo>
                                  <a:pt x="18538" y="18066"/>
                                  <a:pt x="18447" y="17997"/>
                                  <a:pt x="18331" y="17997"/>
                                </a:cubicBezTo>
                                <a:cubicBezTo>
                                  <a:pt x="18256" y="17997"/>
                                  <a:pt x="18184" y="18027"/>
                                  <a:pt x="18144" y="18078"/>
                                </a:cubicBezTo>
                                <a:cubicBezTo>
                                  <a:pt x="18105" y="18027"/>
                                  <a:pt x="18037" y="17997"/>
                                  <a:pt x="17962" y="17997"/>
                                </a:cubicBezTo>
                                <a:cubicBezTo>
                                  <a:pt x="17846" y="17997"/>
                                  <a:pt x="17755" y="18069"/>
                                  <a:pt x="17743" y="18165"/>
                                </a:cubicBezTo>
                                <a:cubicBezTo>
                                  <a:pt x="17743" y="18168"/>
                                  <a:pt x="17739" y="18192"/>
                                  <a:pt x="17751" y="18228"/>
                                </a:cubicBezTo>
                                <a:cubicBezTo>
                                  <a:pt x="17767" y="18279"/>
                                  <a:pt x="17806" y="18330"/>
                                  <a:pt x="17862" y="18369"/>
                                </a:cubicBezTo>
                                <a:close/>
                                <a:moveTo>
                                  <a:pt x="20582" y="15890"/>
                                </a:moveTo>
                                <a:cubicBezTo>
                                  <a:pt x="20594" y="15854"/>
                                  <a:pt x="20590" y="15830"/>
                                  <a:pt x="20590" y="15827"/>
                                </a:cubicBezTo>
                                <a:cubicBezTo>
                                  <a:pt x="20578" y="15728"/>
                                  <a:pt x="20487" y="15659"/>
                                  <a:pt x="20371" y="15659"/>
                                </a:cubicBezTo>
                                <a:cubicBezTo>
                                  <a:pt x="20296" y="15659"/>
                                  <a:pt x="20224" y="15689"/>
                                  <a:pt x="20184" y="15740"/>
                                </a:cubicBezTo>
                                <a:cubicBezTo>
                                  <a:pt x="20145" y="15689"/>
                                  <a:pt x="20077" y="15659"/>
                                  <a:pt x="20001" y="15659"/>
                                </a:cubicBezTo>
                                <a:cubicBezTo>
                                  <a:pt x="19886" y="15659"/>
                                  <a:pt x="19795" y="15731"/>
                                  <a:pt x="19783" y="15827"/>
                                </a:cubicBezTo>
                                <a:cubicBezTo>
                                  <a:pt x="19783" y="15830"/>
                                  <a:pt x="19779" y="15854"/>
                                  <a:pt x="19791" y="15890"/>
                                </a:cubicBezTo>
                                <a:cubicBezTo>
                                  <a:pt x="19807" y="15944"/>
                                  <a:pt x="19846" y="15992"/>
                                  <a:pt x="19902" y="16031"/>
                                </a:cubicBezTo>
                                <a:lnTo>
                                  <a:pt x="20184" y="16223"/>
                                </a:lnTo>
                                <a:lnTo>
                                  <a:pt x="20471" y="16031"/>
                                </a:lnTo>
                                <a:cubicBezTo>
                                  <a:pt x="20526" y="15992"/>
                                  <a:pt x="20566" y="15944"/>
                                  <a:pt x="20582" y="15890"/>
                                </a:cubicBezTo>
                                <a:close/>
                                <a:moveTo>
                                  <a:pt x="6307" y="3865"/>
                                </a:moveTo>
                                <a:cubicBezTo>
                                  <a:pt x="6267" y="3814"/>
                                  <a:pt x="6199" y="3784"/>
                                  <a:pt x="6124" y="3784"/>
                                </a:cubicBezTo>
                                <a:cubicBezTo>
                                  <a:pt x="6008" y="3784"/>
                                  <a:pt x="5917" y="3856"/>
                                  <a:pt x="5905" y="3952"/>
                                </a:cubicBezTo>
                                <a:cubicBezTo>
                                  <a:pt x="5905" y="3955"/>
                                  <a:pt x="5901" y="3979"/>
                                  <a:pt x="5913" y="4015"/>
                                </a:cubicBezTo>
                                <a:cubicBezTo>
                                  <a:pt x="5929" y="4069"/>
                                  <a:pt x="5969" y="4117"/>
                                  <a:pt x="6024" y="4156"/>
                                </a:cubicBezTo>
                                <a:lnTo>
                                  <a:pt x="6307" y="4348"/>
                                </a:lnTo>
                                <a:lnTo>
                                  <a:pt x="6593" y="4156"/>
                                </a:lnTo>
                                <a:cubicBezTo>
                                  <a:pt x="6649" y="4117"/>
                                  <a:pt x="6688" y="4069"/>
                                  <a:pt x="6704" y="4015"/>
                                </a:cubicBezTo>
                                <a:cubicBezTo>
                                  <a:pt x="6716" y="3979"/>
                                  <a:pt x="6712" y="3955"/>
                                  <a:pt x="6712" y="3952"/>
                                </a:cubicBezTo>
                                <a:cubicBezTo>
                                  <a:pt x="6700" y="3853"/>
                                  <a:pt x="6609" y="3784"/>
                                  <a:pt x="6494" y="3784"/>
                                </a:cubicBezTo>
                                <a:cubicBezTo>
                                  <a:pt x="6414" y="3784"/>
                                  <a:pt x="6346" y="3814"/>
                                  <a:pt x="6307" y="3865"/>
                                </a:cubicBezTo>
                                <a:close/>
                                <a:moveTo>
                                  <a:pt x="4517" y="3027"/>
                                </a:moveTo>
                                <a:cubicBezTo>
                                  <a:pt x="4442" y="3027"/>
                                  <a:pt x="4370" y="3057"/>
                                  <a:pt x="4330" y="3108"/>
                                </a:cubicBezTo>
                                <a:cubicBezTo>
                                  <a:pt x="4291" y="3057"/>
                                  <a:pt x="4223" y="3027"/>
                                  <a:pt x="4147" y="3027"/>
                                </a:cubicBezTo>
                                <a:cubicBezTo>
                                  <a:pt x="4032" y="3027"/>
                                  <a:pt x="3941" y="3099"/>
                                  <a:pt x="3929" y="3195"/>
                                </a:cubicBezTo>
                                <a:cubicBezTo>
                                  <a:pt x="3929" y="3198"/>
                                  <a:pt x="3925" y="3222"/>
                                  <a:pt x="3937" y="3258"/>
                                </a:cubicBezTo>
                                <a:cubicBezTo>
                                  <a:pt x="3953" y="3312"/>
                                  <a:pt x="3992" y="3360"/>
                                  <a:pt x="4048" y="3399"/>
                                </a:cubicBezTo>
                                <a:lnTo>
                                  <a:pt x="4330" y="3591"/>
                                </a:lnTo>
                                <a:lnTo>
                                  <a:pt x="4617" y="3399"/>
                                </a:lnTo>
                                <a:cubicBezTo>
                                  <a:pt x="4672" y="3360"/>
                                  <a:pt x="4712" y="3312"/>
                                  <a:pt x="4728" y="3258"/>
                                </a:cubicBezTo>
                                <a:cubicBezTo>
                                  <a:pt x="4740" y="3222"/>
                                  <a:pt x="4736" y="3198"/>
                                  <a:pt x="4736" y="3195"/>
                                </a:cubicBezTo>
                                <a:cubicBezTo>
                                  <a:pt x="4724" y="3099"/>
                                  <a:pt x="4633" y="3027"/>
                                  <a:pt x="4517" y="3027"/>
                                </a:cubicBezTo>
                                <a:close/>
                                <a:moveTo>
                                  <a:pt x="5889" y="3027"/>
                                </a:moveTo>
                                <a:cubicBezTo>
                                  <a:pt x="5814" y="3027"/>
                                  <a:pt x="5742" y="3057"/>
                                  <a:pt x="5702" y="3108"/>
                                </a:cubicBezTo>
                                <a:cubicBezTo>
                                  <a:pt x="5662" y="3057"/>
                                  <a:pt x="5595" y="3027"/>
                                  <a:pt x="5519" y="3027"/>
                                </a:cubicBezTo>
                                <a:cubicBezTo>
                                  <a:pt x="5404" y="3027"/>
                                  <a:pt x="5313" y="3099"/>
                                  <a:pt x="5301" y="3195"/>
                                </a:cubicBezTo>
                                <a:cubicBezTo>
                                  <a:pt x="5301" y="3198"/>
                                  <a:pt x="5297" y="3222"/>
                                  <a:pt x="5309" y="3258"/>
                                </a:cubicBezTo>
                                <a:cubicBezTo>
                                  <a:pt x="5324" y="3312"/>
                                  <a:pt x="5364" y="3360"/>
                                  <a:pt x="5420" y="3399"/>
                                </a:cubicBezTo>
                                <a:lnTo>
                                  <a:pt x="5702" y="3591"/>
                                </a:lnTo>
                                <a:lnTo>
                                  <a:pt x="5989" y="3399"/>
                                </a:lnTo>
                                <a:cubicBezTo>
                                  <a:pt x="6044" y="3360"/>
                                  <a:pt x="6084" y="3312"/>
                                  <a:pt x="6100" y="3258"/>
                                </a:cubicBezTo>
                                <a:cubicBezTo>
                                  <a:pt x="6112" y="3222"/>
                                  <a:pt x="6108" y="3198"/>
                                  <a:pt x="6108" y="3195"/>
                                </a:cubicBezTo>
                                <a:cubicBezTo>
                                  <a:pt x="6096" y="3099"/>
                                  <a:pt x="6004" y="3027"/>
                                  <a:pt x="5889" y="3027"/>
                                </a:cubicBezTo>
                                <a:close/>
                                <a:moveTo>
                                  <a:pt x="5034" y="3865"/>
                                </a:moveTo>
                                <a:cubicBezTo>
                                  <a:pt x="4994" y="3814"/>
                                  <a:pt x="4927" y="3784"/>
                                  <a:pt x="4851" y="3784"/>
                                </a:cubicBezTo>
                                <a:cubicBezTo>
                                  <a:pt x="4736" y="3784"/>
                                  <a:pt x="4644" y="3856"/>
                                  <a:pt x="4633" y="3952"/>
                                </a:cubicBezTo>
                                <a:cubicBezTo>
                                  <a:pt x="4633" y="3955"/>
                                  <a:pt x="4629" y="3979"/>
                                  <a:pt x="4641" y="4015"/>
                                </a:cubicBezTo>
                                <a:cubicBezTo>
                                  <a:pt x="4656" y="4069"/>
                                  <a:pt x="4696" y="4117"/>
                                  <a:pt x="4752" y="4156"/>
                                </a:cubicBezTo>
                                <a:lnTo>
                                  <a:pt x="5034" y="4348"/>
                                </a:lnTo>
                                <a:lnTo>
                                  <a:pt x="5320" y="4156"/>
                                </a:lnTo>
                                <a:cubicBezTo>
                                  <a:pt x="5376" y="4117"/>
                                  <a:pt x="5416" y="4069"/>
                                  <a:pt x="5432" y="4015"/>
                                </a:cubicBezTo>
                                <a:cubicBezTo>
                                  <a:pt x="5444" y="3979"/>
                                  <a:pt x="5440" y="3955"/>
                                  <a:pt x="5440" y="3952"/>
                                </a:cubicBezTo>
                                <a:cubicBezTo>
                                  <a:pt x="5428" y="3853"/>
                                  <a:pt x="5336" y="3784"/>
                                  <a:pt x="5221" y="3784"/>
                                </a:cubicBezTo>
                                <a:cubicBezTo>
                                  <a:pt x="5146" y="3784"/>
                                  <a:pt x="5074" y="3814"/>
                                  <a:pt x="5034" y="3865"/>
                                </a:cubicBezTo>
                                <a:close/>
                                <a:moveTo>
                                  <a:pt x="2394" y="3865"/>
                                </a:moveTo>
                                <a:cubicBezTo>
                                  <a:pt x="2354" y="3814"/>
                                  <a:pt x="2286" y="3784"/>
                                  <a:pt x="2211" y="3784"/>
                                </a:cubicBezTo>
                                <a:cubicBezTo>
                                  <a:pt x="2096" y="3784"/>
                                  <a:pt x="2004" y="3856"/>
                                  <a:pt x="1992" y="3952"/>
                                </a:cubicBezTo>
                                <a:cubicBezTo>
                                  <a:pt x="1992" y="3955"/>
                                  <a:pt x="1988" y="3979"/>
                                  <a:pt x="2000" y="4015"/>
                                </a:cubicBezTo>
                                <a:cubicBezTo>
                                  <a:pt x="2016" y="4069"/>
                                  <a:pt x="2056" y="4117"/>
                                  <a:pt x="2111" y="4156"/>
                                </a:cubicBezTo>
                                <a:lnTo>
                                  <a:pt x="2394" y="4348"/>
                                </a:lnTo>
                                <a:lnTo>
                                  <a:pt x="2680" y="4156"/>
                                </a:lnTo>
                                <a:cubicBezTo>
                                  <a:pt x="2736" y="4117"/>
                                  <a:pt x="2776" y="4069"/>
                                  <a:pt x="2791" y="4015"/>
                                </a:cubicBezTo>
                                <a:cubicBezTo>
                                  <a:pt x="2803" y="3979"/>
                                  <a:pt x="2799" y="3955"/>
                                  <a:pt x="2799" y="3952"/>
                                </a:cubicBezTo>
                                <a:cubicBezTo>
                                  <a:pt x="2787" y="3853"/>
                                  <a:pt x="2696" y="3784"/>
                                  <a:pt x="2581" y="3784"/>
                                </a:cubicBezTo>
                                <a:cubicBezTo>
                                  <a:pt x="2501" y="3784"/>
                                  <a:pt x="2434" y="3814"/>
                                  <a:pt x="2394" y="3865"/>
                                </a:cubicBezTo>
                                <a:close/>
                                <a:moveTo>
                                  <a:pt x="3245" y="3027"/>
                                </a:moveTo>
                                <a:cubicBezTo>
                                  <a:pt x="3169" y="3027"/>
                                  <a:pt x="3098" y="3057"/>
                                  <a:pt x="3058" y="3108"/>
                                </a:cubicBezTo>
                                <a:cubicBezTo>
                                  <a:pt x="3018" y="3057"/>
                                  <a:pt x="2951" y="3027"/>
                                  <a:pt x="2875" y="3027"/>
                                </a:cubicBezTo>
                                <a:cubicBezTo>
                                  <a:pt x="2760" y="3027"/>
                                  <a:pt x="2668" y="3099"/>
                                  <a:pt x="2656" y="3195"/>
                                </a:cubicBezTo>
                                <a:cubicBezTo>
                                  <a:pt x="2656" y="3198"/>
                                  <a:pt x="2652" y="3222"/>
                                  <a:pt x="2664" y="3258"/>
                                </a:cubicBezTo>
                                <a:cubicBezTo>
                                  <a:pt x="2680" y="3312"/>
                                  <a:pt x="2720" y="3360"/>
                                  <a:pt x="2776" y="3399"/>
                                </a:cubicBezTo>
                                <a:lnTo>
                                  <a:pt x="3058" y="3591"/>
                                </a:lnTo>
                                <a:lnTo>
                                  <a:pt x="3344" y="3399"/>
                                </a:lnTo>
                                <a:cubicBezTo>
                                  <a:pt x="3400" y="3360"/>
                                  <a:pt x="3440" y="3312"/>
                                  <a:pt x="3456" y="3258"/>
                                </a:cubicBezTo>
                                <a:cubicBezTo>
                                  <a:pt x="3467" y="3222"/>
                                  <a:pt x="3463" y="3198"/>
                                  <a:pt x="3463" y="3195"/>
                                </a:cubicBezTo>
                                <a:cubicBezTo>
                                  <a:pt x="3452" y="3099"/>
                                  <a:pt x="3360" y="3027"/>
                                  <a:pt x="3245" y="3027"/>
                                </a:cubicBezTo>
                                <a:close/>
                                <a:moveTo>
                                  <a:pt x="3662" y="3865"/>
                                </a:moveTo>
                                <a:cubicBezTo>
                                  <a:pt x="3623" y="3814"/>
                                  <a:pt x="3555" y="3784"/>
                                  <a:pt x="3479" y="3784"/>
                                </a:cubicBezTo>
                                <a:cubicBezTo>
                                  <a:pt x="3364" y="3784"/>
                                  <a:pt x="3273" y="3856"/>
                                  <a:pt x="3261" y="3952"/>
                                </a:cubicBezTo>
                                <a:cubicBezTo>
                                  <a:pt x="3261" y="3955"/>
                                  <a:pt x="3257" y="3979"/>
                                  <a:pt x="3269" y="4015"/>
                                </a:cubicBezTo>
                                <a:cubicBezTo>
                                  <a:pt x="3285" y="4069"/>
                                  <a:pt x="3324" y="4117"/>
                                  <a:pt x="3380" y="4156"/>
                                </a:cubicBezTo>
                                <a:lnTo>
                                  <a:pt x="3662" y="4348"/>
                                </a:lnTo>
                                <a:lnTo>
                                  <a:pt x="3949" y="4156"/>
                                </a:lnTo>
                                <a:cubicBezTo>
                                  <a:pt x="4004" y="4117"/>
                                  <a:pt x="4044" y="4069"/>
                                  <a:pt x="4060" y="4015"/>
                                </a:cubicBezTo>
                                <a:cubicBezTo>
                                  <a:pt x="4072" y="3979"/>
                                  <a:pt x="4068" y="3955"/>
                                  <a:pt x="4068" y="3952"/>
                                </a:cubicBezTo>
                                <a:cubicBezTo>
                                  <a:pt x="4056" y="3853"/>
                                  <a:pt x="3965" y="3784"/>
                                  <a:pt x="3849" y="3784"/>
                                </a:cubicBezTo>
                                <a:cubicBezTo>
                                  <a:pt x="3774" y="3784"/>
                                  <a:pt x="3702" y="3814"/>
                                  <a:pt x="3662" y="3865"/>
                                </a:cubicBezTo>
                                <a:close/>
                                <a:moveTo>
                                  <a:pt x="7158" y="3027"/>
                                </a:moveTo>
                                <a:cubicBezTo>
                                  <a:pt x="7082" y="3027"/>
                                  <a:pt x="7010" y="3057"/>
                                  <a:pt x="6971" y="3108"/>
                                </a:cubicBezTo>
                                <a:cubicBezTo>
                                  <a:pt x="6931" y="3057"/>
                                  <a:pt x="6863" y="3027"/>
                                  <a:pt x="6788" y="3027"/>
                                </a:cubicBezTo>
                                <a:cubicBezTo>
                                  <a:pt x="6672" y="3027"/>
                                  <a:pt x="6581" y="3099"/>
                                  <a:pt x="6569" y="3195"/>
                                </a:cubicBezTo>
                                <a:cubicBezTo>
                                  <a:pt x="6569" y="3198"/>
                                  <a:pt x="6565" y="3222"/>
                                  <a:pt x="6577" y="3258"/>
                                </a:cubicBezTo>
                                <a:cubicBezTo>
                                  <a:pt x="6593" y="3312"/>
                                  <a:pt x="6633" y="3360"/>
                                  <a:pt x="6688" y="3399"/>
                                </a:cubicBezTo>
                                <a:lnTo>
                                  <a:pt x="6971" y="3591"/>
                                </a:lnTo>
                                <a:lnTo>
                                  <a:pt x="7257" y="3399"/>
                                </a:lnTo>
                                <a:cubicBezTo>
                                  <a:pt x="7313" y="3360"/>
                                  <a:pt x="7352" y="3312"/>
                                  <a:pt x="7368" y="3258"/>
                                </a:cubicBezTo>
                                <a:cubicBezTo>
                                  <a:pt x="7380" y="3222"/>
                                  <a:pt x="7376" y="3198"/>
                                  <a:pt x="7376" y="3195"/>
                                </a:cubicBezTo>
                                <a:cubicBezTo>
                                  <a:pt x="7368" y="3099"/>
                                  <a:pt x="7273" y="3027"/>
                                  <a:pt x="7158" y="3027"/>
                                </a:cubicBezTo>
                                <a:close/>
                                <a:moveTo>
                                  <a:pt x="8947" y="3865"/>
                                </a:moveTo>
                                <a:cubicBezTo>
                                  <a:pt x="8907" y="3814"/>
                                  <a:pt x="8840" y="3784"/>
                                  <a:pt x="8764" y="3784"/>
                                </a:cubicBezTo>
                                <a:cubicBezTo>
                                  <a:pt x="8649" y="3784"/>
                                  <a:pt x="8557" y="3856"/>
                                  <a:pt x="8545" y="3952"/>
                                </a:cubicBezTo>
                                <a:cubicBezTo>
                                  <a:pt x="8545" y="3955"/>
                                  <a:pt x="8541" y="3979"/>
                                  <a:pt x="8553" y="4015"/>
                                </a:cubicBezTo>
                                <a:cubicBezTo>
                                  <a:pt x="8569" y="4069"/>
                                  <a:pt x="8609" y="4117"/>
                                  <a:pt x="8665" y="4156"/>
                                </a:cubicBezTo>
                                <a:lnTo>
                                  <a:pt x="8947" y="4348"/>
                                </a:lnTo>
                                <a:lnTo>
                                  <a:pt x="9233" y="4156"/>
                                </a:lnTo>
                                <a:cubicBezTo>
                                  <a:pt x="9289" y="4117"/>
                                  <a:pt x="9329" y="4069"/>
                                  <a:pt x="9345" y="4015"/>
                                </a:cubicBezTo>
                                <a:cubicBezTo>
                                  <a:pt x="9357" y="3979"/>
                                  <a:pt x="9353" y="3955"/>
                                  <a:pt x="9353" y="3952"/>
                                </a:cubicBezTo>
                                <a:cubicBezTo>
                                  <a:pt x="9341" y="3853"/>
                                  <a:pt x="9249" y="3784"/>
                                  <a:pt x="9134" y="3784"/>
                                </a:cubicBezTo>
                                <a:cubicBezTo>
                                  <a:pt x="9058" y="3784"/>
                                  <a:pt x="8987" y="3814"/>
                                  <a:pt x="8947" y="3865"/>
                                </a:cubicBezTo>
                                <a:close/>
                                <a:moveTo>
                                  <a:pt x="9802" y="3027"/>
                                </a:moveTo>
                                <a:cubicBezTo>
                                  <a:pt x="9726" y="3027"/>
                                  <a:pt x="9655" y="3057"/>
                                  <a:pt x="9615" y="3108"/>
                                </a:cubicBezTo>
                                <a:cubicBezTo>
                                  <a:pt x="9575" y="3057"/>
                                  <a:pt x="9508" y="3027"/>
                                  <a:pt x="9432" y="3027"/>
                                </a:cubicBezTo>
                                <a:cubicBezTo>
                                  <a:pt x="9317" y="3027"/>
                                  <a:pt x="9225" y="3099"/>
                                  <a:pt x="9213" y="3195"/>
                                </a:cubicBezTo>
                                <a:cubicBezTo>
                                  <a:pt x="9213" y="3198"/>
                                  <a:pt x="9209" y="3222"/>
                                  <a:pt x="9221" y="3258"/>
                                </a:cubicBezTo>
                                <a:cubicBezTo>
                                  <a:pt x="9237" y="3312"/>
                                  <a:pt x="9277" y="3360"/>
                                  <a:pt x="9333" y="3399"/>
                                </a:cubicBezTo>
                                <a:lnTo>
                                  <a:pt x="9615" y="3591"/>
                                </a:lnTo>
                                <a:lnTo>
                                  <a:pt x="9901" y="3399"/>
                                </a:lnTo>
                                <a:cubicBezTo>
                                  <a:pt x="9957" y="3360"/>
                                  <a:pt x="9997" y="3312"/>
                                  <a:pt x="10013" y="3258"/>
                                </a:cubicBezTo>
                                <a:cubicBezTo>
                                  <a:pt x="10025" y="3222"/>
                                  <a:pt x="10021" y="3198"/>
                                  <a:pt x="10021" y="3195"/>
                                </a:cubicBezTo>
                                <a:cubicBezTo>
                                  <a:pt x="10009" y="3099"/>
                                  <a:pt x="9917" y="3027"/>
                                  <a:pt x="9802" y="3027"/>
                                </a:cubicBezTo>
                                <a:close/>
                                <a:moveTo>
                                  <a:pt x="10319" y="3865"/>
                                </a:moveTo>
                                <a:cubicBezTo>
                                  <a:pt x="10279" y="3814"/>
                                  <a:pt x="10211" y="3784"/>
                                  <a:pt x="10136" y="3784"/>
                                </a:cubicBezTo>
                                <a:cubicBezTo>
                                  <a:pt x="10021" y="3784"/>
                                  <a:pt x="9929" y="3856"/>
                                  <a:pt x="9917" y="3952"/>
                                </a:cubicBezTo>
                                <a:cubicBezTo>
                                  <a:pt x="9917" y="3955"/>
                                  <a:pt x="9913" y="3979"/>
                                  <a:pt x="9925" y="4015"/>
                                </a:cubicBezTo>
                                <a:cubicBezTo>
                                  <a:pt x="9941" y="4069"/>
                                  <a:pt x="9981" y="4117"/>
                                  <a:pt x="10037" y="4156"/>
                                </a:cubicBezTo>
                                <a:lnTo>
                                  <a:pt x="10319" y="4348"/>
                                </a:lnTo>
                                <a:lnTo>
                                  <a:pt x="10605" y="4156"/>
                                </a:lnTo>
                                <a:cubicBezTo>
                                  <a:pt x="10661" y="4117"/>
                                  <a:pt x="10701" y="4069"/>
                                  <a:pt x="10716" y="4015"/>
                                </a:cubicBezTo>
                                <a:cubicBezTo>
                                  <a:pt x="10728" y="3979"/>
                                  <a:pt x="10724" y="3955"/>
                                  <a:pt x="10724" y="3952"/>
                                </a:cubicBezTo>
                                <a:cubicBezTo>
                                  <a:pt x="10713" y="3853"/>
                                  <a:pt x="10621" y="3784"/>
                                  <a:pt x="10506" y="3784"/>
                                </a:cubicBezTo>
                                <a:cubicBezTo>
                                  <a:pt x="10430" y="3784"/>
                                  <a:pt x="10359" y="3814"/>
                                  <a:pt x="10319" y="3865"/>
                                </a:cubicBezTo>
                                <a:close/>
                                <a:moveTo>
                                  <a:pt x="8529" y="3027"/>
                                </a:moveTo>
                                <a:cubicBezTo>
                                  <a:pt x="8454" y="3027"/>
                                  <a:pt x="8382" y="3057"/>
                                  <a:pt x="8343" y="3108"/>
                                </a:cubicBezTo>
                                <a:cubicBezTo>
                                  <a:pt x="8303" y="3057"/>
                                  <a:pt x="8235" y="3027"/>
                                  <a:pt x="8160" y="3027"/>
                                </a:cubicBezTo>
                                <a:cubicBezTo>
                                  <a:pt x="8044" y="3027"/>
                                  <a:pt x="7953" y="3099"/>
                                  <a:pt x="7941" y="3195"/>
                                </a:cubicBezTo>
                                <a:cubicBezTo>
                                  <a:pt x="7941" y="3198"/>
                                  <a:pt x="7937" y="3222"/>
                                  <a:pt x="7949" y="3258"/>
                                </a:cubicBezTo>
                                <a:cubicBezTo>
                                  <a:pt x="7965" y="3312"/>
                                  <a:pt x="8005" y="3360"/>
                                  <a:pt x="8060" y="3399"/>
                                </a:cubicBezTo>
                                <a:lnTo>
                                  <a:pt x="8343" y="3591"/>
                                </a:lnTo>
                                <a:lnTo>
                                  <a:pt x="8629" y="3399"/>
                                </a:lnTo>
                                <a:cubicBezTo>
                                  <a:pt x="8685" y="3360"/>
                                  <a:pt x="8724" y="3312"/>
                                  <a:pt x="8740" y="3258"/>
                                </a:cubicBezTo>
                                <a:cubicBezTo>
                                  <a:pt x="8752" y="3222"/>
                                  <a:pt x="8748" y="3198"/>
                                  <a:pt x="8748" y="3195"/>
                                </a:cubicBezTo>
                                <a:cubicBezTo>
                                  <a:pt x="8736" y="3099"/>
                                  <a:pt x="8645" y="3027"/>
                                  <a:pt x="8529" y="3027"/>
                                </a:cubicBezTo>
                                <a:close/>
                                <a:moveTo>
                                  <a:pt x="7675" y="3865"/>
                                </a:moveTo>
                                <a:cubicBezTo>
                                  <a:pt x="7635" y="3814"/>
                                  <a:pt x="7567" y="3784"/>
                                  <a:pt x="7492" y="3784"/>
                                </a:cubicBezTo>
                                <a:cubicBezTo>
                                  <a:pt x="7376" y="3784"/>
                                  <a:pt x="7285" y="3856"/>
                                  <a:pt x="7273" y="3952"/>
                                </a:cubicBezTo>
                                <a:cubicBezTo>
                                  <a:pt x="7273" y="3955"/>
                                  <a:pt x="7269" y="3979"/>
                                  <a:pt x="7281" y="4015"/>
                                </a:cubicBezTo>
                                <a:cubicBezTo>
                                  <a:pt x="7297" y="4069"/>
                                  <a:pt x="7337" y="4117"/>
                                  <a:pt x="7392" y="4156"/>
                                </a:cubicBezTo>
                                <a:lnTo>
                                  <a:pt x="7675" y="4348"/>
                                </a:lnTo>
                                <a:lnTo>
                                  <a:pt x="7961" y="4156"/>
                                </a:lnTo>
                                <a:cubicBezTo>
                                  <a:pt x="8016" y="4117"/>
                                  <a:pt x="8056" y="4069"/>
                                  <a:pt x="8072" y="4015"/>
                                </a:cubicBezTo>
                                <a:cubicBezTo>
                                  <a:pt x="8084" y="3979"/>
                                  <a:pt x="8080" y="3955"/>
                                  <a:pt x="8080" y="3952"/>
                                </a:cubicBezTo>
                                <a:cubicBezTo>
                                  <a:pt x="8068" y="3853"/>
                                  <a:pt x="7977" y="3784"/>
                                  <a:pt x="7861" y="3784"/>
                                </a:cubicBezTo>
                                <a:cubicBezTo>
                                  <a:pt x="7786" y="3784"/>
                                  <a:pt x="7714" y="3814"/>
                                  <a:pt x="7675" y="3865"/>
                                </a:cubicBezTo>
                                <a:close/>
                                <a:moveTo>
                                  <a:pt x="1873" y="3027"/>
                                </a:moveTo>
                                <a:cubicBezTo>
                                  <a:pt x="1797" y="3027"/>
                                  <a:pt x="1726" y="3057"/>
                                  <a:pt x="1686" y="3108"/>
                                </a:cubicBezTo>
                                <a:cubicBezTo>
                                  <a:pt x="1646" y="3057"/>
                                  <a:pt x="1579" y="3027"/>
                                  <a:pt x="1503" y="3027"/>
                                </a:cubicBezTo>
                                <a:cubicBezTo>
                                  <a:pt x="1388" y="3027"/>
                                  <a:pt x="1296" y="3099"/>
                                  <a:pt x="1284" y="3195"/>
                                </a:cubicBezTo>
                                <a:cubicBezTo>
                                  <a:pt x="1284" y="3198"/>
                                  <a:pt x="1280" y="3222"/>
                                  <a:pt x="1292" y="3258"/>
                                </a:cubicBezTo>
                                <a:cubicBezTo>
                                  <a:pt x="1308" y="3312"/>
                                  <a:pt x="1348" y="3360"/>
                                  <a:pt x="1404" y="3399"/>
                                </a:cubicBezTo>
                                <a:lnTo>
                                  <a:pt x="1686" y="3591"/>
                                </a:lnTo>
                                <a:lnTo>
                                  <a:pt x="1972" y="3399"/>
                                </a:lnTo>
                                <a:cubicBezTo>
                                  <a:pt x="2028" y="3360"/>
                                  <a:pt x="2068" y="3312"/>
                                  <a:pt x="2084" y="3258"/>
                                </a:cubicBezTo>
                                <a:cubicBezTo>
                                  <a:pt x="2096" y="3222"/>
                                  <a:pt x="2092" y="3198"/>
                                  <a:pt x="2092" y="3195"/>
                                </a:cubicBezTo>
                                <a:cubicBezTo>
                                  <a:pt x="2084" y="3099"/>
                                  <a:pt x="1988" y="3027"/>
                                  <a:pt x="1873" y="3027"/>
                                </a:cubicBezTo>
                                <a:close/>
                                <a:moveTo>
                                  <a:pt x="4752" y="18369"/>
                                </a:moveTo>
                                <a:lnTo>
                                  <a:pt x="5034" y="18561"/>
                                </a:lnTo>
                                <a:lnTo>
                                  <a:pt x="5320" y="18369"/>
                                </a:lnTo>
                                <a:cubicBezTo>
                                  <a:pt x="5376" y="18330"/>
                                  <a:pt x="5416" y="18282"/>
                                  <a:pt x="5432" y="18228"/>
                                </a:cubicBezTo>
                                <a:cubicBezTo>
                                  <a:pt x="5444" y="18192"/>
                                  <a:pt x="5440" y="18168"/>
                                  <a:pt x="5440" y="18165"/>
                                </a:cubicBezTo>
                                <a:cubicBezTo>
                                  <a:pt x="5428" y="18066"/>
                                  <a:pt x="5336" y="17997"/>
                                  <a:pt x="5221" y="17997"/>
                                </a:cubicBezTo>
                                <a:cubicBezTo>
                                  <a:pt x="5146" y="17997"/>
                                  <a:pt x="5074" y="18027"/>
                                  <a:pt x="5034" y="18078"/>
                                </a:cubicBezTo>
                                <a:cubicBezTo>
                                  <a:pt x="4994" y="18027"/>
                                  <a:pt x="4927" y="17997"/>
                                  <a:pt x="4851" y="17997"/>
                                </a:cubicBezTo>
                                <a:cubicBezTo>
                                  <a:pt x="4736" y="17997"/>
                                  <a:pt x="4644" y="18069"/>
                                  <a:pt x="4633" y="18165"/>
                                </a:cubicBezTo>
                                <a:cubicBezTo>
                                  <a:pt x="4633" y="18168"/>
                                  <a:pt x="4629" y="18192"/>
                                  <a:pt x="4641" y="18228"/>
                                </a:cubicBezTo>
                                <a:cubicBezTo>
                                  <a:pt x="4656" y="18279"/>
                                  <a:pt x="4696" y="18330"/>
                                  <a:pt x="4752" y="18369"/>
                                </a:cubicBezTo>
                                <a:close/>
                                <a:moveTo>
                                  <a:pt x="1976" y="17612"/>
                                </a:moveTo>
                                <a:cubicBezTo>
                                  <a:pt x="2032" y="17573"/>
                                  <a:pt x="2072" y="17525"/>
                                  <a:pt x="2088" y="17471"/>
                                </a:cubicBezTo>
                                <a:cubicBezTo>
                                  <a:pt x="2100" y="17435"/>
                                  <a:pt x="2096" y="17411"/>
                                  <a:pt x="2096" y="17408"/>
                                </a:cubicBezTo>
                                <a:cubicBezTo>
                                  <a:pt x="2084" y="17309"/>
                                  <a:pt x="1992" y="17240"/>
                                  <a:pt x="1877" y="17240"/>
                                </a:cubicBezTo>
                                <a:cubicBezTo>
                                  <a:pt x="1801" y="17240"/>
                                  <a:pt x="1730" y="17270"/>
                                  <a:pt x="1690" y="17321"/>
                                </a:cubicBezTo>
                                <a:cubicBezTo>
                                  <a:pt x="1650" y="17270"/>
                                  <a:pt x="1583" y="17240"/>
                                  <a:pt x="1507" y="17240"/>
                                </a:cubicBezTo>
                                <a:cubicBezTo>
                                  <a:pt x="1392" y="17240"/>
                                  <a:pt x="1300" y="17312"/>
                                  <a:pt x="1288" y="17408"/>
                                </a:cubicBezTo>
                                <a:cubicBezTo>
                                  <a:pt x="1288" y="17411"/>
                                  <a:pt x="1284" y="17435"/>
                                  <a:pt x="1296" y="17471"/>
                                </a:cubicBezTo>
                                <a:cubicBezTo>
                                  <a:pt x="1312" y="17525"/>
                                  <a:pt x="1352" y="17573"/>
                                  <a:pt x="1408" y="17612"/>
                                </a:cubicBezTo>
                                <a:lnTo>
                                  <a:pt x="1690" y="17804"/>
                                </a:lnTo>
                                <a:lnTo>
                                  <a:pt x="1976" y="17612"/>
                                </a:lnTo>
                                <a:close/>
                                <a:moveTo>
                                  <a:pt x="620" y="18162"/>
                                </a:moveTo>
                                <a:cubicBezTo>
                                  <a:pt x="620" y="18165"/>
                                  <a:pt x="616" y="18189"/>
                                  <a:pt x="628" y="18225"/>
                                </a:cubicBezTo>
                                <a:cubicBezTo>
                                  <a:pt x="644" y="18279"/>
                                  <a:pt x="684" y="18327"/>
                                  <a:pt x="740" y="18366"/>
                                </a:cubicBezTo>
                                <a:lnTo>
                                  <a:pt x="1022" y="18558"/>
                                </a:lnTo>
                                <a:lnTo>
                                  <a:pt x="1308" y="18366"/>
                                </a:lnTo>
                                <a:cubicBezTo>
                                  <a:pt x="1364" y="18327"/>
                                  <a:pt x="1404" y="18279"/>
                                  <a:pt x="1420" y="18225"/>
                                </a:cubicBezTo>
                                <a:cubicBezTo>
                                  <a:pt x="1432" y="18189"/>
                                  <a:pt x="1428" y="18165"/>
                                  <a:pt x="1428" y="18162"/>
                                </a:cubicBezTo>
                                <a:cubicBezTo>
                                  <a:pt x="1416" y="18063"/>
                                  <a:pt x="1324" y="17994"/>
                                  <a:pt x="1209" y="17994"/>
                                </a:cubicBezTo>
                                <a:cubicBezTo>
                                  <a:pt x="1133" y="17994"/>
                                  <a:pt x="1062" y="18024"/>
                                  <a:pt x="1022" y="18075"/>
                                </a:cubicBezTo>
                                <a:cubicBezTo>
                                  <a:pt x="982" y="18024"/>
                                  <a:pt x="915" y="17994"/>
                                  <a:pt x="839" y="17994"/>
                                </a:cubicBezTo>
                                <a:cubicBezTo>
                                  <a:pt x="724" y="17994"/>
                                  <a:pt x="632" y="18063"/>
                                  <a:pt x="620" y="18162"/>
                                </a:cubicBezTo>
                                <a:close/>
                                <a:moveTo>
                                  <a:pt x="2111" y="18369"/>
                                </a:moveTo>
                                <a:lnTo>
                                  <a:pt x="2394" y="18561"/>
                                </a:lnTo>
                                <a:lnTo>
                                  <a:pt x="2680" y="18369"/>
                                </a:lnTo>
                                <a:cubicBezTo>
                                  <a:pt x="2736" y="18330"/>
                                  <a:pt x="2776" y="18282"/>
                                  <a:pt x="2791" y="18228"/>
                                </a:cubicBezTo>
                                <a:cubicBezTo>
                                  <a:pt x="2803" y="18192"/>
                                  <a:pt x="2799" y="18168"/>
                                  <a:pt x="2799" y="18165"/>
                                </a:cubicBezTo>
                                <a:cubicBezTo>
                                  <a:pt x="2787" y="18066"/>
                                  <a:pt x="2696" y="17997"/>
                                  <a:pt x="2581" y="17997"/>
                                </a:cubicBezTo>
                                <a:cubicBezTo>
                                  <a:pt x="2505" y="17997"/>
                                  <a:pt x="2434" y="18027"/>
                                  <a:pt x="2394" y="18078"/>
                                </a:cubicBezTo>
                                <a:cubicBezTo>
                                  <a:pt x="2354" y="18027"/>
                                  <a:pt x="2286" y="17997"/>
                                  <a:pt x="2211" y="17997"/>
                                </a:cubicBezTo>
                                <a:cubicBezTo>
                                  <a:pt x="2096" y="17997"/>
                                  <a:pt x="2004" y="18069"/>
                                  <a:pt x="1992" y="18165"/>
                                </a:cubicBezTo>
                                <a:cubicBezTo>
                                  <a:pt x="1992" y="18168"/>
                                  <a:pt x="1988" y="18192"/>
                                  <a:pt x="2000" y="18228"/>
                                </a:cubicBezTo>
                                <a:cubicBezTo>
                                  <a:pt x="2016" y="18279"/>
                                  <a:pt x="2052" y="18330"/>
                                  <a:pt x="2111" y="18369"/>
                                </a:cubicBezTo>
                                <a:close/>
                                <a:moveTo>
                                  <a:pt x="1022" y="3865"/>
                                </a:moveTo>
                                <a:cubicBezTo>
                                  <a:pt x="982" y="3814"/>
                                  <a:pt x="915" y="3784"/>
                                  <a:pt x="839" y="3784"/>
                                </a:cubicBezTo>
                                <a:cubicBezTo>
                                  <a:pt x="724" y="3784"/>
                                  <a:pt x="632" y="3856"/>
                                  <a:pt x="620" y="3952"/>
                                </a:cubicBezTo>
                                <a:cubicBezTo>
                                  <a:pt x="620" y="3955"/>
                                  <a:pt x="616" y="3979"/>
                                  <a:pt x="628" y="4015"/>
                                </a:cubicBezTo>
                                <a:cubicBezTo>
                                  <a:pt x="644" y="4069"/>
                                  <a:pt x="684" y="4117"/>
                                  <a:pt x="740" y="4156"/>
                                </a:cubicBezTo>
                                <a:lnTo>
                                  <a:pt x="1022" y="4348"/>
                                </a:lnTo>
                                <a:lnTo>
                                  <a:pt x="1308" y="4156"/>
                                </a:lnTo>
                                <a:cubicBezTo>
                                  <a:pt x="1364" y="4117"/>
                                  <a:pt x="1404" y="4069"/>
                                  <a:pt x="1420" y="4015"/>
                                </a:cubicBezTo>
                                <a:cubicBezTo>
                                  <a:pt x="1432" y="3979"/>
                                  <a:pt x="1428" y="3955"/>
                                  <a:pt x="1428" y="3952"/>
                                </a:cubicBezTo>
                                <a:cubicBezTo>
                                  <a:pt x="1416" y="3853"/>
                                  <a:pt x="1324" y="3784"/>
                                  <a:pt x="1209" y="3784"/>
                                </a:cubicBezTo>
                                <a:cubicBezTo>
                                  <a:pt x="1133" y="3784"/>
                                  <a:pt x="1062" y="3814"/>
                                  <a:pt x="1022" y="3865"/>
                                </a:cubicBezTo>
                                <a:close/>
                                <a:moveTo>
                                  <a:pt x="4617" y="17612"/>
                                </a:moveTo>
                                <a:cubicBezTo>
                                  <a:pt x="4672" y="17573"/>
                                  <a:pt x="4712" y="17525"/>
                                  <a:pt x="4728" y="17471"/>
                                </a:cubicBezTo>
                                <a:cubicBezTo>
                                  <a:pt x="4740" y="17435"/>
                                  <a:pt x="4736" y="17411"/>
                                  <a:pt x="4736" y="17408"/>
                                </a:cubicBezTo>
                                <a:cubicBezTo>
                                  <a:pt x="4724" y="17309"/>
                                  <a:pt x="4633" y="17240"/>
                                  <a:pt x="4517" y="17240"/>
                                </a:cubicBezTo>
                                <a:cubicBezTo>
                                  <a:pt x="4442" y="17240"/>
                                  <a:pt x="4370" y="17270"/>
                                  <a:pt x="4330" y="17321"/>
                                </a:cubicBezTo>
                                <a:cubicBezTo>
                                  <a:pt x="4291" y="17270"/>
                                  <a:pt x="4223" y="17240"/>
                                  <a:pt x="4147" y="17240"/>
                                </a:cubicBezTo>
                                <a:cubicBezTo>
                                  <a:pt x="4032" y="17240"/>
                                  <a:pt x="3941" y="17312"/>
                                  <a:pt x="3929" y="17408"/>
                                </a:cubicBezTo>
                                <a:cubicBezTo>
                                  <a:pt x="3929" y="17411"/>
                                  <a:pt x="3925" y="17435"/>
                                  <a:pt x="3937" y="17471"/>
                                </a:cubicBezTo>
                                <a:cubicBezTo>
                                  <a:pt x="3953" y="17525"/>
                                  <a:pt x="3992" y="17573"/>
                                  <a:pt x="4048" y="17612"/>
                                </a:cubicBezTo>
                                <a:lnTo>
                                  <a:pt x="4330" y="17804"/>
                                </a:lnTo>
                                <a:lnTo>
                                  <a:pt x="4617" y="17612"/>
                                </a:lnTo>
                                <a:close/>
                                <a:moveTo>
                                  <a:pt x="3344" y="17612"/>
                                </a:moveTo>
                                <a:cubicBezTo>
                                  <a:pt x="3400" y="17573"/>
                                  <a:pt x="3440" y="17525"/>
                                  <a:pt x="3456" y="17471"/>
                                </a:cubicBezTo>
                                <a:cubicBezTo>
                                  <a:pt x="3467" y="17435"/>
                                  <a:pt x="3463" y="17411"/>
                                  <a:pt x="3463" y="17408"/>
                                </a:cubicBezTo>
                                <a:cubicBezTo>
                                  <a:pt x="3452" y="17309"/>
                                  <a:pt x="3360" y="17240"/>
                                  <a:pt x="3245" y="17240"/>
                                </a:cubicBezTo>
                                <a:cubicBezTo>
                                  <a:pt x="3169" y="17240"/>
                                  <a:pt x="3098" y="17270"/>
                                  <a:pt x="3058" y="17321"/>
                                </a:cubicBezTo>
                                <a:cubicBezTo>
                                  <a:pt x="3018" y="17270"/>
                                  <a:pt x="2951" y="17240"/>
                                  <a:pt x="2875" y="17240"/>
                                </a:cubicBezTo>
                                <a:cubicBezTo>
                                  <a:pt x="2760" y="17240"/>
                                  <a:pt x="2668" y="17312"/>
                                  <a:pt x="2656" y="17408"/>
                                </a:cubicBezTo>
                                <a:cubicBezTo>
                                  <a:pt x="2656" y="17411"/>
                                  <a:pt x="2652" y="17435"/>
                                  <a:pt x="2664" y="17471"/>
                                </a:cubicBezTo>
                                <a:cubicBezTo>
                                  <a:pt x="2680" y="17525"/>
                                  <a:pt x="2720" y="17573"/>
                                  <a:pt x="2776" y="17612"/>
                                </a:cubicBezTo>
                                <a:lnTo>
                                  <a:pt x="3058" y="17804"/>
                                </a:lnTo>
                                <a:lnTo>
                                  <a:pt x="3344" y="17612"/>
                                </a:lnTo>
                                <a:close/>
                                <a:moveTo>
                                  <a:pt x="3380" y="18369"/>
                                </a:moveTo>
                                <a:lnTo>
                                  <a:pt x="3662" y="18561"/>
                                </a:lnTo>
                                <a:lnTo>
                                  <a:pt x="3949" y="18369"/>
                                </a:lnTo>
                                <a:cubicBezTo>
                                  <a:pt x="4004" y="18330"/>
                                  <a:pt x="4044" y="18282"/>
                                  <a:pt x="4060" y="18228"/>
                                </a:cubicBezTo>
                                <a:cubicBezTo>
                                  <a:pt x="4072" y="18192"/>
                                  <a:pt x="4068" y="18168"/>
                                  <a:pt x="4068" y="18165"/>
                                </a:cubicBezTo>
                                <a:cubicBezTo>
                                  <a:pt x="4056" y="18066"/>
                                  <a:pt x="3965" y="17997"/>
                                  <a:pt x="3849" y="17997"/>
                                </a:cubicBezTo>
                                <a:cubicBezTo>
                                  <a:pt x="3774" y="17997"/>
                                  <a:pt x="3702" y="18027"/>
                                  <a:pt x="3662" y="18078"/>
                                </a:cubicBezTo>
                                <a:cubicBezTo>
                                  <a:pt x="3623" y="18027"/>
                                  <a:pt x="3555" y="17997"/>
                                  <a:pt x="3479" y="17997"/>
                                </a:cubicBezTo>
                                <a:cubicBezTo>
                                  <a:pt x="3364" y="17997"/>
                                  <a:pt x="3273" y="18069"/>
                                  <a:pt x="3261" y="18165"/>
                                </a:cubicBezTo>
                                <a:cubicBezTo>
                                  <a:pt x="3261" y="18168"/>
                                  <a:pt x="3257" y="18192"/>
                                  <a:pt x="3269" y="18228"/>
                                </a:cubicBezTo>
                                <a:cubicBezTo>
                                  <a:pt x="3285" y="18279"/>
                                  <a:pt x="3324" y="18330"/>
                                  <a:pt x="3380" y="18369"/>
                                </a:cubicBezTo>
                                <a:close/>
                                <a:moveTo>
                                  <a:pt x="620" y="14999"/>
                                </a:moveTo>
                                <a:cubicBezTo>
                                  <a:pt x="620" y="15002"/>
                                  <a:pt x="616" y="15026"/>
                                  <a:pt x="628" y="15062"/>
                                </a:cubicBezTo>
                                <a:cubicBezTo>
                                  <a:pt x="644" y="15116"/>
                                  <a:pt x="684" y="15164"/>
                                  <a:pt x="740" y="15203"/>
                                </a:cubicBezTo>
                                <a:lnTo>
                                  <a:pt x="1022" y="15395"/>
                                </a:lnTo>
                                <a:lnTo>
                                  <a:pt x="1308" y="15203"/>
                                </a:lnTo>
                                <a:cubicBezTo>
                                  <a:pt x="1364" y="15164"/>
                                  <a:pt x="1404" y="15116"/>
                                  <a:pt x="1420" y="15062"/>
                                </a:cubicBezTo>
                                <a:cubicBezTo>
                                  <a:pt x="1432" y="15026"/>
                                  <a:pt x="1428" y="15002"/>
                                  <a:pt x="1428" y="14999"/>
                                </a:cubicBezTo>
                                <a:cubicBezTo>
                                  <a:pt x="1416" y="14900"/>
                                  <a:pt x="1324" y="14831"/>
                                  <a:pt x="1209" y="14831"/>
                                </a:cubicBezTo>
                                <a:cubicBezTo>
                                  <a:pt x="1133" y="14831"/>
                                  <a:pt x="1062" y="14861"/>
                                  <a:pt x="1022" y="14912"/>
                                </a:cubicBezTo>
                                <a:cubicBezTo>
                                  <a:pt x="982" y="14861"/>
                                  <a:pt x="915" y="14831"/>
                                  <a:pt x="839" y="14831"/>
                                </a:cubicBezTo>
                                <a:cubicBezTo>
                                  <a:pt x="724" y="14831"/>
                                  <a:pt x="632" y="14903"/>
                                  <a:pt x="620" y="14999"/>
                                </a:cubicBezTo>
                                <a:close/>
                                <a:moveTo>
                                  <a:pt x="620" y="7114"/>
                                </a:moveTo>
                                <a:cubicBezTo>
                                  <a:pt x="620" y="7117"/>
                                  <a:pt x="616" y="7141"/>
                                  <a:pt x="628" y="7177"/>
                                </a:cubicBezTo>
                                <a:cubicBezTo>
                                  <a:pt x="644" y="7231"/>
                                  <a:pt x="684" y="7279"/>
                                  <a:pt x="740" y="7318"/>
                                </a:cubicBezTo>
                                <a:lnTo>
                                  <a:pt x="1022" y="7510"/>
                                </a:lnTo>
                                <a:lnTo>
                                  <a:pt x="1308" y="7318"/>
                                </a:lnTo>
                                <a:cubicBezTo>
                                  <a:pt x="1364" y="7279"/>
                                  <a:pt x="1404" y="7231"/>
                                  <a:pt x="1420" y="7177"/>
                                </a:cubicBezTo>
                                <a:cubicBezTo>
                                  <a:pt x="1432" y="7141"/>
                                  <a:pt x="1428" y="7117"/>
                                  <a:pt x="1428" y="7114"/>
                                </a:cubicBezTo>
                                <a:cubicBezTo>
                                  <a:pt x="1416" y="7015"/>
                                  <a:pt x="1324" y="6946"/>
                                  <a:pt x="1209" y="6946"/>
                                </a:cubicBezTo>
                                <a:cubicBezTo>
                                  <a:pt x="1133" y="6946"/>
                                  <a:pt x="1062" y="6976"/>
                                  <a:pt x="1022" y="7027"/>
                                </a:cubicBezTo>
                                <a:cubicBezTo>
                                  <a:pt x="982" y="6976"/>
                                  <a:pt x="915" y="6946"/>
                                  <a:pt x="839" y="6946"/>
                                </a:cubicBezTo>
                                <a:cubicBezTo>
                                  <a:pt x="724" y="6943"/>
                                  <a:pt x="632" y="7015"/>
                                  <a:pt x="620" y="7114"/>
                                </a:cubicBezTo>
                                <a:close/>
                                <a:moveTo>
                                  <a:pt x="620" y="5533"/>
                                </a:moveTo>
                                <a:cubicBezTo>
                                  <a:pt x="620" y="5536"/>
                                  <a:pt x="616" y="5560"/>
                                  <a:pt x="628" y="5596"/>
                                </a:cubicBezTo>
                                <a:cubicBezTo>
                                  <a:pt x="644" y="5650"/>
                                  <a:pt x="684" y="5698"/>
                                  <a:pt x="740" y="5737"/>
                                </a:cubicBezTo>
                                <a:lnTo>
                                  <a:pt x="1022" y="5929"/>
                                </a:lnTo>
                                <a:lnTo>
                                  <a:pt x="1308" y="5737"/>
                                </a:lnTo>
                                <a:cubicBezTo>
                                  <a:pt x="1364" y="5698"/>
                                  <a:pt x="1404" y="5650"/>
                                  <a:pt x="1420" y="5596"/>
                                </a:cubicBezTo>
                                <a:cubicBezTo>
                                  <a:pt x="1432" y="5560"/>
                                  <a:pt x="1428" y="5536"/>
                                  <a:pt x="1428" y="5533"/>
                                </a:cubicBezTo>
                                <a:cubicBezTo>
                                  <a:pt x="1416" y="5434"/>
                                  <a:pt x="1324" y="5365"/>
                                  <a:pt x="1209" y="5365"/>
                                </a:cubicBezTo>
                                <a:cubicBezTo>
                                  <a:pt x="1133" y="5365"/>
                                  <a:pt x="1062" y="5395"/>
                                  <a:pt x="1022" y="5446"/>
                                </a:cubicBezTo>
                                <a:cubicBezTo>
                                  <a:pt x="982" y="5395"/>
                                  <a:pt x="915" y="5365"/>
                                  <a:pt x="839" y="5365"/>
                                </a:cubicBezTo>
                                <a:cubicBezTo>
                                  <a:pt x="724" y="5362"/>
                                  <a:pt x="632" y="5434"/>
                                  <a:pt x="620" y="5533"/>
                                </a:cubicBezTo>
                                <a:close/>
                                <a:moveTo>
                                  <a:pt x="620" y="8695"/>
                                </a:moveTo>
                                <a:cubicBezTo>
                                  <a:pt x="620" y="8698"/>
                                  <a:pt x="616" y="8722"/>
                                  <a:pt x="628" y="8758"/>
                                </a:cubicBezTo>
                                <a:cubicBezTo>
                                  <a:pt x="644" y="8812"/>
                                  <a:pt x="684" y="8860"/>
                                  <a:pt x="740" y="8899"/>
                                </a:cubicBezTo>
                                <a:lnTo>
                                  <a:pt x="1022" y="9091"/>
                                </a:lnTo>
                                <a:lnTo>
                                  <a:pt x="1308" y="8899"/>
                                </a:lnTo>
                                <a:cubicBezTo>
                                  <a:pt x="1364" y="8860"/>
                                  <a:pt x="1404" y="8812"/>
                                  <a:pt x="1420" y="8758"/>
                                </a:cubicBezTo>
                                <a:cubicBezTo>
                                  <a:pt x="1432" y="8722"/>
                                  <a:pt x="1428" y="8698"/>
                                  <a:pt x="1428" y="8695"/>
                                </a:cubicBezTo>
                                <a:cubicBezTo>
                                  <a:pt x="1416" y="8596"/>
                                  <a:pt x="1324" y="8527"/>
                                  <a:pt x="1209" y="8527"/>
                                </a:cubicBezTo>
                                <a:cubicBezTo>
                                  <a:pt x="1133" y="8527"/>
                                  <a:pt x="1062" y="8557"/>
                                  <a:pt x="1022" y="8608"/>
                                </a:cubicBezTo>
                                <a:cubicBezTo>
                                  <a:pt x="982" y="8557"/>
                                  <a:pt x="915" y="8527"/>
                                  <a:pt x="839" y="8527"/>
                                </a:cubicBezTo>
                                <a:cubicBezTo>
                                  <a:pt x="724" y="8524"/>
                                  <a:pt x="632" y="8596"/>
                                  <a:pt x="620" y="8695"/>
                                </a:cubicBezTo>
                                <a:close/>
                                <a:moveTo>
                                  <a:pt x="620" y="10258"/>
                                </a:moveTo>
                                <a:cubicBezTo>
                                  <a:pt x="620" y="10261"/>
                                  <a:pt x="616" y="10285"/>
                                  <a:pt x="628" y="10321"/>
                                </a:cubicBezTo>
                                <a:cubicBezTo>
                                  <a:pt x="644" y="10375"/>
                                  <a:pt x="684" y="10423"/>
                                  <a:pt x="740" y="10462"/>
                                </a:cubicBezTo>
                                <a:lnTo>
                                  <a:pt x="1022" y="10654"/>
                                </a:lnTo>
                                <a:lnTo>
                                  <a:pt x="1308" y="10462"/>
                                </a:lnTo>
                                <a:cubicBezTo>
                                  <a:pt x="1364" y="10423"/>
                                  <a:pt x="1404" y="10375"/>
                                  <a:pt x="1420" y="10321"/>
                                </a:cubicBezTo>
                                <a:cubicBezTo>
                                  <a:pt x="1432" y="10285"/>
                                  <a:pt x="1428" y="10261"/>
                                  <a:pt x="1428" y="10258"/>
                                </a:cubicBezTo>
                                <a:cubicBezTo>
                                  <a:pt x="1416" y="10159"/>
                                  <a:pt x="1324" y="10090"/>
                                  <a:pt x="1209" y="10090"/>
                                </a:cubicBezTo>
                                <a:cubicBezTo>
                                  <a:pt x="1133" y="10090"/>
                                  <a:pt x="1062" y="10120"/>
                                  <a:pt x="1022" y="10171"/>
                                </a:cubicBezTo>
                                <a:cubicBezTo>
                                  <a:pt x="982" y="10120"/>
                                  <a:pt x="915" y="10090"/>
                                  <a:pt x="839" y="10090"/>
                                </a:cubicBezTo>
                                <a:cubicBezTo>
                                  <a:pt x="724" y="10090"/>
                                  <a:pt x="632" y="10159"/>
                                  <a:pt x="620" y="10258"/>
                                </a:cubicBezTo>
                                <a:close/>
                                <a:moveTo>
                                  <a:pt x="620" y="11840"/>
                                </a:moveTo>
                                <a:cubicBezTo>
                                  <a:pt x="620" y="11843"/>
                                  <a:pt x="616" y="11867"/>
                                  <a:pt x="628" y="11903"/>
                                </a:cubicBezTo>
                                <a:cubicBezTo>
                                  <a:pt x="644" y="11957"/>
                                  <a:pt x="684" y="12005"/>
                                  <a:pt x="740" y="12044"/>
                                </a:cubicBezTo>
                                <a:lnTo>
                                  <a:pt x="1022" y="12236"/>
                                </a:lnTo>
                                <a:lnTo>
                                  <a:pt x="1308" y="12044"/>
                                </a:lnTo>
                                <a:cubicBezTo>
                                  <a:pt x="1364" y="12005"/>
                                  <a:pt x="1404" y="11957"/>
                                  <a:pt x="1420" y="11903"/>
                                </a:cubicBezTo>
                                <a:cubicBezTo>
                                  <a:pt x="1432" y="11867"/>
                                  <a:pt x="1428" y="11843"/>
                                  <a:pt x="1428" y="11840"/>
                                </a:cubicBezTo>
                                <a:cubicBezTo>
                                  <a:pt x="1416" y="11741"/>
                                  <a:pt x="1324" y="11672"/>
                                  <a:pt x="1209" y="11672"/>
                                </a:cubicBezTo>
                                <a:cubicBezTo>
                                  <a:pt x="1133" y="11672"/>
                                  <a:pt x="1062" y="11702"/>
                                  <a:pt x="1022" y="11753"/>
                                </a:cubicBezTo>
                                <a:cubicBezTo>
                                  <a:pt x="982" y="11702"/>
                                  <a:pt x="915" y="11672"/>
                                  <a:pt x="839" y="11672"/>
                                </a:cubicBezTo>
                                <a:cubicBezTo>
                                  <a:pt x="724" y="11669"/>
                                  <a:pt x="632" y="11741"/>
                                  <a:pt x="620" y="11840"/>
                                </a:cubicBezTo>
                                <a:close/>
                                <a:moveTo>
                                  <a:pt x="620" y="13421"/>
                                </a:moveTo>
                                <a:cubicBezTo>
                                  <a:pt x="620" y="13424"/>
                                  <a:pt x="616" y="13448"/>
                                  <a:pt x="628" y="13484"/>
                                </a:cubicBezTo>
                                <a:cubicBezTo>
                                  <a:pt x="644" y="13538"/>
                                  <a:pt x="684" y="13586"/>
                                  <a:pt x="740" y="13625"/>
                                </a:cubicBezTo>
                                <a:lnTo>
                                  <a:pt x="1022" y="13817"/>
                                </a:lnTo>
                                <a:lnTo>
                                  <a:pt x="1308" y="13625"/>
                                </a:lnTo>
                                <a:cubicBezTo>
                                  <a:pt x="1364" y="13586"/>
                                  <a:pt x="1404" y="13538"/>
                                  <a:pt x="1420" y="13484"/>
                                </a:cubicBezTo>
                                <a:cubicBezTo>
                                  <a:pt x="1432" y="13448"/>
                                  <a:pt x="1428" y="13424"/>
                                  <a:pt x="1428" y="13421"/>
                                </a:cubicBezTo>
                                <a:cubicBezTo>
                                  <a:pt x="1416" y="13322"/>
                                  <a:pt x="1324" y="13253"/>
                                  <a:pt x="1209" y="13253"/>
                                </a:cubicBezTo>
                                <a:cubicBezTo>
                                  <a:pt x="1133" y="13253"/>
                                  <a:pt x="1062" y="13283"/>
                                  <a:pt x="1022" y="13334"/>
                                </a:cubicBezTo>
                                <a:cubicBezTo>
                                  <a:pt x="982" y="13283"/>
                                  <a:pt x="915" y="13253"/>
                                  <a:pt x="839" y="13253"/>
                                </a:cubicBezTo>
                                <a:cubicBezTo>
                                  <a:pt x="724" y="13250"/>
                                  <a:pt x="632" y="13322"/>
                                  <a:pt x="620" y="13421"/>
                                </a:cubicBezTo>
                                <a:close/>
                                <a:moveTo>
                                  <a:pt x="14232" y="2283"/>
                                </a:moveTo>
                                <a:cubicBezTo>
                                  <a:pt x="14192" y="2232"/>
                                  <a:pt x="14124" y="2202"/>
                                  <a:pt x="14049" y="2202"/>
                                </a:cubicBezTo>
                                <a:cubicBezTo>
                                  <a:pt x="13933" y="2202"/>
                                  <a:pt x="13842" y="2274"/>
                                  <a:pt x="13830" y="2370"/>
                                </a:cubicBezTo>
                                <a:cubicBezTo>
                                  <a:pt x="13830" y="2373"/>
                                  <a:pt x="13826" y="2397"/>
                                  <a:pt x="13838" y="2433"/>
                                </a:cubicBezTo>
                                <a:cubicBezTo>
                                  <a:pt x="13854" y="2487"/>
                                  <a:pt x="13894" y="2535"/>
                                  <a:pt x="13949" y="2574"/>
                                </a:cubicBezTo>
                                <a:lnTo>
                                  <a:pt x="14232" y="2766"/>
                                </a:lnTo>
                                <a:lnTo>
                                  <a:pt x="14518" y="2574"/>
                                </a:lnTo>
                                <a:cubicBezTo>
                                  <a:pt x="14574" y="2535"/>
                                  <a:pt x="14613" y="2487"/>
                                  <a:pt x="14629" y="2433"/>
                                </a:cubicBezTo>
                                <a:cubicBezTo>
                                  <a:pt x="14641" y="2397"/>
                                  <a:pt x="14637" y="2373"/>
                                  <a:pt x="14637" y="2370"/>
                                </a:cubicBezTo>
                                <a:cubicBezTo>
                                  <a:pt x="14625" y="2271"/>
                                  <a:pt x="14534" y="2202"/>
                                  <a:pt x="14419" y="2202"/>
                                </a:cubicBezTo>
                                <a:cubicBezTo>
                                  <a:pt x="14343" y="2202"/>
                                  <a:pt x="14271" y="2232"/>
                                  <a:pt x="14232" y="2283"/>
                                </a:cubicBezTo>
                                <a:close/>
                                <a:moveTo>
                                  <a:pt x="16" y="11084"/>
                                </a:moveTo>
                                <a:cubicBezTo>
                                  <a:pt x="16" y="11087"/>
                                  <a:pt x="12" y="11111"/>
                                  <a:pt x="24" y="11147"/>
                                </a:cubicBezTo>
                                <a:cubicBezTo>
                                  <a:pt x="40" y="11201"/>
                                  <a:pt x="80" y="11249"/>
                                  <a:pt x="135" y="11288"/>
                                </a:cubicBezTo>
                                <a:lnTo>
                                  <a:pt x="418" y="11480"/>
                                </a:lnTo>
                                <a:lnTo>
                                  <a:pt x="704" y="11288"/>
                                </a:lnTo>
                                <a:cubicBezTo>
                                  <a:pt x="759" y="11249"/>
                                  <a:pt x="799" y="11201"/>
                                  <a:pt x="815" y="11147"/>
                                </a:cubicBezTo>
                                <a:cubicBezTo>
                                  <a:pt x="827" y="11111"/>
                                  <a:pt x="823" y="11087"/>
                                  <a:pt x="823" y="11084"/>
                                </a:cubicBezTo>
                                <a:cubicBezTo>
                                  <a:pt x="811" y="10985"/>
                                  <a:pt x="720" y="10916"/>
                                  <a:pt x="604" y="10916"/>
                                </a:cubicBezTo>
                                <a:cubicBezTo>
                                  <a:pt x="529" y="10916"/>
                                  <a:pt x="457" y="10946"/>
                                  <a:pt x="418" y="10997"/>
                                </a:cubicBezTo>
                                <a:cubicBezTo>
                                  <a:pt x="378" y="10946"/>
                                  <a:pt x="310" y="10916"/>
                                  <a:pt x="235" y="10916"/>
                                </a:cubicBezTo>
                                <a:cubicBezTo>
                                  <a:pt x="119" y="10916"/>
                                  <a:pt x="28" y="10988"/>
                                  <a:pt x="16" y="11084"/>
                                </a:cubicBezTo>
                                <a:close/>
                                <a:moveTo>
                                  <a:pt x="16" y="18987"/>
                                </a:moveTo>
                                <a:cubicBezTo>
                                  <a:pt x="16" y="18990"/>
                                  <a:pt x="12" y="19014"/>
                                  <a:pt x="24" y="19050"/>
                                </a:cubicBezTo>
                                <a:cubicBezTo>
                                  <a:pt x="40" y="19104"/>
                                  <a:pt x="80" y="19152"/>
                                  <a:pt x="135" y="19191"/>
                                </a:cubicBezTo>
                                <a:lnTo>
                                  <a:pt x="418" y="19383"/>
                                </a:lnTo>
                                <a:lnTo>
                                  <a:pt x="704" y="19191"/>
                                </a:lnTo>
                                <a:cubicBezTo>
                                  <a:pt x="759" y="19152"/>
                                  <a:pt x="799" y="19104"/>
                                  <a:pt x="815" y="19050"/>
                                </a:cubicBezTo>
                                <a:cubicBezTo>
                                  <a:pt x="827" y="19014"/>
                                  <a:pt x="823" y="18990"/>
                                  <a:pt x="823" y="18987"/>
                                </a:cubicBezTo>
                                <a:cubicBezTo>
                                  <a:pt x="811" y="18888"/>
                                  <a:pt x="720" y="18819"/>
                                  <a:pt x="604" y="18819"/>
                                </a:cubicBezTo>
                                <a:cubicBezTo>
                                  <a:pt x="529" y="18819"/>
                                  <a:pt x="457" y="18849"/>
                                  <a:pt x="418" y="18900"/>
                                </a:cubicBezTo>
                                <a:cubicBezTo>
                                  <a:pt x="378" y="18849"/>
                                  <a:pt x="310" y="18819"/>
                                  <a:pt x="235" y="18819"/>
                                </a:cubicBezTo>
                                <a:cubicBezTo>
                                  <a:pt x="119" y="18819"/>
                                  <a:pt x="28" y="18891"/>
                                  <a:pt x="16" y="18987"/>
                                </a:cubicBezTo>
                                <a:close/>
                                <a:moveTo>
                                  <a:pt x="16" y="12665"/>
                                </a:moveTo>
                                <a:cubicBezTo>
                                  <a:pt x="16" y="12668"/>
                                  <a:pt x="12" y="12692"/>
                                  <a:pt x="24" y="12728"/>
                                </a:cubicBezTo>
                                <a:cubicBezTo>
                                  <a:pt x="40" y="12782"/>
                                  <a:pt x="80" y="12830"/>
                                  <a:pt x="135" y="12869"/>
                                </a:cubicBezTo>
                                <a:lnTo>
                                  <a:pt x="418" y="13061"/>
                                </a:lnTo>
                                <a:lnTo>
                                  <a:pt x="704" y="12869"/>
                                </a:lnTo>
                                <a:cubicBezTo>
                                  <a:pt x="759" y="12830"/>
                                  <a:pt x="799" y="12782"/>
                                  <a:pt x="815" y="12728"/>
                                </a:cubicBezTo>
                                <a:cubicBezTo>
                                  <a:pt x="827" y="12692"/>
                                  <a:pt x="823" y="12668"/>
                                  <a:pt x="823" y="12665"/>
                                </a:cubicBezTo>
                                <a:cubicBezTo>
                                  <a:pt x="811" y="12566"/>
                                  <a:pt x="720" y="12497"/>
                                  <a:pt x="604" y="12497"/>
                                </a:cubicBezTo>
                                <a:cubicBezTo>
                                  <a:pt x="529" y="12497"/>
                                  <a:pt x="457" y="12527"/>
                                  <a:pt x="418" y="12578"/>
                                </a:cubicBezTo>
                                <a:cubicBezTo>
                                  <a:pt x="378" y="12527"/>
                                  <a:pt x="310" y="12497"/>
                                  <a:pt x="235" y="12497"/>
                                </a:cubicBezTo>
                                <a:cubicBezTo>
                                  <a:pt x="119" y="12497"/>
                                  <a:pt x="28" y="12566"/>
                                  <a:pt x="16" y="12665"/>
                                </a:cubicBezTo>
                                <a:close/>
                                <a:moveTo>
                                  <a:pt x="16" y="15827"/>
                                </a:moveTo>
                                <a:cubicBezTo>
                                  <a:pt x="16" y="15830"/>
                                  <a:pt x="12" y="15854"/>
                                  <a:pt x="24" y="15890"/>
                                </a:cubicBezTo>
                                <a:cubicBezTo>
                                  <a:pt x="40" y="15944"/>
                                  <a:pt x="80" y="15992"/>
                                  <a:pt x="135" y="16031"/>
                                </a:cubicBezTo>
                                <a:lnTo>
                                  <a:pt x="418" y="16223"/>
                                </a:lnTo>
                                <a:lnTo>
                                  <a:pt x="704" y="16031"/>
                                </a:lnTo>
                                <a:cubicBezTo>
                                  <a:pt x="759" y="15992"/>
                                  <a:pt x="799" y="15944"/>
                                  <a:pt x="815" y="15890"/>
                                </a:cubicBezTo>
                                <a:cubicBezTo>
                                  <a:pt x="827" y="15854"/>
                                  <a:pt x="823" y="15830"/>
                                  <a:pt x="823" y="15827"/>
                                </a:cubicBezTo>
                                <a:cubicBezTo>
                                  <a:pt x="811" y="15728"/>
                                  <a:pt x="720" y="15659"/>
                                  <a:pt x="604" y="15659"/>
                                </a:cubicBezTo>
                                <a:cubicBezTo>
                                  <a:pt x="529" y="15659"/>
                                  <a:pt x="457" y="15689"/>
                                  <a:pt x="418" y="15740"/>
                                </a:cubicBezTo>
                                <a:cubicBezTo>
                                  <a:pt x="378" y="15689"/>
                                  <a:pt x="310" y="15659"/>
                                  <a:pt x="235" y="15659"/>
                                </a:cubicBezTo>
                                <a:cubicBezTo>
                                  <a:pt x="119" y="15656"/>
                                  <a:pt x="28" y="15728"/>
                                  <a:pt x="16" y="15827"/>
                                </a:cubicBezTo>
                                <a:close/>
                                <a:moveTo>
                                  <a:pt x="16" y="17408"/>
                                </a:moveTo>
                                <a:cubicBezTo>
                                  <a:pt x="16" y="17411"/>
                                  <a:pt x="12" y="17435"/>
                                  <a:pt x="24" y="17471"/>
                                </a:cubicBezTo>
                                <a:cubicBezTo>
                                  <a:pt x="40" y="17525"/>
                                  <a:pt x="80" y="17573"/>
                                  <a:pt x="135" y="17612"/>
                                </a:cubicBezTo>
                                <a:lnTo>
                                  <a:pt x="418" y="17804"/>
                                </a:lnTo>
                                <a:lnTo>
                                  <a:pt x="704" y="17612"/>
                                </a:lnTo>
                                <a:cubicBezTo>
                                  <a:pt x="759" y="17573"/>
                                  <a:pt x="799" y="17525"/>
                                  <a:pt x="815" y="17471"/>
                                </a:cubicBezTo>
                                <a:cubicBezTo>
                                  <a:pt x="827" y="17435"/>
                                  <a:pt x="823" y="17411"/>
                                  <a:pt x="823" y="17408"/>
                                </a:cubicBezTo>
                                <a:cubicBezTo>
                                  <a:pt x="811" y="17309"/>
                                  <a:pt x="720" y="17240"/>
                                  <a:pt x="604" y="17240"/>
                                </a:cubicBezTo>
                                <a:cubicBezTo>
                                  <a:pt x="529" y="17240"/>
                                  <a:pt x="457" y="17270"/>
                                  <a:pt x="418" y="17321"/>
                                </a:cubicBezTo>
                                <a:cubicBezTo>
                                  <a:pt x="378" y="17270"/>
                                  <a:pt x="310" y="17240"/>
                                  <a:pt x="235" y="17240"/>
                                </a:cubicBezTo>
                                <a:cubicBezTo>
                                  <a:pt x="119" y="17237"/>
                                  <a:pt x="28" y="17309"/>
                                  <a:pt x="16" y="17408"/>
                                </a:cubicBezTo>
                                <a:close/>
                                <a:moveTo>
                                  <a:pt x="16" y="7939"/>
                                </a:moveTo>
                                <a:cubicBezTo>
                                  <a:pt x="16" y="7942"/>
                                  <a:pt x="12" y="7966"/>
                                  <a:pt x="24" y="8002"/>
                                </a:cubicBezTo>
                                <a:cubicBezTo>
                                  <a:pt x="40" y="8056"/>
                                  <a:pt x="80" y="8104"/>
                                  <a:pt x="135" y="8143"/>
                                </a:cubicBezTo>
                                <a:lnTo>
                                  <a:pt x="418" y="8335"/>
                                </a:lnTo>
                                <a:lnTo>
                                  <a:pt x="704" y="8143"/>
                                </a:lnTo>
                                <a:cubicBezTo>
                                  <a:pt x="759" y="8104"/>
                                  <a:pt x="799" y="8056"/>
                                  <a:pt x="815" y="8002"/>
                                </a:cubicBezTo>
                                <a:cubicBezTo>
                                  <a:pt x="827" y="7966"/>
                                  <a:pt x="823" y="7942"/>
                                  <a:pt x="823" y="7939"/>
                                </a:cubicBezTo>
                                <a:cubicBezTo>
                                  <a:pt x="811" y="7840"/>
                                  <a:pt x="720" y="7771"/>
                                  <a:pt x="604" y="7771"/>
                                </a:cubicBezTo>
                                <a:cubicBezTo>
                                  <a:pt x="529" y="7771"/>
                                  <a:pt x="457" y="7801"/>
                                  <a:pt x="418" y="7852"/>
                                </a:cubicBezTo>
                                <a:cubicBezTo>
                                  <a:pt x="378" y="7801"/>
                                  <a:pt x="310" y="7771"/>
                                  <a:pt x="235" y="7771"/>
                                </a:cubicBezTo>
                                <a:cubicBezTo>
                                  <a:pt x="119" y="7771"/>
                                  <a:pt x="28" y="7840"/>
                                  <a:pt x="16" y="7939"/>
                                </a:cubicBezTo>
                                <a:close/>
                                <a:moveTo>
                                  <a:pt x="16" y="14246"/>
                                </a:moveTo>
                                <a:cubicBezTo>
                                  <a:pt x="16" y="14249"/>
                                  <a:pt x="12" y="14273"/>
                                  <a:pt x="24" y="14309"/>
                                </a:cubicBezTo>
                                <a:cubicBezTo>
                                  <a:pt x="40" y="14363"/>
                                  <a:pt x="80" y="14411"/>
                                  <a:pt x="135" y="14450"/>
                                </a:cubicBezTo>
                                <a:lnTo>
                                  <a:pt x="418" y="14642"/>
                                </a:lnTo>
                                <a:lnTo>
                                  <a:pt x="704" y="14450"/>
                                </a:lnTo>
                                <a:cubicBezTo>
                                  <a:pt x="759" y="14411"/>
                                  <a:pt x="799" y="14363"/>
                                  <a:pt x="815" y="14309"/>
                                </a:cubicBezTo>
                                <a:cubicBezTo>
                                  <a:pt x="827" y="14273"/>
                                  <a:pt x="823" y="14249"/>
                                  <a:pt x="823" y="14246"/>
                                </a:cubicBezTo>
                                <a:cubicBezTo>
                                  <a:pt x="811" y="14147"/>
                                  <a:pt x="720" y="14078"/>
                                  <a:pt x="604" y="14078"/>
                                </a:cubicBezTo>
                                <a:cubicBezTo>
                                  <a:pt x="529" y="14078"/>
                                  <a:pt x="457" y="14108"/>
                                  <a:pt x="418" y="14159"/>
                                </a:cubicBezTo>
                                <a:cubicBezTo>
                                  <a:pt x="378" y="14108"/>
                                  <a:pt x="310" y="14078"/>
                                  <a:pt x="235" y="14078"/>
                                </a:cubicBezTo>
                                <a:cubicBezTo>
                                  <a:pt x="119" y="14078"/>
                                  <a:pt x="28" y="14147"/>
                                  <a:pt x="16" y="14246"/>
                                </a:cubicBezTo>
                                <a:close/>
                                <a:moveTo>
                                  <a:pt x="2394" y="2283"/>
                                </a:moveTo>
                                <a:cubicBezTo>
                                  <a:pt x="2354" y="2232"/>
                                  <a:pt x="2286" y="2202"/>
                                  <a:pt x="2211" y="2202"/>
                                </a:cubicBezTo>
                                <a:cubicBezTo>
                                  <a:pt x="2096" y="2202"/>
                                  <a:pt x="2004" y="2274"/>
                                  <a:pt x="1992" y="2370"/>
                                </a:cubicBezTo>
                                <a:cubicBezTo>
                                  <a:pt x="1992" y="2373"/>
                                  <a:pt x="1988" y="2397"/>
                                  <a:pt x="2000" y="2433"/>
                                </a:cubicBezTo>
                                <a:cubicBezTo>
                                  <a:pt x="2016" y="2487"/>
                                  <a:pt x="2056" y="2535"/>
                                  <a:pt x="2111" y="2574"/>
                                </a:cubicBezTo>
                                <a:lnTo>
                                  <a:pt x="2394" y="2766"/>
                                </a:lnTo>
                                <a:lnTo>
                                  <a:pt x="2680" y="2574"/>
                                </a:lnTo>
                                <a:cubicBezTo>
                                  <a:pt x="2736" y="2535"/>
                                  <a:pt x="2776" y="2487"/>
                                  <a:pt x="2791" y="2433"/>
                                </a:cubicBezTo>
                                <a:cubicBezTo>
                                  <a:pt x="2803" y="2397"/>
                                  <a:pt x="2799" y="2373"/>
                                  <a:pt x="2799" y="2370"/>
                                </a:cubicBezTo>
                                <a:cubicBezTo>
                                  <a:pt x="2787" y="2271"/>
                                  <a:pt x="2696" y="2202"/>
                                  <a:pt x="2581" y="2202"/>
                                </a:cubicBezTo>
                                <a:cubicBezTo>
                                  <a:pt x="2501" y="2202"/>
                                  <a:pt x="2434" y="2232"/>
                                  <a:pt x="2394" y="2283"/>
                                </a:cubicBezTo>
                                <a:close/>
                                <a:moveTo>
                                  <a:pt x="1022" y="2283"/>
                                </a:moveTo>
                                <a:cubicBezTo>
                                  <a:pt x="982" y="2232"/>
                                  <a:pt x="915" y="2202"/>
                                  <a:pt x="839" y="2202"/>
                                </a:cubicBezTo>
                                <a:cubicBezTo>
                                  <a:pt x="724" y="2202"/>
                                  <a:pt x="632" y="2274"/>
                                  <a:pt x="620" y="2370"/>
                                </a:cubicBezTo>
                                <a:cubicBezTo>
                                  <a:pt x="620" y="2373"/>
                                  <a:pt x="616" y="2397"/>
                                  <a:pt x="628" y="2433"/>
                                </a:cubicBezTo>
                                <a:cubicBezTo>
                                  <a:pt x="644" y="2487"/>
                                  <a:pt x="684" y="2535"/>
                                  <a:pt x="740" y="2574"/>
                                </a:cubicBezTo>
                                <a:lnTo>
                                  <a:pt x="1022" y="2766"/>
                                </a:lnTo>
                                <a:lnTo>
                                  <a:pt x="1308" y="2574"/>
                                </a:lnTo>
                                <a:cubicBezTo>
                                  <a:pt x="1364" y="2535"/>
                                  <a:pt x="1404" y="2487"/>
                                  <a:pt x="1420" y="2433"/>
                                </a:cubicBezTo>
                                <a:cubicBezTo>
                                  <a:pt x="1432" y="2397"/>
                                  <a:pt x="1428" y="2373"/>
                                  <a:pt x="1428" y="2370"/>
                                </a:cubicBezTo>
                                <a:cubicBezTo>
                                  <a:pt x="1416" y="2271"/>
                                  <a:pt x="1324" y="2202"/>
                                  <a:pt x="1209" y="2202"/>
                                </a:cubicBezTo>
                                <a:cubicBezTo>
                                  <a:pt x="1133" y="2202"/>
                                  <a:pt x="1062" y="2232"/>
                                  <a:pt x="1022" y="2283"/>
                                </a:cubicBezTo>
                                <a:close/>
                                <a:moveTo>
                                  <a:pt x="1873" y="1446"/>
                                </a:moveTo>
                                <a:cubicBezTo>
                                  <a:pt x="1797" y="1446"/>
                                  <a:pt x="1726" y="1476"/>
                                  <a:pt x="1686" y="1527"/>
                                </a:cubicBezTo>
                                <a:cubicBezTo>
                                  <a:pt x="1646" y="1476"/>
                                  <a:pt x="1579" y="1446"/>
                                  <a:pt x="1503" y="1446"/>
                                </a:cubicBezTo>
                                <a:cubicBezTo>
                                  <a:pt x="1388" y="1446"/>
                                  <a:pt x="1296" y="1518"/>
                                  <a:pt x="1284" y="1614"/>
                                </a:cubicBezTo>
                                <a:cubicBezTo>
                                  <a:pt x="1284" y="1617"/>
                                  <a:pt x="1280" y="1641"/>
                                  <a:pt x="1292" y="1677"/>
                                </a:cubicBezTo>
                                <a:cubicBezTo>
                                  <a:pt x="1308" y="1731"/>
                                  <a:pt x="1348" y="1779"/>
                                  <a:pt x="1404" y="1818"/>
                                </a:cubicBezTo>
                                <a:lnTo>
                                  <a:pt x="1686" y="2010"/>
                                </a:lnTo>
                                <a:lnTo>
                                  <a:pt x="1972" y="1818"/>
                                </a:lnTo>
                                <a:cubicBezTo>
                                  <a:pt x="2028" y="1779"/>
                                  <a:pt x="2068" y="1731"/>
                                  <a:pt x="2084" y="1677"/>
                                </a:cubicBezTo>
                                <a:cubicBezTo>
                                  <a:pt x="2096" y="1641"/>
                                  <a:pt x="2092" y="1617"/>
                                  <a:pt x="2092" y="1614"/>
                                </a:cubicBezTo>
                                <a:cubicBezTo>
                                  <a:pt x="2084" y="1518"/>
                                  <a:pt x="1988" y="1446"/>
                                  <a:pt x="1873" y="1446"/>
                                </a:cubicBezTo>
                                <a:close/>
                                <a:moveTo>
                                  <a:pt x="604" y="1446"/>
                                </a:moveTo>
                                <a:cubicBezTo>
                                  <a:pt x="529" y="1446"/>
                                  <a:pt x="457" y="1476"/>
                                  <a:pt x="418" y="1527"/>
                                </a:cubicBezTo>
                                <a:cubicBezTo>
                                  <a:pt x="378" y="1476"/>
                                  <a:pt x="310" y="1446"/>
                                  <a:pt x="235" y="1446"/>
                                </a:cubicBezTo>
                                <a:cubicBezTo>
                                  <a:pt x="119" y="1446"/>
                                  <a:pt x="28" y="1518"/>
                                  <a:pt x="16" y="1614"/>
                                </a:cubicBezTo>
                                <a:cubicBezTo>
                                  <a:pt x="16" y="1617"/>
                                  <a:pt x="12" y="1641"/>
                                  <a:pt x="24" y="1677"/>
                                </a:cubicBezTo>
                                <a:cubicBezTo>
                                  <a:pt x="40" y="1731"/>
                                  <a:pt x="80" y="1779"/>
                                  <a:pt x="135" y="1818"/>
                                </a:cubicBezTo>
                                <a:lnTo>
                                  <a:pt x="418" y="2016"/>
                                </a:lnTo>
                                <a:lnTo>
                                  <a:pt x="704" y="1824"/>
                                </a:lnTo>
                                <a:cubicBezTo>
                                  <a:pt x="759" y="1785"/>
                                  <a:pt x="799" y="1737"/>
                                  <a:pt x="815" y="1683"/>
                                </a:cubicBezTo>
                                <a:cubicBezTo>
                                  <a:pt x="827" y="1647"/>
                                  <a:pt x="823" y="1623"/>
                                  <a:pt x="823" y="1620"/>
                                </a:cubicBezTo>
                                <a:cubicBezTo>
                                  <a:pt x="811" y="1518"/>
                                  <a:pt x="720" y="1446"/>
                                  <a:pt x="604" y="1446"/>
                                </a:cubicBezTo>
                                <a:close/>
                                <a:moveTo>
                                  <a:pt x="16" y="4780"/>
                                </a:moveTo>
                                <a:cubicBezTo>
                                  <a:pt x="16" y="4783"/>
                                  <a:pt x="12" y="4807"/>
                                  <a:pt x="24" y="4843"/>
                                </a:cubicBezTo>
                                <a:cubicBezTo>
                                  <a:pt x="40" y="4897"/>
                                  <a:pt x="80" y="4945"/>
                                  <a:pt x="135" y="4984"/>
                                </a:cubicBezTo>
                                <a:lnTo>
                                  <a:pt x="418" y="5176"/>
                                </a:lnTo>
                                <a:lnTo>
                                  <a:pt x="704" y="4984"/>
                                </a:lnTo>
                                <a:cubicBezTo>
                                  <a:pt x="759" y="4945"/>
                                  <a:pt x="799" y="4897"/>
                                  <a:pt x="815" y="4843"/>
                                </a:cubicBezTo>
                                <a:cubicBezTo>
                                  <a:pt x="827" y="4807"/>
                                  <a:pt x="823" y="4783"/>
                                  <a:pt x="823" y="4780"/>
                                </a:cubicBezTo>
                                <a:cubicBezTo>
                                  <a:pt x="811" y="4681"/>
                                  <a:pt x="720" y="4612"/>
                                  <a:pt x="604" y="4612"/>
                                </a:cubicBezTo>
                                <a:cubicBezTo>
                                  <a:pt x="529" y="4612"/>
                                  <a:pt x="457" y="4642"/>
                                  <a:pt x="418" y="4693"/>
                                </a:cubicBezTo>
                                <a:cubicBezTo>
                                  <a:pt x="378" y="4642"/>
                                  <a:pt x="310" y="4612"/>
                                  <a:pt x="235" y="4612"/>
                                </a:cubicBezTo>
                                <a:cubicBezTo>
                                  <a:pt x="119" y="4609"/>
                                  <a:pt x="28" y="4681"/>
                                  <a:pt x="16" y="4780"/>
                                </a:cubicBezTo>
                                <a:close/>
                                <a:moveTo>
                                  <a:pt x="16" y="3198"/>
                                </a:moveTo>
                                <a:cubicBezTo>
                                  <a:pt x="16" y="3201"/>
                                  <a:pt x="12" y="3225"/>
                                  <a:pt x="24" y="3261"/>
                                </a:cubicBezTo>
                                <a:cubicBezTo>
                                  <a:pt x="40" y="3315"/>
                                  <a:pt x="80" y="3363"/>
                                  <a:pt x="135" y="3402"/>
                                </a:cubicBezTo>
                                <a:lnTo>
                                  <a:pt x="418" y="3594"/>
                                </a:lnTo>
                                <a:lnTo>
                                  <a:pt x="704" y="3402"/>
                                </a:lnTo>
                                <a:cubicBezTo>
                                  <a:pt x="759" y="3363"/>
                                  <a:pt x="799" y="3315"/>
                                  <a:pt x="815" y="3261"/>
                                </a:cubicBezTo>
                                <a:cubicBezTo>
                                  <a:pt x="827" y="3225"/>
                                  <a:pt x="823" y="3201"/>
                                  <a:pt x="823" y="3198"/>
                                </a:cubicBezTo>
                                <a:cubicBezTo>
                                  <a:pt x="811" y="3099"/>
                                  <a:pt x="720" y="3030"/>
                                  <a:pt x="604" y="3030"/>
                                </a:cubicBezTo>
                                <a:cubicBezTo>
                                  <a:pt x="529" y="3030"/>
                                  <a:pt x="457" y="3060"/>
                                  <a:pt x="418" y="3111"/>
                                </a:cubicBezTo>
                                <a:cubicBezTo>
                                  <a:pt x="378" y="3060"/>
                                  <a:pt x="310" y="3030"/>
                                  <a:pt x="235" y="3030"/>
                                </a:cubicBezTo>
                                <a:cubicBezTo>
                                  <a:pt x="119" y="3027"/>
                                  <a:pt x="28" y="3099"/>
                                  <a:pt x="16" y="3198"/>
                                </a:cubicBezTo>
                                <a:close/>
                                <a:moveTo>
                                  <a:pt x="16" y="6358"/>
                                </a:moveTo>
                                <a:cubicBezTo>
                                  <a:pt x="16" y="6361"/>
                                  <a:pt x="12" y="6385"/>
                                  <a:pt x="24" y="6421"/>
                                </a:cubicBezTo>
                                <a:cubicBezTo>
                                  <a:pt x="40" y="6475"/>
                                  <a:pt x="80" y="6523"/>
                                  <a:pt x="135" y="6562"/>
                                </a:cubicBezTo>
                                <a:lnTo>
                                  <a:pt x="418" y="6757"/>
                                </a:lnTo>
                                <a:lnTo>
                                  <a:pt x="704" y="6565"/>
                                </a:lnTo>
                                <a:cubicBezTo>
                                  <a:pt x="759" y="6526"/>
                                  <a:pt x="799" y="6478"/>
                                  <a:pt x="815" y="6424"/>
                                </a:cubicBezTo>
                                <a:cubicBezTo>
                                  <a:pt x="827" y="6388"/>
                                  <a:pt x="823" y="6364"/>
                                  <a:pt x="823" y="6361"/>
                                </a:cubicBezTo>
                                <a:cubicBezTo>
                                  <a:pt x="811" y="6262"/>
                                  <a:pt x="720" y="6193"/>
                                  <a:pt x="604" y="6193"/>
                                </a:cubicBezTo>
                                <a:cubicBezTo>
                                  <a:pt x="529" y="6193"/>
                                  <a:pt x="457" y="6223"/>
                                  <a:pt x="418" y="6274"/>
                                </a:cubicBezTo>
                                <a:cubicBezTo>
                                  <a:pt x="378" y="6223"/>
                                  <a:pt x="310" y="6193"/>
                                  <a:pt x="235" y="6193"/>
                                </a:cubicBezTo>
                                <a:cubicBezTo>
                                  <a:pt x="119" y="6190"/>
                                  <a:pt x="28" y="6262"/>
                                  <a:pt x="16" y="6358"/>
                                </a:cubicBezTo>
                                <a:close/>
                                <a:moveTo>
                                  <a:pt x="16" y="9505"/>
                                </a:moveTo>
                                <a:cubicBezTo>
                                  <a:pt x="16" y="9508"/>
                                  <a:pt x="12" y="9532"/>
                                  <a:pt x="24" y="9568"/>
                                </a:cubicBezTo>
                                <a:cubicBezTo>
                                  <a:pt x="40" y="9622"/>
                                  <a:pt x="80" y="9670"/>
                                  <a:pt x="135" y="9709"/>
                                </a:cubicBezTo>
                                <a:lnTo>
                                  <a:pt x="418" y="9901"/>
                                </a:lnTo>
                                <a:lnTo>
                                  <a:pt x="704" y="9709"/>
                                </a:lnTo>
                                <a:cubicBezTo>
                                  <a:pt x="759" y="9670"/>
                                  <a:pt x="799" y="9622"/>
                                  <a:pt x="815" y="9568"/>
                                </a:cubicBezTo>
                                <a:cubicBezTo>
                                  <a:pt x="827" y="9532"/>
                                  <a:pt x="823" y="9508"/>
                                  <a:pt x="823" y="9505"/>
                                </a:cubicBezTo>
                                <a:cubicBezTo>
                                  <a:pt x="811" y="9406"/>
                                  <a:pt x="720" y="9337"/>
                                  <a:pt x="604" y="9337"/>
                                </a:cubicBezTo>
                                <a:cubicBezTo>
                                  <a:pt x="529" y="9337"/>
                                  <a:pt x="457" y="9367"/>
                                  <a:pt x="418" y="9418"/>
                                </a:cubicBezTo>
                                <a:cubicBezTo>
                                  <a:pt x="378" y="9367"/>
                                  <a:pt x="310" y="9337"/>
                                  <a:pt x="235" y="9337"/>
                                </a:cubicBezTo>
                                <a:cubicBezTo>
                                  <a:pt x="119" y="9334"/>
                                  <a:pt x="28" y="9406"/>
                                  <a:pt x="16" y="9505"/>
                                </a:cubicBezTo>
                                <a:close/>
                                <a:moveTo>
                                  <a:pt x="7392" y="19947"/>
                                </a:moveTo>
                                <a:lnTo>
                                  <a:pt x="7675" y="20139"/>
                                </a:lnTo>
                                <a:lnTo>
                                  <a:pt x="7961" y="19947"/>
                                </a:lnTo>
                                <a:cubicBezTo>
                                  <a:pt x="8016" y="19908"/>
                                  <a:pt x="8056" y="19860"/>
                                  <a:pt x="8072" y="19806"/>
                                </a:cubicBezTo>
                                <a:cubicBezTo>
                                  <a:pt x="8084" y="19770"/>
                                  <a:pt x="8080" y="19746"/>
                                  <a:pt x="8080" y="19743"/>
                                </a:cubicBezTo>
                                <a:cubicBezTo>
                                  <a:pt x="8068" y="19644"/>
                                  <a:pt x="7977" y="19575"/>
                                  <a:pt x="7861" y="19575"/>
                                </a:cubicBezTo>
                                <a:cubicBezTo>
                                  <a:pt x="7786" y="19575"/>
                                  <a:pt x="7714" y="19605"/>
                                  <a:pt x="7675" y="19656"/>
                                </a:cubicBezTo>
                                <a:cubicBezTo>
                                  <a:pt x="7635" y="19605"/>
                                  <a:pt x="7567" y="19575"/>
                                  <a:pt x="7492" y="19575"/>
                                </a:cubicBezTo>
                                <a:cubicBezTo>
                                  <a:pt x="7376" y="19575"/>
                                  <a:pt x="7285" y="19647"/>
                                  <a:pt x="7273" y="19743"/>
                                </a:cubicBezTo>
                                <a:cubicBezTo>
                                  <a:pt x="7273" y="19746"/>
                                  <a:pt x="7269" y="19770"/>
                                  <a:pt x="7281" y="19806"/>
                                </a:cubicBezTo>
                                <a:cubicBezTo>
                                  <a:pt x="7297" y="19860"/>
                                  <a:pt x="7337" y="19908"/>
                                  <a:pt x="7392" y="19947"/>
                                </a:cubicBezTo>
                                <a:close/>
                                <a:moveTo>
                                  <a:pt x="5989" y="19194"/>
                                </a:moveTo>
                                <a:cubicBezTo>
                                  <a:pt x="6044" y="19155"/>
                                  <a:pt x="6084" y="19107"/>
                                  <a:pt x="6100" y="19053"/>
                                </a:cubicBezTo>
                                <a:cubicBezTo>
                                  <a:pt x="6112" y="19017"/>
                                  <a:pt x="6108" y="18993"/>
                                  <a:pt x="6108" y="18990"/>
                                </a:cubicBezTo>
                                <a:cubicBezTo>
                                  <a:pt x="6096" y="18891"/>
                                  <a:pt x="6004" y="18822"/>
                                  <a:pt x="5889" y="18822"/>
                                </a:cubicBezTo>
                                <a:cubicBezTo>
                                  <a:pt x="5814" y="18822"/>
                                  <a:pt x="5742" y="18852"/>
                                  <a:pt x="5702" y="18903"/>
                                </a:cubicBezTo>
                                <a:cubicBezTo>
                                  <a:pt x="5662" y="18852"/>
                                  <a:pt x="5595" y="18822"/>
                                  <a:pt x="5519" y="18822"/>
                                </a:cubicBezTo>
                                <a:cubicBezTo>
                                  <a:pt x="5404" y="18822"/>
                                  <a:pt x="5313" y="18894"/>
                                  <a:pt x="5301" y="18990"/>
                                </a:cubicBezTo>
                                <a:cubicBezTo>
                                  <a:pt x="5301" y="18993"/>
                                  <a:pt x="5297" y="19017"/>
                                  <a:pt x="5309" y="19053"/>
                                </a:cubicBezTo>
                                <a:cubicBezTo>
                                  <a:pt x="5324" y="19107"/>
                                  <a:pt x="5364" y="19155"/>
                                  <a:pt x="5420" y="19194"/>
                                </a:cubicBezTo>
                                <a:lnTo>
                                  <a:pt x="5702" y="19386"/>
                                </a:lnTo>
                                <a:lnTo>
                                  <a:pt x="5989" y="19194"/>
                                </a:lnTo>
                                <a:close/>
                                <a:moveTo>
                                  <a:pt x="6024" y="19947"/>
                                </a:moveTo>
                                <a:lnTo>
                                  <a:pt x="6307" y="20139"/>
                                </a:lnTo>
                                <a:lnTo>
                                  <a:pt x="6593" y="19947"/>
                                </a:lnTo>
                                <a:cubicBezTo>
                                  <a:pt x="6649" y="19908"/>
                                  <a:pt x="6688" y="19860"/>
                                  <a:pt x="6704" y="19806"/>
                                </a:cubicBezTo>
                                <a:cubicBezTo>
                                  <a:pt x="6716" y="19770"/>
                                  <a:pt x="6712" y="19746"/>
                                  <a:pt x="6712" y="19743"/>
                                </a:cubicBezTo>
                                <a:cubicBezTo>
                                  <a:pt x="6700" y="19644"/>
                                  <a:pt x="6609" y="19575"/>
                                  <a:pt x="6494" y="19575"/>
                                </a:cubicBezTo>
                                <a:cubicBezTo>
                                  <a:pt x="6418" y="19575"/>
                                  <a:pt x="6346" y="19605"/>
                                  <a:pt x="6307" y="19656"/>
                                </a:cubicBezTo>
                                <a:cubicBezTo>
                                  <a:pt x="6267" y="19605"/>
                                  <a:pt x="6199" y="19575"/>
                                  <a:pt x="6124" y="19575"/>
                                </a:cubicBezTo>
                                <a:cubicBezTo>
                                  <a:pt x="6008" y="19575"/>
                                  <a:pt x="5917" y="19647"/>
                                  <a:pt x="5905" y="19743"/>
                                </a:cubicBezTo>
                                <a:cubicBezTo>
                                  <a:pt x="5905" y="19746"/>
                                  <a:pt x="5901" y="19770"/>
                                  <a:pt x="5913" y="19806"/>
                                </a:cubicBezTo>
                                <a:cubicBezTo>
                                  <a:pt x="5929" y="19860"/>
                                  <a:pt x="5969" y="19908"/>
                                  <a:pt x="6024" y="19947"/>
                                </a:cubicBezTo>
                                <a:close/>
                                <a:moveTo>
                                  <a:pt x="7261" y="19194"/>
                                </a:moveTo>
                                <a:cubicBezTo>
                                  <a:pt x="7317" y="19155"/>
                                  <a:pt x="7356" y="19107"/>
                                  <a:pt x="7372" y="19053"/>
                                </a:cubicBezTo>
                                <a:cubicBezTo>
                                  <a:pt x="7384" y="19017"/>
                                  <a:pt x="7380" y="18993"/>
                                  <a:pt x="7380" y="18990"/>
                                </a:cubicBezTo>
                                <a:cubicBezTo>
                                  <a:pt x="7368" y="18891"/>
                                  <a:pt x="7277" y="18822"/>
                                  <a:pt x="7162" y="18822"/>
                                </a:cubicBezTo>
                                <a:cubicBezTo>
                                  <a:pt x="7086" y="18822"/>
                                  <a:pt x="7014" y="18852"/>
                                  <a:pt x="6975" y="18903"/>
                                </a:cubicBezTo>
                                <a:cubicBezTo>
                                  <a:pt x="6935" y="18852"/>
                                  <a:pt x="6867" y="18822"/>
                                  <a:pt x="6792" y="18822"/>
                                </a:cubicBezTo>
                                <a:cubicBezTo>
                                  <a:pt x="6676" y="18822"/>
                                  <a:pt x="6585" y="18894"/>
                                  <a:pt x="6573" y="18990"/>
                                </a:cubicBezTo>
                                <a:cubicBezTo>
                                  <a:pt x="6573" y="18993"/>
                                  <a:pt x="6569" y="19017"/>
                                  <a:pt x="6581" y="19053"/>
                                </a:cubicBezTo>
                                <a:cubicBezTo>
                                  <a:pt x="6597" y="19107"/>
                                  <a:pt x="6637" y="19155"/>
                                  <a:pt x="6692" y="19194"/>
                                </a:cubicBezTo>
                                <a:lnTo>
                                  <a:pt x="6975" y="19386"/>
                                </a:lnTo>
                                <a:lnTo>
                                  <a:pt x="7261" y="19194"/>
                                </a:lnTo>
                                <a:close/>
                                <a:moveTo>
                                  <a:pt x="8629" y="19194"/>
                                </a:moveTo>
                                <a:cubicBezTo>
                                  <a:pt x="8685" y="19155"/>
                                  <a:pt x="8724" y="19107"/>
                                  <a:pt x="8740" y="19053"/>
                                </a:cubicBezTo>
                                <a:cubicBezTo>
                                  <a:pt x="8752" y="19017"/>
                                  <a:pt x="8748" y="18993"/>
                                  <a:pt x="8748" y="18990"/>
                                </a:cubicBezTo>
                                <a:cubicBezTo>
                                  <a:pt x="8736" y="18891"/>
                                  <a:pt x="8645" y="18822"/>
                                  <a:pt x="8529" y="18822"/>
                                </a:cubicBezTo>
                                <a:cubicBezTo>
                                  <a:pt x="8454" y="18822"/>
                                  <a:pt x="8382" y="18852"/>
                                  <a:pt x="8343" y="18903"/>
                                </a:cubicBezTo>
                                <a:cubicBezTo>
                                  <a:pt x="8303" y="18852"/>
                                  <a:pt x="8235" y="18822"/>
                                  <a:pt x="8160" y="18822"/>
                                </a:cubicBezTo>
                                <a:cubicBezTo>
                                  <a:pt x="8044" y="18822"/>
                                  <a:pt x="7953" y="18894"/>
                                  <a:pt x="7941" y="18990"/>
                                </a:cubicBezTo>
                                <a:cubicBezTo>
                                  <a:pt x="7941" y="18993"/>
                                  <a:pt x="7937" y="19017"/>
                                  <a:pt x="7949" y="19053"/>
                                </a:cubicBezTo>
                                <a:cubicBezTo>
                                  <a:pt x="7965" y="19107"/>
                                  <a:pt x="8005" y="19155"/>
                                  <a:pt x="8060" y="19194"/>
                                </a:cubicBezTo>
                                <a:lnTo>
                                  <a:pt x="8343" y="19386"/>
                                </a:lnTo>
                                <a:lnTo>
                                  <a:pt x="8629" y="19194"/>
                                </a:lnTo>
                                <a:close/>
                                <a:moveTo>
                                  <a:pt x="9901" y="19194"/>
                                </a:moveTo>
                                <a:cubicBezTo>
                                  <a:pt x="9957" y="19155"/>
                                  <a:pt x="9997" y="19107"/>
                                  <a:pt x="10013" y="19053"/>
                                </a:cubicBezTo>
                                <a:cubicBezTo>
                                  <a:pt x="10025" y="19017"/>
                                  <a:pt x="10021" y="18993"/>
                                  <a:pt x="10021" y="18990"/>
                                </a:cubicBezTo>
                                <a:cubicBezTo>
                                  <a:pt x="10009" y="18891"/>
                                  <a:pt x="9917" y="18822"/>
                                  <a:pt x="9802" y="18822"/>
                                </a:cubicBezTo>
                                <a:cubicBezTo>
                                  <a:pt x="9726" y="18822"/>
                                  <a:pt x="9655" y="18852"/>
                                  <a:pt x="9615" y="18903"/>
                                </a:cubicBezTo>
                                <a:cubicBezTo>
                                  <a:pt x="9575" y="18852"/>
                                  <a:pt x="9508" y="18822"/>
                                  <a:pt x="9432" y="18822"/>
                                </a:cubicBezTo>
                                <a:cubicBezTo>
                                  <a:pt x="9317" y="18822"/>
                                  <a:pt x="9225" y="18894"/>
                                  <a:pt x="9213" y="18990"/>
                                </a:cubicBezTo>
                                <a:cubicBezTo>
                                  <a:pt x="9213" y="18993"/>
                                  <a:pt x="9209" y="19017"/>
                                  <a:pt x="9221" y="19053"/>
                                </a:cubicBezTo>
                                <a:cubicBezTo>
                                  <a:pt x="9237" y="19107"/>
                                  <a:pt x="9277" y="19155"/>
                                  <a:pt x="9333" y="19194"/>
                                </a:cubicBezTo>
                                <a:lnTo>
                                  <a:pt x="9615" y="19386"/>
                                </a:lnTo>
                                <a:lnTo>
                                  <a:pt x="9901" y="19194"/>
                                </a:lnTo>
                                <a:close/>
                                <a:moveTo>
                                  <a:pt x="8665" y="19947"/>
                                </a:moveTo>
                                <a:lnTo>
                                  <a:pt x="8947" y="20139"/>
                                </a:lnTo>
                                <a:lnTo>
                                  <a:pt x="9233" y="19947"/>
                                </a:lnTo>
                                <a:cubicBezTo>
                                  <a:pt x="9289" y="19908"/>
                                  <a:pt x="9329" y="19860"/>
                                  <a:pt x="9345" y="19806"/>
                                </a:cubicBezTo>
                                <a:cubicBezTo>
                                  <a:pt x="9357" y="19770"/>
                                  <a:pt x="9353" y="19746"/>
                                  <a:pt x="9353" y="19743"/>
                                </a:cubicBezTo>
                                <a:cubicBezTo>
                                  <a:pt x="9341" y="19644"/>
                                  <a:pt x="9249" y="19575"/>
                                  <a:pt x="9134" y="19575"/>
                                </a:cubicBezTo>
                                <a:cubicBezTo>
                                  <a:pt x="9058" y="19575"/>
                                  <a:pt x="8987" y="19605"/>
                                  <a:pt x="8947" y="19656"/>
                                </a:cubicBezTo>
                                <a:cubicBezTo>
                                  <a:pt x="8907" y="19605"/>
                                  <a:pt x="8840" y="19575"/>
                                  <a:pt x="8764" y="19575"/>
                                </a:cubicBezTo>
                                <a:cubicBezTo>
                                  <a:pt x="8649" y="19575"/>
                                  <a:pt x="8557" y="19647"/>
                                  <a:pt x="8545" y="19743"/>
                                </a:cubicBezTo>
                                <a:cubicBezTo>
                                  <a:pt x="8545" y="19746"/>
                                  <a:pt x="8541" y="19770"/>
                                  <a:pt x="8553" y="19806"/>
                                </a:cubicBezTo>
                                <a:cubicBezTo>
                                  <a:pt x="8569" y="19860"/>
                                  <a:pt x="8609" y="19908"/>
                                  <a:pt x="8665" y="19947"/>
                                </a:cubicBezTo>
                                <a:close/>
                                <a:moveTo>
                                  <a:pt x="3344" y="19194"/>
                                </a:moveTo>
                                <a:cubicBezTo>
                                  <a:pt x="3400" y="19155"/>
                                  <a:pt x="3440" y="19107"/>
                                  <a:pt x="3456" y="19053"/>
                                </a:cubicBezTo>
                                <a:cubicBezTo>
                                  <a:pt x="3467" y="19017"/>
                                  <a:pt x="3463" y="18993"/>
                                  <a:pt x="3463" y="18990"/>
                                </a:cubicBezTo>
                                <a:cubicBezTo>
                                  <a:pt x="3452" y="18891"/>
                                  <a:pt x="3360" y="18822"/>
                                  <a:pt x="3245" y="18822"/>
                                </a:cubicBezTo>
                                <a:cubicBezTo>
                                  <a:pt x="3169" y="18822"/>
                                  <a:pt x="3098" y="18852"/>
                                  <a:pt x="3058" y="18903"/>
                                </a:cubicBezTo>
                                <a:cubicBezTo>
                                  <a:pt x="3018" y="18852"/>
                                  <a:pt x="2951" y="18822"/>
                                  <a:pt x="2875" y="18822"/>
                                </a:cubicBezTo>
                                <a:cubicBezTo>
                                  <a:pt x="2760" y="18822"/>
                                  <a:pt x="2668" y="18894"/>
                                  <a:pt x="2656" y="18990"/>
                                </a:cubicBezTo>
                                <a:cubicBezTo>
                                  <a:pt x="2656" y="18993"/>
                                  <a:pt x="2652" y="19017"/>
                                  <a:pt x="2664" y="19053"/>
                                </a:cubicBezTo>
                                <a:cubicBezTo>
                                  <a:pt x="2680" y="19107"/>
                                  <a:pt x="2720" y="19155"/>
                                  <a:pt x="2776" y="19194"/>
                                </a:cubicBezTo>
                                <a:lnTo>
                                  <a:pt x="3058" y="19386"/>
                                </a:lnTo>
                                <a:lnTo>
                                  <a:pt x="3344" y="19194"/>
                                </a:lnTo>
                                <a:close/>
                                <a:moveTo>
                                  <a:pt x="4752" y="19947"/>
                                </a:moveTo>
                                <a:lnTo>
                                  <a:pt x="5034" y="20139"/>
                                </a:lnTo>
                                <a:lnTo>
                                  <a:pt x="5320" y="19947"/>
                                </a:lnTo>
                                <a:cubicBezTo>
                                  <a:pt x="5376" y="19908"/>
                                  <a:pt x="5416" y="19860"/>
                                  <a:pt x="5432" y="19806"/>
                                </a:cubicBezTo>
                                <a:cubicBezTo>
                                  <a:pt x="5444" y="19770"/>
                                  <a:pt x="5440" y="19746"/>
                                  <a:pt x="5440" y="19743"/>
                                </a:cubicBezTo>
                                <a:cubicBezTo>
                                  <a:pt x="5428" y="19644"/>
                                  <a:pt x="5336" y="19575"/>
                                  <a:pt x="5221" y="19575"/>
                                </a:cubicBezTo>
                                <a:cubicBezTo>
                                  <a:pt x="5146" y="19575"/>
                                  <a:pt x="5074" y="19605"/>
                                  <a:pt x="5034" y="19656"/>
                                </a:cubicBezTo>
                                <a:cubicBezTo>
                                  <a:pt x="4994" y="19605"/>
                                  <a:pt x="4927" y="19575"/>
                                  <a:pt x="4851" y="19575"/>
                                </a:cubicBezTo>
                                <a:cubicBezTo>
                                  <a:pt x="4736" y="19575"/>
                                  <a:pt x="4644" y="19647"/>
                                  <a:pt x="4633" y="19743"/>
                                </a:cubicBezTo>
                                <a:cubicBezTo>
                                  <a:pt x="4633" y="19746"/>
                                  <a:pt x="4629" y="19770"/>
                                  <a:pt x="4641" y="19806"/>
                                </a:cubicBezTo>
                                <a:cubicBezTo>
                                  <a:pt x="4656" y="19860"/>
                                  <a:pt x="4696" y="19908"/>
                                  <a:pt x="4752" y="19947"/>
                                </a:cubicBezTo>
                                <a:close/>
                                <a:moveTo>
                                  <a:pt x="1976" y="19194"/>
                                </a:moveTo>
                                <a:cubicBezTo>
                                  <a:pt x="2032" y="19155"/>
                                  <a:pt x="2072" y="19107"/>
                                  <a:pt x="2088" y="19053"/>
                                </a:cubicBezTo>
                                <a:cubicBezTo>
                                  <a:pt x="2100" y="19017"/>
                                  <a:pt x="2096" y="18993"/>
                                  <a:pt x="2096" y="18990"/>
                                </a:cubicBezTo>
                                <a:cubicBezTo>
                                  <a:pt x="2084" y="18891"/>
                                  <a:pt x="1992" y="18822"/>
                                  <a:pt x="1877" y="18822"/>
                                </a:cubicBezTo>
                                <a:cubicBezTo>
                                  <a:pt x="1801" y="18822"/>
                                  <a:pt x="1730" y="18852"/>
                                  <a:pt x="1690" y="18903"/>
                                </a:cubicBezTo>
                                <a:cubicBezTo>
                                  <a:pt x="1650" y="18852"/>
                                  <a:pt x="1583" y="18822"/>
                                  <a:pt x="1507" y="18822"/>
                                </a:cubicBezTo>
                                <a:cubicBezTo>
                                  <a:pt x="1392" y="18822"/>
                                  <a:pt x="1300" y="18894"/>
                                  <a:pt x="1288" y="18990"/>
                                </a:cubicBezTo>
                                <a:cubicBezTo>
                                  <a:pt x="1288" y="18993"/>
                                  <a:pt x="1284" y="19017"/>
                                  <a:pt x="1296" y="19053"/>
                                </a:cubicBezTo>
                                <a:cubicBezTo>
                                  <a:pt x="1312" y="19107"/>
                                  <a:pt x="1352" y="19155"/>
                                  <a:pt x="1408" y="19194"/>
                                </a:cubicBezTo>
                                <a:lnTo>
                                  <a:pt x="1690" y="19386"/>
                                </a:lnTo>
                                <a:lnTo>
                                  <a:pt x="1976" y="19194"/>
                                </a:lnTo>
                                <a:close/>
                                <a:moveTo>
                                  <a:pt x="740" y="19947"/>
                                </a:moveTo>
                                <a:lnTo>
                                  <a:pt x="1022" y="20139"/>
                                </a:lnTo>
                                <a:lnTo>
                                  <a:pt x="1308" y="19947"/>
                                </a:lnTo>
                                <a:cubicBezTo>
                                  <a:pt x="1364" y="19908"/>
                                  <a:pt x="1404" y="19860"/>
                                  <a:pt x="1420" y="19806"/>
                                </a:cubicBezTo>
                                <a:cubicBezTo>
                                  <a:pt x="1432" y="19770"/>
                                  <a:pt x="1428" y="19746"/>
                                  <a:pt x="1428" y="19743"/>
                                </a:cubicBezTo>
                                <a:cubicBezTo>
                                  <a:pt x="1416" y="19644"/>
                                  <a:pt x="1324" y="19575"/>
                                  <a:pt x="1209" y="19575"/>
                                </a:cubicBezTo>
                                <a:cubicBezTo>
                                  <a:pt x="1133" y="19575"/>
                                  <a:pt x="1062" y="19605"/>
                                  <a:pt x="1022" y="19656"/>
                                </a:cubicBezTo>
                                <a:cubicBezTo>
                                  <a:pt x="982" y="19605"/>
                                  <a:pt x="915" y="19575"/>
                                  <a:pt x="839" y="19575"/>
                                </a:cubicBezTo>
                                <a:cubicBezTo>
                                  <a:pt x="724" y="19575"/>
                                  <a:pt x="632" y="19647"/>
                                  <a:pt x="620" y="19743"/>
                                </a:cubicBezTo>
                                <a:cubicBezTo>
                                  <a:pt x="620" y="19746"/>
                                  <a:pt x="616" y="19770"/>
                                  <a:pt x="628" y="19806"/>
                                </a:cubicBezTo>
                                <a:cubicBezTo>
                                  <a:pt x="644" y="19860"/>
                                  <a:pt x="684" y="19908"/>
                                  <a:pt x="740" y="19947"/>
                                </a:cubicBezTo>
                                <a:close/>
                                <a:moveTo>
                                  <a:pt x="2111" y="19947"/>
                                </a:moveTo>
                                <a:lnTo>
                                  <a:pt x="2394" y="20139"/>
                                </a:lnTo>
                                <a:lnTo>
                                  <a:pt x="2680" y="19947"/>
                                </a:lnTo>
                                <a:cubicBezTo>
                                  <a:pt x="2736" y="19908"/>
                                  <a:pt x="2776" y="19860"/>
                                  <a:pt x="2791" y="19806"/>
                                </a:cubicBezTo>
                                <a:cubicBezTo>
                                  <a:pt x="2803" y="19770"/>
                                  <a:pt x="2799" y="19746"/>
                                  <a:pt x="2799" y="19743"/>
                                </a:cubicBezTo>
                                <a:cubicBezTo>
                                  <a:pt x="2787" y="19644"/>
                                  <a:pt x="2696" y="19575"/>
                                  <a:pt x="2581" y="19575"/>
                                </a:cubicBezTo>
                                <a:cubicBezTo>
                                  <a:pt x="2505" y="19575"/>
                                  <a:pt x="2434" y="19605"/>
                                  <a:pt x="2394" y="19656"/>
                                </a:cubicBezTo>
                                <a:cubicBezTo>
                                  <a:pt x="2354" y="19605"/>
                                  <a:pt x="2286" y="19575"/>
                                  <a:pt x="2211" y="19575"/>
                                </a:cubicBezTo>
                                <a:cubicBezTo>
                                  <a:pt x="2096" y="19575"/>
                                  <a:pt x="2004" y="19647"/>
                                  <a:pt x="1992" y="19743"/>
                                </a:cubicBezTo>
                                <a:cubicBezTo>
                                  <a:pt x="1992" y="19746"/>
                                  <a:pt x="1988" y="19770"/>
                                  <a:pt x="2000" y="19806"/>
                                </a:cubicBezTo>
                                <a:cubicBezTo>
                                  <a:pt x="2016" y="19860"/>
                                  <a:pt x="2052" y="19908"/>
                                  <a:pt x="2111" y="19947"/>
                                </a:cubicBezTo>
                                <a:close/>
                                <a:moveTo>
                                  <a:pt x="4617" y="19194"/>
                                </a:moveTo>
                                <a:cubicBezTo>
                                  <a:pt x="4672" y="19155"/>
                                  <a:pt x="4712" y="19107"/>
                                  <a:pt x="4728" y="19053"/>
                                </a:cubicBezTo>
                                <a:cubicBezTo>
                                  <a:pt x="4740" y="19017"/>
                                  <a:pt x="4736" y="18993"/>
                                  <a:pt x="4736" y="18990"/>
                                </a:cubicBezTo>
                                <a:cubicBezTo>
                                  <a:pt x="4724" y="18891"/>
                                  <a:pt x="4633" y="18822"/>
                                  <a:pt x="4517" y="18822"/>
                                </a:cubicBezTo>
                                <a:cubicBezTo>
                                  <a:pt x="4442" y="18822"/>
                                  <a:pt x="4370" y="18852"/>
                                  <a:pt x="4330" y="18903"/>
                                </a:cubicBezTo>
                                <a:cubicBezTo>
                                  <a:pt x="4291" y="18852"/>
                                  <a:pt x="4223" y="18822"/>
                                  <a:pt x="4147" y="18822"/>
                                </a:cubicBezTo>
                                <a:cubicBezTo>
                                  <a:pt x="4032" y="18822"/>
                                  <a:pt x="3941" y="18894"/>
                                  <a:pt x="3929" y="18990"/>
                                </a:cubicBezTo>
                                <a:cubicBezTo>
                                  <a:pt x="3929" y="18993"/>
                                  <a:pt x="3925" y="19017"/>
                                  <a:pt x="3937" y="19053"/>
                                </a:cubicBezTo>
                                <a:cubicBezTo>
                                  <a:pt x="3953" y="19107"/>
                                  <a:pt x="3992" y="19155"/>
                                  <a:pt x="4048" y="19194"/>
                                </a:cubicBezTo>
                                <a:lnTo>
                                  <a:pt x="4330" y="19386"/>
                                </a:lnTo>
                                <a:lnTo>
                                  <a:pt x="4617" y="19194"/>
                                </a:lnTo>
                                <a:close/>
                                <a:moveTo>
                                  <a:pt x="3380" y="19947"/>
                                </a:moveTo>
                                <a:lnTo>
                                  <a:pt x="3662" y="20139"/>
                                </a:lnTo>
                                <a:lnTo>
                                  <a:pt x="3949" y="19947"/>
                                </a:lnTo>
                                <a:cubicBezTo>
                                  <a:pt x="4004" y="19908"/>
                                  <a:pt x="4044" y="19860"/>
                                  <a:pt x="4060" y="19806"/>
                                </a:cubicBezTo>
                                <a:cubicBezTo>
                                  <a:pt x="4072" y="19770"/>
                                  <a:pt x="4068" y="19746"/>
                                  <a:pt x="4068" y="19743"/>
                                </a:cubicBezTo>
                                <a:cubicBezTo>
                                  <a:pt x="4056" y="19644"/>
                                  <a:pt x="3965" y="19575"/>
                                  <a:pt x="3849" y="19575"/>
                                </a:cubicBezTo>
                                <a:cubicBezTo>
                                  <a:pt x="3774" y="19575"/>
                                  <a:pt x="3702" y="19605"/>
                                  <a:pt x="3662" y="19656"/>
                                </a:cubicBezTo>
                                <a:cubicBezTo>
                                  <a:pt x="3623" y="19605"/>
                                  <a:pt x="3555" y="19575"/>
                                  <a:pt x="3479" y="19575"/>
                                </a:cubicBezTo>
                                <a:cubicBezTo>
                                  <a:pt x="3364" y="19575"/>
                                  <a:pt x="3273" y="19647"/>
                                  <a:pt x="3261" y="19743"/>
                                </a:cubicBezTo>
                                <a:cubicBezTo>
                                  <a:pt x="3261" y="19746"/>
                                  <a:pt x="3257" y="19770"/>
                                  <a:pt x="3269" y="19806"/>
                                </a:cubicBezTo>
                                <a:cubicBezTo>
                                  <a:pt x="3285" y="19860"/>
                                  <a:pt x="3324" y="19908"/>
                                  <a:pt x="3380" y="19947"/>
                                </a:cubicBezTo>
                                <a:close/>
                                <a:moveTo>
                                  <a:pt x="10037" y="19947"/>
                                </a:moveTo>
                                <a:lnTo>
                                  <a:pt x="10319" y="20139"/>
                                </a:lnTo>
                                <a:lnTo>
                                  <a:pt x="10605" y="19947"/>
                                </a:lnTo>
                                <a:cubicBezTo>
                                  <a:pt x="10661" y="19908"/>
                                  <a:pt x="10701" y="19860"/>
                                  <a:pt x="10716" y="19806"/>
                                </a:cubicBezTo>
                                <a:cubicBezTo>
                                  <a:pt x="10728" y="19770"/>
                                  <a:pt x="10724" y="19746"/>
                                  <a:pt x="10724" y="19743"/>
                                </a:cubicBezTo>
                                <a:cubicBezTo>
                                  <a:pt x="10713" y="19644"/>
                                  <a:pt x="10621" y="19575"/>
                                  <a:pt x="10506" y="19575"/>
                                </a:cubicBezTo>
                                <a:cubicBezTo>
                                  <a:pt x="10430" y="19575"/>
                                  <a:pt x="10359" y="19605"/>
                                  <a:pt x="10319" y="19656"/>
                                </a:cubicBezTo>
                                <a:cubicBezTo>
                                  <a:pt x="10279" y="19605"/>
                                  <a:pt x="10211" y="19575"/>
                                  <a:pt x="10136" y="19575"/>
                                </a:cubicBezTo>
                                <a:cubicBezTo>
                                  <a:pt x="10021" y="19575"/>
                                  <a:pt x="9929" y="19647"/>
                                  <a:pt x="9917" y="19743"/>
                                </a:cubicBezTo>
                                <a:cubicBezTo>
                                  <a:pt x="9917" y="19746"/>
                                  <a:pt x="9913" y="19770"/>
                                  <a:pt x="9925" y="19806"/>
                                </a:cubicBezTo>
                                <a:cubicBezTo>
                                  <a:pt x="9941" y="19860"/>
                                  <a:pt x="9981" y="19908"/>
                                  <a:pt x="10037" y="19947"/>
                                </a:cubicBezTo>
                                <a:close/>
                                <a:moveTo>
                                  <a:pt x="15504" y="2283"/>
                                </a:moveTo>
                                <a:cubicBezTo>
                                  <a:pt x="15464" y="2232"/>
                                  <a:pt x="15397" y="2202"/>
                                  <a:pt x="15321" y="2202"/>
                                </a:cubicBezTo>
                                <a:cubicBezTo>
                                  <a:pt x="15206" y="2202"/>
                                  <a:pt x="15114" y="2274"/>
                                  <a:pt x="15103" y="2370"/>
                                </a:cubicBezTo>
                                <a:cubicBezTo>
                                  <a:pt x="15103" y="2373"/>
                                  <a:pt x="15099" y="2397"/>
                                  <a:pt x="15110" y="2433"/>
                                </a:cubicBezTo>
                                <a:cubicBezTo>
                                  <a:pt x="15126" y="2487"/>
                                  <a:pt x="15166" y="2535"/>
                                  <a:pt x="15222" y="2574"/>
                                </a:cubicBezTo>
                                <a:lnTo>
                                  <a:pt x="15504" y="2766"/>
                                </a:lnTo>
                                <a:lnTo>
                                  <a:pt x="15790" y="2574"/>
                                </a:lnTo>
                                <a:cubicBezTo>
                                  <a:pt x="15846" y="2535"/>
                                  <a:pt x="15886" y="2487"/>
                                  <a:pt x="15902" y="2433"/>
                                </a:cubicBezTo>
                                <a:cubicBezTo>
                                  <a:pt x="15914" y="2397"/>
                                  <a:pt x="15910" y="2373"/>
                                  <a:pt x="15910" y="2370"/>
                                </a:cubicBezTo>
                                <a:cubicBezTo>
                                  <a:pt x="15898" y="2271"/>
                                  <a:pt x="15806" y="2202"/>
                                  <a:pt x="15691" y="2202"/>
                                </a:cubicBezTo>
                                <a:cubicBezTo>
                                  <a:pt x="15615" y="2202"/>
                                  <a:pt x="15544" y="2232"/>
                                  <a:pt x="15504" y="2283"/>
                                </a:cubicBezTo>
                                <a:close/>
                                <a:moveTo>
                                  <a:pt x="16359" y="1446"/>
                                </a:moveTo>
                                <a:cubicBezTo>
                                  <a:pt x="16284" y="1446"/>
                                  <a:pt x="16212" y="1476"/>
                                  <a:pt x="16172" y="1527"/>
                                </a:cubicBezTo>
                                <a:cubicBezTo>
                                  <a:pt x="16132" y="1476"/>
                                  <a:pt x="16065" y="1446"/>
                                  <a:pt x="15989" y="1446"/>
                                </a:cubicBezTo>
                                <a:cubicBezTo>
                                  <a:pt x="15874" y="1446"/>
                                  <a:pt x="15782" y="1518"/>
                                  <a:pt x="15771" y="1614"/>
                                </a:cubicBezTo>
                                <a:cubicBezTo>
                                  <a:pt x="15771" y="1617"/>
                                  <a:pt x="15767" y="1641"/>
                                  <a:pt x="15778" y="1677"/>
                                </a:cubicBezTo>
                                <a:cubicBezTo>
                                  <a:pt x="15794" y="1731"/>
                                  <a:pt x="15834" y="1779"/>
                                  <a:pt x="15890" y="1818"/>
                                </a:cubicBezTo>
                                <a:lnTo>
                                  <a:pt x="16172" y="2010"/>
                                </a:lnTo>
                                <a:lnTo>
                                  <a:pt x="16458" y="1818"/>
                                </a:lnTo>
                                <a:cubicBezTo>
                                  <a:pt x="16514" y="1779"/>
                                  <a:pt x="16554" y="1731"/>
                                  <a:pt x="16570" y="1677"/>
                                </a:cubicBezTo>
                                <a:cubicBezTo>
                                  <a:pt x="16582" y="1641"/>
                                  <a:pt x="16578" y="1617"/>
                                  <a:pt x="16578" y="1614"/>
                                </a:cubicBezTo>
                                <a:cubicBezTo>
                                  <a:pt x="16566" y="1518"/>
                                  <a:pt x="16474" y="1446"/>
                                  <a:pt x="16359" y="1446"/>
                                </a:cubicBezTo>
                                <a:close/>
                                <a:moveTo>
                                  <a:pt x="12442" y="1446"/>
                                </a:moveTo>
                                <a:cubicBezTo>
                                  <a:pt x="12367" y="1446"/>
                                  <a:pt x="12295" y="1476"/>
                                  <a:pt x="12255" y="1527"/>
                                </a:cubicBezTo>
                                <a:cubicBezTo>
                                  <a:pt x="12216" y="1476"/>
                                  <a:pt x="12148" y="1446"/>
                                  <a:pt x="12072" y="1446"/>
                                </a:cubicBezTo>
                                <a:cubicBezTo>
                                  <a:pt x="11957" y="1446"/>
                                  <a:pt x="11866" y="1518"/>
                                  <a:pt x="11854" y="1614"/>
                                </a:cubicBezTo>
                                <a:cubicBezTo>
                                  <a:pt x="11854" y="1617"/>
                                  <a:pt x="11850" y="1641"/>
                                  <a:pt x="11862" y="1677"/>
                                </a:cubicBezTo>
                                <a:cubicBezTo>
                                  <a:pt x="11878" y="1731"/>
                                  <a:pt x="11917" y="1779"/>
                                  <a:pt x="11973" y="1818"/>
                                </a:cubicBezTo>
                                <a:lnTo>
                                  <a:pt x="12255" y="2010"/>
                                </a:lnTo>
                                <a:lnTo>
                                  <a:pt x="12542" y="1818"/>
                                </a:lnTo>
                                <a:cubicBezTo>
                                  <a:pt x="12597" y="1779"/>
                                  <a:pt x="12637" y="1731"/>
                                  <a:pt x="12653" y="1677"/>
                                </a:cubicBezTo>
                                <a:cubicBezTo>
                                  <a:pt x="12665" y="1641"/>
                                  <a:pt x="12661" y="1617"/>
                                  <a:pt x="12661" y="1614"/>
                                </a:cubicBezTo>
                                <a:cubicBezTo>
                                  <a:pt x="12649" y="1518"/>
                                  <a:pt x="12558" y="1446"/>
                                  <a:pt x="12442" y="1446"/>
                                </a:cubicBezTo>
                                <a:close/>
                                <a:moveTo>
                                  <a:pt x="13715" y="1446"/>
                                </a:moveTo>
                                <a:cubicBezTo>
                                  <a:pt x="13639" y="1446"/>
                                  <a:pt x="13568" y="1476"/>
                                  <a:pt x="13528" y="1527"/>
                                </a:cubicBezTo>
                                <a:cubicBezTo>
                                  <a:pt x="13488" y="1476"/>
                                  <a:pt x="13420" y="1446"/>
                                  <a:pt x="13345" y="1446"/>
                                </a:cubicBezTo>
                                <a:cubicBezTo>
                                  <a:pt x="13230" y="1446"/>
                                  <a:pt x="13138" y="1518"/>
                                  <a:pt x="13126" y="1614"/>
                                </a:cubicBezTo>
                                <a:cubicBezTo>
                                  <a:pt x="13126" y="1617"/>
                                  <a:pt x="13122" y="1641"/>
                                  <a:pt x="13134" y="1677"/>
                                </a:cubicBezTo>
                                <a:cubicBezTo>
                                  <a:pt x="13150" y="1731"/>
                                  <a:pt x="13190" y="1779"/>
                                  <a:pt x="13246" y="1818"/>
                                </a:cubicBezTo>
                                <a:lnTo>
                                  <a:pt x="13528" y="2010"/>
                                </a:lnTo>
                                <a:lnTo>
                                  <a:pt x="13814" y="1818"/>
                                </a:lnTo>
                                <a:cubicBezTo>
                                  <a:pt x="13870" y="1779"/>
                                  <a:pt x="13910" y="1731"/>
                                  <a:pt x="13925" y="1677"/>
                                </a:cubicBezTo>
                                <a:cubicBezTo>
                                  <a:pt x="13937" y="1641"/>
                                  <a:pt x="13933" y="1617"/>
                                  <a:pt x="13933" y="1614"/>
                                </a:cubicBezTo>
                                <a:cubicBezTo>
                                  <a:pt x="13922" y="1518"/>
                                  <a:pt x="13830" y="1446"/>
                                  <a:pt x="13715" y="1446"/>
                                </a:cubicBezTo>
                                <a:close/>
                                <a:moveTo>
                                  <a:pt x="20582" y="4843"/>
                                </a:moveTo>
                                <a:cubicBezTo>
                                  <a:pt x="20594" y="4807"/>
                                  <a:pt x="20590" y="4783"/>
                                  <a:pt x="20590" y="4780"/>
                                </a:cubicBezTo>
                                <a:cubicBezTo>
                                  <a:pt x="20578" y="4681"/>
                                  <a:pt x="20487" y="4612"/>
                                  <a:pt x="20371" y="4612"/>
                                </a:cubicBezTo>
                                <a:cubicBezTo>
                                  <a:pt x="20296" y="4612"/>
                                  <a:pt x="20224" y="4642"/>
                                  <a:pt x="20184" y="4693"/>
                                </a:cubicBezTo>
                                <a:cubicBezTo>
                                  <a:pt x="20145" y="4642"/>
                                  <a:pt x="20077" y="4612"/>
                                  <a:pt x="20001" y="4612"/>
                                </a:cubicBezTo>
                                <a:cubicBezTo>
                                  <a:pt x="19886" y="4612"/>
                                  <a:pt x="19795" y="4684"/>
                                  <a:pt x="19783" y="4780"/>
                                </a:cubicBezTo>
                                <a:cubicBezTo>
                                  <a:pt x="19783" y="4783"/>
                                  <a:pt x="19779" y="4807"/>
                                  <a:pt x="19791" y="4843"/>
                                </a:cubicBezTo>
                                <a:cubicBezTo>
                                  <a:pt x="19807" y="4897"/>
                                  <a:pt x="19846" y="4945"/>
                                  <a:pt x="19902" y="4984"/>
                                </a:cubicBezTo>
                                <a:lnTo>
                                  <a:pt x="20184" y="5176"/>
                                </a:lnTo>
                                <a:lnTo>
                                  <a:pt x="20471" y="4984"/>
                                </a:lnTo>
                                <a:cubicBezTo>
                                  <a:pt x="20526" y="4945"/>
                                  <a:pt x="20566" y="4897"/>
                                  <a:pt x="20582" y="4843"/>
                                </a:cubicBezTo>
                                <a:close/>
                                <a:moveTo>
                                  <a:pt x="12864" y="2283"/>
                                </a:moveTo>
                                <a:cubicBezTo>
                                  <a:pt x="12824" y="2232"/>
                                  <a:pt x="12756" y="2202"/>
                                  <a:pt x="12681" y="2202"/>
                                </a:cubicBezTo>
                                <a:cubicBezTo>
                                  <a:pt x="12566" y="2202"/>
                                  <a:pt x="12474" y="2274"/>
                                  <a:pt x="12462" y="2370"/>
                                </a:cubicBezTo>
                                <a:cubicBezTo>
                                  <a:pt x="12462" y="2373"/>
                                  <a:pt x="12458" y="2397"/>
                                  <a:pt x="12470" y="2433"/>
                                </a:cubicBezTo>
                                <a:cubicBezTo>
                                  <a:pt x="12486" y="2487"/>
                                  <a:pt x="12526" y="2535"/>
                                  <a:pt x="12581" y="2574"/>
                                </a:cubicBezTo>
                                <a:lnTo>
                                  <a:pt x="12864" y="2766"/>
                                </a:lnTo>
                                <a:lnTo>
                                  <a:pt x="13150" y="2574"/>
                                </a:lnTo>
                                <a:cubicBezTo>
                                  <a:pt x="13206" y="2535"/>
                                  <a:pt x="13246" y="2487"/>
                                  <a:pt x="13261" y="2433"/>
                                </a:cubicBezTo>
                                <a:cubicBezTo>
                                  <a:pt x="13273" y="2397"/>
                                  <a:pt x="13269" y="2373"/>
                                  <a:pt x="13269" y="2370"/>
                                </a:cubicBezTo>
                                <a:cubicBezTo>
                                  <a:pt x="13257" y="2271"/>
                                  <a:pt x="13166" y="2202"/>
                                  <a:pt x="13051" y="2202"/>
                                </a:cubicBezTo>
                                <a:cubicBezTo>
                                  <a:pt x="12971" y="2202"/>
                                  <a:pt x="12900" y="2232"/>
                                  <a:pt x="12864" y="2283"/>
                                </a:cubicBezTo>
                                <a:close/>
                                <a:moveTo>
                                  <a:pt x="16876" y="2283"/>
                                </a:moveTo>
                                <a:cubicBezTo>
                                  <a:pt x="16836" y="2232"/>
                                  <a:pt x="16769" y="2202"/>
                                  <a:pt x="16693" y="2202"/>
                                </a:cubicBezTo>
                                <a:cubicBezTo>
                                  <a:pt x="16578" y="2202"/>
                                  <a:pt x="16486" y="2274"/>
                                  <a:pt x="16474" y="2370"/>
                                </a:cubicBezTo>
                                <a:cubicBezTo>
                                  <a:pt x="16474" y="2373"/>
                                  <a:pt x="16470" y="2397"/>
                                  <a:pt x="16482" y="2433"/>
                                </a:cubicBezTo>
                                <a:cubicBezTo>
                                  <a:pt x="16498" y="2487"/>
                                  <a:pt x="16538" y="2535"/>
                                  <a:pt x="16594" y="2574"/>
                                </a:cubicBezTo>
                                <a:lnTo>
                                  <a:pt x="16876" y="2766"/>
                                </a:lnTo>
                                <a:lnTo>
                                  <a:pt x="17162" y="2574"/>
                                </a:lnTo>
                                <a:cubicBezTo>
                                  <a:pt x="17218" y="2535"/>
                                  <a:pt x="17258" y="2487"/>
                                  <a:pt x="17274" y="2433"/>
                                </a:cubicBezTo>
                                <a:cubicBezTo>
                                  <a:pt x="17286" y="2397"/>
                                  <a:pt x="17282" y="2373"/>
                                  <a:pt x="17282" y="2370"/>
                                </a:cubicBezTo>
                                <a:cubicBezTo>
                                  <a:pt x="17270" y="2271"/>
                                  <a:pt x="17178" y="2202"/>
                                  <a:pt x="17063" y="2202"/>
                                </a:cubicBezTo>
                                <a:cubicBezTo>
                                  <a:pt x="16983" y="2202"/>
                                  <a:pt x="16916" y="2232"/>
                                  <a:pt x="16876" y="2283"/>
                                </a:cubicBezTo>
                                <a:close/>
                                <a:moveTo>
                                  <a:pt x="15087" y="1446"/>
                                </a:moveTo>
                                <a:cubicBezTo>
                                  <a:pt x="15011" y="1446"/>
                                  <a:pt x="14939" y="1476"/>
                                  <a:pt x="14900" y="1527"/>
                                </a:cubicBezTo>
                                <a:cubicBezTo>
                                  <a:pt x="14860" y="1476"/>
                                  <a:pt x="14792" y="1446"/>
                                  <a:pt x="14717" y="1446"/>
                                </a:cubicBezTo>
                                <a:cubicBezTo>
                                  <a:pt x="14601" y="1446"/>
                                  <a:pt x="14510" y="1518"/>
                                  <a:pt x="14498" y="1614"/>
                                </a:cubicBezTo>
                                <a:cubicBezTo>
                                  <a:pt x="14498" y="1617"/>
                                  <a:pt x="14494" y="1641"/>
                                  <a:pt x="14506" y="1677"/>
                                </a:cubicBezTo>
                                <a:cubicBezTo>
                                  <a:pt x="14522" y="1731"/>
                                  <a:pt x="14562" y="1779"/>
                                  <a:pt x="14617" y="1818"/>
                                </a:cubicBezTo>
                                <a:lnTo>
                                  <a:pt x="14900" y="2010"/>
                                </a:lnTo>
                                <a:lnTo>
                                  <a:pt x="15186" y="1818"/>
                                </a:lnTo>
                                <a:cubicBezTo>
                                  <a:pt x="15242" y="1779"/>
                                  <a:pt x="15281" y="1731"/>
                                  <a:pt x="15297" y="1677"/>
                                </a:cubicBezTo>
                                <a:cubicBezTo>
                                  <a:pt x="15309" y="1641"/>
                                  <a:pt x="15305" y="1617"/>
                                  <a:pt x="15305" y="1614"/>
                                </a:cubicBezTo>
                                <a:cubicBezTo>
                                  <a:pt x="15293" y="1518"/>
                                  <a:pt x="15202" y="1446"/>
                                  <a:pt x="15087" y="1446"/>
                                </a:cubicBezTo>
                                <a:close/>
                                <a:moveTo>
                                  <a:pt x="20582" y="1680"/>
                                </a:moveTo>
                                <a:cubicBezTo>
                                  <a:pt x="20594" y="1644"/>
                                  <a:pt x="20590" y="1620"/>
                                  <a:pt x="20590" y="1617"/>
                                </a:cubicBezTo>
                                <a:cubicBezTo>
                                  <a:pt x="20578" y="1518"/>
                                  <a:pt x="20487" y="1449"/>
                                  <a:pt x="20371" y="1449"/>
                                </a:cubicBezTo>
                                <a:cubicBezTo>
                                  <a:pt x="20296" y="1449"/>
                                  <a:pt x="20224" y="1479"/>
                                  <a:pt x="20184" y="1530"/>
                                </a:cubicBezTo>
                                <a:cubicBezTo>
                                  <a:pt x="20145" y="1479"/>
                                  <a:pt x="20077" y="1449"/>
                                  <a:pt x="20001" y="1449"/>
                                </a:cubicBezTo>
                                <a:cubicBezTo>
                                  <a:pt x="19886" y="1449"/>
                                  <a:pt x="19795" y="1521"/>
                                  <a:pt x="19783" y="1617"/>
                                </a:cubicBezTo>
                                <a:cubicBezTo>
                                  <a:pt x="19783" y="1620"/>
                                  <a:pt x="19779" y="1644"/>
                                  <a:pt x="19791" y="1680"/>
                                </a:cubicBezTo>
                                <a:cubicBezTo>
                                  <a:pt x="19807" y="1734"/>
                                  <a:pt x="19846" y="1782"/>
                                  <a:pt x="19902" y="1821"/>
                                </a:cubicBezTo>
                                <a:lnTo>
                                  <a:pt x="20184" y="2013"/>
                                </a:lnTo>
                                <a:lnTo>
                                  <a:pt x="20471" y="1821"/>
                                </a:lnTo>
                                <a:cubicBezTo>
                                  <a:pt x="20526" y="1785"/>
                                  <a:pt x="20566" y="1734"/>
                                  <a:pt x="20582" y="1680"/>
                                </a:cubicBezTo>
                                <a:close/>
                                <a:moveTo>
                                  <a:pt x="19516" y="2283"/>
                                </a:moveTo>
                                <a:cubicBezTo>
                                  <a:pt x="19477" y="2232"/>
                                  <a:pt x="19409" y="2202"/>
                                  <a:pt x="19333" y="2202"/>
                                </a:cubicBezTo>
                                <a:cubicBezTo>
                                  <a:pt x="19218" y="2202"/>
                                  <a:pt x="19127" y="2274"/>
                                  <a:pt x="19115" y="2370"/>
                                </a:cubicBezTo>
                                <a:cubicBezTo>
                                  <a:pt x="19115" y="2373"/>
                                  <a:pt x="19111" y="2397"/>
                                  <a:pt x="19123" y="2433"/>
                                </a:cubicBezTo>
                                <a:cubicBezTo>
                                  <a:pt x="19139" y="2487"/>
                                  <a:pt x="19178" y="2535"/>
                                  <a:pt x="19234" y="2574"/>
                                </a:cubicBezTo>
                                <a:lnTo>
                                  <a:pt x="19516" y="2766"/>
                                </a:lnTo>
                                <a:lnTo>
                                  <a:pt x="19803" y="2574"/>
                                </a:lnTo>
                                <a:cubicBezTo>
                                  <a:pt x="19858" y="2535"/>
                                  <a:pt x="19898" y="2487"/>
                                  <a:pt x="19914" y="2433"/>
                                </a:cubicBezTo>
                                <a:cubicBezTo>
                                  <a:pt x="19926" y="2397"/>
                                  <a:pt x="19922" y="2373"/>
                                  <a:pt x="19922" y="2370"/>
                                </a:cubicBezTo>
                                <a:cubicBezTo>
                                  <a:pt x="19910" y="2271"/>
                                  <a:pt x="19819" y="2202"/>
                                  <a:pt x="19703" y="2202"/>
                                </a:cubicBezTo>
                                <a:cubicBezTo>
                                  <a:pt x="19628" y="2202"/>
                                  <a:pt x="19556" y="2232"/>
                                  <a:pt x="19516" y="2283"/>
                                </a:cubicBezTo>
                                <a:close/>
                                <a:moveTo>
                                  <a:pt x="20582" y="3261"/>
                                </a:moveTo>
                                <a:cubicBezTo>
                                  <a:pt x="20594" y="3225"/>
                                  <a:pt x="20590" y="3201"/>
                                  <a:pt x="20590" y="3198"/>
                                </a:cubicBezTo>
                                <a:cubicBezTo>
                                  <a:pt x="20578" y="3099"/>
                                  <a:pt x="20487" y="3030"/>
                                  <a:pt x="20371" y="3030"/>
                                </a:cubicBezTo>
                                <a:cubicBezTo>
                                  <a:pt x="20296" y="3030"/>
                                  <a:pt x="20224" y="3060"/>
                                  <a:pt x="20184" y="3111"/>
                                </a:cubicBezTo>
                                <a:cubicBezTo>
                                  <a:pt x="20145" y="3060"/>
                                  <a:pt x="20077" y="3030"/>
                                  <a:pt x="20001" y="3030"/>
                                </a:cubicBezTo>
                                <a:cubicBezTo>
                                  <a:pt x="19886" y="3030"/>
                                  <a:pt x="19795" y="3102"/>
                                  <a:pt x="19783" y="3198"/>
                                </a:cubicBezTo>
                                <a:cubicBezTo>
                                  <a:pt x="19783" y="3201"/>
                                  <a:pt x="19779" y="3225"/>
                                  <a:pt x="19791" y="3261"/>
                                </a:cubicBezTo>
                                <a:cubicBezTo>
                                  <a:pt x="19807" y="3315"/>
                                  <a:pt x="19846" y="3363"/>
                                  <a:pt x="19902" y="3402"/>
                                </a:cubicBezTo>
                                <a:lnTo>
                                  <a:pt x="20184" y="3594"/>
                                </a:lnTo>
                                <a:lnTo>
                                  <a:pt x="20471" y="3402"/>
                                </a:lnTo>
                                <a:cubicBezTo>
                                  <a:pt x="20526" y="3363"/>
                                  <a:pt x="20566" y="3315"/>
                                  <a:pt x="20582" y="3261"/>
                                </a:cubicBezTo>
                                <a:close/>
                                <a:moveTo>
                                  <a:pt x="18999" y="1446"/>
                                </a:moveTo>
                                <a:cubicBezTo>
                                  <a:pt x="18924" y="1446"/>
                                  <a:pt x="18852" y="1476"/>
                                  <a:pt x="18813" y="1527"/>
                                </a:cubicBezTo>
                                <a:cubicBezTo>
                                  <a:pt x="18773" y="1476"/>
                                  <a:pt x="18705" y="1446"/>
                                  <a:pt x="18630" y="1446"/>
                                </a:cubicBezTo>
                                <a:cubicBezTo>
                                  <a:pt x="18514" y="1446"/>
                                  <a:pt x="18423" y="1518"/>
                                  <a:pt x="18411" y="1614"/>
                                </a:cubicBezTo>
                                <a:cubicBezTo>
                                  <a:pt x="18411" y="1617"/>
                                  <a:pt x="18407" y="1641"/>
                                  <a:pt x="18419" y="1677"/>
                                </a:cubicBezTo>
                                <a:cubicBezTo>
                                  <a:pt x="18435" y="1731"/>
                                  <a:pt x="18475" y="1779"/>
                                  <a:pt x="18530" y="1818"/>
                                </a:cubicBezTo>
                                <a:lnTo>
                                  <a:pt x="18813" y="2010"/>
                                </a:lnTo>
                                <a:lnTo>
                                  <a:pt x="19099" y="1818"/>
                                </a:lnTo>
                                <a:cubicBezTo>
                                  <a:pt x="19154" y="1779"/>
                                  <a:pt x="19194" y="1731"/>
                                  <a:pt x="19210" y="1677"/>
                                </a:cubicBezTo>
                                <a:cubicBezTo>
                                  <a:pt x="19222" y="1641"/>
                                  <a:pt x="19218" y="1617"/>
                                  <a:pt x="19218" y="1614"/>
                                </a:cubicBezTo>
                                <a:cubicBezTo>
                                  <a:pt x="19206" y="1518"/>
                                  <a:pt x="19115" y="1446"/>
                                  <a:pt x="18999" y="1446"/>
                                </a:cubicBezTo>
                                <a:close/>
                                <a:moveTo>
                                  <a:pt x="18144" y="2283"/>
                                </a:moveTo>
                                <a:cubicBezTo>
                                  <a:pt x="18105" y="2232"/>
                                  <a:pt x="18037" y="2202"/>
                                  <a:pt x="17962" y="2202"/>
                                </a:cubicBezTo>
                                <a:cubicBezTo>
                                  <a:pt x="17846" y="2202"/>
                                  <a:pt x="17755" y="2274"/>
                                  <a:pt x="17743" y="2370"/>
                                </a:cubicBezTo>
                                <a:cubicBezTo>
                                  <a:pt x="17743" y="2373"/>
                                  <a:pt x="17739" y="2397"/>
                                  <a:pt x="17751" y="2433"/>
                                </a:cubicBezTo>
                                <a:cubicBezTo>
                                  <a:pt x="17767" y="2487"/>
                                  <a:pt x="17806" y="2535"/>
                                  <a:pt x="17862" y="2574"/>
                                </a:cubicBezTo>
                                <a:lnTo>
                                  <a:pt x="18144" y="2766"/>
                                </a:lnTo>
                                <a:lnTo>
                                  <a:pt x="18431" y="2574"/>
                                </a:lnTo>
                                <a:cubicBezTo>
                                  <a:pt x="18486" y="2535"/>
                                  <a:pt x="18526" y="2487"/>
                                  <a:pt x="18542" y="2433"/>
                                </a:cubicBezTo>
                                <a:cubicBezTo>
                                  <a:pt x="18554" y="2397"/>
                                  <a:pt x="18550" y="2373"/>
                                  <a:pt x="18550" y="2370"/>
                                </a:cubicBezTo>
                                <a:cubicBezTo>
                                  <a:pt x="18538" y="2271"/>
                                  <a:pt x="18447" y="2202"/>
                                  <a:pt x="18331" y="2202"/>
                                </a:cubicBezTo>
                                <a:cubicBezTo>
                                  <a:pt x="18256" y="2202"/>
                                  <a:pt x="18184" y="2232"/>
                                  <a:pt x="18144" y="2283"/>
                                </a:cubicBezTo>
                                <a:close/>
                                <a:moveTo>
                                  <a:pt x="17727" y="1446"/>
                                </a:moveTo>
                                <a:cubicBezTo>
                                  <a:pt x="17651" y="1446"/>
                                  <a:pt x="17580" y="1476"/>
                                  <a:pt x="17540" y="1527"/>
                                </a:cubicBezTo>
                                <a:cubicBezTo>
                                  <a:pt x="17500" y="1476"/>
                                  <a:pt x="17433" y="1446"/>
                                  <a:pt x="17357" y="1446"/>
                                </a:cubicBezTo>
                                <a:cubicBezTo>
                                  <a:pt x="17242" y="1446"/>
                                  <a:pt x="17150" y="1518"/>
                                  <a:pt x="17138" y="1614"/>
                                </a:cubicBezTo>
                                <a:cubicBezTo>
                                  <a:pt x="17138" y="1617"/>
                                  <a:pt x="17134" y="1641"/>
                                  <a:pt x="17146" y="1677"/>
                                </a:cubicBezTo>
                                <a:cubicBezTo>
                                  <a:pt x="17162" y="1731"/>
                                  <a:pt x="17202" y="1779"/>
                                  <a:pt x="17258" y="1818"/>
                                </a:cubicBezTo>
                                <a:lnTo>
                                  <a:pt x="17540" y="2010"/>
                                </a:lnTo>
                                <a:lnTo>
                                  <a:pt x="17826" y="1818"/>
                                </a:lnTo>
                                <a:cubicBezTo>
                                  <a:pt x="17882" y="1779"/>
                                  <a:pt x="17922" y="1731"/>
                                  <a:pt x="17938" y="1677"/>
                                </a:cubicBezTo>
                                <a:cubicBezTo>
                                  <a:pt x="17950" y="1641"/>
                                  <a:pt x="17946" y="1617"/>
                                  <a:pt x="17946" y="1614"/>
                                </a:cubicBezTo>
                                <a:cubicBezTo>
                                  <a:pt x="17934" y="1518"/>
                                  <a:pt x="17842" y="1446"/>
                                  <a:pt x="17727" y="1446"/>
                                </a:cubicBezTo>
                                <a:close/>
                                <a:moveTo>
                                  <a:pt x="8529" y="1446"/>
                                </a:moveTo>
                                <a:cubicBezTo>
                                  <a:pt x="8454" y="1446"/>
                                  <a:pt x="8382" y="1476"/>
                                  <a:pt x="8343" y="1527"/>
                                </a:cubicBezTo>
                                <a:cubicBezTo>
                                  <a:pt x="8303" y="1476"/>
                                  <a:pt x="8235" y="1446"/>
                                  <a:pt x="8160" y="1446"/>
                                </a:cubicBezTo>
                                <a:cubicBezTo>
                                  <a:pt x="8044" y="1446"/>
                                  <a:pt x="7953" y="1518"/>
                                  <a:pt x="7941" y="1614"/>
                                </a:cubicBezTo>
                                <a:cubicBezTo>
                                  <a:pt x="7941" y="1617"/>
                                  <a:pt x="7937" y="1641"/>
                                  <a:pt x="7949" y="1677"/>
                                </a:cubicBezTo>
                                <a:cubicBezTo>
                                  <a:pt x="7965" y="1731"/>
                                  <a:pt x="8005" y="1779"/>
                                  <a:pt x="8060" y="1818"/>
                                </a:cubicBezTo>
                                <a:lnTo>
                                  <a:pt x="8343" y="2010"/>
                                </a:lnTo>
                                <a:lnTo>
                                  <a:pt x="8629" y="1818"/>
                                </a:lnTo>
                                <a:cubicBezTo>
                                  <a:pt x="8685" y="1779"/>
                                  <a:pt x="8724" y="1731"/>
                                  <a:pt x="8740" y="1677"/>
                                </a:cubicBezTo>
                                <a:cubicBezTo>
                                  <a:pt x="8752" y="1641"/>
                                  <a:pt x="8748" y="1617"/>
                                  <a:pt x="8748" y="1614"/>
                                </a:cubicBezTo>
                                <a:cubicBezTo>
                                  <a:pt x="8736" y="1518"/>
                                  <a:pt x="8645" y="1446"/>
                                  <a:pt x="8529" y="1446"/>
                                </a:cubicBezTo>
                                <a:close/>
                                <a:moveTo>
                                  <a:pt x="5034" y="2283"/>
                                </a:moveTo>
                                <a:cubicBezTo>
                                  <a:pt x="4994" y="2232"/>
                                  <a:pt x="4927" y="2202"/>
                                  <a:pt x="4851" y="2202"/>
                                </a:cubicBezTo>
                                <a:cubicBezTo>
                                  <a:pt x="4736" y="2202"/>
                                  <a:pt x="4644" y="2274"/>
                                  <a:pt x="4633" y="2370"/>
                                </a:cubicBezTo>
                                <a:cubicBezTo>
                                  <a:pt x="4633" y="2373"/>
                                  <a:pt x="4629" y="2397"/>
                                  <a:pt x="4641" y="2433"/>
                                </a:cubicBezTo>
                                <a:cubicBezTo>
                                  <a:pt x="4656" y="2487"/>
                                  <a:pt x="4696" y="2535"/>
                                  <a:pt x="4752" y="2574"/>
                                </a:cubicBezTo>
                                <a:lnTo>
                                  <a:pt x="5034" y="2766"/>
                                </a:lnTo>
                                <a:lnTo>
                                  <a:pt x="5320" y="2574"/>
                                </a:lnTo>
                                <a:cubicBezTo>
                                  <a:pt x="5376" y="2535"/>
                                  <a:pt x="5416" y="2487"/>
                                  <a:pt x="5432" y="2433"/>
                                </a:cubicBezTo>
                                <a:cubicBezTo>
                                  <a:pt x="5444" y="2397"/>
                                  <a:pt x="5440" y="2373"/>
                                  <a:pt x="5440" y="2370"/>
                                </a:cubicBezTo>
                                <a:cubicBezTo>
                                  <a:pt x="5428" y="2271"/>
                                  <a:pt x="5336" y="2202"/>
                                  <a:pt x="5221" y="2202"/>
                                </a:cubicBezTo>
                                <a:cubicBezTo>
                                  <a:pt x="5146" y="2202"/>
                                  <a:pt x="5074" y="2232"/>
                                  <a:pt x="5034" y="2283"/>
                                </a:cubicBezTo>
                                <a:close/>
                                <a:moveTo>
                                  <a:pt x="5889" y="1446"/>
                                </a:moveTo>
                                <a:cubicBezTo>
                                  <a:pt x="5814" y="1446"/>
                                  <a:pt x="5742" y="1476"/>
                                  <a:pt x="5702" y="1527"/>
                                </a:cubicBezTo>
                                <a:cubicBezTo>
                                  <a:pt x="5662" y="1476"/>
                                  <a:pt x="5595" y="1446"/>
                                  <a:pt x="5519" y="1446"/>
                                </a:cubicBezTo>
                                <a:cubicBezTo>
                                  <a:pt x="5404" y="1446"/>
                                  <a:pt x="5313" y="1518"/>
                                  <a:pt x="5301" y="1614"/>
                                </a:cubicBezTo>
                                <a:cubicBezTo>
                                  <a:pt x="5301" y="1617"/>
                                  <a:pt x="5297" y="1641"/>
                                  <a:pt x="5309" y="1677"/>
                                </a:cubicBezTo>
                                <a:cubicBezTo>
                                  <a:pt x="5324" y="1731"/>
                                  <a:pt x="5364" y="1779"/>
                                  <a:pt x="5420" y="1818"/>
                                </a:cubicBezTo>
                                <a:lnTo>
                                  <a:pt x="5702" y="2010"/>
                                </a:lnTo>
                                <a:lnTo>
                                  <a:pt x="5989" y="1818"/>
                                </a:lnTo>
                                <a:cubicBezTo>
                                  <a:pt x="6044" y="1779"/>
                                  <a:pt x="6084" y="1731"/>
                                  <a:pt x="6100" y="1677"/>
                                </a:cubicBezTo>
                                <a:cubicBezTo>
                                  <a:pt x="6112" y="1641"/>
                                  <a:pt x="6108" y="1617"/>
                                  <a:pt x="6108" y="1614"/>
                                </a:cubicBezTo>
                                <a:cubicBezTo>
                                  <a:pt x="6096" y="1518"/>
                                  <a:pt x="6004" y="1446"/>
                                  <a:pt x="5889" y="1446"/>
                                </a:cubicBezTo>
                                <a:close/>
                                <a:moveTo>
                                  <a:pt x="6307" y="2283"/>
                                </a:moveTo>
                                <a:cubicBezTo>
                                  <a:pt x="6267" y="2232"/>
                                  <a:pt x="6199" y="2202"/>
                                  <a:pt x="6124" y="2202"/>
                                </a:cubicBezTo>
                                <a:cubicBezTo>
                                  <a:pt x="6008" y="2202"/>
                                  <a:pt x="5917" y="2274"/>
                                  <a:pt x="5905" y="2370"/>
                                </a:cubicBezTo>
                                <a:cubicBezTo>
                                  <a:pt x="5905" y="2373"/>
                                  <a:pt x="5901" y="2397"/>
                                  <a:pt x="5913" y="2433"/>
                                </a:cubicBezTo>
                                <a:cubicBezTo>
                                  <a:pt x="5929" y="2487"/>
                                  <a:pt x="5969" y="2535"/>
                                  <a:pt x="6024" y="2574"/>
                                </a:cubicBezTo>
                                <a:lnTo>
                                  <a:pt x="6307" y="2766"/>
                                </a:lnTo>
                                <a:lnTo>
                                  <a:pt x="6593" y="2574"/>
                                </a:lnTo>
                                <a:cubicBezTo>
                                  <a:pt x="6649" y="2535"/>
                                  <a:pt x="6688" y="2487"/>
                                  <a:pt x="6704" y="2433"/>
                                </a:cubicBezTo>
                                <a:cubicBezTo>
                                  <a:pt x="6716" y="2397"/>
                                  <a:pt x="6712" y="2373"/>
                                  <a:pt x="6712" y="2370"/>
                                </a:cubicBezTo>
                                <a:cubicBezTo>
                                  <a:pt x="6700" y="2271"/>
                                  <a:pt x="6609" y="2202"/>
                                  <a:pt x="6494" y="2202"/>
                                </a:cubicBezTo>
                                <a:cubicBezTo>
                                  <a:pt x="6414" y="2202"/>
                                  <a:pt x="6346" y="2232"/>
                                  <a:pt x="6307" y="2283"/>
                                </a:cubicBezTo>
                                <a:close/>
                                <a:moveTo>
                                  <a:pt x="4517" y="1446"/>
                                </a:moveTo>
                                <a:cubicBezTo>
                                  <a:pt x="4442" y="1446"/>
                                  <a:pt x="4370" y="1476"/>
                                  <a:pt x="4330" y="1527"/>
                                </a:cubicBezTo>
                                <a:cubicBezTo>
                                  <a:pt x="4291" y="1476"/>
                                  <a:pt x="4223" y="1446"/>
                                  <a:pt x="4147" y="1446"/>
                                </a:cubicBezTo>
                                <a:cubicBezTo>
                                  <a:pt x="4032" y="1446"/>
                                  <a:pt x="3941" y="1518"/>
                                  <a:pt x="3929" y="1614"/>
                                </a:cubicBezTo>
                                <a:cubicBezTo>
                                  <a:pt x="3929" y="1617"/>
                                  <a:pt x="3925" y="1641"/>
                                  <a:pt x="3937" y="1677"/>
                                </a:cubicBezTo>
                                <a:cubicBezTo>
                                  <a:pt x="3953" y="1731"/>
                                  <a:pt x="3992" y="1779"/>
                                  <a:pt x="4048" y="1818"/>
                                </a:cubicBezTo>
                                <a:lnTo>
                                  <a:pt x="4330" y="2010"/>
                                </a:lnTo>
                                <a:lnTo>
                                  <a:pt x="4617" y="1818"/>
                                </a:lnTo>
                                <a:cubicBezTo>
                                  <a:pt x="4672" y="1779"/>
                                  <a:pt x="4712" y="1731"/>
                                  <a:pt x="4728" y="1677"/>
                                </a:cubicBezTo>
                                <a:cubicBezTo>
                                  <a:pt x="4740" y="1641"/>
                                  <a:pt x="4736" y="1617"/>
                                  <a:pt x="4736" y="1614"/>
                                </a:cubicBezTo>
                                <a:cubicBezTo>
                                  <a:pt x="4724" y="1518"/>
                                  <a:pt x="4633" y="1446"/>
                                  <a:pt x="4517" y="1446"/>
                                </a:cubicBezTo>
                                <a:close/>
                                <a:moveTo>
                                  <a:pt x="3662" y="2283"/>
                                </a:moveTo>
                                <a:cubicBezTo>
                                  <a:pt x="3623" y="2232"/>
                                  <a:pt x="3555" y="2202"/>
                                  <a:pt x="3479" y="2202"/>
                                </a:cubicBezTo>
                                <a:cubicBezTo>
                                  <a:pt x="3364" y="2202"/>
                                  <a:pt x="3273" y="2274"/>
                                  <a:pt x="3261" y="2370"/>
                                </a:cubicBezTo>
                                <a:cubicBezTo>
                                  <a:pt x="3261" y="2373"/>
                                  <a:pt x="3257" y="2397"/>
                                  <a:pt x="3269" y="2433"/>
                                </a:cubicBezTo>
                                <a:cubicBezTo>
                                  <a:pt x="3285" y="2487"/>
                                  <a:pt x="3324" y="2535"/>
                                  <a:pt x="3380" y="2574"/>
                                </a:cubicBezTo>
                                <a:lnTo>
                                  <a:pt x="3662" y="2766"/>
                                </a:lnTo>
                                <a:lnTo>
                                  <a:pt x="3949" y="2574"/>
                                </a:lnTo>
                                <a:cubicBezTo>
                                  <a:pt x="4004" y="2535"/>
                                  <a:pt x="4044" y="2487"/>
                                  <a:pt x="4060" y="2433"/>
                                </a:cubicBezTo>
                                <a:cubicBezTo>
                                  <a:pt x="4072" y="2397"/>
                                  <a:pt x="4068" y="2373"/>
                                  <a:pt x="4068" y="2370"/>
                                </a:cubicBezTo>
                                <a:cubicBezTo>
                                  <a:pt x="4056" y="2271"/>
                                  <a:pt x="3965" y="2202"/>
                                  <a:pt x="3849" y="2202"/>
                                </a:cubicBezTo>
                                <a:cubicBezTo>
                                  <a:pt x="3774" y="2202"/>
                                  <a:pt x="3702" y="2232"/>
                                  <a:pt x="3662" y="2283"/>
                                </a:cubicBezTo>
                                <a:close/>
                                <a:moveTo>
                                  <a:pt x="7158" y="1446"/>
                                </a:moveTo>
                                <a:cubicBezTo>
                                  <a:pt x="7082" y="1446"/>
                                  <a:pt x="7010" y="1476"/>
                                  <a:pt x="6971" y="1527"/>
                                </a:cubicBezTo>
                                <a:cubicBezTo>
                                  <a:pt x="6931" y="1476"/>
                                  <a:pt x="6863" y="1446"/>
                                  <a:pt x="6788" y="1446"/>
                                </a:cubicBezTo>
                                <a:cubicBezTo>
                                  <a:pt x="6672" y="1446"/>
                                  <a:pt x="6581" y="1518"/>
                                  <a:pt x="6569" y="1614"/>
                                </a:cubicBezTo>
                                <a:cubicBezTo>
                                  <a:pt x="6569" y="1617"/>
                                  <a:pt x="6565" y="1641"/>
                                  <a:pt x="6577" y="1677"/>
                                </a:cubicBezTo>
                                <a:cubicBezTo>
                                  <a:pt x="6593" y="1731"/>
                                  <a:pt x="6633" y="1779"/>
                                  <a:pt x="6688" y="1818"/>
                                </a:cubicBezTo>
                                <a:lnTo>
                                  <a:pt x="6971" y="2010"/>
                                </a:lnTo>
                                <a:lnTo>
                                  <a:pt x="7257" y="1818"/>
                                </a:lnTo>
                                <a:cubicBezTo>
                                  <a:pt x="7313" y="1779"/>
                                  <a:pt x="7352" y="1731"/>
                                  <a:pt x="7368" y="1677"/>
                                </a:cubicBezTo>
                                <a:cubicBezTo>
                                  <a:pt x="7380" y="1641"/>
                                  <a:pt x="7376" y="1617"/>
                                  <a:pt x="7376" y="1614"/>
                                </a:cubicBezTo>
                                <a:cubicBezTo>
                                  <a:pt x="7368" y="1518"/>
                                  <a:pt x="7273" y="1446"/>
                                  <a:pt x="7158" y="1446"/>
                                </a:cubicBezTo>
                                <a:close/>
                                <a:moveTo>
                                  <a:pt x="10319" y="2283"/>
                                </a:moveTo>
                                <a:cubicBezTo>
                                  <a:pt x="10279" y="2232"/>
                                  <a:pt x="10211" y="2202"/>
                                  <a:pt x="10136" y="2202"/>
                                </a:cubicBezTo>
                                <a:cubicBezTo>
                                  <a:pt x="10021" y="2202"/>
                                  <a:pt x="9929" y="2274"/>
                                  <a:pt x="9917" y="2370"/>
                                </a:cubicBezTo>
                                <a:cubicBezTo>
                                  <a:pt x="9917" y="2373"/>
                                  <a:pt x="9913" y="2397"/>
                                  <a:pt x="9925" y="2433"/>
                                </a:cubicBezTo>
                                <a:cubicBezTo>
                                  <a:pt x="9941" y="2487"/>
                                  <a:pt x="9981" y="2535"/>
                                  <a:pt x="10037" y="2574"/>
                                </a:cubicBezTo>
                                <a:lnTo>
                                  <a:pt x="10319" y="2766"/>
                                </a:lnTo>
                                <a:lnTo>
                                  <a:pt x="10605" y="2574"/>
                                </a:lnTo>
                                <a:cubicBezTo>
                                  <a:pt x="10661" y="2535"/>
                                  <a:pt x="10701" y="2487"/>
                                  <a:pt x="10716" y="2433"/>
                                </a:cubicBezTo>
                                <a:cubicBezTo>
                                  <a:pt x="10728" y="2397"/>
                                  <a:pt x="10724" y="2373"/>
                                  <a:pt x="10724" y="2370"/>
                                </a:cubicBezTo>
                                <a:cubicBezTo>
                                  <a:pt x="10713" y="2271"/>
                                  <a:pt x="10621" y="2202"/>
                                  <a:pt x="10506" y="2202"/>
                                </a:cubicBezTo>
                                <a:cubicBezTo>
                                  <a:pt x="10430" y="2202"/>
                                  <a:pt x="10359" y="2232"/>
                                  <a:pt x="10319" y="2283"/>
                                </a:cubicBezTo>
                                <a:close/>
                                <a:moveTo>
                                  <a:pt x="11591" y="2283"/>
                                </a:moveTo>
                                <a:cubicBezTo>
                                  <a:pt x="11552" y="2232"/>
                                  <a:pt x="11484" y="2202"/>
                                  <a:pt x="11408" y="2202"/>
                                </a:cubicBezTo>
                                <a:cubicBezTo>
                                  <a:pt x="11293" y="2202"/>
                                  <a:pt x="11202" y="2274"/>
                                  <a:pt x="11190" y="2370"/>
                                </a:cubicBezTo>
                                <a:cubicBezTo>
                                  <a:pt x="11190" y="2373"/>
                                  <a:pt x="11186" y="2397"/>
                                  <a:pt x="11198" y="2433"/>
                                </a:cubicBezTo>
                                <a:cubicBezTo>
                                  <a:pt x="11214" y="2487"/>
                                  <a:pt x="11253" y="2535"/>
                                  <a:pt x="11309" y="2574"/>
                                </a:cubicBezTo>
                                <a:lnTo>
                                  <a:pt x="11591" y="2766"/>
                                </a:lnTo>
                                <a:lnTo>
                                  <a:pt x="11878" y="2574"/>
                                </a:lnTo>
                                <a:cubicBezTo>
                                  <a:pt x="11933" y="2535"/>
                                  <a:pt x="11973" y="2487"/>
                                  <a:pt x="11989" y="2433"/>
                                </a:cubicBezTo>
                                <a:cubicBezTo>
                                  <a:pt x="12001" y="2397"/>
                                  <a:pt x="11997" y="2373"/>
                                  <a:pt x="11997" y="2370"/>
                                </a:cubicBezTo>
                                <a:cubicBezTo>
                                  <a:pt x="11985" y="2271"/>
                                  <a:pt x="11894" y="2202"/>
                                  <a:pt x="11778" y="2202"/>
                                </a:cubicBezTo>
                                <a:cubicBezTo>
                                  <a:pt x="11699" y="2202"/>
                                  <a:pt x="11631" y="2232"/>
                                  <a:pt x="11591" y="2283"/>
                                </a:cubicBezTo>
                                <a:close/>
                                <a:moveTo>
                                  <a:pt x="11174" y="1446"/>
                                </a:moveTo>
                                <a:cubicBezTo>
                                  <a:pt x="11098" y="1446"/>
                                  <a:pt x="11027" y="1476"/>
                                  <a:pt x="10987" y="1527"/>
                                </a:cubicBezTo>
                                <a:cubicBezTo>
                                  <a:pt x="10947" y="1476"/>
                                  <a:pt x="10880" y="1446"/>
                                  <a:pt x="10804" y="1446"/>
                                </a:cubicBezTo>
                                <a:cubicBezTo>
                                  <a:pt x="10689" y="1446"/>
                                  <a:pt x="10597" y="1518"/>
                                  <a:pt x="10585" y="1614"/>
                                </a:cubicBezTo>
                                <a:cubicBezTo>
                                  <a:pt x="10585" y="1617"/>
                                  <a:pt x="10581" y="1641"/>
                                  <a:pt x="10593" y="1677"/>
                                </a:cubicBezTo>
                                <a:cubicBezTo>
                                  <a:pt x="10609" y="1731"/>
                                  <a:pt x="10649" y="1779"/>
                                  <a:pt x="10705" y="1818"/>
                                </a:cubicBezTo>
                                <a:lnTo>
                                  <a:pt x="10987" y="2010"/>
                                </a:lnTo>
                                <a:lnTo>
                                  <a:pt x="11273" y="1818"/>
                                </a:lnTo>
                                <a:cubicBezTo>
                                  <a:pt x="11329" y="1779"/>
                                  <a:pt x="11369" y="1731"/>
                                  <a:pt x="11385" y="1677"/>
                                </a:cubicBezTo>
                                <a:cubicBezTo>
                                  <a:pt x="11396" y="1641"/>
                                  <a:pt x="11392" y="1617"/>
                                  <a:pt x="11392" y="1614"/>
                                </a:cubicBezTo>
                                <a:cubicBezTo>
                                  <a:pt x="11381" y="1518"/>
                                  <a:pt x="11289" y="1446"/>
                                  <a:pt x="11174" y="1446"/>
                                </a:cubicBezTo>
                                <a:close/>
                                <a:moveTo>
                                  <a:pt x="9802" y="1446"/>
                                </a:moveTo>
                                <a:cubicBezTo>
                                  <a:pt x="9726" y="1446"/>
                                  <a:pt x="9655" y="1476"/>
                                  <a:pt x="9615" y="1527"/>
                                </a:cubicBezTo>
                                <a:cubicBezTo>
                                  <a:pt x="9575" y="1476"/>
                                  <a:pt x="9508" y="1446"/>
                                  <a:pt x="9432" y="1446"/>
                                </a:cubicBezTo>
                                <a:cubicBezTo>
                                  <a:pt x="9317" y="1446"/>
                                  <a:pt x="9225" y="1518"/>
                                  <a:pt x="9213" y="1614"/>
                                </a:cubicBezTo>
                                <a:cubicBezTo>
                                  <a:pt x="9213" y="1617"/>
                                  <a:pt x="9209" y="1641"/>
                                  <a:pt x="9221" y="1677"/>
                                </a:cubicBezTo>
                                <a:cubicBezTo>
                                  <a:pt x="9237" y="1731"/>
                                  <a:pt x="9277" y="1779"/>
                                  <a:pt x="9333" y="1818"/>
                                </a:cubicBezTo>
                                <a:lnTo>
                                  <a:pt x="9615" y="2010"/>
                                </a:lnTo>
                                <a:lnTo>
                                  <a:pt x="9901" y="1818"/>
                                </a:lnTo>
                                <a:cubicBezTo>
                                  <a:pt x="9957" y="1779"/>
                                  <a:pt x="9997" y="1731"/>
                                  <a:pt x="10013" y="1677"/>
                                </a:cubicBezTo>
                                <a:cubicBezTo>
                                  <a:pt x="10025" y="1641"/>
                                  <a:pt x="10021" y="1617"/>
                                  <a:pt x="10021" y="1614"/>
                                </a:cubicBezTo>
                                <a:cubicBezTo>
                                  <a:pt x="10009" y="1518"/>
                                  <a:pt x="9917" y="1446"/>
                                  <a:pt x="9802" y="1446"/>
                                </a:cubicBezTo>
                                <a:close/>
                                <a:moveTo>
                                  <a:pt x="7675" y="2283"/>
                                </a:moveTo>
                                <a:cubicBezTo>
                                  <a:pt x="7635" y="2232"/>
                                  <a:pt x="7567" y="2202"/>
                                  <a:pt x="7492" y="2202"/>
                                </a:cubicBezTo>
                                <a:cubicBezTo>
                                  <a:pt x="7376" y="2202"/>
                                  <a:pt x="7285" y="2274"/>
                                  <a:pt x="7273" y="2370"/>
                                </a:cubicBezTo>
                                <a:cubicBezTo>
                                  <a:pt x="7273" y="2373"/>
                                  <a:pt x="7269" y="2397"/>
                                  <a:pt x="7281" y="2433"/>
                                </a:cubicBezTo>
                                <a:cubicBezTo>
                                  <a:pt x="7297" y="2487"/>
                                  <a:pt x="7337" y="2535"/>
                                  <a:pt x="7392" y="2574"/>
                                </a:cubicBezTo>
                                <a:lnTo>
                                  <a:pt x="7675" y="2766"/>
                                </a:lnTo>
                                <a:lnTo>
                                  <a:pt x="7961" y="2574"/>
                                </a:lnTo>
                                <a:cubicBezTo>
                                  <a:pt x="8016" y="2535"/>
                                  <a:pt x="8056" y="2487"/>
                                  <a:pt x="8072" y="2433"/>
                                </a:cubicBezTo>
                                <a:cubicBezTo>
                                  <a:pt x="8084" y="2397"/>
                                  <a:pt x="8080" y="2373"/>
                                  <a:pt x="8080" y="2370"/>
                                </a:cubicBezTo>
                                <a:cubicBezTo>
                                  <a:pt x="8068" y="2271"/>
                                  <a:pt x="7977" y="2202"/>
                                  <a:pt x="7861" y="2202"/>
                                </a:cubicBezTo>
                                <a:cubicBezTo>
                                  <a:pt x="7786" y="2202"/>
                                  <a:pt x="7714" y="2232"/>
                                  <a:pt x="7675" y="2283"/>
                                </a:cubicBezTo>
                                <a:close/>
                                <a:moveTo>
                                  <a:pt x="3245" y="1446"/>
                                </a:moveTo>
                                <a:cubicBezTo>
                                  <a:pt x="3169" y="1446"/>
                                  <a:pt x="3098" y="1476"/>
                                  <a:pt x="3058" y="1527"/>
                                </a:cubicBezTo>
                                <a:cubicBezTo>
                                  <a:pt x="3018" y="1476"/>
                                  <a:pt x="2951" y="1446"/>
                                  <a:pt x="2875" y="1446"/>
                                </a:cubicBezTo>
                                <a:cubicBezTo>
                                  <a:pt x="2760" y="1446"/>
                                  <a:pt x="2668" y="1518"/>
                                  <a:pt x="2656" y="1614"/>
                                </a:cubicBezTo>
                                <a:cubicBezTo>
                                  <a:pt x="2656" y="1617"/>
                                  <a:pt x="2652" y="1641"/>
                                  <a:pt x="2664" y="1677"/>
                                </a:cubicBezTo>
                                <a:cubicBezTo>
                                  <a:pt x="2680" y="1731"/>
                                  <a:pt x="2720" y="1779"/>
                                  <a:pt x="2776" y="1818"/>
                                </a:cubicBezTo>
                                <a:lnTo>
                                  <a:pt x="3058" y="2010"/>
                                </a:lnTo>
                                <a:lnTo>
                                  <a:pt x="3344" y="1818"/>
                                </a:lnTo>
                                <a:cubicBezTo>
                                  <a:pt x="3400" y="1779"/>
                                  <a:pt x="3440" y="1731"/>
                                  <a:pt x="3456" y="1677"/>
                                </a:cubicBezTo>
                                <a:cubicBezTo>
                                  <a:pt x="3467" y="1641"/>
                                  <a:pt x="3463" y="1617"/>
                                  <a:pt x="3463" y="1614"/>
                                </a:cubicBezTo>
                                <a:cubicBezTo>
                                  <a:pt x="3452" y="1518"/>
                                  <a:pt x="3360" y="1446"/>
                                  <a:pt x="3245" y="1446"/>
                                </a:cubicBezTo>
                                <a:close/>
                                <a:moveTo>
                                  <a:pt x="8947" y="2283"/>
                                </a:moveTo>
                                <a:cubicBezTo>
                                  <a:pt x="8907" y="2232"/>
                                  <a:pt x="8840" y="2202"/>
                                  <a:pt x="8764" y="2202"/>
                                </a:cubicBezTo>
                                <a:cubicBezTo>
                                  <a:pt x="8649" y="2202"/>
                                  <a:pt x="8557" y="2274"/>
                                  <a:pt x="8545" y="2370"/>
                                </a:cubicBezTo>
                                <a:cubicBezTo>
                                  <a:pt x="8545" y="2373"/>
                                  <a:pt x="8541" y="2397"/>
                                  <a:pt x="8553" y="2433"/>
                                </a:cubicBezTo>
                                <a:cubicBezTo>
                                  <a:pt x="8569" y="2487"/>
                                  <a:pt x="8609" y="2535"/>
                                  <a:pt x="8665" y="2574"/>
                                </a:cubicBezTo>
                                <a:lnTo>
                                  <a:pt x="8947" y="2766"/>
                                </a:lnTo>
                                <a:lnTo>
                                  <a:pt x="9233" y="2574"/>
                                </a:lnTo>
                                <a:cubicBezTo>
                                  <a:pt x="9289" y="2535"/>
                                  <a:pt x="9329" y="2487"/>
                                  <a:pt x="9345" y="2433"/>
                                </a:cubicBezTo>
                                <a:cubicBezTo>
                                  <a:pt x="9357" y="2397"/>
                                  <a:pt x="9353" y="2373"/>
                                  <a:pt x="9353" y="2370"/>
                                </a:cubicBezTo>
                                <a:cubicBezTo>
                                  <a:pt x="9341" y="2271"/>
                                  <a:pt x="9249" y="2202"/>
                                  <a:pt x="9134" y="2202"/>
                                </a:cubicBezTo>
                                <a:cubicBezTo>
                                  <a:pt x="9058" y="2202"/>
                                  <a:pt x="8987" y="2232"/>
                                  <a:pt x="8947" y="2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4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787400" y="317500"/>
                            <a:ext cx="5344163" cy="53479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0792"/>
                                </a:moveTo>
                                <a:cubicBezTo>
                                  <a:pt x="21600" y="10095"/>
                                  <a:pt x="21102" y="9515"/>
                                  <a:pt x="20440" y="9387"/>
                                </a:cubicBezTo>
                                <a:cubicBezTo>
                                  <a:pt x="20845" y="9105"/>
                                  <a:pt x="21056" y="8592"/>
                                  <a:pt x="20922" y="8084"/>
                                </a:cubicBezTo>
                                <a:cubicBezTo>
                                  <a:pt x="20840" y="7776"/>
                                  <a:pt x="20640" y="7515"/>
                                  <a:pt x="20363" y="7356"/>
                                </a:cubicBezTo>
                                <a:cubicBezTo>
                                  <a:pt x="20204" y="7263"/>
                                  <a:pt x="20034" y="7212"/>
                                  <a:pt x="19855" y="7197"/>
                                </a:cubicBezTo>
                                <a:cubicBezTo>
                                  <a:pt x="20363" y="6755"/>
                                  <a:pt x="20502" y="6001"/>
                                  <a:pt x="20152" y="5401"/>
                                </a:cubicBezTo>
                                <a:cubicBezTo>
                                  <a:pt x="19803" y="4801"/>
                                  <a:pt x="19080" y="4545"/>
                                  <a:pt x="18448" y="4760"/>
                                </a:cubicBezTo>
                                <a:cubicBezTo>
                                  <a:pt x="18525" y="4601"/>
                                  <a:pt x="18566" y="4427"/>
                                  <a:pt x="18566" y="4242"/>
                                </a:cubicBezTo>
                                <a:cubicBezTo>
                                  <a:pt x="18566" y="3919"/>
                                  <a:pt x="18443" y="3621"/>
                                  <a:pt x="18212" y="3391"/>
                                </a:cubicBezTo>
                                <a:cubicBezTo>
                                  <a:pt x="17986" y="3165"/>
                                  <a:pt x="17683" y="3037"/>
                                  <a:pt x="17360" y="3037"/>
                                </a:cubicBezTo>
                                <a:cubicBezTo>
                                  <a:pt x="17180" y="3037"/>
                                  <a:pt x="17001" y="3078"/>
                                  <a:pt x="16842" y="3155"/>
                                </a:cubicBezTo>
                                <a:cubicBezTo>
                                  <a:pt x="17057" y="2519"/>
                                  <a:pt x="16806" y="1795"/>
                                  <a:pt x="16200" y="1452"/>
                                </a:cubicBezTo>
                                <a:cubicBezTo>
                                  <a:pt x="15599" y="1103"/>
                                  <a:pt x="14845" y="1246"/>
                                  <a:pt x="14403" y="1749"/>
                                </a:cubicBezTo>
                                <a:cubicBezTo>
                                  <a:pt x="14388" y="1575"/>
                                  <a:pt x="14337" y="1400"/>
                                  <a:pt x="14244" y="1241"/>
                                </a:cubicBezTo>
                                <a:cubicBezTo>
                                  <a:pt x="14085" y="964"/>
                                  <a:pt x="13823" y="764"/>
                                  <a:pt x="13515" y="682"/>
                                </a:cubicBezTo>
                                <a:cubicBezTo>
                                  <a:pt x="13207" y="600"/>
                                  <a:pt x="12879" y="641"/>
                                  <a:pt x="12602" y="800"/>
                                </a:cubicBezTo>
                                <a:cubicBezTo>
                                  <a:pt x="12443" y="893"/>
                                  <a:pt x="12314" y="1016"/>
                                  <a:pt x="12212" y="1159"/>
                                </a:cubicBezTo>
                                <a:cubicBezTo>
                                  <a:pt x="12083" y="498"/>
                                  <a:pt x="11503" y="0"/>
                                  <a:pt x="10805" y="0"/>
                                </a:cubicBezTo>
                                <a:cubicBezTo>
                                  <a:pt x="10107" y="0"/>
                                  <a:pt x="9527" y="498"/>
                                  <a:pt x="9399" y="1159"/>
                                </a:cubicBezTo>
                                <a:cubicBezTo>
                                  <a:pt x="9296" y="1016"/>
                                  <a:pt x="9168" y="887"/>
                                  <a:pt x="9009" y="800"/>
                                </a:cubicBezTo>
                                <a:cubicBezTo>
                                  <a:pt x="8731" y="641"/>
                                  <a:pt x="8408" y="595"/>
                                  <a:pt x="8095" y="682"/>
                                </a:cubicBezTo>
                                <a:cubicBezTo>
                                  <a:pt x="7787" y="764"/>
                                  <a:pt x="7525" y="964"/>
                                  <a:pt x="7366" y="1241"/>
                                </a:cubicBezTo>
                                <a:cubicBezTo>
                                  <a:pt x="7274" y="1400"/>
                                  <a:pt x="7222" y="1570"/>
                                  <a:pt x="7207" y="1749"/>
                                </a:cubicBezTo>
                                <a:cubicBezTo>
                                  <a:pt x="6765" y="1241"/>
                                  <a:pt x="6011" y="1103"/>
                                  <a:pt x="5410" y="1452"/>
                                </a:cubicBezTo>
                                <a:cubicBezTo>
                                  <a:pt x="5077" y="1641"/>
                                  <a:pt x="4840" y="1954"/>
                                  <a:pt x="4743" y="2324"/>
                                </a:cubicBezTo>
                                <a:cubicBezTo>
                                  <a:pt x="4666" y="2601"/>
                                  <a:pt x="4681" y="2893"/>
                                  <a:pt x="4769" y="3160"/>
                                </a:cubicBezTo>
                                <a:cubicBezTo>
                                  <a:pt x="4610" y="3083"/>
                                  <a:pt x="4435" y="3042"/>
                                  <a:pt x="4250" y="3042"/>
                                </a:cubicBezTo>
                                <a:cubicBezTo>
                                  <a:pt x="4250" y="3042"/>
                                  <a:pt x="4250" y="3042"/>
                                  <a:pt x="4250" y="3042"/>
                                </a:cubicBezTo>
                                <a:cubicBezTo>
                                  <a:pt x="3927" y="3042"/>
                                  <a:pt x="3629" y="3165"/>
                                  <a:pt x="3398" y="3396"/>
                                </a:cubicBezTo>
                                <a:cubicBezTo>
                                  <a:pt x="3172" y="3621"/>
                                  <a:pt x="3044" y="3924"/>
                                  <a:pt x="3044" y="4247"/>
                                </a:cubicBezTo>
                                <a:cubicBezTo>
                                  <a:pt x="3044" y="4427"/>
                                  <a:pt x="3085" y="4606"/>
                                  <a:pt x="3162" y="4765"/>
                                </a:cubicBezTo>
                                <a:cubicBezTo>
                                  <a:pt x="2895" y="4673"/>
                                  <a:pt x="2608" y="4663"/>
                                  <a:pt x="2325" y="4740"/>
                                </a:cubicBezTo>
                                <a:cubicBezTo>
                                  <a:pt x="1956" y="4837"/>
                                  <a:pt x="1648" y="5078"/>
                                  <a:pt x="1453" y="5406"/>
                                </a:cubicBezTo>
                                <a:cubicBezTo>
                                  <a:pt x="1263" y="5740"/>
                                  <a:pt x="1211" y="6125"/>
                                  <a:pt x="1309" y="6494"/>
                                </a:cubicBezTo>
                                <a:cubicBezTo>
                                  <a:pt x="1386" y="6771"/>
                                  <a:pt x="1540" y="7017"/>
                                  <a:pt x="1750" y="7202"/>
                                </a:cubicBezTo>
                                <a:cubicBezTo>
                                  <a:pt x="1576" y="7217"/>
                                  <a:pt x="1401" y="7268"/>
                                  <a:pt x="1242" y="7361"/>
                                </a:cubicBezTo>
                                <a:cubicBezTo>
                                  <a:pt x="965" y="7520"/>
                                  <a:pt x="765" y="7781"/>
                                  <a:pt x="683" y="8089"/>
                                </a:cubicBezTo>
                                <a:cubicBezTo>
                                  <a:pt x="601" y="8397"/>
                                  <a:pt x="642" y="8720"/>
                                  <a:pt x="801" y="9002"/>
                                </a:cubicBezTo>
                                <a:cubicBezTo>
                                  <a:pt x="893" y="9161"/>
                                  <a:pt x="1016" y="9289"/>
                                  <a:pt x="1160" y="9392"/>
                                </a:cubicBezTo>
                                <a:cubicBezTo>
                                  <a:pt x="883" y="9443"/>
                                  <a:pt x="626" y="9582"/>
                                  <a:pt x="421" y="9787"/>
                                </a:cubicBezTo>
                                <a:cubicBezTo>
                                  <a:pt x="149" y="10059"/>
                                  <a:pt x="0" y="10418"/>
                                  <a:pt x="0" y="10803"/>
                                </a:cubicBezTo>
                                <a:cubicBezTo>
                                  <a:pt x="0" y="11187"/>
                                  <a:pt x="149" y="11546"/>
                                  <a:pt x="421" y="11818"/>
                                </a:cubicBezTo>
                                <a:cubicBezTo>
                                  <a:pt x="626" y="12023"/>
                                  <a:pt x="883" y="12157"/>
                                  <a:pt x="1160" y="12213"/>
                                </a:cubicBezTo>
                                <a:cubicBezTo>
                                  <a:pt x="1016" y="12316"/>
                                  <a:pt x="888" y="12444"/>
                                  <a:pt x="801" y="12603"/>
                                </a:cubicBezTo>
                                <a:cubicBezTo>
                                  <a:pt x="642" y="12880"/>
                                  <a:pt x="595" y="13203"/>
                                  <a:pt x="683" y="13516"/>
                                </a:cubicBezTo>
                                <a:cubicBezTo>
                                  <a:pt x="816" y="14019"/>
                                  <a:pt x="1258" y="14362"/>
                                  <a:pt x="1750" y="14403"/>
                                </a:cubicBezTo>
                                <a:cubicBezTo>
                                  <a:pt x="1535" y="14588"/>
                                  <a:pt x="1381" y="14834"/>
                                  <a:pt x="1309" y="15111"/>
                                </a:cubicBezTo>
                                <a:cubicBezTo>
                                  <a:pt x="1211" y="15481"/>
                                  <a:pt x="1263" y="15865"/>
                                  <a:pt x="1453" y="16199"/>
                                </a:cubicBezTo>
                                <a:cubicBezTo>
                                  <a:pt x="1643" y="16532"/>
                                  <a:pt x="1956" y="16768"/>
                                  <a:pt x="2325" y="16866"/>
                                </a:cubicBezTo>
                                <a:cubicBezTo>
                                  <a:pt x="2448" y="16896"/>
                                  <a:pt x="2572" y="16917"/>
                                  <a:pt x="2700" y="16917"/>
                                </a:cubicBezTo>
                                <a:cubicBezTo>
                                  <a:pt x="2859" y="16917"/>
                                  <a:pt x="3013" y="16891"/>
                                  <a:pt x="3162" y="16840"/>
                                </a:cubicBezTo>
                                <a:cubicBezTo>
                                  <a:pt x="3085" y="16999"/>
                                  <a:pt x="3044" y="17173"/>
                                  <a:pt x="3044" y="17358"/>
                                </a:cubicBezTo>
                                <a:cubicBezTo>
                                  <a:pt x="3044" y="17681"/>
                                  <a:pt x="3167" y="17979"/>
                                  <a:pt x="3398" y="18209"/>
                                </a:cubicBezTo>
                                <a:cubicBezTo>
                                  <a:pt x="3624" y="18435"/>
                                  <a:pt x="3927" y="18563"/>
                                  <a:pt x="4250" y="18563"/>
                                </a:cubicBezTo>
                                <a:cubicBezTo>
                                  <a:pt x="4250" y="18563"/>
                                  <a:pt x="4250" y="18563"/>
                                  <a:pt x="4250" y="18563"/>
                                </a:cubicBezTo>
                                <a:cubicBezTo>
                                  <a:pt x="4430" y="18563"/>
                                  <a:pt x="4610" y="18522"/>
                                  <a:pt x="4769" y="18445"/>
                                </a:cubicBezTo>
                                <a:cubicBezTo>
                                  <a:pt x="4676" y="18712"/>
                                  <a:pt x="4666" y="18999"/>
                                  <a:pt x="4743" y="19282"/>
                                </a:cubicBezTo>
                                <a:cubicBezTo>
                                  <a:pt x="4840" y="19651"/>
                                  <a:pt x="5082" y="19959"/>
                                  <a:pt x="5410" y="20154"/>
                                </a:cubicBezTo>
                                <a:cubicBezTo>
                                  <a:pt x="5636" y="20282"/>
                                  <a:pt x="5883" y="20343"/>
                                  <a:pt x="6124" y="20343"/>
                                </a:cubicBezTo>
                                <a:cubicBezTo>
                                  <a:pt x="6529" y="20343"/>
                                  <a:pt x="6930" y="20169"/>
                                  <a:pt x="7207" y="19851"/>
                                </a:cubicBezTo>
                                <a:cubicBezTo>
                                  <a:pt x="7222" y="20025"/>
                                  <a:pt x="7274" y="20200"/>
                                  <a:pt x="7366" y="20359"/>
                                </a:cubicBezTo>
                                <a:cubicBezTo>
                                  <a:pt x="7525" y="20636"/>
                                  <a:pt x="7787" y="20836"/>
                                  <a:pt x="8095" y="20918"/>
                                </a:cubicBezTo>
                                <a:cubicBezTo>
                                  <a:pt x="8198" y="20943"/>
                                  <a:pt x="8305" y="20959"/>
                                  <a:pt x="8408" y="20959"/>
                                </a:cubicBezTo>
                                <a:cubicBezTo>
                                  <a:pt x="8618" y="20959"/>
                                  <a:pt x="8824" y="20902"/>
                                  <a:pt x="9009" y="20800"/>
                                </a:cubicBezTo>
                                <a:cubicBezTo>
                                  <a:pt x="9168" y="20707"/>
                                  <a:pt x="9296" y="20584"/>
                                  <a:pt x="9399" y="20441"/>
                                </a:cubicBezTo>
                                <a:cubicBezTo>
                                  <a:pt x="9527" y="21102"/>
                                  <a:pt x="10107" y="21600"/>
                                  <a:pt x="10805" y="21600"/>
                                </a:cubicBezTo>
                                <a:cubicBezTo>
                                  <a:pt x="11190" y="21600"/>
                                  <a:pt x="11549" y="21451"/>
                                  <a:pt x="11821" y="21179"/>
                                </a:cubicBezTo>
                                <a:cubicBezTo>
                                  <a:pt x="12027" y="20974"/>
                                  <a:pt x="12160" y="20718"/>
                                  <a:pt x="12217" y="20441"/>
                                </a:cubicBezTo>
                                <a:cubicBezTo>
                                  <a:pt x="12319" y="20584"/>
                                  <a:pt x="12448" y="20713"/>
                                  <a:pt x="12607" y="20800"/>
                                </a:cubicBezTo>
                                <a:cubicBezTo>
                                  <a:pt x="12792" y="20908"/>
                                  <a:pt x="12997" y="20959"/>
                                  <a:pt x="13207" y="20959"/>
                                </a:cubicBezTo>
                                <a:cubicBezTo>
                                  <a:pt x="13310" y="20959"/>
                                  <a:pt x="13418" y="20943"/>
                                  <a:pt x="13521" y="20918"/>
                                </a:cubicBezTo>
                                <a:cubicBezTo>
                                  <a:pt x="13829" y="20836"/>
                                  <a:pt x="14090" y="20636"/>
                                  <a:pt x="14249" y="20359"/>
                                </a:cubicBezTo>
                                <a:cubicBezTo>
                                  <a:pt x="14342" y="20200"/>
                                  <a:pt x="14393" y="20030"/>
                                  <a:pt x="14409" y="19851"/>
                                </a:cubicBezTo>
                                <a:cubicBezTo>
                                  <a:pt x="14686" y="20169"/>
                                  <a:pt x="15086" y="20343"/>
                                  <a:pt x="15492" y="20343"/>
                                </a:cubicBezTo>
                                <a:cubicBezTo>
                                  <a:pt x="15733" y="20343"/>
                                  <a:pt x="15979" y="20282"/>
                                  <a:pt x="16205" y="20154"/>
                                </a:cubicBezTo>
                                <a:cubicBezTo>
                                  <a:pt x="16806" y="19805"/>
                                  <a:pt x="17062" y="19081"/>
                                  <a:pt x="16847" y="18451"/>
                                </a:cubicBezTo>
                                <a:cubicBezTo>
                                  <a:pt x="17006" y="18527"/>
                                  <a:pt x="17180" y="18569"/>
                                  <a:pt x="17365" y="18569"/>
                                </a:cubicBezTo>
                                <a:cubicBezTo>
                                  <a:pt x="17365" y="18569"/>
                                  <a:pt x="17365" y="18569"/>
                                  <a:pt x="17365" y="18569"/>
                                </a:cubicBezTo>
                                <a:cubicBezTo>
                                  <a:pt x="17689" y="18569"/>
                                  <a:pt x="17986" y="18445"/>
                                  <a:pt x="18217" y="18215"/>
                                </a:cubicBezTo>
                                <a:cubicBezTo>
                                  <a:pt x="18587" y="17845"/>
                                  <a:pt x="18664" y="17296"/>
                                  <a:pt x="18448" y="16845"/>
                                </a:cubicBezTo>
                                <a:cubicBezTo>
                                  <a:pt x="18602" y="16896"/>
                                  <a:pt x="18756" y="16922"/>
                                  <a:pt x="18910" y="16922"/>
                                </a:cubicBezTo>
                                <a:cubicBezTo>
                                  <a:pt x="19408" y="16922"/>
                                  <a:pt x="19891" y="16665"/>
                                  <a:pt x="20152" y="16204"/>
                                </a:cubicBezTo>
                                <a:cubicBezTo>
                                  <a:pt x="20502" y="15604"/>
                                  <a:pt x="20358" y="14850"/>
                                  <a:pt x="19855" y="14409"/>
                                </a:cubicBezTo>
                                <a:cubicBezTo>
                                  <a:pt x="20029" y="14393"/>
                                  <a:pt x="20204" y="14342"/>
                                  <a:pt x="20363" y="14250"/>
                                </a:cubicBezTo>
                                <a:cubicBezTo>
                                  <a:pt x="20640" y="14091"/>
                                  <a:pt x="20840" y="13829"/>
                                  <a:pt x="20922" y="13521"/>
                                </a:cubicBezTo>
                                <a:cubicBezTo>
                                  <a:pt x="21005" y="13213"/>
                                  <a:pt x="20963" y="12890"/>
                                  <a:pt x="20804" y="12608"/>
                                </a:cubicBezTo>
                                <a:cubicBezTo>
                                  <a:pt x="20712" y="12449"/>
                                  <a:pt x="20589" y="12321"/>
                                  <a:pt x="20445" y="12218"/>
                                </a:cubicBezTo>
                                <a:cubicBezTo>
                                  <a:pt x="21097" y="12070"/>
                                  <a:pt x="21600" y="11490"/>
                                  <a:pt x="21600" y="10792"/>
                                </a:cubicBezTo>
                                <a:close/>
                                <a:moveTo>
                                  <a:pt x="20502" y="8197"/>
                                </a:moveTo>
                                <a:cubicBezTo>
                                  <a:pt x="20579" y="8479"/>
                                  <a:pt x="20486" y="8766"/>
                                  <a:pt x="20286" y="8956"/>
                                </a:cubicBezTo>
                                <a:cubicBezTo>
                                  <a:pt x="20199" y="8510"/>
                                  <a:pt x="20081" y="8074"/>
                                  <a:pt x="19937" y="7648"/>
                                </a:cubicBezTo>
                                <a:cubicBezTo>
                                  <a:pt x="20009" y="7663"/>
                                  <a:pt x="20075" y="7694"/>
                                  <a:pt x="20142" y="7730"/>
                                </a:cubicBezTo>
                                <a:cubicBezTo>
                                  <a:pt x="20322" y="7833"/>
                                  <a:pt x="20450" y="8002"/>
                                  <a:pt x="20502" y="8197"/>
                                </a:cubicBezTo>
                                <a:close/>
                                <a:moveTo>
                                  <a:pt x="19778" y="5617"/>
                                </a:moveTo>
                                <a:cubicBezTo>
                                  <a:pt x="20009" y="6017"/>
                                  <a:pt x="19932" y="6514"/>
                                  <a:pt x="19613" y="6827"/>
                                </a:cubicBezTo>
                                <a:cubicBezTo>
                                  <a:pt x="19347" y="6232"/>
                                  <a:pt x="19018" y="5673"/>
                                  <a:pt x="18643" y="5155"/>
                                </a:cubicBezTo>
                                <a:cubicBezTo>
                                  <a:pt x="19075" y="5037"/>
                                  <a:pt x="19547" y="5217"/>
                                  <a:pt x="19778" y="5617"/>
                                </a:cubicBezTo>
                                <a:close/>
                                <a:moveTo>
                                  <a:pt x="17904" y="3703"/>
                                </a:moveTo>
                                <a:cubicBezTo>
                                  <a:pt x="18048" y="3847"/>
                                  <a:pt x="18130" y="4042"/>
                                  <a:pt x="18130" y="4247"/>
                                </a:cubicBezTo>
                                <a:cubicBezTo>
                                  <a:pt x="18130" y="4324"/>
                                  <a:pt x="18120" y="4396"/>
                                  <a:pt x="18099" y="4468"/>
                                </a:cubicBezTo>
                                <a:cubicBezTo>
                                  <a:pt x="17802" y="4129"/>
                                  <a:pt x="17483" y="3806"/>
                                  <a:pt x="17139" y="3509"/>
                                </a:cubicBezTo>
                                <a:cubicBezTo>
                                  <a:pt x="17211" y="3488"/>
                                  <a:pt x="17283" y="3478"/>
                                  <a:pt x="17360" y="3478"/>
                                </a:cubicBezTo>
                                <a:cubicBezTo>
                                  <a:pt x="17565" y="3478"/>
                                  <a:pt x="17760" y="3560"/>
                                  <a:pt x="17904" y="3703"/>
                                </a:cubicBezTo>
                                <a:close/>
                                <a:moveTo>
                                  <a:pt x="15990" y="1831"/>
                                </a:moveTo>
                                <a:cubicBezTo>
                                  <a:pt x="16395" y="2062"/>
                                  <a:pt x="16570" y="2534"/>
                                  <a:pt x="16452" y="2965"/>
                                </a:cubicBezTo>
                                <a:cubicBezTo>
                                  <a:pt x="15928" y="2590"/>
                                  <a:pt x="15368" y="2262"/>
                                  <a:pt x="14778" y="1995"/>
                                </a:cubicBezTo>
                                <a:cubicBezTo>
                                  <a:pt x="15086" y="1677"/>
                                  <a:pt x="15584" y="1600"/>
                                  <a:pt x="15990" y="1831"/>
                                </a:cubicBezTo>
                                <a:close/>
                                <a:moveTo>
                                  <a:pt x="13207" y="1082"/>
                                </a:moveTo>
                                <a:cubicBezTo>
                                  <a:pt x="13274" y="1082"/>
                                  <a:pt x="13341" y="1093"/>
                                  <a:pt x="13408" y="1108"/>
                                </a:cubicBezTo>
                                <a:cubicBezTo>
                                  <a:pt x="13608" y="1159"/>
                                  <a:pt x="13772" y="1287"/>
                                  <a:pt x="13875" y="1467"/>
                                </a:cubicBezTo>
                                <a:cubicBezTo>
                                  <a:pt x="13911" y="1534"/>
                                  <a:pt x="13941" y="1600"/>
                                  <a:pt x="13957" y="1672"/>
                                </a:cubicBezTo>
                                <a:cubicBezTo>
                                  <a:pt x="13536" y="1529"/>
                                  <a:pt x="13100" y="1411"/>
                                  <a:pt x="12648" y="1323"/>
                                </a:cubicBezTo>
                                <a:cubicBezTo>
                                  <a:pt x="12699" y="1272"/>
                                  <a:pt x="12756" y="1226"/>
                                  <a:pt x="12822" y="1185"/>
                                </a:cubicBezTo>
                                <a:cubicBezTo>
                                  <a:pt x="12940" y="1118"/>
                                  <a:pt x="13074" y="1082"/>
                                  <a:pt x="13207" y="1082"/>
                                </a:cubicBezTo>
                                <a:close/>
                                <a:moveTo>
                                  <a:pt x="10810" y="446"/>
                                </a:moveTo>
                                <a:cubicBezTo>
                                  <a:pt x="11277" y="446"/>
                                  <a:pt x="11667" y="764"/>
                                  <a:pt x="11780" y="1195"/>
                                </a:cubicBezTo>
                                <a:cubicBezTo>
                                  <a:pt x="11462" y="1164"/>
                                  <a:pt x="11139" y="1149"/>
                                  <a:pt x="10810" y="1149"/>
                                </a:cubicBezTo>
                                <a:cubicBezTo>
                                  <a:pt x="10482" y="1149"/>
                                  <a:pt x="10158" y="1164"/>
                                  <a:pt x="9840" y="1195"/>
                                </a:cubicBezTo>
                                <a:cubicBezTo>
                                  <a:pt x="9953" y="764"/>
                                  <a:pt x="10343" y="446"/>
                                  <a:pt x="10810" y="446"/>
                                </a:cubicBezTo>
                                <a:close/>
                                <a:moveTo>
                                  <a:pt x="8213" y="1108"/>
                                </a:moveTo>
                                <a:cubicBezTo>
                                  <a:pt x="8280" y="1093"/>
                                  <a:pt x="8346" y="1082"/>
                                  <a:pt x="8413" y="1082"/>
                                </a:cubicBezTo>
                                <a:cubicBezTo>
                                  <a:pt x="8547" y="1082"/>
                                  <a:pt x="8680" y="1118"/>
                                  <a:pt x="8798" y="1185"/>
                                </a:cubicBezTo>
                                <a:cubicBezTo>
                                  <a:pt x="8865" y="1221"/>
                                  <a:pt x="8921" y="1267"/>
                                  <a:pt x="8973" y="1323"/>
                                </a:cubicBezTo>
                                <a:cubicBezTo>
                                  <a:pt x="8526" y="1411"/>
                                  <a:pt x="8090" y="1529"/>
                                  <a:pt x="7664" y="1672"/>
                                </a:cubicBezTo>
                                <a:cubicBezTo>
                                  <a:pt x="7679" y="1600"/>
                                  <a:pt x="7710" y="1534"/>
                                  <a:pt x="7746" y="1467"/>
                                </a:cubicBezTo>
                                <a:cubicBezTo>
                                  <a:pt x="7848" y="1287"/>
                                  <a:pt x="8013" y="1159"/>
                                  <a:pt x="8213" y="1108"/>
                                </a:cubicBezTo>
                                <a:close/>
                                <a:moveTo>
                                  <a:pt x="5631" y="1831"/>
                                </a:moveTo>
                                <a:cubicBezTo>
                                  <a:pt x="5790" y="1739"/>
                                  <a:pt x="5960" y="1698"/>
                                  <a:pt x="6129" y="1698"/>
                                </a:cubicBezTo>
                                <a:cubicBezTo>
                                  <a:pt x="6396" y="1698"/>
                                  <a:pt x="6652" y="1800"/>
                                  <a:pt x="6842" y="1995"/>
                                </a:cubicBezTo>
                                <a:cubicBezTo>
                                  <a:pt x="6247" y="2262"/>
                                  <a:pt x="5687" y="2590"/>
                                  <a:pt x="5164" y="2965"/>
                                </a:cubicBezTo>
                                <a:cubicBezTo>
                                  <a:pt x="5051" y="2534"/>
                                  <a:pt x="5231" y="2062"/>
                                  <a:pt x="5631" y="1831"/>
                                </a:cubicBezTo>
                                <a:close/>
                                <a:moveTo>
                                  <a:pt x="3716" y="3703"/>
                                </a:moveTo>
                                <a:cubicBezTo>
                                  <a:pt x="3860" y="3560"/>
                                  <a:pt x="4055" y="3478"/>
                                  <a:pt x="4260" y="3478"/>
                                </a:cubicBezTo>
                                <a:cubicBezTo>
                                  <a:pt x="4337" y="3478"/>
                                  <a:pt x="4409" y="3488"/>
                                  <a:pt x="4481" y="3509"/>
                                </a:cubicBezTo>
                                <a:cubicBezTo>
                                  <a:pt x="4142" y="3806"/>
                                  <a:pt x="3819" y="4124"/>
                                  <a:pt x="3521" y="4468"/>
                                </a:cubicBezTo>
                                <a:cubicBezTo>
                                  <a:pt x="3501" y="4396"/>
                                  <a:pt x="3490" y="4324"/>
                                  <a:pt x="3490" y="4247"/>
                                </a:cubicBezTo>
                                <a:cubicBezTo>
                                  <a:pt x="3490" y="4042"/>
                                  <a:pt x="3573" y="3847"/>
                                  <a:pt x="3716" y="3703"/>
                                </a:cubicBezTo>
                                <a:close/>
                                <a:moveTo>
                                  <a:pt x="1843" y="5617"/>
                                </a:moveTo>
                                <a:cubicBezTo>
                                  <a:pt x="1976" y="5386"/>
                                  <a:pt x="2192" y="5222"/>
                                  <a:pt x="2448" y="5150"/>
                                </a:cubicBezTo>
                                <a:cubicBezTo>
                                  <a:pt x="2536" y="5124"/>
                                  <a:pt x="2623" y="5114"/>
                                  <a:pt x="2710" y="5114"/>
                                </a:cubicBezTo>
                                <a:cubicBezTo>
                                  <a:pt x="2803" y="5114"/>
                                  <a:pt x="2890" y="5124"/>
                                  <a:pt x="2977" y="5150"/>
                                </a:cubicBezTo>
                                <a:cubicBezTo>
                                  <a:pt x="2602" y="5673"/>
                                  <a:pt x="2274" y="6232"/>
                                  <a:pt x="2007" y="6827"/>
                                </a:cubicBezTo>
                                <a:cubicBezTo>
                                  <a:pt x="1884" y="6704"/>
                                  <a:pt x="1791" y="6550"/>
                                  <a:pt x="1745" y="6376"/>
                                </a:cubicBezTo>
                                <a:cubicBezTo>
                                  <a:pt x="1673" y="6119"/>
                                  <a:pt x="1709" y="5853"/>
                                  <a:pt x="1843" y="5617"/>
                                </a:cubicBezTo>
                                <a:close/>
                                <a:moveTo>
                                  <a:pt x="1119" y="8197"/>
                                </a:moveTo>
                                <a:cubicBezTo>
                                  <a:pt x="1170" y="7997"/>
                                  <a:pt x="1299" y="7833"/>
                                  <a:pt x="1478" y="7730"/>
                                </a:cubicBezTo>
                                <a:cubicBezTo>
                                  <a:pt x="1545" y="7694"/>
                                  <a:pt x="1612" y="7663"/>
                                  <a:pt x="1684" y="7648"/>
                                </a:cubicBezTo>
                                <a:cubicBezTo>
                                  <a:pt x="1540" y="8069"/>
                                  <a:pt x="1422" y="8505"/>
                                  <a:pt x="1335" y="8956"/>
                                </a:cubicBezTo>
                                <a:cubicBezTo>
                                  <a:pt x="1283" y="8905"/>
                                  <a:pt x="1237" y="8848"/>
                                  <a:pt x="1196" y="8782"/>
                                </a:cubicBezTo>
                                <a:cubicBezTo>
                                  <a:pt x="1093" y="8602"/>
                                  <a:pt x="1068" y="8397"/>
                                  <a:pt x="1119" y="8197"/>
                                </a:cubicBezTo>
                                <a:close/>
                                <a:moveTo>
                                  <a:pt x="457" y="10792"/>
                                </a:moveTo>
                                <a:cubicBezTo>
                                  <a:pt x="457" y="10526"/>
                                  <a:pt x="560" y="10274"/>
                                  <a:pt x="749" y="10084"/>
                                </a:cubicBezTo>
                                <a:cubicBezTo>
                                  <a:pt x="878" y="9956"/>
                                  <a:pt x="1037" y="9869"/>
                                  <a:pt x="1206" y="9823"/>
                                </a:cubicBezTo>
                                <a:cubicBezTo>
                                  <a:pt x="1175" y="10141"/>
                                  <a:pt x="1160" y="10464"/>
                                  <a:pt x="1160" y="10792"/>
                                </a:cubicBezTo>
                                <a:cubicBezTo>
                                  <a:pt x="1160" y="11121"/>
                                  <a:pt x="1175" y="11444"/>
                                  <a:pt x="1206" y="11762"/>
                                </a:cubicBezTo>
                                <a:cubicBezTo>
                                  <a:pt x="1037" y="11716"/>
                                  <a:pt x="878" y="11628"/>
                                  <a:pt x="749" y="11500"/>
                                </a:cubicBezTo>
                                <a:cubicBezTo>
                                  <a:pt x="560" y="11310"/>
                                  <a:pt x="457" y="11059"/>
                                  <a:pt x="457" y="10792"/>
                                </a:cubicBezTo>
                                <a:close/>
                                <a:moveTo>
                                  <a:pt x="1119" y="13388"/>
                                </a:moveTo>
                                <a:cubicBezTo>
                                  <a:pt x="1068" y="13188"/>
                                  <a:pt x="1093" y="12983"/>
                                  <a:pt x="1196" y="12803"/>
                                </a:cubicBezTo>
                                <a:cubicBezTo>
                                  <a:pt x="1232" y="12736"/>
                                  <a:pt x="1278" y="12680"/>
                                  <a:pt x="1335" y="12629"/>
                                </a:cubicBezTo>
                                <a:cubicBezTo>
                                  <a:pt x="1422" y="13075"/>
                                  <a:pt x="1540" y="13511"/>
                                  <a:pt x="1684" y="13937"/>
                                </a:cubicBezTo>
                                <a:cubicBezTo>
                                  <a:pt x="1417" y="13870"/>
                                  <a:pt x="1196" y="13670"/>
                                  <a:pt x="1119" y="13388"/>
                                </a:cubicBezTo>
                                <a:close/>
                                <a:moveTo>
                                  <a:pt x="2448" y="16435"/>
                                </a:moveTo>
                                <a:cubicBezTo>
                                  <a:pt x="2192" y="16368"/>
                                  <a:pt x="1976" y="16199"/>
                                  <a:pt x="1843" y="15968"/>
                                </a:cubicBezTo>
                                <a:cubicBezTo>
                                  <a:pt x="1709" y="15737"/>
                                  <a:pt x="1673" y="15465"/>
                                  <a:pt x="1745" y="15209"/>
                                </a:cubicBezTo>
                                <a:cubicBezTo>
                                  <a:pt x="1791" y="15034"/>
                                  <a:pt x="1884" y="14880"/>
                                  <a:pt x="2007" y="14757"/>
                                </a:cubicBezTo>
                                <a:cubicBezTo>
                                  <a:pt x="2274" y="15352"/>
                                  <a:pt x="2602" y="15911"/>
                                  <a:pt x="2977" y="16435"/>
                                </a:cubicBezTo>
                                <a:cubicBezTo>
                                  <a:pt x="2808" y="16476"/>
                                  <a:pt x="2628" y="16481"/>
                                  <a:pt x="2448" y="16435"/>
                                </a:cubicBezTo>
                                <a:close/>
                                <a:moveTo>
                                  <a:pt x="4260" y="18107"/>
                                </a:moveTo>
                                <a:cubicBezTo>
                                  <a:pt x="4055" y="18107"/>
                                  <a:pt x="3860" y="18025"/>
                                  <a:pt x="3716" y="17881"/>
                                </a:cubicBezTo>
                                <a:cubicBezTo>
                                  <a:pt x="3573" y="17738"/>
                                  <a:pt x="3490" y="17543"/>
                                  <a:pt x="3490" y="17337"/>
                                </a:cubicBezTo>
                                <a:cubicBezTo>
                                  <a:pt x="3490" y="17261"/>
                                  <a:pt x="3501" y="17189"/>
                                  <a:pt x="3521" y="17117"/>
                                </a:cubicBezTo>
                                <a:cubicBezTo>
                                  <a:pt x="3819" y="17455"/>
                                  <a:pt x="4137" y="17779"/>
                                  <a:pt x="4481" y="18076"/>
                                </a:cubicBezTo>
                                <a:cubicBezTo>
                                  <a:pt x="4409" y="18097"/>
                                  <a:pt x="4337" y="18107"/>
                                  <a:pt x="4260" y="18107"/>
                                </a:cubicBezTo>
                                <a:lnTo>
                                  <a:pt x="4260" y="18107"/>
                                </a:lnTo>
                                <a:close/>
                                <a:moveTo>
                                  <a:pt x="5631" y="19753"/>
                                </a:moveTo>
                                <a:cubicBezTo>
                                  <a:pt x="5400" y="19620"/>
                                  <a:pt x="5236" y="19405"/>
                                  <a:pt x="5164" y="19148"/>
                                </a:cubicBezTo>
                                <a:cubicBezTo>
                                  <a:pt x="5118" y="18974"/>
                                  <a:pt x="5118" y="18794"/>
                                  <a:pt x="5169" y="18620"/>
                                </a:cubicBezTo>
                                <a:cubicBezTo>
                                  <a:pt x="5693" y="18994"/>
                                  <a:pt x="6252" y="19323"/>
                                  <a:pt x="6848" y="19589"/>
                                </a:cubicBezTo>
                                <a:cubicBezTo>
                                  <a:pt x="6534" y="19907"/>
                                  <a:pt x="6037" y="19984"/>
                                  <a:pt x="5631" y="19753"/>
                                </a:cubicBezTo>
                                <a:close/>
                                <a:moveTo>
                                  <a:pt x="8213" y="20477"/>
                                </a:moveTo>
                                <a:cubicBezTo>
                                  <a:pt x="8013" y="20425"/>
                                  <a:pt x="7848" y="20297"/>
                                  <a:pt x="7746" y="20118"/>
                                </a:cubicBezTo>
                                <a:cubicBezTo>
                                  <a:pt x="7710" y="20051"/>
                                  <a:pt x="7679" y="19984"/>
                                  <a:pt x="7664" y="19912"/>
                                </a:cubicBezTo>
                                <a:cubicBezTo>
                                  <a:pt x="8085" y="20056"/>
                                  <a:pt x="8521" y="20174"/>
                                  <a:pt x="8973" y="20261"/>
                                </a:cubicBezTo>
                                <a:cubicBezTo>
                                  <a:pt x="8921" y="20313"/>
                                  <a:pt x="8865" y="20359"/>
                                  <a:pt x="8798" y="20400"/>
                                </a:cubicBezTo>
                                <a:cubicBezTo>
                                  <a:pt x="8618" y="20502"/>
                                  <a:pt x="8413" y="20533"/>
                                  <a:pt x="8213" y="20477"/>
                                </a:cubicBezTo>
                                <a:close/>
                                <a:moveTo>
                                  <a:pt x="10810" y="21138"/>
                                </a:moveTo>
                                <a:cubicBezTo>
                                  <a:pt x="10343" y="21138"/>
                                  <a:pt x="9953" y="20820"/>
                                  <a:pt x="9840" y="20389"/>
                                </a:cubicBezTo>
                                <a:cubicBezTo>
                                  <a:pt x="10158" y="20420"/>
                                  <a:pt x="10482" y="20436"/>
                                  <a:pt x="10810" y="20436"/>
                                </a:cubicBezTo>
                                <a:cubicBezTo>
                                  <a:pt x="11139" y="20436"/>
                                  <a:pt x="11462" y="20420"/>
                                  <a:pt x="11780" y="20389"/>
                                </a:cubicBezTo>
                                <a:cubicBezTo>
                                  <a:pt x="11734" y="20559"/>
                                  <a:pt x="11647" y="20718"/>
                                  <a:pt x="11519" y="20846"/>
                                </a:cubicBezTo>
                                <a:cubicBezTo>
                                  <a:pt x="11329" y="21036"/>
                                  <a:pt x="11077" y="21138"/>
                                  <a:pt x="10810" y="21138"/>
                                </a:cubicBezTo>
                                <a:close/>
                                <a:moveTo>
                                  <a:pt x="13408" y="20477"/>
                                </a:moveTo>
                                <a:cubicBezTo>
                                  <a:pt x="13207" y="20528"/>
                                  <a:pt x="13002" y="20502"/>
                                  <a:pt x="12822" y="20400"/>
                                </a:cubicBezTo>
                                <a:cubicBezTo>
                                  <a:pt x="12756" y="20364"/>
                                  <a:pt x="12699" y="20318"/>
                                  <a:pt x="12648" y="20261"/>
                                </a:cubicBezTo>
                                <a:cubicBezTo>
                                  <a:pt x="13094" y="20174"/>
                                  <a:pt x="13531" y="20056"/>
                                  <a:pt x="13957" y="19912"/>
                                </a:cubicBezTo>
                                <a:cubicBezTo>
                                  <a:pt x="13941" y="19984"/>
                                  <a:pt x="13911" y="20051"/>
                                  <a:pt x="13875" y="20118"/>
                                </a:cubicBezTo>
                                <a:cubicBezTo>
                                  <a:pt x="13772" y="20297"/>
                                  <a:pt x="13608" y="20425"/>
                                  <a:pt x="13408" y="20477"/>
                                </a:cubicBezTo>
                                <a:close/>
                                <a:moveTo>
                                  <a:pt x="15990" y="19753"/>
                                </a:moveTo>
                                <a:cubicBezTo>
                                  <a:pt x="15589" y="19984"/>
                                  <a:pt x="15091" y="19907"/>
                                  <a:pt x="14778" y="19589"/>
                                </a:cubicBezTo>
                                <a:cubicBezTo>
                                  <a:pt x="15374" y="19323"/>
                                  <a:pt x="15933" y="18994"/>
                                  <a:pt x="16452" y="18620"/>
                                </a:cubicBezTo>
                                <a:cubicBezTo>
                                  <a:pt x="16570" y="19051"/>
                                  <a:pt x="16390" y="19523"/>
                                  <a:pt x="15990" y="19753"/>
                                </a:cubicBezTo>
                                <a:close/>
                                <a:moveTo>
                                  <a:pt x="17904" y="17881"/>
                                </a:moveTo>
                                <a:cubicBezTo>
                                  <a:pt x="17760" y="18025"/>
                                  <a:pt x="17565" y="18107"/>
                                  <a:pt x="17360" y="18107"/>
                                </a:cubicBezTo>
                                <a:cubicBezTo>
                                  <a:pt x="17283" y="18107"/>
                                  <a:pt x="17211" y="18097"/>
                                  <a:pt x="17139" y="18076"/>
                                </a:cubicBezTo>
                                <a:cubicBezTo>
                                  <a:pt x="17478" y="17779"/>
                                  <a:pt x="17802" y="17461"/>
                                  <a:pt x="18099" y="17117"/>
                                </a:cubicBezTo>
                                <a:cubicBezTo>
                                  <a:pt x="18176" y="17378"/>
                                  <a:pt x="18110" y="17676"/>
                                  <a:pt x="17904" y="17881"/>
                                </a:cubicBezTo>
                                <a:close/>
                                <a:moveTo>
                                  <a:pt x="19778" y="15968"/>
                                </a:moveTo>
                                <a:cubicBezTo>
                                  <a:pt x="19547" y="16373"/>
                                  <a:pt x="19075" y="16548"/>
                                  <a:pt x="18643" y="16430"/>
                                </a:cubicBezTo>
                                <a:cubicBezTo>
                                  <a:pt x="19018" y="15906"/>
                                  <a:pt x="19347" y="15347"/>
                                  <a:pt x="19613" y="14757"/>
                                </a:cubicBezTo>
                                <a:cubicBezTo>
                                  <a:pt x="19932" y="15065"/>
                                  <a:pt x="20009" y="15563"/>
                                  <a:pt x="19778" y="15968"/>
                                </a:cubicBezTo>
                                <a:close/>
                                <a:moveTo>
                                  <a:pt x="20502" y="13388"/>
                                </a:moveTo>
                                <a:cubicBezTo>
                                  <a:pt x="20450" y="13588"/>
                                  <a:pt x="20322" y="13752"/>
                                  <a:pt x="20142" y="13855"/>
                                </a:cubicBezTo>
                                <a:cubicBezTo>
                                  <a:pt x="20075" y="13890"/>
                                  <a:pt x="20009" y="13921"/>
                                  <a:pt x="19937" y="13937"/>
                                </a:cubicBezTo>
                                <a:cubicBezTo>
                                  <a:pt x="20081" y="13516"/>
                                  <a:pt x="20199" y="13080"/>
                                  <a:pt x="20286" y="12629"/>
                                </a:cubicBezTo>
                                <a:cubicBezTo>
                                  <a:pt x="20337" y="12680"/>
                                  <a:pt x="20383" y="12736"/>
                                  <a:pt x="20425" y="12803"/>
                                </a:cubicBezTo>
                                <a:cubicBezTo>
                                  <a:pt x="20527" y="12983"/>
                                  <a:pt x="20553" y="13188"/>
                                  <a:pt x="20502" y="13388"/>
                                </a:cubicBezTo>
                                <a:close/>
                                <a:moveTo>
                                  <a:pt x="20414" y="11762"/>
                                </a:moveTo>
                                <a:cubicBezTo>
                                  <a:pt x="20445" y="11444"/>
                                  <a:pt x="20460" y="11121"/>
                                  <a:pt x="20460" y="10792"/>
                                </a:cubicBezTo>
                                <a:cubicBezTo>
                                  <a:pt x="20460" y="10464"/>
                                  <a:pt x="20445" y="10141"/>
                                  <a:pt x="20414" y="9823"/>
                                </a:cubicBezTo>
                                <a:cubicBezTo>
                                  <a:pt x="20845" y="9936"/>
                                  <a:pt x="21164" y="10326"/>
                                  <a:pt x="21164" y="10792"/>
                                </a:cubicBezTo>
                                <a:cubicBezTo>
                                  <a:pt x="21164" y="11259"/>
                                  <a:pt x="20845" y="11649"/>
                                  <a:pt x="20414" y="117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181101" y="698499"/>
                            <a:ext cx="4569599" cy="4570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5" h="21600" extrusionOk="0">
                                <a:moveTo>
                                  <a:pt x="3913" y="18893"/>
                                </a:moveTo>
                                <a:cubicBezTo>
                                  <a:pt x="3877" y="18863"/>
                                  <a:pt x="3823" y="18869"/>
                                  <a:pt x="3793" y="18905"/>
                                </a:cubicBezTo>
                                <a:cubicBezTo>
                                  <a:pt x="3763" y="18941"/>
                                  <a:pt x="3769" y="18995"/>
                                  <a:pt x="3805" y="19025"/>
                                </a:cubicBezTo>
                                <a:cubicBezTo>
                                  <a:pt x="3979" y="19175"/>
                                  <a:pt x="4159" y="19319"/>
                                  <a:pt x="4345" y="19457"/>
                                </a:cubicBezTo>
                                <a:cubicBezTo>
                                  <a:pt x="4363" y="19469"/>
                                  <a:pt x="4381" y="19475"/>
                                  <a:pt x="4399" y="19475"/>
                                </a:cubicBezTo>
                                <a:cubicBezTo>
                                  <a:pt x="4423" y="19475"/>
                                  <a:pt x="4453" y="19463"/>
                                  <a:pt x="4465" y="19439"/>
                                </a:cubicBezTo>
                                <a:cubicBezTo>
                                  <a:pt x="4495" y="19403"/>
                                  <a:pt x="4483" y="19349"/>
                                  <a:pt x="4447" y="19319"/>
                                </a:cubicBezTo>
                                <a:cubicBezTo>
                                  <a:pt x="4267" y="19187"/>
                                  <a:pt x="4087" y="19043"/>
                                  <a:pt x="3913" y="18893"/>
                                </a:cubicBezTo>
                                <a:close/>
                                <a:moveTo>
                                  <a:pt x="336" y="8510"/>
                                </a:moveTo>
                                <a:cubicBezTo>
                                  <a:pt x="342" y="8510"/>
                                  <a:pt x="348" y="8510"/>
                                  <a:pt x="354" y="8510"/>
                                </a:cubicBezTo>
                                <a:cubicBezTo>
                                  <a:pt x="390" y="8510"/>
                                  <a:pt x="426" y="8486"/>
                                  <a:pt x="438" y="8444"/>
                                </a:cubicBezTo>
                                <a:cubicBezTo>
                                  <a:pt x="486" y="8222"/>
                                  <a:pt x="546" y="8000"/>
                                  <a:pt x="612" y="7784"/>
                                </a:cubicBezTo>
                                <a:cubicBezTo>
                                  <a:pt x="624" y="7736"/>
                                  <a:pt x="600" y="7694"/>
                                  <a:pt x="552" y="7676"/>
                                </a:cubicBezTo>
                                <a:cubicBezTo>
                                  <a:pt x="504" y="7664"/>
                                  <a:pt x="462" y="7688"/>
                                  <a:pt x="444" y="7736"/>
                                </a:cubicBezTo>
                                <a:cubicBezTo>
                                  <a:pt x="378" y="7958"/>
                                  <a:pt x="318" y="8180"/>
                                  <a:pt x="270" y="8408"/>
                                </a:cubicBezTo>
                                <a:cubicBezTo>
                                  <a:pt x="258" y="8456"/>
                                  <a:pt x="288" y="8498"/>
                                  <a:pt x="336" y="8510"/>
                                </a:cubicBezTo>
                                <a:close/>
                                <a:moveTo>
                                  <a:pt x="18185" y="3163"/>
                                </a:moveTo>
                                <a:cubicBezTo>
                                  <a:pt x="18203" y="3181"/>
                                  <a:pt x="18221" y="3187"/>
                                  <a:pt x="18245" y="3187"/>
                                </a:cubicBezTo>
                                <a:cubicBezTo>
                                  <a:pt x="18269" y="3187"/>
                                  <a:pt x="18287" y="3181"/>
                                  <a:pt x="18305" y="3163"/>
                                </a:cubicBezTo>
                                <a:cubicBezTo>
                                  <a:pt x="18335" y="3127"/>
                                  <a:pt x="18335" y="3073"/>
                                  <a:pt x="18305" y="3043"/>
                                </a:cubicBezTo>
                                <a:cubicBezTo>
                                  <a:pt x="18143" y="2881"/>
                                  <a:pt x="17969" y="2725"/>
                                  <a:pt x="17795" y="2581"/>
                                </a:cubicBezTo>
                                <a:cubicBezTo>
                                  <a:pt x="17759" y="2551"/>
                                  <a:pt x="17705" y="2557"/>
                                  <a:pt x="17675" y="2593"/>
                                </a:cubicBezTo>
                                <a:cubicBezTo>
                                  <a:pt x="17645" y="2629"/>
                                  <a:pt x="17651" y="2683"/>
                                  <a:pt x="17687" y="2713"/>
                                </a:cubicBezTo>
                                <a:cubicBezTo>
                                  <a:pt x="17855" y="2851"/>
                                  <a:pt x="18023" y="3007"/>
                                  <a:pt x="18185" y="3163"/>
                                </a:cubicBezTo>
                                <a:close/>
                                <a:moveTo>
                                  <a:pt x="2869" y="3691"/>
                                </a:moveTo>
                                <a:cubicBezTo>
                                  <a:pt x="2893" y="3691"/>
                                  <a:pt x="2917" y="3679"/>
                                  <a:pt x="2935" y="3661"/>
                                </a:cubicBezTo>
                                <a:cubicBezTo>
                                  <a:pt x="3085" y="3493"/>
                                  <a:pt x="3247" y="3331"/>
                                  <a:pt x="3409" y="3169"/>
                                </a:cubicBezTo>
                                <a:cubicBezTo>
                                  <a:pt x="3445" y="3139"/>
                                  <a:pt x="3445" y="3085"/>
                                  <a:pt x="3409" y="3049"/>
                                </a:cubicBezTo>
                                <a:cubicBezTo>
                                  <a:pt x="3379" y="3013"/>
                                  <a:pt x="3325" y="3013"/>
                                  <a:pt x="3289" y="3049"/>
                                </a:cubicBezTo>
                                <a:cubicBezTo>
                                  <a:pt x="3127" y="3211"/>
                                  <a:pt x="2965" y="3379"/>
                                  <a:pt x="2809" y="3547"/>
                                </a:cubicBezTo>
                                <a:cubicBezTo>
                                  <a:pt x="2779" y="3583"/>
                                  <a:pt x="2779" y="3637"/>
                                  <a:pt x="2815" y="3667"/>
                                </a:cubicBezTo>
                                <a:cubicBezTo>
                                  <a:pt x="2827" y="3685"/>
                                  <a:pt x="2851" y="3691"/>
                                  <a:pt x="2869" y="3691"/>
                                </a:cubicBezTo>
                                <a:close/>
                                <a:moveTo>
                                  <a:pt x="3853" y="2737"/>
                                </a:moveTo>
                                <a:cubicBezTo>
                                  <a:pt x="3871" y="2737"/>
                                  <a:pt x="3895" y="2731"/>
                                  <a:pt x="3907" y="2719"/>
                                </a:cubicBezTo>
                                <a:cubicBezTo>
                                  <a:pt x="4081" y="2575"/>
                                  <a:pt x="4255" y="2431"/>
                                  <a:pt x="4441" y="2293"/>
                                </a:cubicBezTo>
                                <a:cubicBezTo>
                                  <a:pt x="4477" y="2263"/>
                                  <a:pt x="4489" y="2209"/>
                                  <a:pt x="4459" y="2173"/>
                                </a:cubicBezTo>
                                <a:cubicBezTo>
                                  <a:pt x="4429" y="2137"/>
                                  <a:pt x="4375" y="2125"/>
                                  <a:pt x="4339" y="2155"/>
                                </a:cubicBezTo>
                                <a:cubicBezTo>
                                  <a:pt x="4153" y="2293"/>
                                  <a:pt x="3973" y="2437"/>
                                  <a:pt x="3799" y="2587"/>
                                </a:cubicBezTo>
                                <a:cubicBezTo>
                                  <a:pt x="3763" y="2617"/>
                                  <a:pt x="3757" y="2671"/>
                                  <a:pt x="3787" y="2707"/>
                                </a:cubicBezTo>
                                <a:cubicBezTo>
                                  <a:pt x="3805" y="2725"/>
                                  <a:pt x="3829" y="2737"/>
                                  <a:pt x="3853" y="2737"/>
                                </a:cubicBezTo>
                                <a:close/>
                                <a:moveTo>
                                  <a:pt x="2935" y="17945"/>
                                </a:moveTo>
                                <a:cubicBezTo>
                                  <a:pt x="2905" y="17909"/>
                                  <a:pt x="2851" y="17909"/>
                                  <a:pt x="2815" y="17939"/>
                                </a:cubicBezTo>
                                <a:cubicBezTo>
                                  <a:pt x="2779" y="17969"/>
                                  <a:pt x="2779" y="18023"/>
                                  <a:pt x="2809" y="18059"/>
                                </a:cubicBezTo>
                                <a:cubicBezTo>
                                  <a:pt x="2965" y="18227"/>
                                  <a:pt x="3127" y="18395"/>
                                  <a:pt x="3289" y="18557"/>
                                </a:cubicBezTo>
                                <a:cubicBezTo>
                                  <a:pt x="3307" y="18575"/>
                                  <a:pt x="3325" y="18581"/>
                                  <a:pt x="3349" y="18581"/>
                                </a:cubicBezTo>
                                <a:cubicBezTo>
                                  <a:pt x="3373" y="18581"/>
                                  <a:pt x="3391" y="18575"/>
                                  <a:pt x="3409" y="18557"/>
                                </a:cubicBezTo>
                                <a:cubicBezTo>
                                  <a:pt x="3439" y="18521"/>
                                  <a:pt x="3439" y="18467"/>
                                  <a:pt x="3409" y="18437"/>
                                </a:cubicBezTo>
                                <a:cubicBezTo>
                                  <a:pt x="3247" y="18281"/>
                                  <a:pt x="3091" y="18113"/>
                                  <a:pt x="2935" y="17945"/>
                                </a:cubicBezTo>
                                <a:close/>
                                <a:moveTo>
                                  <a:pt x="1963" y="4747"/>
                                </a:moveTo>
                                <a:cubicBezTo>
                                  <a:pt x="1975" y="4759"/>
                                  <a:pt x="1993" y="4765"/>
                                  <a:pt x="2011" y="4765"/>
                                </a:cubicBezTo>
                                <a:cubicBezTo>
                                  <a:pt x="2035" y="4765"/>
                                  <a:pt x="2065" y="4753"/>
                                  <a:pt x="2083" y="4729"/>
                                </a:cubicBezTo>
                                <a:cubicBezTo>
                                  <a:pt x="2215" y="4543"/>
                                  <a:pt x="2347" y="4363"/>
                                  <a:pt x="2491" y="4183"/>
                                </a:cubicBezTo>
                                <a:cubicBezTo>
                                  <a:pt x="2521" y="4147"/>
                                  <a:pt x="2515" y="4093"/>
                                  <a:pt x="2479" y="4063"/>
                                </a:cubicBezTo>
                                <a:cubicBezTo>
                                  <a:pt x="2443" y="4033"/>
                                  <a:pt x="2389" y="4039"/>
                                  <a:pt x="2359" y="4075"/>
                                </a:cubicBezTo>
                                <a:cubicBezTo>
                                  <a:pt x="2215" y="4255"/>
                                  <a:pt x="2077" y="4441"/>
                                  <a:pt x="1945" y="4627"/>
                                </a:cubicBezTo>
                                <a:cubicBezTo>
                                  <a:pt x="1915" y="4669"/>
                                  <a:pt x="1927" y="4723"/>
                                  <a:pt x="1963" y="4747"/>
                                </a:cubicBezTo>
                                <a:close/>
                                <a:moveTo>
                                  <a:pt x="21294" y="9087"/>
                                </a:moveTo>
                                <a:cubicBezTo>
                                  <a:pt x="21300" y="9129"/>
                                  <a:pt x="21336" y="9159"/>
                                  <a:pt x="21378" y="9159"/>
                                </a:cubicBezTo>
                                <a:cubicBezTo>
                                  <a:pt x="21384" y="9159"/>
                                  <a:pt x="21390" y="9159"/>
                                  <a:pt x="21390" y="9159"/>
                                </a:cubicBezTo>
                                <a:cubicBezTo>
                                  <a:pt x="21438" y="9153"/>
                                  <a:pt x="21468" y="9105"/>
                                  <a:pt x="21462" y="9063"/>
                                </a:cubicBezTo>
                                <a:cubicBezTo>
                                  <a:pt x="21426" y="8834"/>
                                  <a:pt x="21378" y="8606"/>
                                  <a:pt x="21330" y="8384"/>
                                </a:cubicBezTo>
                                <a:cubicBezTo>
                                  <a:pt x="21318" y="8336"/>
                                  <a:pt x="21276" y="8312"/>
                                  <a:pt x="21228" y="8318"/>
                                </a:cubicBezTo>
                                <a:cubicBezTo>
                                  <a:pt x="21180" y="8330"/>
                                  <a:pt x="21156" y="8372"/>
                                  <a:pt x="21162" y="8420"/>
                                </a:cubicBezTo>
                                <a:cubicBezTo>
                                  <a:pt x="21216" y="8642"/>
                                  <a:pt x="21258" y="8864"/>
                                  <a:pt x="21294" y="9087"/>
                                </a:cubicBezTo>
                                <a:close/>
                                <a:moveTo>
                                  <a:pt x="19103" y="4171"/>
                                </a:moveTo>
                                <a:cubicBezTo>
                                  <a:pt x="19121" y="4195"/>
                                  <a:pt x="19145" y="4201"/>
                                  <a:pt x="19169" y="4201"/>
                                </a:cubicBezTo>
                                <a:cubicBezTo>
                                  <a:pt x="19187" y="4201"/>
                                  <a:pt x="19205" y="4195"/>
                                  <a:pt x="19223" y="4183"/>
                                </a:cubicBezTo>
                                <a:cubicBezTo>
                                  <a:pt x="19259" y="4153"/>
                                  <a:pt x="19265" y="4099"/>
                                  <a:pt x="19235" y="4063"/>
                                </a:cubicBezTo>
                                <a:cubicBezTo>
                                  <a:pt x="19091" y="3883"/>
                                  <a:pt x="18941" y="3709"/>
                                  <a:pt x="18785" y="3535"/>
                                </a:cubicBezTo>
                                <a:cubicBezTo>
                                  <a:pt x="18755" y="3499"/>
                                  <a:pt x="18701" y="3499"/>
                                  <a:pt x="18665" y="3529"/>
                                </a:cubicBezTo>
                                <a:cubicBezTo>
                                  <a:pt x="18629" y="3559"/>
                                  <a:pt x="18629" y="3613"/>
                                  <a:pt x="18659" y="3649"/>
                                </a:cubicBezTo>
                                <a:cubicBezTo>
                                  <a:pt x="18815" y="3817"/>
                                  <a:pt x="18965" y="3991"/>
                                  <a:pt x="19103" y="4171"/>
                                </a:cubicBezTo>
                                <a:close/>
                                <a:moveTo>
                                  <a:pt x="21384" y="9765"/>
                                </a:moveTo>
                                <a:cubicBezTo>
                                  <a:pt x="21408" y="9987"/>
                                  <a:pt x="21420" y="10221"/>
                                  <a:pt x="21426" y="10443"/>
                                </a:cubicBezTo>
                                <a:cubicBezTo>
                                  <a:pt x="21426" y="10491"/>
                                  <a:pt x="21468" y="10527"/>
                                  <a:pt x="21510" y="10527"/>
                                </a:cubicBezTo>
                                <a:cubicBezTo>
                                  <a:pt x="21510" y="10527"/>
                                  <a:pt x="21510" y="10527"/>
                                  <a:pt x="21510" y="10527"/>
                                </a:cubicBezTo>
                                <a:cubicBezTo>
                                  <a:pt x="21558" y="10527"/>
                                  <a:pt x="21594" y="10485"/>
                                  <a:pt x="21594" y="10437"/>
                                </a:cubicBezTo>
                                <a:cubicBezTo>
                                  <a:pt x="21588" y="10209"/>
                                  <a:pt x="21570" y="9975"/>
                                  <a:pt x="21546" y="9747"/>
                                </a:cubicBezTo>
                                <a:cubicBezTo>
                                  <a:pt x="21540" y="9699"/>
                                  <a:pt x="21498" y="9663"/>
                                  <a:pt x="21450" y="9669"/>
                                </a:cubicBezTo>
                                <a:cubicBezTo>
                                  <a:pt x="21414" y="9675"/>
                                  <a:pt x="21378" y="9717"/>
                                  <a:pt x="21384" y="9765"/>
                                </a:cubicBezTo>
                                <a:close/>
                                <a:moveTo>
                                  <a:pt x="19884" y="5281"/>
                                </a:moveTo>
                                <a:cubicBezTo>
                                  <a:pt x="19902" y="5305"/>
                                  <a:pt x="19926" y="5323"/>
                                  <a:pt x="19956" y="5323"/>
                                </a:cubicBezTo>
                                <a:cubicBezTo>
                                  <a:pt x="19974" y="5323"/>
                                  <a:pt x="19986" y="5317"/>
                                  <a:pt x="19998" y="5311"/>
                                </a:cubicBezTo>
                                <a:cubicBezTo>
                                  <a:pt x="20040" y="5287"/>
                                  <a:pt x="20052" y="5233"/>
                                  <a:pt x="20028" y="5191"/>
                                </a:cubicBezTo>
                                <a:cubicBezTo>
                                  <a:pt x="19908" y="4993"/>
                                  <a:pt x="19781" y="4801"/>
                                  <a:pt x="19649" y="4615"/>
                                </a:cubicBezTo>
                                <a:cubicBezTo>
                                  <a:pt x="19619" y="4579"/>
                                  <a:pt x="19571" y="4567"/>
                                  <a:pt x="19529" y="4597"/>
                                </a:cubicBezTo>
                                <a:cubicBezTo>
                                  <a:pt x="19493" y="4627"/>
                                  <a:pt x="19481" y="4675"/>
                                  <a:pt x="19511" y="4717"/>
                                </a:cubicBezTo>
                                <a:cubicBezTo>
                                  <a:pt x="19643" y="4897"/>
                                  <a:pt x="19769" y="5089"/>
                                  <a:pt x="19884" y="5281"/>
                                </a:cubicBezTo>
                                <a:close/>
                                <a:moveTo>
                                  <a:pt x="126" y="9867"/>
                                </a:moveTo>
                                <a:cubicBezTo>
                                  <a:pt x="126" y="9867"/>
                                  <a:pt x="132" y="9867"/>
                                  <a:pt x="132" y="9867"/>
                                </a:cubicBezTo>
                                <a:cubicBezTo>
                                  <a:pt x="174" y="9867"/>
                                  <a:pt x="210" y="9831"/>
                                  <a:pt x="216" y="9789"/>
                                </a:cubicBezTo>
                                <a:cubicBezTo>
                                  <a:pt x="240" y="9561"/>
                                  <a:pt x="264" y="9339"/>
                                  <a:pt x="300" y="9111"/>
                                </a:cubicBezTo>
                                <a:cubicBezTo>
                                  <a:pt x="306" y="9063"/>
                                  <a:pt x="276" y="9021"/>
                                  <a:pt x="228" y="9015"/>
                                </a:cubicBezTo>
                                <a:cubicBezTo>
                                  <a:pt x="180" y="9009"/>
                                  <a:pt x="138" y="9039"/>
                                  <a:pt x="132" y="9087"/>
                                </a:cubicBezTo>
                                <a:cubicBezTo>
                                  <a:pt x="96" y="9315"/>
                                  <a:pt x="66" y="9543"/>
                                  <a:pt x="42" y="9771"/>
                                </a:cubicBezTo>
                                <a:cubicBezTo>
                                  <a:pt x="48" y="9819"/>
                                  <a:pt x="78" y="9861"/>
                                  <a:pt x="126" y="9867"/>
                                </a:cubicBezTo>
                                <a:close/>
                                <a:moveTo>
                                  <a:pt x="1380" y="15718"/>
                                </a:moveTo>
                                <a:cubicBezTo>
                                  <a:pt x="1356" y="15676"/>
                                  <a:pt x="1308" y="15658"/>
                                  <a:pt x="1266" y="15682"/>
                                </a:cubicBezTo>
                                <a:cubicBezTo>
                                  <a:pt x="1224" y="15706"/>
                                  <a:pt x="1206" y="15754"/>
                                  <a:pt x="1230" y="15796"/>
                                </a:cubicBezTo>
                                <a:cubicBezTo>
                                  <a:pt x="1338" y="16000"/>
                                  <a:pt x="1452" y="16204"/>
                                  <a:pt x="1572" y="16397"/>
                                </a:cubicBezTo>
                                <a:cubicBezTo>
                                  <a:pt x="1590" y="16421"/>
                                  <a:pt x="1614" y="16439"/>
                                  <a:pt x="1644" y="16439"/>
                                </a:cubicBezTo>
                                <a:cubicBezTo>
                                  <a:pt x="1662" y="16439"/>
                                  <a:pt x="1674" y="16433"/>
                                  <a:pt x="1686" y="16427"/>
                                </a:cubicBezTo>
                                <a:cubicBezTo>
                                  <a:pt x="1728" y="16403"/>
                                  <a:pt x="1740" y="16349"/>
                                  <a:pt x="1716" y="16307"/>
                                </a:cubicBezTo>
                                <a:cubicBezTo>
                                  <a:pt x="1596" y="16120"/>
                                  <a:pt x="1482" y="15922"/>
                                  <a:pt x="1380" y="15718"/>
                                </a:cubicBezTo>
                                <a:close/>
                                <a:moveTo>
                                  <a:pt x="1260" y="5930"/>
                                </a:moveTo>
                                <a:cubicBezTo>
                                  <a:pt x="1272" y="5936"/>
                                  <a:pt x="1284" y="5942"/>
                                  <a:pt x="1302" y="5942"/>
                                </a:cubicBezTo>
                                <a:cubicBezTo>
                                  <a:pt x="1332" y="5942"/>
                                  <a:pt x="1362" y="5924"/>
                                  <a:pt x="1380" y="5894"/>
                                </a:cubicBezTo>
                                <a:cubicBezTo>
                                  <a:pt x="1482" y="5696"/>
                                  <a:pt x="1596" y="5492"/>
                                  <a:pt x="1716" y="5299"/>
                                </a:cubicBezTo>
                                <a:cubicBezTo>
                                  <a:pt x="1740" y="5257"/>
                                  <a:pt x="1728" y="5209"/>
                                  <a:pt x="1686" y="5179"/>
                                </a:cubicBezTo>
                                <a:cubicBezTo>
                                  <a:pt x="1644" y="5155"/>
                                  <a:pt x="1596" y="5167"/>
                                  <a:pt x="1566" y="5209"/>
                                </a:cubicBezTo>
                                <a:cubicBezTo>
                                  <a:pt x="1446" y="5408"/>
                                  <a:pt x="1332" y="5612"/>
                                  <a:pt x="1224" y="5816"/>
                                </a:cubicBezTo>
                                <a:cubicBezTo>
                                  <a:pt x="1200" y="5858"/>
                                  <a:pt x="1218" y="5906"/>
                                  <a:pt x="1260" y="5930"/>
                                </a:cubicBezTo>
                                <a:close/>
                                <a:moveTo>
                                  <a:pt x="828" y="14476"/>
                                </a:moveTo>
                                <a:cubicBezTo>
                                  <a:pt x="810" y="14434"/>
                                  <a:pt x="762" y="14410"/>
                                  <a:pt x="720" y="14428"/>
                                </a:cubicBezTo>
                                <a:cubicBezTo>
                                  <a:pt x="678" y="14446"/>
                                  <a:pt x="654" y="14494"/>
                                  <a:pt x="672" y="14536"/>
                                </a:cubicBezTo>
                                <a:cubicBezTo>
                                  <a:pt x="750" y="14752"/>
                                  <a:pt x="840" y="14968"/>
                                  <a:pt x="930" y="15178"/>
                                </a:cubicBezTo>
                                <a:cubicBezTo>
                                  <a:pt x="942" y="15208"/>
                                  <a:pt x="978" y="15226"/>
                                  <a:pt x="1008" y="15226"/>
                                </a:cubicBezTo>
                                <a:cubicBezTo>
                                  <a:pt x="1020" y="15226"/>
                                  <a:pt x="1032" y="15226"/>
                                  <a:pt x="1044" y="15220"/>
                                </a:cubicBezTo>
                                <a:cubicBezTo>
                                  <a:pt x="1086" y="15202"/>
                                  <a:pt x="1104" y="15148"/>
                                  <a:pt x="1086" y="15106"/>
                                </a:cubicBezTo>
                                <a:cubicBezTo>
                                  <a:pt x="990" y="14902"/>
                                  <a:pt x="906" y="14692"/>
                                  <a:pt x="828" y="14476"/>
                                </a:cubicBezTo>
                                <a:close/>
                                <a:moveTo>
                                  <a:pt x="2089" y="16883"/>
                                </a:moveTo>
                                <a:cubicBezTo>
                                  <a:pt x="2059" y="16847"/>
                                  <a:pt x="2011" y="16835"/>
                                  <a:pt x="1969" y="16859"/>
                                </a:cubicBezTo>
                                <a:cubicBezTo>
                                  <a:pt x="1933" y="16889"/>
                                  <a:pt x="1921" y="16937"/>
                                  <a:pt x="1945" y="16979"/>
                                </a:cubicBezTo>
                                <a:cubicBezTo>
                                  <a:pt x="2077" y="17165"/>
                                  <a:pt x="2215" y="17351"/>
                                  <a:pt x="2359" y="17531"/>
                                </a:cubicBezTo>
                                <a:cubicBezTo>
                                  <a:pt x="2377" y="17555"/>
                                  <a:pt x="2401" y="17561"/>
                                  <a:pt x="2425" y="17561"/>
                                </a:cubicBezTo>
                                <a:cubicBezTo>
                                  <a:pt x="2443" y="17561"/>
                                  <a:pt x="2461" y="17555"/>
                                  <a:pt x="2479" y="17543"/>
                                </a:cubicBezTo>
                                <a:cubicBezTo>
                                  <a:pt x="2515" y="17513"/>
                                  <a:pt x="2521" y="17459"/>
                                  <a:pt x="2491" y="17423"/>
                                </a:cubicBezTo>
                                <a:cubicBezTo>
                                  <a:pt x="2353" y="17255"/>
                                  <a:pt x="2215" y="17069"/>
                                  <a:pt x="2089" y="16883"/>
                                </a:cubicBezTo>
                                <a:close/>
                                <a:moveTo>
                                  <a:pt x="714" y="7190"/>
                                </a:moveTo>
                                <a:cubicBezTo>
                                  <a:pt x="726" y="7196"/>
                                  <a:pt x="732" y="7196"/>
                                  <a:pt x="744" y="7196"/>
                                </a:cubicBezTo>
                                <a:cubicBezTo>
                                  <a:pt x="780" y="7196"/>
                                  <a:pt x="810" y="7172"/>
                                  <a:pt x="822" y="7142"/>
                                </a:cubicBezTo>
                                <a:cubicBezTo>
                                  <a:pt x="900" y="6932"/>
                                  <a:pt x="984" y="6716"/>
                                  <a:pt x="1080" y="6512"/>
                                </a:cubicBezTo>
                                <a:cubicBezTo>
                                  <a:pt x="1098" y="6470"/>
                                  <a:pt x="1080" y="6416"/>
                                  <a:pt x="1038" y="6398"/>
                                </a:cubicBezTo>
                                <a:cubicBezTo>
                                  <a:pt x="996" y="6380"/>
                                  <a:pt x="942" y="6398"/>
                                  <a:pt x="924" y="6440"/>
                                </a:cubicBezTo>
                                <a:cubicBezTo>
                                  <a:pt x="828" y="6650"/>
                                  <a:pt x="744" y="6866"/>
                                  <a:pt x="666" y="7082"/>
                                </a:cubicBezTo>
                                <a:cubicBezTo>
                                  <a:pt x="648" y="7124"/>
                                  <a:pt x="666" y="7172"/>
                                  <a:pt x="714" y="7190"/>
                                </a:cubicBezTo>
                                <a:close/>
                                <a:moveTo>
                                  <a:pt x="306" y="12507"/>
                                </a:moveTo>
                                <a:cubicBezTo>
                                  <a:pt x="270" y="12285"/>
                                  <a:pt x="240" y="12057"/>
                                  <a:pt x="222" y="11829"/>
                                </a:cubicBezTo>
                                <a:cubicBezTo>
                                  <a:pt x="216" y="11781"/>
                                  <a:pt x="174" y="11745"/>
                                  <a:pt x="126" y="11751"/>
                                </a:cubicBezTo>
                                <a:cubicBezTo>
                                  <a:pt x="78" y="11757"/>
                                  <a:pt x="42" y="11799"/>
                                  <a:pt x="48" y="11847"/>
                                </a:cubicBezTo>
                                <a:cubicBezTo>
                                  <a:pt x="72" y="12075"/>
                                  <a:pt x="102" y="12309"/>
                                  <a:pt x="138" y="12531"/>
                                </a:cubicBezTo>
                                <a:cubicBezTo>
                                  <a:pt x="144" y="12573"/>
                                  <a:pt x="180" y="12604"/>
                                  <a:pt x="222" y="12604"/>
                                </a:cubicBezTo>
                                <a:cubicBezTo>
                                  <a:pt x="228" y="12604"/>
                                  <a:pt x="234" y="12604"/>
                                  <a:pt x="234" y="12604"/>
                                </a:cubicBezTo>
                                <a:cubicBezTo>
                                  <a:pt x="282" y="12597"/>
                                  <a:pt x="318" y="12549"/>
                                  <a:pt x="306" y="12507"/>
                                </a:cubicBezTo>
                                <a:close/>
                                <a:moveTo>
                                  <a:pt x="96" y="11241"/>
                                </a:moveTo>
                                <a:cubicBezTo>
                                  <a:pt x="144" y="11241"/>
                                  <a:pt x="180" y="11199"/>
                                  <a:pt x="180" y="11151"/>
                                </a:cubicBezTo>
                                <a:cubicBezTo>
                                  <a:pt x="174" y="11037"/>
                                  <a:pt x="174" y="10923"/>
                                  <a:pt x="174" y="10803"/>
                                </a:cubicBezTo>
                                <a:cubicBezTo>
                                  <a:pt x="174" y="10695"/>
                                  <a:pt x="174" y="10581"/>
                                  <a:pt x="180" y="10467"/>
                                </a:cubicBezTo>
                                <a:cubicBezTo>
                                  <a:pt x="180" y="10419"/>
                                  <a:pt x="144" y="10383"/>
                                  <a:pt x="96" y="10377"/>
                                </a:cubicBezTo>
                                <a:cubicBezTo>
                                  <a:pt x="48" y="10377"/>
                                  <a:pt x="12" y="10413"/>
                                  <a:pt x="6" y="10461"/>
                                </a:cubicBezTo>
                                <a:cubicBezTo>
                                  <a:pt x="0" y="10575"/>
                                  <a:pt x="0" y="10689"/>
                                  <a:pt x="0" y="10803"/>
                                </a:cubicBezTo>
                                <a:cubicBezTo>
                                  <a:pt x="0" y="10923"/>
                                  <a:pt x="0" y="11037"/>
                                  <a:pt x="6" y="11157"/>
                                </a:cubicBezTo>
                                <a:cubicBezTo>
                                  <a:pt x="6" y="11205"/>
                                  <a:pt x="48" y="11241"/>
                                  <a:pt x="96" y="11241"/>
                                </a:cubicBezTo>
                                <a:cubicBezTo>
                                  <a:pt x="90" y="11241"/>
                                  <a:pt x="96" y="11241"/>
                                  <a:pt x="96" y="11241"/>
                                </a:cubicBezTo>
                                <a:close/>
                                <a:moveTo>
                                  <a:pt x="438" y="13174"/>
                                </a:moveTo>
                                <a:cubicBezTo>
                                  <a:pt x="426" y="13126"/>
                                  <a:pt x="384" y="13102"/>
                                  <a:pt x="336" y="13108"/>
                                </a:cubicBezTo>
                                <a:cubicBezTo>
                                  <a:pt x="288" y="13120"/>
                                  <a:pt x="264" y="13162"/>
                                  <a:pt x="270" y="13210"/>
                                </a:cubicBezTo>
                                <a:cubicBezTo>
                                  <a:pt x="324" y="13432"/>
                                  <a:pt x="378" y="13660"/>
                                  <a:pt x="444" y="13882"/>
                                </a:cubicBezTo>
                                <a:cubicBezTo>
                                  <a:pt x="456" y="13918"/>
                                  <a:pt x="492" y="13942"/>
                                  <a:pt x="528" y="13942"/>
                                </a:cubicBezTo>
                                <a:cubicBezTo>
                                  <a:pt x="534" y="13942"/>
                                  <a:pt x="546" y="13942"/>
                                  <a:pt x="552" y="13936"/>
                                </a:cubicBezTo>
                                <a:cubicBezTo>
                                  <a:pt x="600" y="13924"/>
                                  <a:pt x="624" y="13876"/>
                                  <a:pt x="612" y="13828"/>
                                </a:cubicBezTo>
                                <a:cubicBezTo>
                                  <a:pt x="546" y="13618"/>
                                  <a:pt x="486" y="13396"/>
                                  <a:pt x="438" y="13174"/>
                                </a:cubicBezTo>
                                <a:close/>
                                <a:moveTo>
                                  <a:pt x="18209" y="18425"/>
                                </a:moveTo>
                                <a:cubicBezTo>
                                  <a:pt x="18047" y="18581"/>
                                  <a:pt x="17879" y="18737"/>
                                  <a:pt x="17705" y="18881"/>
                                </a:cubicBezTo>
                                <a:cubicBezTo>
                                  <a:pt x="17669" y="18911"/>
                                  <a:pt x="17663" y="18965"/>
                                  <a:pt x="17693" y="19001"/>
                                </a:cubicBezTo>
                                <a:cubicBezTo>
                                  <a:pt x="17711" y="19019"/>
                                  <a:pt x="17735" y="19031"/>
                                  <a:pt x="17759" y="19031"/>
                                </a:cubicBezTo>
                                <a:cubicBezTo>
                                  <a:pt x="17777" y="19031"/>
                                  <a:pt x="17801" y="19025"/>
                                  <a:pt x="17813" y="19013"/>
                                </a:cubicBezTo>
                                <a:cubicBezTo>
                                  <a:pt x="17987" y="18863"/>
                                  <a:pt x="18161" y="18707"/>
                                  <a:pt x="18323" y="18545"/>
                                </a:cubicBezTo>
                                <a:cubicBezTo>
                                  <a:pt x="18359" y="18515"/>
                                  <a:pt x="18359" y="18455"/>
                                  <a:pt x="18323" y="18425"/>
                                </a:cubicBezTo>
                                <a:cubicBezTo>
                                  <a:pt x="18293" y="18395"/>
                                  <a:pt x="18239" y="18389"/>
                                  <a:pt x="18209" y="18425"/>
                                </a:cubicBezTo>
                                <a:close/>
                                <a:moveTo>
                                  <a:pt x="17147" y="2281"/>
                                </a:moveTo>
                                <a:cubicBezTo>
                                  <a:pt x="17165" y="2293"/>
                                  <a:pt x="17183" y="2299"/>
                                  <a:pt x="17201" y="2299"/>
                                </a:cubicBezTo>
                                <a:cubicBezTo>
                                  <a:pt x="17225" y="2299"/>
                                  <a:pt x="17255" y="2287"/>
                                  <a:pt x="17267" y="2263"/>
                                </a:cubicBezTo>
                                <a:cubicBezTo>
                                  <a:pt x="17297" y="2227"/>
                                  <a:pt x="17285" y="2173"/>
                                  <a:pt x="17249" y="2143"/>
                                </a:cubicBezTo>
                                <a:cubicBezTo>
                                  <a:pt x="17063" y="2005"/>
                                  <a:pt x="16871" y="1873"/>
                                  <a:pt x="16679" y="1746"/>
                                </a:cubicBezTo>
                                <a:cubicBezTo>
                                  <a:pt x="16637" y="1722"/>
                                  <a:pt x="16589" y="1734"/>
                                  <a:pt x="16559" y="1770"/>
                                </a:cubicBezTo>
                                <a:cubicBezTo>
                                  <a:pt x="16535" y="1813"/>
                                  <a:pt x="16547" y="1861"/>
                                  <a:pt x="16583" y="1891"/>
                                </a:cubicBezTo>
                                <a:cubicBezTo>
                                  <a:pt x="16781" y="2011"/>
                                  <a:pt x="16967" y="2143"/>
                                  <a:pt x="17147" y="2281"/>
                                </a:cubicBezTo>
                                <a:close/>
                                <a:moveTo>
                                  <a:pt x="16036" y="20058"/>
                                </a:moveTo>
                                <a:cubicBezTo>
                                  <a:pt x="15838" y="20172"/>
                                  <a:pt x="15634" y="20274"/>
                                  <a:pt x="15436" y="20376"/>
                                </a:cubicBezTo>
                                <a:cubicBezTo>
                                  <a:pt x="15394" y="20394"/>
                                  <a:pt x="15376" y="20448"/>
                                  <a:pt x="15394" y="20490"/>
                                </a:cubicBezTo>
                                <a:cubicBezTo>
                                  <a:pt x="15406" y="20520"/>
                                  <a:pt x="15442" y="20538"/>
                                  <a:pt x="15472" y="20538"/>
                                </a:cubicBezTo>
                                <a:cubicBezTo>
                                  <a:pt x="15484" y="20538"/>
                                  <a:pt x="15496" y="20538"/>
                                  <a:pt x="15508" y="20532"/>
                                </a:cubicBezTo>
                                <a:cubicBezTo>
                                  <a:pt x="15712" y="20430"/>
                                  <a:pt x="15922" y="20322"/>
                                  <a:pt x="16120" y="20208"/>
                                </a:cubicBezTo>
                                <a:cubicBezTo>
                                  <a:pt x="16162" y="20184"/>
                                  <a:pt x="16174" y="20130"/>
                                  <a:pt x="16150" y="20094"/>
                                </a:cubicBezTo>
                                <a:cubicBezTo>
                                  <a:pt x="16126" y="20046"/>
                                  <a:pt x="16078" y="20034"/>
                                  <a:pt x="16036" y="20058"/>
                                </a:cubicBezTo>
                                <a:close/>
                                <a:moveTo>
                                  <a:pt x="17171" y="19307"/>
                                </a:moveTo>
                                <a:cubicBezTo>
                                  <a:pt x="16991" y="19445"/>
                                  <a:pt x="16805" y="19577"/>
                                  <a:pt x="16613" y="19697"/>
                                </a:cubicBezTo>
                                <a:cubicBezTo>
                                  <a:pt x="16571" y="19721"/>
                                  <a:pt x="16565" y="19775"/>
                                  <a:pt x="16589" y="19818"/>
                                </a:cubicBezTo>
                                <a:cubicBezTo>
                                  <a:pt x="16607" y="19842"/>
                                  <a:pt x="16631" y="19854"/>
                                  <a:pt x="16661" y="19854"/>
                                </a:cubicBezTo>
                                <a:cubicBezTo>
                                  <a:pt x="16679" y="19854"/>
                                  <a:pt x="16691" y="19848"/>
                                  <a:pt x="16709" y="19842"/>
                                </a:cubicBezTo>
                                <a:cubicBezTo>
                                  <a:pt x="16901" y="19715"/>
                                  <a:pt x="17093" y="19583"/>
                                  <a:pt x="17273" y="19445"/>
                                </a:cubicBezTo>
                                <a:cubicBezTo>
                                  <a:pt x="17309" y="19415"/>
                                  <a:pt x="17321" y="19361"/>
                                  <a:pt x="17291" y="19325"/>
                                </a:cubicBezTo>
                                <a:cubicBezTo>
                                  <a:pt x="17267" y="19289"/>
                                  <a:pt x="17213" y="19283"/>
                                  <a:pt x="17171" y="19307"/>
                                </a:cubicBezTo>
                                <a:close/>
                                <a:moveTo>
                                  <a:pt x="16006" y="1536"/>
                                </a:moveTo>
                                <a:cubicBezTo>
                                  <a:pt x="16018" y="1542"/>
                                  <a:pt x="16036" y="1548"/>
                                  <a:pt x="16048" y="1548"/>
                                </a:cubicBezTo>
                                <a:cubicBezTo>
                                  <a:pt x="16078" y="1548"/>
                                  <a:pt x="16108" y="1530"/>
                                  <a:pt x="16120" y="1506"/>
                                </a:cubicBezTo>
                                <a:cubicBezTo>
                                  <a:pt x="16144" y="1464"/>
                                  <a:pt x="16126" y="1410"/>
                                  <a:pt x="16090" y="1392"/>
                                </a:cubicBezTo>
                                <a:cubicBezTo>
                                  <a:pt x="15892" y="1278"/>
                                  <a:pt x="15682" y="1170"/>
                                  <a:pt x="15478" y="1074"/>
                                </a:cubicBezTo>
                                <a:cubicBezTo>
                                  <a:pt x="15436" y="1056"/>
                                  <a:pt x="15382" y="1074"/>
                                  <a:pt x="15364" y="1116"/>
                                </a:cubicBezTo>
                                <a:cubicBezTo>
                                  <a:pt x="15346" y="1158"/>
                                  <a:pt x="15364" y="1212"/>
                                  <a:pt x="15406" y="1230"/>
                                </a:cubicBezTo>
                                <a:cubicBezTo>
                                  <a:pt x="15604" y="1320"/>
                                  <a:pt x="15808" y="1422"/>
                                  <a:pt x="16006" y="1536"/>
                                </a:cubicBezTo>
                                <a:close/>
                                <a:moveTo>
                                  <a:pt x="14782" y="942"/>
                                </a:moveTo>
                                <a:cubicBezTo>
                                  <a:pt x="14794" y="948"/>
                                  <a:pt x="14806" y="948"/>
                                  <a:pt x="14812" y="948"/>
                                </a:cubicBezTo>
                                <a:cubicBezTo>
                                  <a:pt x="14848" y="948"/>
                                  <a:pt x="14878" y="930"/>
                                  <a:pt x="14890" y="894"/>
                                </a:cubicBezTo>
                                <a:cubicBezTo>
                                  <a:pt x="14908" y="852"/>
                                  <a:pt x="14884" y="798"/>
                                  <a:pt x="14842" y="780"/>
                                </a:cubicBezTo>
                                <a:cubicBezTo>
                                  <a:pt x="14626" y="696"/>
                                  <a:pt x="14410" y="612"/>
                                  <a:pt x="14194" y="540"/>
                                </a:cubicBezTo>
                                <a:cubicBezTo>
                                  <a:pt x="14152" y="528"/>
                                  <a:pt x="14098" y="552"/>
                                  <a:pt x="14086" y="594"/>
                                </a:cubicBezTo>
                                <a:cubicBezTo>
                                  <a:pt x="14074" y="636"/>
                                  <a:pt x="14098" y="690"/>
                                  <a:pt x="14140" y="702"/>
                                </a:cubicBezTo>
                                <a:cubicBezTo>
                                  <a:pt x="14356" y="780"/>
                                  <a:pt x="14572" y="858"/>
                                  <a:pt x="14782" y="942"/>
                                </a:cubicBezTo>
                                <a:close/>
                                <a:moveTo>
                                  <a:pt x="19121" y="17417"/>
                                </a:moveTo>
                                <a:cubicBezTo>
                                  <a:pt x="18983" y="17591"/>
                                  <a:pt x="18833" y="17771"/>
                                  <a:pt x="18677" y="17939"/>
                                </a:cubicBezTo>
                                <a:cubicBezTo>
                                  <a:pt x="18647" y="17975"/>
                                  <a:pt x="18647" y="18029"/>
                                  <a:pt x="18683" y="18059"/>
                                </a:cubicBezTo>
                                <a:cubicBezTo>
                                  <a:pt x="18701" y="18071"/>
                                  <a:pt x="18719" y="18083"/>
                                  <a:pt x="18743" y="18083"/>
                                </a:cubicBezTo>
                                <a:cubicBezTo>
                                  <a:pt x="18767" y="18083"/>
                                  <a:pt x="18791" y="18071"/>
                                  <a:pt x="18809" y="18053"/>
                                </a:cubicBezTo>
                                <a:cubicBezTo>
                                  <a:pt x="18965" y="17885"/>
                                  <a:pt x="19115" y="17705"/>
                                  <a:pt x="19259" y="17525"/>
                                </a:cubicBezTo>
                                <a:cubicBezTo>
                                  <a:pt x="19289" y="17489"/>
                                  <a:pt x="19283" y="17435"/>
                                  <a:pt x="19247" y="17405"/>
                                </a:cubicBezTo>
                                <a:cubicBezTo>
                                  <a:pt x="19205" y="17375"/>
                                  <a:pt x="19151" y="17381"/>
                                  <a:pt x="19121" y="17417"/>
                                </a:cubicBezTo>
                                <a:close/>
                                <a:moveTo>
                                  <a:pt x="14812" y="20652"/>
                                </a:moveTo>
                                <a:cubicBezTo>
                                  <a:pt x="14602" y="20736"/>
                                  <a:pt x="14386" y="20820"/>
                                  <a:pt x="14176" y="20886"/>
                                </a:cubicBezTo>
                                <a:cubicBezTo>
                                  <a:pt x="14134" y="20898"/>
                                  <a:pt x="14110" y="20952"/>
                                  <a:pt x="14122" y="20994"/>
                                </a:cubicBezTo>
                                <a:cubicBezTo>
                                  <a:pt x="14134" y="21030"/>
                                  <a:pt x="14170" y="21054"/>
                                  <a:pt x="14206" y="21054"/>
                                </a:cubicBezTo>
                                <a:cubicBezTo>
                                  <a:pt x="14212" y="21054"/>
                                  <a:pt x="14224" y="21054"/>
                                  <a:pt x="14236" y="21048"/>
                                </a:cubicBezTo>
                                <a:cubicBezTo>
                                  <a:pt x="14452" y="20976"/>
                                  <a:pt x="14674" y="20892"/>
                                  <a:pt x="14884" y="20808"/>
                                </a:cubicBezTo>
                                <a:cubicBezTo>
                                  <a:pt x="14926" y="20790"/>
                                  <a:pt x="14950" y="20742"/>
                                  <a:pt x="14932" y="20694"/>
                                </a:cubicBezTo>
                                <a:cubicBezTo>
                                  <a:pt x="14908" y="20652"/>
                                  <a:pt x="14854" y="20634"/>
                                  <a:pt x="14812" y="20652"/>
                                </a:cubicBezTo>
                                <a:close/>
                                <a:moveTo>
                                  <a:pt x="21402" y="12411"/>
                                </a:moveTo>
                                <a:cubicBezTo>
                                  <a:pt x="21354" y="12405"/>
                                  <a:pt x="21312" y="12435"/>
                                  <a:pt x="21306" y="12483"/>
                                </a:cubicBezTo>
                                <a:cubicBezTo>
                                  <a:pt x="21270" y="12706"/>
                                  <a:pt x="21228" y="12934"/>
                                  <a:pt x="21180" y="13150"/>
                                </a:cubicBezTo>
                                <a:cubicBezTo>
                                  <a:pt x="21168" y="13198"/>
                                  <a:pt x="21198" y="13240"/>
                                  <a:pt x="21246" y="13252"/>
                                </a:cubicBezTo>
                                <a:cubicBezTo>
                                  <a:pt x="21252" y="13252"/>
                                  <a:pt x="21258" y="13252"/>
                                  <a:pt x="21264" y="13252"/>
                                </a:cubicBezTo>
                                <a:cubicBezTo>
                                  <a:pt x="21306" y="13252"/>
                                  <a:pt x="21336" y="13228"/>
                                  <a:pt x="21348" y="13186"/>
                                </a:cubicBezTo>
                                <a:cubicBezTo>
                                  <a:pt x="21396" y="12964"/>
                                  <a:pt x="21444" y="12736"/>
                                  <a:pt x="21480" y="12507"/>
                                </a:cubicBezTo>
                                <a:cubicBezTo>
                                  <a:pt x="21480" y="12459"/>
                                  <a:pt x="21444" y="12417"/>
                                  <a:pt x="21402" y="12411"/>
                                </a:cubicBezTo>
                                <a:close/>
                                <a:moveTo>
                                  <a:pt x="21108" y="13750"/>
                                </a:moveTo>
                                <a:cubicBezTo>
                                  <a:pt x="21060" y="13738"/>
                                  <a:pt x="21018" y="13762"/>
                                  <a:pt x="21000" y="13810"/>
                                </a:cubicBezTo>
                                <a:cubicBezTo>
                                  <a:pt x="20934" y="14026"/>
                                  <a:pt x="20862" y="14242"/>
                                  <a:pt x="20784" y="14458"/>
                                </a:cubicBezTo>
                                <a:cubicBezTo>
                                  <a:pt x="20766" y="14500"/>
                                  <a:pt x="20790" y="14554"/>
                                  <a:pt x="20832" y="14566"/>
                                </a:cubicBezTo>
                                <a:cubicBezTo>
                                  <a:pt x="20844" y="14572"/>
                                  <a:pt x="20850" y="14572"/>
                                  <a:pt x="20862" y="14572"/>
                                </a:cubicBezTo>
                                <a:cubicBezTo>
                                  <a:pt x="20898" y="14572"/>
                                  <a:pt x="20928" y="14548"/>
                                  <a:pt x="20940" y="14518"/>
                                </a:cubicBezTo>
                                <a:cubicBezTo>
                                  <a:pt x="21018" y="14302"/>
                                  <a:pt x="21090" y="14080"/>
                                  <a:pt x="21156" y="13858"/>
                                </a:cubicBezTo>
                                <a:cubicBezTo>
                                  <a:pt x="21180" y="13810"/>
                                  <a:pt x="21156" y="13762"/>
                                  <a:pt x="21108" y="13750"/>
                                </a:cubicBezTo>
                                <a:close/>
                                <a:moveTo>
                                  <a:pt x="20022" y="16271"/>
                                </a:moveTo>
                                <a:cubicBezTo>
                                  <a:pt x="19980" y="16247"/>
                                  <a:pt x="19932" y="16259"/>
                                  <a:pt x="19902" y="16301"/>
                                </a:cubicBezTo>
                                <a:cubicBezTo>
                                  <a:pt x="19781" y="16493"/>
                                  <a:pt x="19661" y="16685"/>
                                  <a:pt x="19529" y="16871"/>
                                </a:cubicBezTo>
                                <a:cubicBezTo>
                                  <a:pt x="19499" y="16907"/>
                                  <a:pt x="19511" y="16961"/>
                                  <a:pt x="19553" y="16991"/>
                                </a:cubicBezTo>
                                <a:cubicBezTo>
                                  <a:pt x="19565" y="17003"/>
                                  <a:pt x="19583" y="17009"/>
                                  <a:pt x="19601" y="17009"/>
                                </a:cubicBezTo>
                                <a:cubicBezTo>
                                  <a:pt x="19631" y="17009"/>
                                  <a:pt x="19655" y="16997"/>
                                  <a:pt x="19673" y="16973"/>
                                </a:cubicBezTo>
                                <a:cubicBezTo>
                                  <a:pt x="19806" y="16787"/>
                                  <a:pt x="19932" y="16589"/>
                                  <a:pt x="20052" y="16391"/>
                                </a:cubicBezTo>
                                <a:cubicBezTo>
                                  <a:pt x="20070" y="16349"/>
                                  <a:pt x="20058" y="16295"/>
                                  <a:pt x="20022" y="16271"/>
                                </a:cubicBezTo>
                                <a:close/>
                                <a:moveTo>
                                  <a:pt x="21516" y="11043"/>
                                </a:moveTo>
                                <a:cubicBezTo>
                                  <a:pt x="21468" y="11043"/>
                                  <a:pt x="21432" y="11079"/>
                                  <a:pt x="21426" y="11127"/>
                                </a:cubicBezTo>
                                <a:cubicBezTo>
                                  <a:pt x="21420" y="11355"/>
                                  <a:pt x="21408" y="11583"/>
                                  <a:pt x="21384" y="11805"/>
                                </a:cubicBezTo>
                                <a:cubicBezTo>
                                  <a:pt x="21378" y="11853"/>
                                  <a:pt x="21414" y="11895"/>
                                  <a:pt x="21462" y="11901"/>
                                </a:cubicBezTo>
                                <a:cubicBezTo>
                                  <a:pt x="21462" y="11901"/>
                                  <a:pt x="21468" y="11901"/>
                                  <a:pt x="21468" y="11901"/>
                                </a:cubicBezTo>
                                <a:cubicBezTo>
                                  <a:pt x="21510" y="11901"/>
                                  <a:pt x="21546" y="11865"/>
                                  <a:pt x="21552" y="11823"/>
                                </a:cubicBezTo>
                                <a:cubicBezTo>
                                  <a:pt x="21576" y="11595"/>
                                  <a:pt x="21588" y="11361"/>
                                  <a:pt x="21594" y="11133"/>
                                </a:cubicBezTo>
                                <a:cubicBezTo>
                                  <a:pt x="21600" y="11085"/>
                                  <a:pt x="21564" y="11043"/>
                                  <a:pt x="21516" y="11043"/>
                                </a:cubicBezTo>
                                <a:close/>
                                <a:moveTo>
                                  <a:pt x="13522" y="21084"/>
                                </a:moveTo>
                                <a:cubicBezTo>
                                  <a:pt x="13306" y="21144"/>
                                  <a:pt x="13078" y="21192"/>
                                  <a:pt x="12856" y="21234"/>
                                </a:cubicBezTo>
                                <a:cubicBezTo>
                                  <a:pt x="12808" y="21246"/>
                                  <a:pt x="12778" y="21288"/>
                                  <a:pt x="12790" y="21336"/>
                                </a:cubicBezTo>
                                <a:cubicBezTo>
                                  <a:pt x="12796" y="21378"/>
                                  <a:pt x="12832" y="21402"/>
                                  <a:pt x="12874" y="21402"/>
                                </a:cubicBezTo>
                                <a:cubicBezTo>
                                  <a:pt x="12880" y="21402"/>
                                  <a:pt x="12886" y="21402"/>
                                  <a:pt x="12892" y="21402"/>
                                </a:cubicBezTo>
                                <a:cubicBezTo>
                                  <a:pt x="13120" y="21360"/>
                                  <a:pt x="13342" y="21306"/>
                                  <a:pt x="13564" y="21246"/>
                                </a:cubicBezTo>
                                <a:cubicBezTo>
                                  <a:pt x="13612" y="21234"/>
                                  <a:pt x="13636" y="21186"/>
                                  <a:pt x="13624" y="21144"/>
                                </a:cubicBezTo>
                                <a:cubicBezTo>
                                  <a:pt x="13612" y="21096"/>
                                  <a:pt x="13570" y="21072"/>
                                  <a:pt x="13522" y="21084"/>
                                </a:cubicBezTo>
                                <a:close/>
                                <a:moveTo>
                                  <a:pt x="21072" y="7826"/>
                                </a:moveTo>
                                <a:cubicBezTo>
                                  <a:pt x="21078" y="7826"/>
                                  <a:pt x="21090" y="7826"/>
                                  <a:pt x="21096" y="7820"/>
                                </a:cubicBezTo>
                                <a:cubicBezTo>
                                  <a:pt x="21144" y="7808"/>
                                  <a:pt x="21168" y="7760"/>
                                  <a:pt x="21156" y="7712"/>
                                </a:cubicBezTo>
                                <a:cubicBezTo>
                                  <a:pt x="21090" y="7490"/>
                                  <a:pt x="21018" y="7268"/>
                                  <a:pt x="20934" y="7058"/>
                                </a:cubicBezTo>
                                <a:cubicBezTo>
                                  <a:pt x="20916" y="7016"/>
                                  <a:pt x="20868" y="6992"/>
                                  <a:pt x="20826" y="7010"/>
                                </a:cubicBezTo>
                                <a:cubicBezTo>
                                  <a:pt x="20784" y="7028"/>
                                  <a:pt x="20760" y="7076"/>
                                  <a:pt x="20778" y="7118"/>
                                </a:cubicBezTo>
                                <a:cubicBezTo>
                                  <a:pt x="20856" y="7328"/>
                                  <a:pt x="20928" y="7544"/>
                                  <a:pt x="20994" y="7766"/>
                                </a:cubicBezTo>
                                <a:cubicBezTo>
                                  <a:pt x="21000" y="7802"/>
                                  <a:pt x="21036" y="7826"/>
                                  <a:pt x="21072" y="7826"/>
                                </a:cubicBezTo>
                                <a:close/>
                                <a:moveTo>
                                  <a:pt x="20598" y="6536"/>
                                </a:moveTo>
                                <a:cubicBezTo>
                                  <a:pt x="20610" y="6536"/>
                                  <a:pt x="20622" y="6536"/>
                                  <a:pt x="20634" y="6530"/>
                                </a:cubicBezTo>
                                <a:cubicBezTo>
                                  <a:pt x="20676" y="6512"/>
                                  <a:pt x="20694" y="6458"/>
                                  <a:pt x="20676" y="6416"/>
                                </a:cubicBezTo>
                                <a:cubicBezTo>
                                  <a:pt x="20580" y="6206"/>
                                  <a:pt x="20478" y="5996"/>
                                  <a:pt x="20376" y="5792"/>
                                </a:cubicBezTo>
                                <a:cubicBezTo>
                                  <a:pt x="20352" y="5750"/>
                                  <a:pt x="20304" y="5732"/>
                                  <a:pt x="20262" y="5756"/>
                                </a:cubicBezTo>
                                <a:cubicBezTo>
                                  <a:pt x="20220" y="5780"/>
                                  <a:pt x="20202" y="5828"/>
                                  <a:pt x="20226" y="5870"/>
                                </a:cubicBezTo>
                                <a:cubicBezTo>
                                  <a:pt x="20328" y="6068"/>
                                  <a:pt x="20430" y="6278"/>
                                  <a:pt x="20520" y="6482"/>
                                </a:cubicBezTo>
                                <a:cubicBezTo>
                                  <a:pt x="20532" y="6518"/>
                                  <a:pt x="20562" y="6536"/>
                                  <a:pt x="20598" y="6536"/>
                                </a:cubicBezTo>
                                <a:close/>
                                <a:moveTo>
                                  <a:pt x="20646" y="15046"/>
                                </a:moveTo>
                                <a:cubicBezTo>
                                  <a:pt x="20604" y="15028"/>
                                  <a:pt x="20550" y="15046"/>
                                  <a:pt x="20532" y="15088"/>
                                </a:cubicBezTo>
                                <a:cubicBezTo>
                                  <a:pt x="20442" y="15292"/>
                                  <a:pt x="20340" y="15502"/>
                                  <a:pt x="20238" y="15700"/>
                                </a:cubicBezTo>
                                <a:cubicBezTo>
                                  <a:pt x="20214" y="15742"/>
                                  <a:pt x="20232" y="15796"/>
                                  <a:pt x="20274" y="15814"/>
                                </a:cubicBezTo>
                                <a:cubicBezTo>
                                  <a:pt x="20286" y="15820"/>
                                  <a:pt x="20298" y="15826"/>
                                  <a:pt x="20316" y="15826"/>
                                </a:cubicBezTo>
                                <a:cubicBezTo>
                                  <a:pt x="20346" y="15826"/>
                                  <a:pt x="20376" y="15808"/>
                                  <a:pt x="20394" y="15778"/>
                                </a:cubicBezTo>
                                <a:cubicBezTo>
                                  <a:pt x="20502" y="15574"/>
                                  <a:pt x="20604" y="15364"/>
                                  <a:pt x="20694" y="15154"/>
                                </a:cubicBezTo>
                                <a:cubicBezTo>
                                  <a:pt x="20706" y="15112"/>
                                  <a:pt x="20688" y="15064"/>
                                  <a:pt x="20646" y="15046"/>
                                </a:cubicBezTo>
                                <a:close/>
                                <a:moveTo>
                                  <a:pt x="7418" y="720"/>
                                </a:moveTo>
                                <a:cubicBezTo>
                                  <a:pt x="7424" y="720"/>
                                  <a:pt x="7436" y="720"/>
                                  <a:pt x="7448" y="714"/>
                                </a:cubicBezTo>
                                <a:cubicBezTo>
                                  <a:pt x="7664" y="642"/>
                                  <a:pt x="7880" y="576"/>
                                  <a:pt x="8102" y="522"/>
                                </a:cubicBezTo>
                                <a:cubicBezTo>
                                  <a:pt x="8150" y="510"/>
                                  <a:pt x="8174" y="462"/>
                                  <a:pt x="8162" y="420"/>
                                </a:cubicBezTo>
                                <a:cubicBezTo>
                                  <a:pt x="8150" y="378"/>
                                  <a:pt x="8102" y="348"/>
                                  <a:pt x="8060" y="360"/>
                                </a:cubicBezTo>
                                <a:cubicBezTo>
                                  <a:pt x="7838" y="420"/>
                                  <a:pt x="7616" y="486"/>
                                  <a:pt x="7394" y="558"/>
                                </a:cubicBezTo>
                                <a:cubicBezTo>
                                  <a:pt x="7352" y="570"/>
                                  <a:pt x="7328" y="624"/>
                                  <a:pt x="7340" y="666"/>
                                </a:cubicBezTo>
                                <a:cubicBezTo>
                                  <a:pt x="7346" y="696"/>
                                  <a:pt x="7382" y="720"/>
                                  <a:pt x="7418" y="720"/>
                                </a:cubicBezTo>
                                <a:close/>
                                <a:moveTo>
                                  <a:pt x="13486" y="516"/>
                                </a:moveTo>
                                <a:cubicBezTo>
                                  <a:pt x="13492" y="516"/>
                                  <a:pt x="13498" y="516"/>
                                  <a:pt x="13510" y="516"/>
                                </a:cubicBezTo>
                                <a:cubicBezTo>
                                  <a:pt x="13546" y="516"/>
                                  <a:pt x="13582" y="492"/>
                                  <a:pt x="13594" y="450"/>
                                </a:cubicBezTo>
                                <a:cubicBezTo>
                                  <a:pt x="13606" y="402"/>
                                  <a:pt x="13576" y="360"/>
                                  <a:pt x="13534" y="348"/>
                                </a:cubicBezTo>
                                <a:cubicBezTo>
                                  <a:pt x="13312" y="288"/>
                                  <a:pt x="13084" y="240"/>
                                  <a:pt x="12862" y="192"/>
                                </a:cubicBezTo>
                                <a:cubicBezTo>
                                  <a:pt x="12814" y="186"/>
                                  <a:pt x="12772" y="216"/>
                                  <a:pt x="12760" y="258"/>
                                </a:cubicBezTo>
                                <a:cubicBezTo>
                                  <a:pt x="12754" y="306"/>
                                  <a:pt x="12784" y="348"/>
                                  <a:pt x="12826" y="360"/>
                                </a:cubicBezTo>
                                <a:cubicBezTo>
                                  <a:pt x="13042" y="408"/>
                                  <a:pt x="13270" y="456"/>
                                  <a:pt x="13486" y="516"/>
                                </a:cubicBezTo>
                                <a:close/>
                                <a:moveTo>
                                  <a:pt x="6818" y="20658"/>
                                </a:moveTo>
                                <a:cubicBezTo>
                                  <a:pt x="6608" y="20574"/>
                                  <a:pt x="6398" y="20478"/>
                                  <a:pt x="6194" y="20382"/>
                                </a:cubicBezTo>
                                <a:cubicBezTo>
                                  <a:pt x="6152" y="20364"/>
                                  <a:pt x="6098" y="20382"/>
                                  <a:pt x="6080" y="20424"/>
                                </a:cubicBezTo>
                                <a:cubicBezTo>
                                  <a:pt x="6062" y="20466"/>
                                  <a:pt x="6080" y="20520"/>
                                  <a:pt x="6122" y="20538"/>
                                </a:cubicBezTo>
                                <a:cubicBezTo>
                                  <a:pt x="6332" y="20640"/>
                                  <a:pt x="6542" y="20730"/>
                                  <a:pt x="6758" y="20820"/>
                                </a:cubicBezTo>
                                <a:cubicBezTo>
                                  <a:pt x="6770" y="20826"/>
                                  <a:pt x="6782" y="20826"/>
                                  <a:pt x="6788" y="20826"/>
                                </a:cubicBezTo>
                                <a:cubicBezTo>
                                  <a:pt x="6824" y="20826"/>
                                  <a:pt x="6854" y="20808"/>
                                  <a:pt x="6866" y="20772"/>
                                </a:cubicBezTo>
                                <a:cubicBezTo>
                                  <a:pt x="6878" y="20724"/>
                                  <a:pt x="6860" y="20676"/>
                                  <a:pt x="6818" y="20658"/>
                                </a:cubicBezTo>
                                <a:close/>
                                <a:moveTo>
                                  <a:pt x="6146" y="1236"/>
                                </a:moveTo>
                                <a:cubicBezTo>
                                  <a:pt x="6158" y="1236"/>
                                  <a:pt x="6170" y="1236"/>
                                  <a:pt x="6182" y="1230"/>
                                </a:cubicBezTo>
                                <a:cubicBezTo>
                                  <a:pt x="6386" y="1134"/>
                                  <a:pt x="6596" y="1038"/>
                                  <a:pt x="6806" y="954"/>
                                </a:cubicBezTo>
                                <a:cubicBezTo>
                                  <a:pt x="6848" y="936"/>
                                  <a:pt x="6872" y="888"/>
                                  <a:pt x="6854" y="840"/>
                                </a:cubicBezTo>
                                <a:cubicBezTo>
                                  <a:pt x="6836" y="798"/>
                                  <a:pt x="6788" y="774"/>
                                  <a:pt x="6740" y="792"/>
                                </a:cubicBezTo>
                                <a:cubicBezTo>
                                  <a:pt x="6530" y="876"/>
                                  <a:pt x="6314" y="972"/>
                                  <a:pt x="6110" y="1074"/>
                                </a:cubicBezTo>
                                <a:cubicBezTo>
                                  <a:pt x="6068" y="1092"/>
                                  <a:pt x="6050" y="1146"/>
                                  <a:pt x="6068" y="1188"/>
                                </a:cubicBezTo>
                                <a:cubicBezTo>
                                  <a:pt x="6086" y="1218"/>
                                  <a:pt x="6116" y="1236"/>
                                  <a:pt x="6146" y="1236"/>
                                </a:cubicBezTo>
                                <a:close/>
                                <a:moveTo>
                                  <a:pt x="8744" y="372"/>
                                </a:moveTo>
                                <a:cubicBezTo>
                                  <a:pt x="8750" y="372"/>
                                  <a:pt x="8756" y="372"/>
                                  <a:pt x="8762" y="372"/>
                                </a:cubicBezTo>
                                <a:cubicBezTo>
                                  <a:pt x="8984" y="330"/>
                                  <a:pt x="9213" y="294"/>
                                  <a:pt x="9435" y="264"/>
                                </a:cubicBezTo>
                                <a:cubicBezTo>
                                  <a:pt x="9483" y="258"/>
                                  <a:pt x="9513" y="216"/>
                                  <a:pt x="9507" y="168"/>
                                </a:cubicBezTo>
                                <a:cubicBezTo>
                                  <a:pt x="9501" y="120"/>
                                  <a:pt x="9459" y="90"/>
                                  <a:pt x="9411" y="96"/>
                                </a:cubicBezTo>
                                <a:cubicBezTo>
                                  <a:pt x="9183" y="126"/>
                                  <a:pt x="8954" y="162"/>
                                  <a:pt x="8726" y="204"/>
                                </a:cubicBezTo>
                                <a:cubicBezTo>
                                  <a:pt x="8678" y="216"/>
                                  <a:pt x="8648" y="258"/>
                                  <a:pt x="8660" y="306"/>
                                </a:cubicBezTo>
                                <a:cubicBezTo>
                                  <a:pt x="8666" y="342"/>
                                  <a:pt x="8702" y="372"/>
                                  <a:pt x="8744" y="372"/>
                                </a:cubicBezTo>
                                <a:close/>
                                <a:moveTo>
                                  <a:pt x="4951" y="1915"/>
                                </a:moveTo>
                                <a:cubicBezTo>
                                  <a:pt x="4969" y="1915"/>
                                  <a:pt x="4981" y="1909"/>
                                  <a:pt x="4999" y="1903"/>
                                </a:cubicBezTo>
                                <a:cubicBezTo>
                                  <a:pt x="5191" y="1776"/>
                                  <a:pt x="5383" y="1662"/>
                                  <a:pt x="5582" y="1548"/>
                                </a:cubicBezTo>
                                <a:cubicBezTo>
                                  <a:pt x="5624" y="1524"/>
                                  <a:pt x="5636" y="1470"/>
                                  <a:pt x="5612" y="1434"/>
                                </a:cubicBezTo>
                                <a:cubicBezTo>
                                  <a:pt x="5588" y="1392"/>
                                  <a:pt x="5534" y="1380"/>
                                  <a:pt x="5498" y="1404"/>
                                </a:cubicBezTo>
                                <a:cubicBezTo>
                                  <a:pt x="5299" y="1518"/>
                                  <a:pt x="5101" y="1638"/>
                                  <a:pt x="4909" y="1764"/>
                                </a:cubicBezTo>
                                <a:cubicBezTo>
                                  <a:pt x="4867" y="1788"/>
                                  <a:pt x="4861" y="1843"/>
                                  <a:pt x="4885" y="1885"/>
                                </a:cubicBezTo>
                                <a:cubicBezTo>
                                  <a:pt x="4897" y="1903"/>
                                  <a:pt x="4927" y="1915"/>
                                  <a:pt x="4951" y="1915"/>
                                </a:cubicBezTo>
                                <a:close/>
                                <a:moveTo>
                                  <a:pt x="5588" y="20064"/>
                                </a:moveTo>
                                <a:cubicBezTo>
                                  <a:pt x="5389" y="19950"/>
                                  <a:pt x="5197" y="19836"/>
                                  <a:pt x="5005" y="19709"/>
                                </a:cubicBezTo>
                                <a:cubicBezTo>
                                  <a:pt x="4963" y="19685"/>
                                  <a:pt x="4915" y="19697"/>
                                  <a:pt x="4885" y="19733"/>
                                </a:cubicBezTo>
                                <a:cubicBezTo>
                                  <a:pt x="4861" y="19775"/>
                                  <a:pt x="4873" y="19824"/>
                                  <a:pt x="4909" y="19854"/>
                                </a:cubicBezTo>
                                <a:cubicBezTo>
                                  <a:pt x="5101" y="19980"/>
                                  <a:pt x="5299" y="20100"/>
                                  <a:pt x="5504" y="20214"/>
                                </a:cubicBezTo>
                                <a:cubicBezTo>
                                  <a:pt x="5516" y="20220"/>
                                  <a:pt x="5534" y="20226"/>
                                  <a:pt x="5546" y="20226"/>
                                </a:cubicBezTo>
                                <a:cubicBezTo>
                                  <a:pt x="5576" y="20226"/>
                                  <a:pt x="5606" y="20208"/>
                                  <a:pt x="5618" y="20184"/>
                                </a:cubicBezTo>
                                <a:cubicBezTo>
                                  <a:pt x="5642" y="20142"/>
                                  <a:pt x="5630" y="20088"/>
                                  <a:pt x="5588" y="20064"/>
                                </a:cubicBezTo>
                                <a:close/>
                                <a:moveTo>
                                  <a:pt x="8108" y="21090"/>
                                </a:moveTo>
                                <a:cubicBezTo>
                                  <a:pt x="7892" y="21030"/>
                                  <a:pt x="7670" y="20970"/>
                                  <a:pt x="7454" y="20898"/>
                                </a:cubicBezTo>
                                <a:cubicBezTo>
                                  <a:pt x="7412" y="20886"/>
                                  <a:pt x="7358" y="20910"/>
                                  <a:pt x="7346" y="20952"/>
                                </a:cubicBezTo>
                                <a:cubicBezTo>
                                  <a:pt x="7334" y="20994"/>
                                  <a:pt x="7358" y="21048"/>
                                  <a:pt x="7400" y="21060"/>
                                </a:cubicBezTo>
                                <a:cubicBezTo>
                                  <a:pt x="7616" y="21132"/>
                                  <a:pt x="7844" y="21198"/>
                                  <a:pt x="8066" y="21258"/>
                                </a:cubicBezTo>
                                <a:cubicBezTo>
                                  <a:pt x="8072" y="21258"/>
                                  <a:pt x="8078" y="21258"/>
                                  <a:pt x="8090" y="21258"/>
                                </a:cubicBezTo>
                                <a:cubicBezTo>
                                  <a:pt x="8126" y="21258"/>
                                  <a:pt x="8162" y="21234"/>
                                  <a:pt x="8174" y="21192"/>
                                </a:cubicBezTo>
                                <a:cubicBezTo>
                                  <a:pt x="8180" y="21150"/>
                                  <a:pt x="8156" y="21102"/>
                                  <a:pt x="8108" y="21090"/>
                                </a:cubicBezTo>
                                <a:close/>
                                <a:moveTo>
                                  <a:pt x="12147" y="258"/>
                                </a:moveTo>
                                <a:cubicBezTo>
                                  <a:pt x="12153" y="258"/>
                                  <a:pt x="12153" y="258"/>
                                  <a:pt x="12159" y="258"/>
                                </a:cubicBezTo>
                                <a:cubicBezTo>
                                  <a:pt x="12201" y="258"/>
                                  <a:pt x="12237" y="228"/>
                                  <a:pt x="12243" y="186"/>
                                </a:cubicBezTo>
                                <a:cubicBezTo>
                                  <a:pt x="12249" y="138"/>
                                  <a:pt x="12213" y="96"/>
                                  <a:pt x="12171" y="90"/>
                                </a:cubicBezTo>
                                <a:cubicBezTo>
                                  <a:pt x="11943" y="60"/>
                                  <a:pt x="11709" y="42"/>
                                  <a:pt x="11481" y="24"/>
                                </a:cubicBezTo>
                                <a:cubicBezTo>
                                  <a:pt x="11433" y="18"/>
                                  <a:pt x="11391" y="54"/>
                                  <a:pt x="11391" y="102"/>
                                </a:cubicBezTo>
                                <a:cubicBezTo>
                                  <a:pt x="11391" y="150"/>
                                  <a:pt x="11421" y="192"/>
                                  <a:pt x="11469" y="192"/>
                                </a:cubicBezTo>
                                <a:cubicBezTo>
                                  <a:pt x="11697" y="210"/>
                                  <a:pt x="11925" y="228"/>
                                  <a:pt x="12147" y="258"/>
                                </a:cubicBezTo>
                                <a:close/>
                                <a:moveTo>
                                  <a:pt x="9447" y="21348"/>
                                </a:moveTo>
                                <a:cubicBezTo>
                                  <a:pt x="9225" y="21318"/>
                                  <a:pt x="8996" y="21282"/>
                                  <a:pt x="8774" y="21240"/>
                                </a:cubicBezTo>
                                <a:cubicBezTo>
                                  <a:pt x="8726" y="21234"/>
                                  <a:pt x="8684" y="21264"/>
                                  <a:pt x="8672" y="21306"/>
                                </a:cubicBezTo>
                                <a:cubicBezTo>
                                  <a:pt x="8660" y="21348"/>
                                  <a:pt x="8696" y="21396"/>
                                  <a:pt x="8738" y="21408"/>
                                </a:cubicBezTo>
                                <a:cubicBezTo>
                                  <a:pt x="8966" y="21450"/>
                                  <a:pt x="9195" y="21486"/>
                                  <a:pt x="9423" y="21516"/>
                                </a:cubicBezTo>
                                <a:cubicBezTo>
                                  <a:pt x="9429" y="21516"/>
                                  <a:pt x="9429" y="21516"/>
                                  <a:pt x="9435" y="21516"/>
                                </a:cubicBezTo>
                                <a:cubicBezTo>
                                  <a:pt x="9477" y="21516"/>
                                  <a:pt x="9513" y="21486"/>
                                  <a:pt x="9519" y="21444"/>
                                </a:cubicBezTo>
                                <a:cubicBezTo>
                                  <a:pt x="9525" y="21396"/>
                                  <a:pt x="9489" y="21354"/>
                                  <a:pt x="9447" y="21348"/>
                                </a:cubicBezTo>
                                <a:close/>
                                <a:moveTo>
                                  <a:pt x="10827" y="21432"/>
                                </a:moveTo>
                                <a:lnTo>
                                  <a:pt x="10803" y="21432"/>
                                </a:lnTo>
                                <a:cubicBezTo>
                                  <a:pt x="10575" y="21432"/>
                                  <a:pt x="10347" y="21426"/>
                                  <a:pt x="10125" y="21408"/>
                                </a:cubicBezTo>
                                <a:cubicBezTo>
                                  <a:pt x="10077" y="21408"/>
                                  <a:pt x="10035" y="21438"/>
                                  <a:pt x="10035" y="21486"/>
                                </a:cubicBezTo>
                                <a:cubicBezTo>
                                  <a:pt x="10035" y="21534"/>
                                  <a:pt x="10065" y="21576"/>
                                  <a:pt x="10113" y="21576"/>
                                </a:cubicBezTo>
                                <a:cubicBezTo>
                                  <a:pt x="10341" y="21588"/>
                                  <a:pt x="10575" y="21600"/>
                                  <a:pt x="10803" y="21600"/>
                                </a:cubicBezTo>
                                <a:lnTo>
                                  <a:pt x="10827" y="21600"/>
                                </a:lnTo>
                                <a:cubicBezTo>
                                  <a:pt x="10875" y="21600"/>
                                  <a:pt x="10911" y="21564"/>
                                  <a:pt x="10911" y="21516"/>
                                </a:cubicBezTo>
                                <a:cubicBezTo>
                                  <a:pt x="10911" y="21468"/>
                                  <a:pt x="10875" y="21432"/>
                                  <a:pt x="10827" y="21432"/>
                                </a:cubicBezTo>
                                <a:close/>
                                <a:moveTo>
                                  <a:pt x="12183" y="21348"/>
                                </a:moveTo>
                                <a:cubicBezTo>
                                  <a:pt x="11961" y="21378"/>
                                  <a:pt x="11733" y="21402"/>
                                  <a:pt x="11505" y="21414"/>
                                </a:cubicBezTo>
                                <a:cubicBezTo>
                                  <a:pt x="11457" y="21420"/>
                                  <a:pt x="11421" y="21456"/>
                                  <a:pt x="11427" y="21504"/>
                                </a:cubicBezTo>
                                <a:cubicBezTo>
                                  <a:pt x="11427" y="21552"/>
                                  <a:pt x="11469" y="21582"/>
                                  <a:pt x="11511" y="21582"/>
                                </a:cubicBezTo>
                                <a:cubicBezTo>
                                  <a:pt x="11511" y="21582"/>
                                  <a:pt x="11517" y="21582"/>
                                  <a:pt x="11517" y="21582"/>
                                </a:cubicBezTo>
                                <a:cubicBezTo>
                                  <a:pt x="11745" y="21564"/>
                                  <a:pt x="11979" y="21546"/>
                                  <a:pt x="12207" y="21516"/>
                                </a:cubicBezTo>
                                <a:cubicBezTo>
                                  <a:pt x="12255" y="21510"/>
                                  <a:pt x="12285" y="21468"/>
                                  <a:pt x="12279" y="21420"/>
                                </a:cubicBezTo>
                                <a:cubicBezTo>
                                  <a:pt x="12273" y="21372"/>
                                  <a:pt x="12231" y="21342"/>
                                  <a:pt x="12183" y="21348"/>
                                </a:cubicBezTo>
                                <a:close/>
                                <a:moveTo>
                                  <a:pt x="10107" y="192"/>
                                </a:moveTo>
                                <a:cubicBezTo>
                                  <a:pt x="10107" y="192"/>
                                  <a:pt x="10107" y="192"/>
                                  <a:pt x="10107" y="192"/>
                                </a:cubicBezTo>
                                <a:cubicBezTo>
                                  <a:pt x="10341" y="180"/>
                                  <a:pt x="10569" y="168"/>
                                  <a:pt x="10791" y="168"/>
                                </a:cubicBezTo>
                                <a:cubicBezTo>
                                  <a:pt x="10839" y="168"/>
                                  <a:pt x="10875" y="132"/>
                                  <a:pt x="10875" y="84"/>
                                </a:cubicBezTo>
                                <a:cubicBezTo>
                                  <a:pt x="10875" y="36"/>
                                  <a:pt x="10839" y="0"/>
                                  <a:pt x="10791" y="0"/>
                                </a:cubicBezTo>
                                <a:cubicBezTo>
                                  <a:pt x="10791" y="0"/>
                                  <a:pt x="10791" y="0"/>
                                  <a:pt x="10791" y="0"/>
                                </a:cubicBezTo>
                                <a:cubicBezTo>
                                  <a:pt x="10563" y="0"/>
                                  <a:pt x="10329" y="6"/>
                                  <a:pt x="10101" y="24"/>
                                </a:cubicBezTo>
                                <a:cubicBezTo>
                                  <a:pt x="10053" y="30"/>
                                  <a:pt x="10017" y="66"/>
                                  <a:pt x="10023" y="114"/>
                                </a:cubicBezTo>
                                <a:cubicBezTo>
                                  <a:pt x="10023" y="162"/>
                                  <a:pt x="10059" y="192"/>
                                  <a:pt x="10107" y="192"/>
                                </a:cubicBezTo>
                                <a:close/>
                                <a:moveTo>
                                  <a:pt x="1680" y="11553"/>
                                </a:moveTo>
                                <a:cubicBezTo>
                                  <a:pt x="1626" y="11523"/>
                                  <a:pt x="1584" y="11493"/>
                                  <a:pt x="1530" y="11475"/>
                                </a:cubicBezTo>
                                <a:cubicBezTo>
                                  <a:pt x="1494" y="11469"/>
                                  <a:pt x="1464" y="11457"/>
                                  <a:pt x="1440" y="11487"/>
                                </a:cubicBezTo>
                                <a:cubicBezTo>
                                  <a:pt x="1410" y="11517"/>
                                  <a:pt x="1404" y="11559"/>
                                  <a:pt x="1416" y="11601"/>
                                </a:cubicBezTo>
                                <a:cubicBezTo>
                                  <a:pt x="1422" y="11625"/>
                                  <a:pt x="1434" y="11649"/>
                                  <a:pt x="1452" y="11667"/>
                                </a:cubicBezTo>
                                <a:cubicBezTo>
                                  <a:pt x="1548" y="11775"/>
                                  <a:pt x="1656" y="11865"/>
                                  <a:pt x="1794" y="11913"/>
                                </a:cubicBezTo>
                                <a:cubicBezTo>
                                  <a:pt x="1879" y="11943"/>
                                  <a:pt x="1909" y="11919"/>
                                  <a:pt x="1933" y="11835"/>
                                </a:cubicBezTo>
                                <a:cubicBezTo>
                                  <a:pt x="1975" y="11691"/>
                                  <a:pt x="1969" y="11541"/>
                                  <a:pt x="1945" y="11397"/>
                                </a:cubicBezTo>
                                <a:cubicBezTo>
                                  <a:pt x="1933" y="11337"/>
                                  <a:pt x="1915" y="11283"/>
                                  <a:pt x="1843" y="11277"/>
                                </a:cubicBezTo>
                                <a:cubicBezTo>
                                  <a:pt x="1776" y="11271"/>
                                  <a:pt x="1740" y="11313"/>
                                  <a:pt x="1716" y="11373"/>
                                </a:cubicBezTo>
                                <a:cubicBezTo>
                                  <a:pt x="1692" y="11433"/>
                                  <a:pt x="1680" y="11487"/>
                                  <a:pt x="1680" y="11553"/>
                                </a:cubicBezTo>
                                <a:close/>
                                <a:moveTo>
                                  <a:pt x="1764" y="11631"/>
                                </a:moveTo>
                                <a:cubicBezTo>
                                  <a:pt x="1734" y="11547"/>
                                  <a:pt x="1764" y="11475"/>
                                  <a:pt x="1794" y="11403"/>
                                </a:cubicBezTo>
                                <a:cubicBezTo>
                                  <a:pt x="1801" y="11385"/>
                                  <a:pt x="1807" y="11361"/>
                                  <a:pt x="1831" y="11367"/>
                                </a:cubicBezTo>
                                <a:cubicBezTo>
                                  <a:pt x="1849" y="11367"/>
                                  <a:pt x="1861" y="11385"/>
                                  <a:pt x="1861" y="11403"/>
                                </a:cubicBezTo>
                                <a:cubicBezTo>
                                  <a:pt x="1861" y="11535"/>
                                  <a:pt x="1885" y="11667"/>
                                  <a:pt x="1831" y="11793"/>
                                </a:cubicBezTo>
                                <a:cubicBezTo>
                                  <a:pt x="1825" y="11805"/>
                                  <a:pt x="1813" y="11823"/>
                                  <a:pt x="1794" y="11817"/>
                                </a:cubicBezTo>
                                <a:cubicBezTo>
                                  <a:pt x="1680" y="11757"/>
                                  <a:pt x="1566" y="11703"/>
                                  <a:pt x="1494" y="11565"/>
                                </a:cubicBezTo>
                                <a:cubicBezTo>
                                  <a:pt x="1584" y="11583"/>
                                  <a:pt x="1638" y="11643"/>
                                  <a:pt x="1704" y="11679"/>
                                </a:cubicBezTo>
                                <a:cubicBezTo>
                                  <a:pt x="1722" y="11685"/>
                                  <a:pt x="1734" y="11709"/>
                                  <a:pt x="1752" y="11691"/>
                                </a:cubicBezTo>
                                <a:cubicBezTo>
                                  <a:pt x="1770" y="11673"/>
                                  <a:pt x="1770" y="11649"/>
                                  <a:pt x="1764" y="11631"/>
                                </a:cubicBezTo>
                                <a:close/>
                                <a:moveTo>
                                  <a:pt x="19097" y="11037"/>
                                </a:moveTo>
                                <a:cubicBezTo>
                                  <a:pt x="19025" y="11049"/>
                                  <a:pt x="19007" y="11115"/>
                                  <a:pt x="18995" y="11169"/>
                                </a:cubicBezTo>
                                <a:cubicBezTo>
                                  <a:pt x="18959" y="11283"/>
                                  <a:pt x="18989" y="11379"/>
                                  <a:pt x="19055" y="11469"/>
                                </a:cubicBezTo>
                                <a:cubicBezTo>
                                  <a:pt x="19085" y="11511"/>
                                  <a:pt x="19115" y="11547"/>
                                  <a:pt x="19145" y="11589"/>
                                </a:cubicBezTo>
                                <a:cubicBezTo>
                                  <a:pt x="19199" y="11673"/>
                                  <a:pt x="19259" y="11763"/>
                                  <a:pt x="19343" y="11829"/>
                                </a:cubicBezTo>
                                <a:cubicBezTo>
                                  <a:pt x="19373" y="11853"/>
                                  <a:pt x="19409" y="11877"/>
                                  <a:pt x="19427" y="11823"/>
                                </a:cubicBezTo>
                                <a:cubicBezTo>
                                  <a:pt x="19463" y="11721"/>
                                  <a:pt x="19523" y="11625"/>
                                  <a:pt x="19571" y="11523"/>
                                </a:cubicBezTo>
                                <a:cubicBezTo>
                                  <a:pt x="19625" y="11409"/>
                                  <a:pt x="19667" y="11289"/>
                                  <a:pt x="19709" y="11169"/>
                                </a:cubicBezTo>
                                <a:cubicBezTo>
                                  <a:pt x="19733" y="11109"/>
                                  <a:pt x="19745" y="11037"/>
                                  <a:pt x="19715" y="10971"/>
                                </a:cubicBezTo>
                                <a:cubicBezTo>
                                  <a:pt x="19697" y="10929"/>
                                  <a:pt x="19673" y="10911"/>
                                  <a:pt x="19625" y="10929"/>
                                </a:cubicBezTo>
                                <a:cubicBezTo>
                                  <a:pt x="19571" y="10947"/>
                                  <a:pt x="19523" y="10971"/>
                                  <a:pt x="19481" y="11019"/>
                                </a:cubicBezTo>
                                <a:cubicBezTo>
                                  <a:pt x="19433" y="11079"/>
                                  <a:pt x="19403" y="11151"/>
                                  <a:pt x="19373" y="11229"/>
                                </a:cubicBezTo>
                                <a:cubicBezTo>
                                  <a:pt x="19337" y="11181"/>
                                  <a:pt x="19313" y="11139"/>
                                  <a:pt x="19283" y="11103"/>
                                </a:cubicBezTo>
                                <a:cubicBezTo>
                                  <a:pt x="19229" y="11055"/>
                                  <a:pt x="19175" y="11025"/>
                                  <a:pt x="19097" y="11037"/>
                                </a:cubicBezTo>
                                <a:close/>
                                <a:moveTo>
                                  <a:pt x="19193" y="11163"/>
                                </a:moveTo>
                                <a:cubicBezTo>
                                  <a:pt x="19259" y="11241"/>
                                  <a:pt x="19319" y="11319"/>
                                  <a:pt x="19355" y="11409"/>
                                </a:cubicBezTo>
                                <a:cubicBezTo>
                                  <a:pt x="19361" y="11427"/>
                                  <a:pt x="19373" y="11451"/>
                                  <a:pt x="19397" y="11451"/>
                                </a:cubicBezTo>
                                <a:cubicBezTo>
                                  <a:pt x="19427" y="11445"/>
                                  <a:pt x="19421" y="11415"/>
                                  <a:pt x="19427" y="11391"/>
                                </a:cubicBezTo>
                                <a:cubicBezTo>
                                  <a:pt x="19451" y="11271"/>
                                  <a:pt x="19499" y="11157"/>
                                  <a:pt x="19583" y="11061"/>
                                </a:cubicBezTo>
                                <a:cubicBezTo>
                                  <a:pt x="19595" y="11049"/>
                                  <a:pt x="19607" y="11025"/>
                                  <a:pt x="19625" y="11043"/>
                                </a:cubicBezTo>
                                <a:cubicBezTo>
                                  <a:pt x="19637" y="11055"/>
                                  <a:pt x="19643" y="11067"/>
                                  <a:pt x="19637" y="11085"/>
                                </a:cubicBezTo>
                                <a:cubicBezTo>
                                  <a:pt x="19571" y="11277"/>
                                  <a:pt x="19499" y="11475"/>
                                  <a:pt x="19403" y="11655"/>
                                </a:cubicBezTo>
                                <a:cubicBezTo>
                                  <a:pt x="19367" y="11727"/>
                                  <a:pt x="19349" y="11727"/>
                                  <a:pt x="19307" y="11655"/>
                                </a:cubicBezTo>
                                <a:cubicBezTo>
                                  <a:pt x="19247" y="11559"/>
                                  <a:pt x="19175" y="11475"/>
                                  <a:pt x="19121" y="11373"/>
                                </a:cubicBezTo>
                                <a:cubicBezTo>
                                  <a:pt x="19097" y="11331"/>
                                  <a:pt x="19097" y="11283"/>
                                  <a:pt x="19091" y="11241"/>
                                </a:cubicBezTo>
                                <a:cubicBezTo>
                                  <a:pt x="19091" y="11223"/>
                                  <a:pt x="19091" y="11205"/>
                                  <a:pt x="19097" y="11187"/>
                                </a:cubicBezTo>
                                <a:cubicBezTo>
                                  <a:pt x="19103" y="11163"/>
                                  <a:pt x="19103" y="11139"/>
                                  <a:pt x="19139" y="11133"/>
                                </a:cubicBezTo>
                                <a:cubicBezTo>
                                  <a:pt x="19163" y="11127"/>
                                  <a:pt x="19175" y="11145"/>
                                  <a:pt x="19193" y="11163"/>
                                </a:cubicBezTo>
                                <a:close/>
                                <a:moveTo>
                                  <a:pt x="19998" y="12567"/>
                                </a:moveTo>
                                <a:cubicBezTo>
                                  <a:pt x="19848" y="12634"/>
                                  <a:pt x="19757" y="12760"/>
                                  <a:pt x="19655" y="12874"/>
                                </a:cubicBezTo>
                                <a:cubicBezTo>
                                  <a:pt x="19589" y="12946"/>
                                  <a:pt x="19541" y="13030"/>
                                  <a:pt x="19481" y="13102"/>
                                </a:cubicBezTo>
                                <a:cubicBezTo>
                                  <a:pt x="19469" y="12946"/>
                                  <a:pt x="19457" y="12802"/>
                                  <a:pt x="19475" y="12652"/>
                                </a:cubicBezTo>
                                <a:cubicBezTo>
                                  <a:pt x="19481" y="12579"/>
                                  <a:pt x="19475" y="12501"/>
                                  <a:pt x="19463" y="12429"/>
                                </a:cubicBezTo>
                                <a:cubicBezTo>
                                  <a:pt x="19457" y="12399"/>
                                  <a:pt x="19439" y="12387"/>
                                  <a:pt x="19415" y="12387"/>
                                </a:cubicBezTo>
                                <a:cubicBezTo>
                                  <a:pt x="19385" y="12381"/>
                                  <a:pt x="19373" y="12399"/>
                                  <a:pt x="19367" y="12429"/>
                                </a:cubicBezTo>
                                <a:cubicBezTo>
                                  <a:pt x="19349" y="12513"/>
                                  <a:pt x="19349" y="12597"/>
                                  <a:pt x="19355" y="12682"/>
                                </a:cubicBezTo>
                                <a:cubicBezTo>
                                  <a:pt x="19361" y="12790"/>
                                  <a:pt x="19355" y="12898"/>
                                  <a:pt x="19355" y="13018"/>
                                </a:cubicBezTo>
                                <a:cubicBezTo>
                                  <a:pt x="19355" y="13018"/>
                                  <a:pt x="19355" y="13018"/>
                                  <a:pt x="19355" y="13018"/>
                                </a:cubicBezTo>
                                <a:cubicBezTo>
                                  <a:pt x="19295" y="12952"/>
                                  <a:pt x="19253" y="12892"/>
                                  <a:pt x="19199" y="12844"/>
                                </a:cubicBezTo>
                                <a:cubicBezTo>
                                  <a:pt x="19097" y="12748"/>
                                  <a:pt x="19001" y="12640"/>
                                  <a:pt x="18851" y="12610"/>
                                </a:cubicBezTo>
                                <a:cubicBezTo>
                                  <a:pt x="18797" y="12597"/>
                                  <a:pt x="18767" y="12610"/>
                                  <a:pt x="18743" y="12652"/>
                                </a:cubicBezTo>
                                <a:cubicBezTo>
                                  <a:pt x="18701" y="12736"/>
                                  <a:pt x="18719" y="12820"/>
                                  <a:pt x="18761" y="12898"/>
                                </a:cubicBezTo>
                                <a:cubicBezTo>
                                  <a:pt x="18881" y="13120"/>
                                  <a:pt x="19061" y="13288"/>
                                  <a:pt x="19271" y="13426"/>
                                </a:cubicBezTo>
                                <a:cubicBezTo>
                                  <a:pt x="19319" y="13456"/>
                                  <a:pt x="19325" y="13486"/>
                                  <a:pt x="19319" y="13528"/>
                                </a:cubicBezTo>
                                <a:cubicBezTo>
                                  <a:pt x="19307" y="13594"/>
                                  <a:pt x="19289" y="13666"/>
                                  <a:pt x="19289" y="13732"/>
                                </a:cubicBezTo>
                                <a:cubicBezTo>
                                  <a:pt x="19289" y="13840"/>
                                  <a:pt x="19241" y="13930"/>
                                  <a:pt x="19223" y="14044"/>
                                </a:cubicBezTo>
                                <a:cubicBezTo>
                                  <a:pt x="19223" y="14044"/>
                                  <a:pt x="19223" y="14044"/>
                                  <a:pt x="19223" y="14044"/>
                                </a:cubicBezTo>
                                <a:cubicBezTo>
                                  <a:pt x="19199" y="14002"/>
                                  <a:pt x="19175" y="13972"/>
                                  <a:pt x="19151" y="13936"/>
                                </a:cubicBezTo>
                                <a:cubicBezTo>
                                  <a:pt x="19007" y="13744"/>
                                  <a:pt x="18809" y="13618"/>
                                  <a:pt x="18605" y="13504"/>
                                </a:cubicBezTo>
                                <a:cubicBezTo>
                                  <a:pt x="18563" y="13480"/>
                                  <a:pt x="18515" y="13480"/>
                                  <a:pt x="18485" y="13522"/>
                                </a:cubicBezTo>
                                <a:cubicBezTo>
                                  <a:pt x="18455" y="13564"/>
                                  <a:pt x="18443" y="13606"/>
                                  <a:pt x="18473" y="13654"/>
                                </a:cubicBezTo>
                                <a:cubicBezTo>
                                  <a:pt x="18491" y="13684"/>
                                  <a:pt x="18515" y="13720"/>
                                  <a:pt x="18527" y="13756"/>
                                </a:cubicBezTo>
                                <a:cubicBezTo>
                                  <a:pt x="18605" y="13930"/>
                                  <a:pt x="18701" y="14092"/>
                                  <a:pt x="18833" y="14224"/>
                                </a:cubicBezTo>
                                <a:cubicBezTo>
                                  <a:pt x="18911" y="14296"/>
                                  <a:pt x="18971" y="14392"/>
                                  <a:pt x="19085" y="14416"/>
                                </a:cubicBezTo>
                                <a:cubicBezTo>
                                  <a:pt x="19127" y="14428"/>
                                  <a:pt x="19109" y="14458"/>
                                  <a:pt x="19109" y="14482"/>
                                </a:cubicBezTo>
                                <a:cubicBezTo>
                                  <a:pt x="19097" y="14554"/>
                                  <a:pt x="19079" y="14620"/>
                                  <a:pt x="19061" y="14692"/>
                                </a:cubicBezTo>
                                <a:cubicBezTo>
                                  <a:pt x="19031" y="14818"/>
                                  <a:pt x="19001" y="14944"/>
                                  <a:pt x="18941" y="15058"/>
                                </a:cubicBezTo>
                                <a:cubicBezTo>
                                  <a:pt x="18893" y="15160"/>
                                  <a:pt x="18845" y="15268"/>
                                  <a:pt x="18797" y="15370"/>
                                </a:cubicBezTo>
                                <a:cubicBezTo>
                                  <a:pt x="18749" y="15472"/>
                                  <a:pt x="18719" y="15586"/>
                                  <a:pt x="18653" y="15676"/>
                                </a:cubicBezTo>
                                <a:cubicBezTo>
                                  <a:pt x="18599" y="15748"/>
                                  <a:pt x="18557" y="15832"/>
                                  <a:pt x="18509" y="15910"/>
                                </a:cubicBezTo>
                                <a:cubicBezTo>
                                  <a:pt x="18461" y="15988"/>
                                  <a:pt x="18425" y="16072"/>
                                  <a:pt x="18359" y="16156"/>
                                </a:cubicBezTo>
                                <a:cubicBezTo>
                                  <a:pt x="18359" y="16156"/>
                                  <a:pt x="18359" y="16156"/>
                                  <a:pt x="18359" y="16156"/>
                                </a:cubicBezTo>
                                <a:cubicBezTo>
                                  <a:pt x="18365" y="16138"/>
                                  <a:pt x="18365" y="16126"/>
                                  <a:pt x="18365" y="16120"/>
                                </a:cubicBezTo>
                                <a:cubicBezTo>
                                  <a:pt x="18383" y="16030"/>
                                  <a:pt x="18401" y="15934"/>
                                  <a:pt x="18359" y="15850"/>
                                </a:cubicBezTo>
                                <a:cubicBezTo>
                                  <a:pt x="18317" y="15766"/>
                                  <a:pt x="18251" y="15694"/>
                                  <a:pt x="18179" y="15634"/>
                                </a:cubicBezTo>
                                <a:cubicBezTo>
                                  <a:pt x="18137" y="15604"/>
                                  <a:pt x="18119" y="15616"/>
                                  <a:pt x="18089" y="15646"/>
                                </a:cubicBezTo>
                                <a:cubicBezTo>
                                  <a:pt x="18053" y="15688"/>
                                  <a:pt x="18053" y="15742"/>
                                  <a:pt x="18035" y="15790"/>
                                </a:cubicBezTo>
                                <a:cubicBezTo>
                                  <a:pt x="17975" y="16000"/>
                                  <a:pt x="17993" y="16205"/>
                                  <a:pt x="18113" y="16391"/>
                                </a:cubicBezTo>
                                <a:cubicBezTo>
                                  <a:pt x="18131" y="16421"/>
                                  <a:pt x="18137" y="16445"/>
                                  <a:pt x="18113" y="16481"/>
                                </a:cubicBezTo>
                                <a:cubicBezTo>
                                  <a:pt x="17963" y="16673"/>
                                  <a:pt x="17795" y="16841"/>
                                  <a:pt x="17615" y="17009"/>
                                </a:cubicBezTo>
                                <a:cubicBezTo>
                                  <a:pt x="17681" y="16889"/>
                                  <a:pt x="17693" y="16751"/>
                                  <a:pt x="17717" y="16619"/>
                                </a:cubicBezTo>
                                <a:cubicBezTo>
                                  <a:pt x="17723" y="16583"/>
                                  <a:pt x="17735" y="16547"/>
                                  <a:pt x="17699" y="16523"/>
                                </a:cubicBezTo>
                                <a:cubicBezTo>
                                  <a:pt x="17663" y="16499"/>
                                  <a:pt x="17627" y="16517"/>
                                  <a:pt x="17597" y="16529"/>
                                </a:cubicBezTo>
                                <a:cubicBezTo>
                                  <a:pt x="17537" y="16559"/>
                                  <a:pt x="17489" y="16613"/>
                                  <a:pt x="17447" y="16661"/>
                                </a:cubicBezTo>
                                <a:cubicBezTo>
                                  <a:pt x="17303" y="16823"/>
                                  <a:pt x="17243" y="17009"/>
                                  <a:pt x="17303" y="17219"/>
                                </a:cubicBezTo>
                                <a:cubicBezTo>
                                  <a:pt x="17327" y="17297"/>
                                  <a:pt x="17303" y="17327"/>
                                  <a:pt x="17255" y="17369"/>
                                </a:cubicBezTo>
                                <a:cubicBezTo>
                                  <a:pt x="17147" y="17465"/>
                                  <a:pt x="17021" y="17549"/>
                                  <a:pt x="16919" y="17651"/>
                                </a:cubicBezTo>
                                <a:cubicBezTo>
                                  <a:pt x="16901" y="17669"/>
                                  <a:pt x="16865" y="17687"/>
                                  <a:pt x="16883" y="17705"/>
                                </a:cubicBezTo>
                                <a:cubicBezTo>
                                  <a:pt x="16901" y="17729"/>
                                  <a:pt x="16931" y="17693"/>
                                  <a:pt x="16955" y="17687"/>
                                </a:cubicBezTo>
                                <a:cubicBezTo>
                                  <a:pt x="16955" y="17687"/>
                                  <a:pt x="16961" y="17687"/>
                                  <a:pt x="16961" y="17681"/>
                                </a:cubicBezTo>
                                <a:cubicBezTo>
                                  <a:pt x="17099" y="17585"/>
                                  <a:pt x="17249" y="17507"/>
                                  <a:pt x="17369" y="17381"/>
                                </a:cubicBezTo>
                                <a:cubicBezTo>
                                  <a:pt x="17381" y="17369"/>
                                  <a:pt x="17387" y="17363"/>
                                  <a:pt x="17411" y="17375"/>
                                </a:cubicBezTo>
                                <a:cubicBezTo>
                                  <a:pt x="17507" y="17429"/>
                                  <a:pt x="17609" y="17435"/>
                                  <a:pt x="17717" y="17435"/>
                                </a:cubicBezTo>
                                <a:cubicBezTo>
                                  <a:pt x="17885" y="17435"/>
                                  <a:pt x="17999" y="17351"/>
                                  <a:pt x="18101" y="17243"/>
                                </a:cubicBezTo>
                                <a:cubicBezTo>
                                  <a:pt x="18131" y="17213"/>
                                  <a:pt x="18137" y="17171"/>
                                  <a:pt x="18107" y="17147"/>
                                </a:cubicBezTo>
                                <a:cubicBezTo>
                                  <a:pt x="18065" y="17111"/>
                                  <a:pt x="18029" y="17063"/>
                                  <a:pt x="17969" y="17051"/>
                                </a:cubicBezTo>
                                <a:cubicBezTo>
                                  <a:pt x="17897" y="17039"/>
                                  <a:pt x="17825" y="17015"/>
                                  <a:pt x="17741" y="17039"/>
                                </a:cubicBezTo>
                                <a:cubicBezTo>
                                  <a:pt x="17873" y="16865"/>
                                  <a:pt x="18041" y="16739"/>
                                  <a:pt x="18173" y="16571"/>
                                </a:cubicBezTo>
                                <a:cubicBezTo>
                                  <a:pt x="18185" y="16553"/>
                                  <a:pt x="18197" y="16547"/>
                                  <a:pt x="18221" y="16553"/>
                                </a:cubicBezTo>
                                <a:cubicBezTo>
                                  <a:pt x="18335" y="16595"/>
                                  <a:pt x="18461" y="16595"/>
                                  <a:pt x="18575" y="16565"/>
                                </a:cubicBezTo>
                                <a:cubicBezTo>
                                  <a:pt x="18737" y="16523"/>
                                  <a:pt x="18845" y="16397"/>
                                  <a:pt x="18941" y="16265"/>
                                </a:cubicBezTo>
                                <a:cubicBezTo>
                                  <a:pt x="18989" y="16193"/>
                                  <a:pt x="18965" y="16126"/>
                                  <a:pt x="18875" y="16120"/>
                                </a:cubicBezTo>
                                <a:cubicBezTo>
                                  <a:pt x="18785" y="16114"/>
                                  <a:pt x="18695" y="16096"/>
                                  <a:pt x="18605" y="16120"/>
                                </a:cubicBezTo>
                                <a:cubicBezTo>
                                  <a:pt x="18569" y="16126"/>
                                  <a:pt x="18539" y="16156"/>
                                  <a:pt x="18503" y="16156"/>
                                </a:cubicBezTo>
                                <a:cubicBezTo>
                                  <a:pt x="18503" y="16144"/>
                                  <a:pt x="18503" y="16144"/>
                                  <a:pt x="18509" y="16138"/>
                                </a:cubicBezTo>
                                <a:cubicBezTo>
                                  <a:pt x="18641" y="15982"/>
                                  <a:pt x="18713" y="15790"/>
                                  <a:pt x="18803" y="15610"/>
                                </a:cubicBezTo>
                                <a:cubicBezTo>
                                  <a:pt x="18821" y="15568"/>
                                  <a:pt x="18827" y="15508"/>
                                  <a:pt x="18875" y="15496"/>
                                </a:cubicBezTo>
                                <a:cubicBezTo>
                                  <a:pt x="18977" y="15466"/>
                                  <a:pt x="19061" y="15406"/>
                                  <a:pt x="19157" y="15352"/>
                                </a:cubicBezTo>
                                <a:cubicBezTo>
                                  <a:pt x="19265" y="15286"/>
                                  <a:pt x="19361" y="15214"/>
                                  <a:pt x="19445" y="15118"/>
                                </a:cubicBezTo>
                                <a:cubicBezTo>
                                  <a:pt x="19565" y="14980"/>
                                  <a:pt x="19673" y="14836"/>
                                  <a:pt x="19739" y="14668"/>
                                </a:cubicBezTo>
                                <a:cubicBezTo>
                                  <a:pt x="19745" y="14644"/>
                                  <a:pt x="19757" y="14626"/>
                                  <a:pt x="19739" y="14608"/>
                                </a:cubicBezTo>
                                <a:cubicBezTo>
                                  <a:pt x="19721" y="14590"/>
                                  <a:pt x="19697" y="14584"/>
                                  <a:pt x="19679" y="14590"/>
                                </a:cubicBezTo>
                                <a:cubicBezTo>
                                  <a:pt x="19517" y="14638"/>
                                  <a:pt x="19373" y="14722"/>
                                  <a:pt x="19241" y="14824"/>
                                </a:cubicBezTo>
                                <a:cubicBezTo>
                                  <a:pt x="19199" y="14860"/>
                                  <a:pt x="19175" y="14914"/>
                                  <a:pt x="19115" y="14950"/>
                                </a:cubicBezTo>
                                <a:cubicBezTo>
                                  <a:pt x="19127" y="14914"/>
                                  <a:pt x="19139" y="14890"/>
                                  <a:pt x="19151" y="14860"/>
                                </a:cubicBezTo>
                                <a:cubicBezTo>
                                  <a:pt x="19193" y="14758"/>
                                  <a:pt x="19193" y="14644"/>
                                  <a:pt x="19223" y="14542"/>
                                </a:cubicBezTo>
                                <a:cubicBezTo>
                                  <a:pt x="19235" y="14506"/>
                                  <a:pt x="19253" y="14482"/>
                                  <a:pt x="19289" y="14464"/>
                                </a:cubicBezTo>
                                <a:cubicBezTo>
                                  <a:pt x="19517" y="14356"/>
                                  <a:pt x="19691" y="14194"/>
                                  <a:pt x="19824" y="13984"/>
                                </a:cubicBezTo>
                                <a:cubicBezTo>
                                  <a:pt x="19878" y="13900"/>
                                  <a:pt x="19908" y="13810"/>
                                  <a:pt x="19926" y="13708"/>
                                </a:cubicBezTo>
                                <a:cubicBezTo>
                                  <a:pt x="19932" y="13672"/>
                                  <a:pt x="19920" y="13648"/>
                                  <a:pt x="19896" y="13624"/>
                                </a:cubicBezTo>
                                <a:cubicBezTo>
                                  <a:pt x="19878" y="13612"/>
                                  <a:pt x="19866" y="13618"/>
                                  <a:pt x="19854" y="13624"/>
                                </a:cubicBezTo>
                                <a:cubicBezTo>
                                  <a:pt x="19763" y="13690"/>
                                  <a:pt x="19655" y="13720"/>
                                  <a:pt x="19565" y="13792"/>
                                </a:cubicBezTo>
                                <a:cubicBezTo>
                                  <a:pt x="19493" y="13846"/>
                                  <a:pt x="19445" y="13918"/>
                                  <a:pt x="19361" y="13966"/>
                                </a:cubicBezTo>
                                <a:cubicBezTo>
                                  <a:pt x="19391" y="13828"/>
                                  <a:pt x="19415" y="13690"/>
                                  <a:pt x="19439" y="13558"/>
                                </a:cubicBezTo>
                                <a:cubicBezTo>
                                  <a:pt x="19445" y="13528"/>
                                  <a:pt x="19433" y="13486"/>
                                  <a:pt x="19475" y="13474"/>
                                </a:cubicBezTo>
                                <a:cubicBezTo>
                                  <a:pt x="19571" y="13450"/>
                                  <a:pt x="19643" y="13384"/>
                                  <a:pt x="19709" y="13312"/>
                                </a:cubicBezTo>
                                <a:cubicBezTo>
                                  <a:pt x="19812" y="13204"/>
                                  <a:pt x="19908" y="13096"/>
                                  <a:pt x="19986" y="12964"/>
                                </a:cubicBezTo>
                                <a:cubicBezTo>
                                  <a:pt x="20052" y="12856"/>
                                  <a:pt x="20064" y="12736"/>
                                  <a:pt x="20100" y="12622"/>
                                </a:cubicBezTo>
                                <a:lnTo>
                                  <a:pt x="20100" y="12580"/>
                                </a:lnTo>
                                <a:cubicBezTo>
                                  <a:pt x="20070" y="12549"/>
                                  <a:pt x="20040" y="12549"/>
                                  <a:pt x="19998" y="12567"/>
                                </a:cubicBezTo>
                                <a:close/>
                                <a:moveTo>
                                  <a:pt x="17405" y="17201"/>
                                </a:moveTo>
                                <a:cubicBezTo>
                                  <a:pt x="17411" y="17213"/>
                                  <a:pt x="17411" y="17225"/>
                                  <a:pt x="17399" y="17231"/>
                                </a:cubicBezTo>
                                <a:cubicBezTo>
                                  <a:pt x="17381" y="17237"/>
                                  <a:pt x="17375" y="17219"/>
                                  <a:pt x="17375" y="17213"/>
                                </a:cubicBezTo>
                                <a:cubicBezTo>
                                  <a:pt x="17351" y="17153"/>
                                  <a:pt x="17357" y="17093"/>
                                  <a:pt x="17363" y="17033"/>
                                </a:cubicBezTo>
                                <a:cubicBezTo>
                                  <a:pt x="17375" y="16907"/>
                                  <a:pt x="17411" y="16787"/>
                                  <a:pt x="17519" y="16703"/>
                                </a:cubicBezTo>
                                <a:cubicBezTo>
                                  <a:pt x="17447" y="16835"/>
                                  <a:pt x="17423" y="16979"/>
                                  <a:pt x="17405" y="17123"/>
                                </a:cubicBezTo>
                                <a:cubicBezTo>
                                  <a:pt x="17393" y="17147"/>
                                  <a:pt x="17393" y="17177"/>
                                  <a:pt x="17405" y="17201"/>
                                </a:cubicBezTo>
                                <a:close/>
                                <a:moveTo>
                                  <a:pt x="17621" y="16643"/>
                                </a:moveTo>
                                <a:cubicBezTo>
                                  <a:pt x="17627" y="16841"/>
                                  <a:pt x="17531" y="17003"/>
                                  <a:pt x="17453" y="17165"/>
                                </a:cubicBezTo>
                                <a:cubicBezTo>
                                  <a:pt x="17459" y="16979"/>
                                  <a:pt x="17507" y="16799"/>
                                  <a:pt x="17621" y="16643"/>
                                </a:cubicBezTo>
                                <a:close/>
                                <a:moveTo>
                                  <a:pt x="17477" y="17333"/>
                                </a:moveTo>
                                <a:cubicBezTo>
                                  <a:pt x="17549" y="17303"/>
                                  <a:pt x="17627" y="17303"/>
                                  <a:pt x="17705" y="17291"/>
                                </a:cubicBezTo>
                                <a:cubicBezTo>
                                  <a:pt x="17783" y="17279"/>
                                  <a:pt x="17861" y="17279"/>
                                  <a:pt x="17933" y="17261"/>
                                </a:cubicBezTo>
                                <a:cubicBezTo>
                                  <a:pt x="17825" y="17363"/>
                                  <a:pt x="17633" y="17387"/>
                                  <a:pt x="17477" y="17333"/>
                                </a:cubicBezTo>
                                <a:close/>
                                <a:moveTo>
                                  <a:pt x="17963" y="17129"/>
                                </a:moveTo>
                                <a:cubicBezTo>
                                  <a:pt x="17975" y="17135"/>
                                  <a:pt x="17999" y="17135"/>
                                  <a:pt x="17999" y="17153"/>
                                </a:cubicBezTo>
                                <a:cubicBezTo>
                                  <a:pt x="17999" y="17177"/>
                                  <a:pt x="17975" y="17165"/>
                                  <a:pt x="17963" y="17171"/>
                                </a:cubicBezTo>
                                <a:cubicBezTo>
                                  <a:pt x="17837" y="17225"/>
                                  <a:pt x="17705" y="17213"/>
                                  <a:pt x="17573" y="17249"/>
                                </a:cubicBezTo>
                                <a:cubicBezTo>
                                  <a:pt x="17561" y="17255"/>
                                  <a:pt x="17549" y="17255"/>
                                  <a:pt x="17531" y="17237"/>
                                </a:cubicBezTo>
                                <a:cubicBezTo>
                                  <a:pt x="17669" y="17159"/>
                                  <a:pt x="17789" y="17057"/>
                                  <a:pt x="17963" y="17129"/>
                                </a:cubicBezTo>
                                <a:close/>
                                <a:moveTo>
                                  <a:pt x="18113" y="15790"/>
                                </a:moveTo>
                                <a:cubicBezTo>
                                  <a:pt x="18185" y="15970"/>
                                  <a:pt x="18149" y="16162"/>
                                  <a:pt x="18179" y="16361"/>
                                </a:cubicBezTo>
                                <a:cubicBezTo>
                                  <a:pt x="18065" y="16174"/>
                                  <a:pt x="18065" y="15988"/>
                                  <a:pt x="18113" y="15790"/>
                                </a:cubicBezTo>
                                <a:close/>
                                <a:moveTo>
                                  <a:pt x="18215" y="16271"/>
                                </a:moveTo>
                                <a:cubicBezTo>
                                  <a:pt x="18227" y="16102"/>
                                  <a:pt x="18233" y="15946"/>
                                  <a:pt x="18197" y="15784"/>
                                </a:cubicBezTo>
                                <a:cubicBezTo>
                                  <a:pt x="18347" y="15910"/>
                                  <a:pt x="18311" y="16150"/>
                                  <a:pt x="18215" y="16271"/>
                                </a:cubicBezTo>
                                <a:close/>
                                <a:moveTo>
                                  <a:pt x="18263" y="16493"/>
                                </a:moveTo>
                                <a:cubicBezTo>
                                  <a:pt x="18377" y="16415"/>
                                  <a:pt x="18485" y="16361"/>
                                  <a:pt x="18617" y="16367"/>
                                </a:cubicBezTo>
                                <a:cubicBezTo>
                                  <a:pt x="18671" y="16367"/>
                                  <a:pt x="18725" y="16343"/>
                                  <a:pt x="18785" y="16319"/>
                                </a:cubicBezTo>
                                <a:cubicBezTo>
                                  <a:pt x="18701" y="16463"/>
                                  <a:pt x="18479" y="16535"/>
                                  <a:pt x="18263" y="16493"/>
                                </a:cubicBezTo>
                                <a:close/>
                                <a:moveTo>
                                  <a:pt x="18839" y="16186"/>
                                </a:moveTo>
                                <a:cubicBezTo>
                                  <a:pt x="18851" y="16186"/>
                                  <a:pt x="18869" y="16186"/>
                                  <a:pt x="18875" y="16204"/>
                                </a:cubicBezTo>
                                <a:cubicBezTo>
                                  <a:pt x="18881" y="16223"/>
                                  <a:pt x="18863" y="16235"/>
                                  <a:pt x="18851" y="16241"/>
                                </a:cubicBezTo>
                                <a:cubicBezTo>
                                  <a:pt x="18773" y="16277"/>
                                  <a:pt x="18695" y="16301"/>
                                  <a:pt x="18611" y="16313"/>
                                </a:cubicBezTo>
                                <a:cubicBezTo>
                                  <a:pt x="18527" y="16325"/>
                                  <a:pt x="18443" y="16313"/>
                                  <a:pt x="18365" y="16391"/>
                                </a:cubicBezTo>
                                <a:cubicBezTo>
                                  <a:pt x="18371" y="16337"/>
                                  <a:pt x="18407" y="16325"/>
                                  <a:pt x="18431" y="16307"/>
                                </a:cubicBezTo>
                                <a:cubicBezTo>
                                  <a:pt x="18545" y="16211"/>
                                  <a:pt x="18683" y="16168"/>
                                  <a:pt x="18839" y="16186"/>
                                </a:cubicBezTo>
                                <a:close/>
                                <a:moveTo>
                                  <a:pt x="18917" y="15382"/>
                                </a:moveTo>
                                <a:cubicBezTo>
                                  <a:pt x="18989" y="15298"/>
                                  <a:pt x="19433" y="14932"/>
                                  <a:pt x="19487" y="14914"/>
                                </a:cubicBezTo>
                                <a:cubicBezTo>
                                  <a:pt x="19427" y="15076"/>
                                  <a:pt x="19061" y="15376"/>
                                  <a:pt x="18917" y="15382"/>
                                </a:cubicBezTo>
                                <a:close/>
                                <a:moveTo>
                                  <a:pt x="19607" y="14704"/>
                                </a:moveTo>
                                <a:cubicBezTo>
                                  <a:pt x="19415" y="14878"/>
                                  <a:pt x="19205" y="15028"/>
                                  <a:pt x="19007" y="15196"/>
                                </a:cubicBezTo>
                                <a:cubicBezTo>
                                  <a:pt x="19163" y="14986"/>
                                  <a:pt x="19349" y="14806"/>
                                  <a:pt x="19607" y="14704"/>
                                </a:cubicBezTo>
                                <a:close/>
                                <a:moveTo>
                                  <a:pt x="19133" y="14314"/>
                                </a:moveTo>
                                <a:cubicBezTo>
                                  <a:pt x="19121" y="14326"/>
                                  <a:pt x="19109" y="14320"/>
                                  <a:pt x="19097" y="14320"/>
                                </a:cubicBezTo>
                                <a:cubicBezTo>
                                  <a:pt x="19049" y="14302"/>
                                  <a:pt x="19007" y="14272"/>
                                  <a:pt x="18977" y="14236"/>
                                </a:cubicBezTo>
                                <a:cubicBezTo>
                                  <a:pt x="18815" y="14074"/>
                                  <a:pt x="18671" y="13894"/>
                                  <a:pt x="18599" y="13648"/>
                                </a:cubicBezTo>
                                <a:cubicBezTo>
                                  <a:pt x="18743" y="13798"/>
                                  <a:pt x="18881" y="13930"/>
                                  <a:pt x="19013" y="14074"/>
                                </a:cubicBezTo>
                                <a:cubicBezTo>
                                  <a:pt x="19067" y="14134"/>
                                  <a:pt x="19103" y="14212"/>
                                  <a:pt x="19139" y="14284"/>
                                </a:cubicBezTo>
                                <a:cubicBezTo>
                                  <a:pt x="19139" y="14296"/>
                                  <a:pt x="19139" y="14308"/>
                                  <a:pt x="19133" y="14314"/>
                                </a:cubicBezTo>
                                <a:close/>
                                <a:moveTo>
                                  <a:pt x="18653" y="13648"/>
                                </a:moveTo>
                                <a:cubicBezTo>
                                  <a:pt x="18875" y="13744"/>
                                  <a:pt x="19169" y="14038"/>
                                  <a:pt x="19169" y="14170"/>
                                </a:cubicBezTo>
                                <a:cubicBezTo>
                                  <a:pt x="19019" y="13966"/>
                                  <a:pt x="18827" y="13828"/>
                                  <a:pt x="18653" y="13648"/>
                                </a:cubicBezTo>
                                <a:close/>
                                <a:moveTo>
                                  <a:pt x="19337" y="13222"/>
                                </a:moveTo>
                                <a:cubicBezTo>
                                  <a:pt x="19169" y="13030"/>
                                  <a:pt x="18989" y="12862"/>
                                  <a:pt x="18809" y="12694"/>
                                </a:cubicBezTo>
                                <a:cubicBezTo>
                                  <a:pt x="18989" y="12700"/>
                                  <a:pt x="19343" y="13048"/>
                                  <a:pt x="19337" y="13222"/>
                                </a:cubicBezTo>
                                <a:close/>
                                <a:moveTo>
                                  <a:pt x="19283" y="13342"/>
                                </a:moveTo>
                                <a:cubicBezTo>
                                  <a:pt x="19031" y="13138"/>
                                  <a:pt x="18821" y="13006"/>
                                  <a:pt x="18797" y="12736"/>
                                </a:cubicBezTo>
                                <a:cubicBezTo>
                                  <a:pt x="18983" y="12934"/>
                                  <a:pt x="19157" y="13120"/>
                                  <a:pt x="19331" y="13306"/>
                                </a:cubicBezTo>
                                <a:cubicBezTo>
                                  <a:pt x="19337" y="13312"/>
                                  <a:pt x="19349" y="13324"/>
                                  <a:pt x="19343" y="13348"/>
                                </a:cubicBezTo>
                                <a:cubicBezTo>
                                  <a:pt x="19319" y="13354"/>
                                  <a:pt x="19295" y="13354"/>
                                  <a:pt x="19283" y="13342"/>
                                </a:cubicBezTo>
                                <a:close/>
                                <a:moveTo>
                                  <a:pt x="19259" y="14362"/>
                                </a:moveTo>
                                <a:cubicBezTo>
                                  <a:pt x="19445" y="14158"/>
                                  <a:pt x="19673" y="14014"/>
                                  <a:pt x="19806" y="13774"/>
                                </a:cubicBezTo>
                                <a:cubicBezTo>
                                  <a:pt x="19806" y="13948"/>
                                  <a:pt x="19481" y="14308"/>
                                  <a:pt x="19259" y="14362"/>
                                </a:cubicBezTo>
                                <a:close/>
                                <a:moveTo>
                                  <a:pt x="19487" y="13948"/>
                                </a:moveTo>
                                <a:cubicBezTo>
                                  <a:pt x="19535" y="13888"/>
                                  <a:pt x="19601" y="13852"/>
                                  <a:pt x="19667" y="13810"/>
                                </a:cubicBezTo>
                                <a:cubicBezTo>
                                  <a:pt x="19679" y="13804"/>
                                  <a:pt x="19691" y="13792"/>
                                  <a:pt x="19703" y="13804"/>
                                </a:cubicBezTo>
                                <a:cubicBezTo>
                                  <a:pt x="19721" y="13822"/>
                                  <a:pt x="19703" y="13834"/>
                                  <a:pt x="19691" y="13846"/>
                                </a:cubicBezTo>
                                <a:cubicBezTo>
                                  <a:pt x="19583" y="13990"/>
                                  <a:pt x="19445" y="14098"/>
                                  <a:pt x="19307" y="14206"/>
                                </a:cubicBezTo>
                                <a:cubicBezTo>
                                  <a:pt x="19349" y="14104"/>
                                  <a:pt x="19415" y="14026"/>
                                  <a:pt x="19487" y="13948"/>
                                </a:cubicBezTo>
                                <a:close/>
                                <a:moveTo>
                                  <a:pt x="19902" y="12736"/>
                                </a:moveTo>
                                <a:cubicBezTo>
                                  <a:pt x="19812" y="12904"/>
                                  <a:pt x="19703" y="13060"/>
                                  <a:pt x="19541" y="13168"/>
                                </a:cubicBezTo>
                                <a:cubicBezTo>
                                  <a:pt x="19649" y="13012"/>
                                  <a:pt x="19751" y="12850"/>
                                  <a:pt x="19902" y="12736"/>
                                </a:cubicBezTo>
                                <a:close/>
                                <a:moveTo>
                                  <a:pt x="19469" y="13372"/>
                                </a:moveTo>
                                <a:cubicBezTo>
                                  <a:pt x="19625" y="13156"/>
                                  <a:pt x="19860" y="13012"/>
                                  <a:pt x="19968" y="12760"/>
                                </a:cubicBezTo>
                                <a:cubicBezTo>
                                  <a:pt x="19968" y="12934"/>
                                  <a:pt x="19625" y="13354"/>
                                  <a:pt x="19469" y="13372"/>
                                </a:cubicBezTo>
                                <a:close/>
                                <a:moveTo>
                                  <a:pt x="4765" y="17645"/>
                                </a:moveTo>
                                <a:cubicBezTo>
                                  <a:pt x="4657" y="17531"/>
                                  <a:pt x="4519" y="17447"/>
                                  <a:pt x="4405" y="17345"/>
                                </a:cubicBezTo>
                                <a:cubicBezTo>
                                  <a:pt x="4357" y="17297"/>
                                  <a:pt x="4333" y="17267"/>
                                  <a:pt x="4357" y="17183"/>
                                </a:cubicBezTo>
                                <a:cubicBezTo>
                                  <a:pt x="4423" y="16961"/>
                                  <a:pt x="4357" y="16763"/>
                                  <a:pt x="4201" y="16589"/>
                                </a:cubicBezTo>
                                <a:cubicBezTo>
                                  <a:pt x="4153" y="16535"/>
                                  <a:pt x="4105" y="16481"/>
                                  <a:pt x="4039" y="16445"/>
                                </a:cubicBezTo>
                                <a:cubicBezTo>
                                  <a:pt x="4003" y="16427"/>
                                  <a:pt x="3967" y="16409"/>
                                  <a:pt x="3931" y="16433"/>
                                </a:cubicBezTo>
                                <a:cubicBezTo>
                                  <a:pt x="3889" y="16463"/>
                                  <a:pt x="3907" y="16499"/>
                                  <a:pt x="3913" y="16541"/>
                                </a:cubicBezTo>
                                <a:cubicBezTo>
                                  <a:pt x="3937" y="16679"/>
                                  <a:pt x="3955" y="16823"/>
                                  <a:pt x="4021" y="16955"/>
                                </a:cubicBezTo>
                                <a:cubicBezTo>
                                  <a:pt x="3829" y="16781"/>
                                  <a:pt x="3649" y="16601"/>
                                  <a:pt x="3493" y="16391"/>
                                </a:cubicBezTo>
                                <a:cubicBezTo>
                                  <a:pt x="3463" y="16355"/>
                                  <a:pt x="3475" y="16331"/>
                                  <a:pt x="3493" y="16301"/>
                                </a:cubicBezTo>
                                <a:cubicBezTo>
                                  <a:pt x="3619" y="16102"/>
                                  <a:pt x="3637" y="15886"/>
                                  <a:pt x="3571" y="15664"/>
                                </a:cubicBezTo>
                                <a:cubicBezTo>
                                  <a:pt x="3559" y="15610"/>
                                  <a:pt x="3553" y="15556"/>
                                  <a:pt x="3517" y="15514"/>
                                </a:cubicBezTo>
                                <a:cubicBezTo>
                                  <a:pt x="3487" y="15478"/>
                                  <a:pt x="3463" y="15466"/>
                                  <a:pt x="3421" y="15496"/>
                                </a:cubicBezTo>
                                <a:cubicBezTo>
                                  <a:pt x="3343" y="15562"/>
                                  <a:pt x="3277" y="15634"/>
                                  <a:pt x="3229" y="15724"/>
                                </a:cubicBezTo>
                                <a:cubicBezTo>
                                  <a:pt x="3181" y="15814"/>
                                  <a:pt x="3199" y="15916"/>
                                  <a:pt x="3223" y="16012"/>
                                </a:cubicBezTo>
                                <a:cubicBezTo>
                                  <a:pt x="3223" y="16024"/>
                                  <a:pt x="3229" y="16036"/>
                                  <a:pt x="3229" y="16054"/>
                                </a:cubicBezTo>
                                <a:cubicBezTo>
                                  <a:pt x="3229" y="16054"/>
                                  <a:pt x="3229" y="16054"/>
                                  <a:pt x="3229" y="16054"/>
                                </a:cubicBezTo>
                                <a:cubicBezTo>
                                  <a:pt x="3157" y="15970"/>
                                  <a:pt x="3121" y="15880"/>
                                  <a:pt x="3067" y="15796"/>
                                </a:cubicBezTo>
                                <a:cubicBezTo>
                                  <a:pt x="3019" y="15712"/>
                                  <a:pt x="2971" y="15628"/>
                                  <a:pt x="2911" y="15550"/>
                                </a:cubicBezTo>
                                <a:cubicBezTo>
                                  <a:pt x="2839" y="15454"/>
                                  <a:pt x="2809" y="15328"/>
                                  <a:pt x="2755" y="15220"/>
                                </a:cubicBezTo>
                                <a:cubicBezTo>
                                  <a:pt x="2701" y="15112"/>
                                  <a:pt x="2653" y="14998"/>
                                  <a:pt x="2599" y="14890"/>
                                </a:cubicBezTo>
                                <a:cubicBezTo>
                                  <a:pt x="2539" y="14764"/>
                                  <a:pt x="2509" y="14632"/>
                                  <a:pt x="2473" y="14500"/>
                                </a:cubicBezTo>
                                <a:cubicBezTo>
                                  <a:pt x="2455" y="14428"/>
                                  <a:pt x="2437" y="14350"/>
                                  <a:pt x="2425" y="14278"/>
                                </a:cubicBezTo>
                                <a:cubicBezTo>
                                  <a:pt x="2419" y="14254"/>
                                  <a:pt x="2401" y="14218"/>
                                  <a:pt x="2449" y="14206"/>
                                </a:cubicBezTo>
                                <a:cubicBezTo>
                                  <a:pt x="2569" y="14176"/>
                                  <a:pt x="2635" y="14080"/>
                                  <a:pt x="2719" y="14002"/>
                                </a:cubicBezTo>
                                <a:cubicBezTo>
                                  <a:pt x="2863" y="13858"/>
                                  <a:pt x="2965" y="13690"/>
                                  <a:pt x="3049" y="13504"/>
                                </a:cubicBezTo>
                                <a:cubicBezTo>
                                  <a:pt x="3067" y="13468"/>
                                  <a:pt x="3085" y="13432"/>
                                  <a:pt x="3109" y="13396"/>
                                </a:cubicBezTo>
                                <a:cubicBezTo>
                                  <a:pt x="3139" y="13348"/>
                                  <a:pt x="3127" y="13300"/>
                                  <a:pt x="3097" y="13258"/>
                                </a:cubicBezTo>
                                <a:cubicBezTo>
                                  <a:pt x="3061" y="13216"/>
                                  <a:pt x="3013" y="13210"/>
                                  <a:pt x="2965" y="13240"/>
                                </a:cubicBezTo>
                                <a:cubicBezTo>
                                  <a:pt x="2749" y="13366"/>
                                  <a:pt x="2539" y="13492"/>
                                  <a:pt x="2389" y="13702"/>
                                </a:cubicBezTo>
                                <a:cubicBezTo>
                                  <a:pt x="2365" y="13738"/>
                                  <a:pt x="2341" y="13774"/>
                                  <a:pt x="2317" y="13816"/>
                                </a:cubicBezTo>
                                <a:cubicBezTo>
                                  <a:pt x="2317" y="13816"/>
                                  <a:pt x="2317" y="13816"/>
                                  <a:pt x="2317" y="13816"/>
                                </a:cubicBezTo>
                                <a:cubicBezTo>
                                  <a:pt x="2299" y="13702"/>
                                  <a:pt x="2251" y="13600"/>
                                  <a:pt x="2251" y="13486"/>
                                </a:cubicBezTo>
                                <a:cubicBezTo>
                                  <a:pt x="2251" y="13414"/>
                                  <a:pt x="2233" y="13342"/>
                                  <a:pt x="2221" y="13270"/>
                                </a:cubicBezTo>
                                <a:cubicBezTo>
                                  <a:pt x="2215" y="13222"/>
                                  <a:pt x="2221" y="13192"/>
                                  <a:pt x="2269" y="13162"/>
                                </a:cubicBezTo>
                                <a:cubicBezTo>
                                  <a:pt x="2491" y="13018"/>
                                  <a:pt x="2683" y="12838"/>
                                  <a:pt x="2809" y="12598"/>
                                </a:cubicBezTo>
                                <a:cubicBezTo>
                                  <a:pt x="2851" y="12519"/>
                                  <a:pt x="2875" y="12429"/>
                                  <a:pt x="2827" y="12339"/>
                                </a:cubicBezTo>
                                <a:cubicBezTo>
                                  <a:pt x="2803" y="12291"/>
                                  <a:pt x="2767" y="12279"/>
                                  <a:pt x="2713" y="12291"/>
                                </a:cubicBezTo>
                                <a:cubicBezTo>
                                  <a:pt x="2551" y="12321"/>
                                  <a:pt x="2449" y="12435"/>
                                  <a:pt x="2341" y="12543"/>
                                </a:cubicBezTo>
                                <a:cubicBezTo>
                                  <a:pt x="2287" y="12598"/>
                                  <a:pt x="2239" y="12658"/>
                                  <a:pt x="2179" y="12730"/>
                                </a:cubicBezTo>
                                <a:cubicBezTo>
                                  <a:pt x="2179" y="12730"/>
                                  <a:pt x="2179" y="12730"/>
                                  <a:pt x="2173" y="12730"/>
                                </a:cubicBezTo>
                                <a:cubicBezTo>
                                  <a:pt x="2173" y="12604"/>
                                  <a:pt x="2167" y="12489"/>
                                  <a:pt x="2173" y="12375"/>
                                </a:cubicBezTo>
                                <a:cubicBezTo>
                                  <a:pt x="2179" y="12285"/>
                                  <a:pt x="2179" y="12195"/>
                                  <a:pt x="2161" y="12111"/>
                                </a:cubicBezTo>
                                <a:cubicBezTo>
                                  <a:pt x="2155" y="12081"/>
                                  <a:pt x="2143" y="12063"/>
                                  <a:pt x="2113" y="12063"/>
                                </a:cubicBezTo>
                                <a:cubicBezTo>
                                  <a:pt x="2083" y="12069"/>
                                  <a:pt x="2065" y="12075"/>
                                  <a:pt x="2059" y="12111"/>
                                </a:cubicBezTo>
                                <a:cubicBezTo>
                                  <a:pt x="2047" y="12189"/>
                                  <a:pt x="2041" y="12267"/>
                                  <a:pt x="2047" y="12345"/>
                                </a:cubicBezTo>
                                <a:cubicBezTo>
                                  <a:pt x="2065" y="12501"/>
                                  <a:pt x="2047" y="12658"/>
                                  <a:pt x="2041" y="12820"/>
                                </a:cubicBezTo>
                                <a:cubicBezTo>
                                  <a:pt x="1981" y="12736"/>
                                  <a:pt x="1921" y="12652"/>
                                  <a:pt x="1855" y="12573"/>
                                </a:cubicBezTo>
                                <a:cubicBezTo>
                                  <a:pt x="1746" y="12453"/>
                                  <a:pt x="1650" y="12321"/>
                                  <a:pt x="1494" y="12249"/>
                                </a:cubicBezTo>
                                <a:cubicBezTo>
                                  <a:pt x="1446" y="12231"/>
                                  <a:pt x="1422" y="12225"/>
                                  <a:pt x="1386" y="12255"/>
                                </a:cubicBezTo>
                                <a:lnTo>
                                  <a:pt x="1386" y="12297"/>
                                </a:lnTo>
                                <a:cubicBezTo>
                                  <a:pt x="1428" y="12417"/>
                                  <a:pt x="1440" y="12549"/>
                                  <a:pt x="1506" y="12664"/>
                                </a:cubicBezTo>
                                <a:cubicBezTo>
                                  <a:pt x="1590" y="12802"/>
                                  <a:pt x="1692" y="12922"/>
                                  <a:pt x="1800" y="13030"/>
                                </a:cubicBezTo>
                                <a:cubicBezTo>
                                  <a:pt x="1873" y="13102"/>
                                  <a:pt x="1945" y="13174"/>
                                  <a:pt x="2047" y="13198"/>
                                </a:cubicBezTo>
                                <a:cubicBezTo>
                                  <a:pt x="2095" y="13210"/>
                                  <a:pt x="2083" y="13252"/>
                                  <a:pt x="2089" y="13288"/>
                                </a:cubicBezTo>
                                <a:cubicBezTo>
                                  <a:pt x="2119" y="13432"/>
                                  <a:pt x="2143" y="13570"/>
                                  <a:pt x="2173" y="13720"/>
                                </a:cubicBezTo>
                                <a:cubicBezTo>
                                  <a:pt x="2083" y="13666"/>
                                  <a:pt x="2035" y="13588"/>
                                  <a:pt x="1957" y="13534"/>
                                </a:cubicBezTo>
                                <a:cubicBezTo>
                                  <a:pt x="1861" y="13462"/>
                                  <a:pt x="1746" y="13432"/>
                                  <a:pt x="1650" y="13360"/>
                                </a:cubicBezTo>
                                <a:cubicBezTo>
                                  <a:pt x="1638" y="13348"/>
                                  <a:pt x="1620" y="13342"/>
                                  <a:pt x="1602" y="13360"/>
                                </a:cubicBezTo>
                                <a:cubicBezTo>
                                  <a:pt x="1578" y="13384"/>
                                  <a:pt x="1560" y="13414"/>
                                  <a:pt x="1572" y="13450"/>
                                </a:cubicBezTo>
                                <a:cubicBezTo>
                                  <a:pt x="1590" y="13552"/>
                                  <a:pt x="1626" y="13654"/>
                                  <a:pt x="1680" y="13744"/>
                                </a:cubicBezTo>
                                <a:cubicBezTo>
                                  <a:pt x="1819" y="13966"/>
                                  <a:pt x="2011" y="14140"/>
                                  <a:pt x="2251" y="14254"/>
                                </a:cubicBezTo>
                                <a:cubicBezTo>
                                  <a:pt x="2287" y="14272"/>
                                  <a:pt x="2305" y="14296"/>
                                  <a:pt x="2317" y="14338"/>
                                </a:cubicBezTo>
                                <a:cubicBezTo>
                                  <a:pt x="2353" y="14452"/>
                                  <a:pt x="2353" y="14566"/>
                                  <a:pt x="2395" y="14680"/>
                                </a:cubicBezTo>
                                <a:cubicBezTo>
                                  <a:pt x="2407" y="14710"/>
                                  <a:pt x="2419" y="14734"/>
                                  <a:pt x="2431" y="14776"/>
                                </a:cubicBezTo>
                                <a:cubicBezTo>
                                  <a:pt x="2371" y="14740"/>
                                  <a:pt x="2341" y="14680"/>
                                  <a:pt x="2299" y="14644"/>
                                </a:cubicBezTo>
                                <a:cubicBezTo>
                                  <a:pt x="2161" y="14530"/>
                                  <a:pt x="2005" y="14446"/>
                                  <a:pt x="1831" y="14392"/>
                                </a:cubicBezTo>
                                <a:cubicBezTo>
                                  <a:pt x="1806" y="14386"/>
                                  <a:pt x="1782" y="14386"/>
                                  <a:pt x="1764" y="14410"/>
                                </a:cubicBezTo>
                                <a:cubicBezTo>
                                  <a:pt x="1746" y="14434"/>
                                  <a:pt x="1752" y="14452"/>
                                  <a:pt x="1764" y="14476"/>
                                </a:cubicBezTo>
                                <a:cubicBezTo>
                                  <a:pt x="1837" y="14656"/>
                                  <a:pt x="1951" y="14806"/>
                                  <a:pt x="2077" y="14956"/>
                                </a:cubicBezTo>
                                <a:cubicBezTo>
                                  <a:pt x="2161" y="15058"/>
                                  <a:pt x="2263" y="15136"/>
                                  <a:pt x="2383" y="15208"/>
                                </a:cubicBezTo>
                                <a:cubicBezTo>
                                  <a:pt x="2479" y="15268"/>
                                  <a:pt x="2569" y="15328"/>
                                  <a:pt x="2683" y="15358"/>
                                </a:cubicBezTo>
                                <a:cubicBezTo>
                                  <a:pt x="2731" y="15370"/>
                                  <a:pt x="2737" y="15436"/>
                                  <a:pt x="2755" y="15484"/>
                                </a:cubicBezTo>
                                <a:cubicBezTo>
                                  <a:pt x="2845" y="15676"/>
                                  <a:pt x="2929" y="15880"/>
                                  <a:pt x="3067" y="16048"/>
                                </a:cubicBezTo>
                                <a:cubicBezTo>
                                  <a:pt x="3067" y="16054"/>
                                  <a:pt x="3067" y="16054"/>
                                  <a:pt x="3073" y="16066"/>
                                </a:cubicBezTo>
                                <a:cubicBezTo>
                                  <a:pt x="3031" y="16066"/>
                                  <a:pt x="3001" y="16036"/>
                                  <a:pt x="2965" y="16030"/>
                                </a:cubicBezTo>
                                <a:cubicBezTo>
                                  <a:pt x="2869" y="16006"/>
                                  <a:pt x="2773" y="16024"/>
                                  <a:pt x="2683" y="16030"/>
                                </a:cubicBezTo>
                                <a:cubicBezTo>
                                  <a:pt x="2593" y="16036"/>
                                  <a:pt x="2563" y="16108"/>
                                  <a:pt x="2617" y="16187"/>
                                </a:cubicBezTo>
                                <a:cubicBezTo>
                                  <a:pt x="2719" y="16331"/>
                                  <a:pt x="2833" y="16463"/>
                                  <a:pt x="3007" y="16505"/>
                                </a:cubicBezTo>
                                <a:cubicBezTo>
                                  <a:pt x="3127" y="16535"/>
                                  <a:pt x="3259" y="16541"/>
                                  <a:pt x="3385" y="16493"/>
                                </a:cubicBezTo>
                                <a:cubicBezTo>
                                  <a:pt x="3415" y="16481"/>
                                  <a:pt x="3427" y="16493"/>
                                  <a:pt x="3439" y="16511"/>
                                </a:cubicBezTo>
                                <a:cubicBezTo>
                                  <a:pt x="3577" y="16685"/>
                                  <a:pt x="3751" y="16823"/>
                                  <a:pt x="3895" y="17009"/>
                                </a:cubicBezTo>
                                <a:cubicBezTo>
                                  <a:pt x="3805" y="16979"/>
                                  <a:pt x="3733" y="17009"/>
                                  <a:pt x="3649" y="17021"/>
                                </a:cubicBezTo>
                                <a:cubicBezTo>
                                  <a:pt x="3583" y="17033"/>
                                  <a:pt x="3541" y="17081"/>
                                  <a:pt x="3499" y="17123"/>
                                </a:cubicBezTo>
                                <a:cubicBezTo>
                                  <a:pt x="3469" y="17153"/>
                                  <a:pt x="3475" y="17195"/>
                                  <a:pt x="3505" y="17225"/>
                                </a:cubicBezTo>
                                <a:cubicBezTo>
                                  <a:pt x="3619" y="17339"/>
                                  <a:pt x="3739" y="17429"/>
                                  <a:pt x="3913" y="17429"/>
                                </a:cubicBezTo>
                                <a:cubicBezTo>
                                  <a:pt x="4027" y="17429"/>
                                  <a:pt x="4141" y="17429"/>
                                  <a:pt x="4243" y="17369"/>
                                </a:cubicBezTo>
                                <a:cubicBezTo>
                                  <a:pt x="4261" y="17357"/>
                                  <a:pt x="4273" y="17363"/>
                                  <a:pt x="4285" y="17381"/>
                                </a:cubicBezTo>
                                <a:cubicBezTo>
                                  <a:pt x="4411" y="17513"/>
                                  <a:pt x="4573" y="17597"/>
                                  <a:pt x="4723" y="17699"/>
                                </a:cubicBezTo>
                                <a:cubicBezTo>
                                  <a:pt x="4723" y="17699"/>
                                  <a:pt x="4729" y="17699"/>
                                  <a:pt x="4729" y="17705"/>
                                </a:cubicBezTo>
                                <a:cubicBezTo>
                                  <a:pt x="4753" y="17711"/>
                                  <a:pt x="4783" y="17747"/>
                                  <a:pt x="4807" y="17723"/>
                                </a:cubicBezTo>
                                <a:cubicBezTo>
                                  <a:pt x="4819" y="17681"/>
                                  <a:pt x="4777" y="17663"/>
                                  <a:pt x="4765" y="17645"/>
                                </a:cubicBezTo>
                                <a:close/>
                                <a:moveTo>
                                  <a:pt x="1975" y="12880"/>
                                </a:moveTo>
                                <a:cubicBezTo>
                                  <a:pt x="1801" y="12766"/>
                                  <a:pt x="1686" y="12597"/>
                                  <a:pt x="1590" y="12417"/>
                                </a:cubicBezTo>
                                <a:cubicBezTo>
                                  <a:pt x="1752" y="12549"/>
                                  <a:pt x="1861" y="12718"/>
                                  <a:pt x="1975" y="12880"/>
                                </a:cubicBezTo>
                                <a:close/>
                                <a:moveTo>
                                  <a:pt x="1524" y="12447"/>
                                </a:moveTo>
                                <a:cubicBezTo>
                                  <a:pt x="1638" y="12712"/>
                                  <a:pt x="1885" y="12868"/>
                                  <a:pt x="2053" y="13096"/>
                                </a:cubicBezTo>
                                <a:cubicBezTo>
                                  <a:pt x="1885" y="13084"/>
                                  <a:pt x="1518" y="12634"/>
                                  <a:pt x="1524" y="12447"/>
                                </a:cubicBezTo>
                                <a:close/>
                                <a:moveTo>
                                  <a:pt x="2749" y="12375"/>
                                </a:moveTo>
                                <a:cubicBezTo>
                                  <a:pt x="2557" y="12561"/>
                                  <a:pt x="2371" y="12730"/>
                                  <a:pt x="2191" y="12940"/>
                                </a:cubicBezTo>
                                <a:cubicBezTo>
                                  <a:pt x="2185" y="12754"/>
                                  <a:pt x="2557" y="12381"/>
                                  <a:pt x="2749" y="12375"/>
                                </a:cubicBezTo>
                                <a:close/>
                                <a:moveTo>
                                  <a:pt x="2203" y="13030"/>
                                </a:moveTo>
                                <a:cubicBezTo>
                                  <a:pt x="2389" y="12832"/>
                                  <a:pt x="2575" y="12634"/>
                                  <a:pt x="2767" y="12423"/>
                                </a:cubicBezTo>
                                <a:cubicBezTo>
                                  <a:pt x="2743" y="12706"/>
                                  <a:pt x="2515" y="12850"/>
                                  <a:pt x="2251" y="13066"/>
                                </a:cubicBezTo>
                                <a:cubicBezTo>
                                  <a:pt x="2233" y="13078"/>
                                  <a:pt x="2209" y="13084"/>
                                  <a:pt x="2191" y="13078"/>
                                </a:cubicBezTo>
                                <a:cubicBezTo>
                                  <a:pt x="2179" y="13054"/>
                                  <a:pt x="2191" y="13042"/>
                                  <a:pt x="2203" y="13030"/>
                                </a:cubicBezTo>
                                <a:close/>
                                <a:moveTo>
                                  <a:pt x="1807" y="13558"/>
                                </a:moveTo>
                                <a:cubicBezTo>
                                  <a:pt x="1819" y="13546"/>
                                  <a:pt x="1831" y="13558"/>
                                  <a:pt x="1843" y="13564"/>
                                </a:cubicBezTo>
                                <a:cubicBezTo>
                                  <a:pt x="1909" y="13612"/>
                                  <a:pt x="1981" y="13648"/>
                                  <a:pt x="2035" y="13714"/>
                                </a:cubicBezTo>
                                <a:cubicBezTo>
                                  <a:pt x="2107" y="13798"/>
                                  <a:pt x="2179" y="13882"/>
                                  <a:pt x="2227" y="13984"/>
                                </a:cubicBezTo>
                                <a:cubicBezTo>
                                  <a:pt x="2083" y="13870"/>
                                  <a:pt x="1933" y="13750"/>
                                  <a:pt x="1819" y="13600"/>
                                </a:cubicBezTo>
                                <a:cubicBezTo>
                                  <a:pt x="1807" y="13588"/>
                                  <a:pt x="1788" y="13570"/>
                                  <a:pt x="1807" y="13558"/>
                                </a:cubicBezTo>
                                <a:close/>
                                <a:moveTo>
                                  <a:pt x="1692" y="13522"/>
                                </a:moveTo>
                                <a:cubicBezTo>
                                  <a:pt x="1831" y="13780"/>
                                  <a:pt x="2077" y="13930"/>
                                  <a:pt x="2275" y="14146"/>
                                </a:cubicBezTo>
                                <a:cubicBezTo>
                                  <a:pt x="2041" y="14092"/>
                                  <a:pt x="1692" y="13714"/>
                                  <a:pt x="1692" y="13522"/>
                                </a:cubicBezTo>
                                <a:close/>
                                <a:moveTo>
                                  <a:pt x="2371" y="13948"/>
                                </a:moveTo>
                                <a:cubicBezTo>
                                  <a:pt x="2371" y="13804"/>
                                  <a:pt x="2683" y="13492"/>
                                  <a:pt x="2917" y="13390"/>
                                </a:cubicBezTo>
                                <a:cubicBezTo>
                                  <a:pt x="2731" y="13582"/>
                                  <a:pt x="2527" y="13732"/>
                                  <a:pt x="2371" y="13948"/>
                                </a:cubicBezTo>
                                <a:close/>
                                <a:moveTo>
                                  <a:pt x="2407" y="14068"/>
                                </a:moveTo>
                                <a:cubicBezTo>
                                  <a:pt x="2449" y="13990"/>
                                  <a:pt x="2485" y="13906"/>
                                  <a:pt x="2545" y="13846"/>
                                </a:cubicBezTo>
                                <a:cubicBezTo>
                                  <a:pt x="2683" y="13696"/>
                                  <a:pt x="2827" y="13552"/>
                                  <a:pt x="2983" y="13396"/>
                                </a:cubicBezTo>
                                <a:cubicBezTo>
                                  <a:pt x="2899" y="13654"/>
                                  <a:pt x="2755" y="13846"/>
                                  <a:pt x="2581" y="14020"/>
                                </a:cubicBezTo>
                                <a:cubicBezTo>
                                  <a:pt x="2545" y="14056"/>
                                  <a:pt x="2503" y="14092"/>
                                  <a:pt x="2449" y="14104"/>
                                </a:cubicBezTo>
                                <a:cubicBezTo>
                                  <a:pt x="2437" y="14110"/>
                                  <a:pt x="2419" y="14110"/>
                                  <a:pt x="2407" y="14098"/>
                                </a:cubicBezTo>
                                <a:cubicBezTo>
                                  <a:pt x="2401" y="14092"/>
                                  <a:pt x="2401" y="14080"/>
                                  <a:pt x="2407" y="14068"/>
                                </a:cubicBezTo>
                                <a:close/>
                                <a:moveTo>
                                  <a:pt x="2539" y="15040"/>
                                </a:moveTo>
                                <a:cubicBezTo>
                                  <a:pt x="2329" y="14860"/>
                                  <a:pt x="2107" y="14704"/>
                                  <a:pt x="1903" y="14518"/>
                                </a:cubicBezTo>
                                <a:cubicBezTo>
                                  <a:pt x="2179" y="14620"/>
                                  <a:pt x="2371" y="14812"/>
                                  <a:pt x="2539" y="15040"/>
                                </a:cubicBezTo>
                                <a:close/>
                                <a:moveTo>
                                  <a:pt x="2029" y="14740"/>
                                </a:moveTo>
                                <a:cubicBezTo>
                                  <a:pt x="2089" y="14758"/>
                                  <a:pt x="2563" y="15148"/>
                                  <a:pt x="2635" y="15238"/>
                                </a:cubicBezTo>
                                <a:cubicBezTo>
                                  <a:pt x="2485" y="15232"/>
                                  <a:pt x="2095" y="14914"/>
                                  <a:pt x="2029" y="14740"/>
                                </a:cubicBezTo>
                                <a:close/>
                                <a:moveTo>
                                  <a:pt x="2707" y="16144"/>
                                </a:moveTo>
                                <a:cubicBezTo>
                                  <a:pt x="2695" y="16138"/>
                                  <a:pt x="2677" y="16126"/>
                                  <a:pt x="2683" y="16108"/>
                                </a:cubicBezTo>
                                <a:cubicBezTo>
                                  <a:pt x="2689" y="16096"/>
                                  <a:pt x="2707" y="16096"/>
                                  <a:pt x="2719" y="16090"/>
                                </a:cubicBezTo>
                                <a:cubicBezTo>
                                  <a:pt x="2881" y="16072"/>
                                  <a:pt x="3031" y="16114"/>
                                  <a:pt x="3157" y="16217"/>
                                </a:cubicBezTo>
                                <a:cubicBezTo>
                                  <a:pt x="3181" y="16235"/>
                                  <a:pt x="3217" y="16247"/>
                                  <a:pt x="3223" y="16301"/>
                                </a:cubicBezTo>
                                <a:cubicBezTo>
                                  <a:pt x="3139" y="16223"/>
                                  <a:pt x="3049" y="16235"/>
                                  <a:pt x="2959" y="16217"/>
                                </a:cubicBezTo>
                                <a:cubicBezTo>
                                  <a:pt x="2875" y="16204"/>
                                  <a:pt x="2791" y="16186"/>
                                  <a:pt x="2707" y="16144"/>
                                </a:cubicBezTo>
                                <a:close/>
                                <a:moveTo>
                                  <a:pt x="2779" y="16229"/>
                                </a:moveTo>
                                <a:cubicBezTo>
                                  <a:pt x="2845" y="16253"/>
                                  <a:pt x="2899" y="16277"/>
                                  <a:pt x="2953" y="16277"/>
                                </a:cubicBezTo>
                                <a:cubicBezTo>
                                  <a:pt x="3091" y="16277"/>
                                  <a:pt x="3211" y="16331"/>
                                  <a:pt x="3331" y="16415"/>
                                </a:cubicBezTo>
                                <a:cubicBezTo>
                                  <a:pt x="3103" y="16463"/>
                                  <a:pt x="2863" y="16385"/>
                                  <a:pt x="2779" y="16229"/>
                                </a:cubicBezTo>
                                <a:close/>
                                <a:moveTo>
                                  <a:pt x="3385" y="16180"/>
                                </a:moveTo>
                                <a:cubicBezTo>
                                  <a:pt x="3283" y="16054"/>
                                  <a:pt x="3247" y="15796"/>
                                  <a:pt x="3403" y="15664"/>
                                </a:cubicBezTo>
                                <a:cubicBezTo>
                                  <a:pt x="3361" y="15838"/>
                                  <a:pt x="3373" y="16006"/>
                                  <a:pt x="3385" y="16180"/>
                                </a:cubicBezTo>
                                <a:close/>
                                <a:moveTo>
                                  <a:pt x="3421" y="16283"/>
                                </a:moveTo>
                                <a:cubicBezTo>
                                  <a:pt x="3451" y="16072"/>
                                  <a:pt x="3415" y="15868"/>
                                  <a:pt x="3487" y="15676"/>
                                </a:cubicBezTo>
                                <a:cubicBezTo>
                                  <a:pt x="3541" y="15880"/>
                                  <a:pt x="3547" y="16078"/>
                                  <a:pt x="3421" y="16283"/>
                                </a:cubicBezTo>
                                <a:close/>
                                <a:moveTo>
                                  <a:pt x="3613" y="17123"/>
                                </a:moveTo>
                                <a:cubicBezTo>
                                  <a:pt x="3613" y="17105"/>
                                  <a:pt x="3637" y="17105"/>
                                  <a:pt x="3649" y="17099"/>
                                </a:cubicBezTo>
                                <a:cubicBezTo>
                                  <a:pt x="3829" y="17015"/>
                                  <a:pt x="3961" y="17129"/>
                                  <a:pt x="4105" y="17213"/>
                                </a:cubicBezTo>
                                <a:cubicBezTo>
                                  <a:pt x="4087" y="17231"/>
                                  <a:pt x="4075" y="17231"/>
                                  <a:pt x="4063" y="17225"/>
                                </a:cubicBezTo>
                                <a:cubicBezTo>
                                  <a:pt x="3925" y="17189"/>
                                  <a:pt x="3781" y="17201"/>
                                  <a:pt x="3649" y="17141"/>
                                </a:cubicBezTo>
                                <a:cubicBezTo>
                                  <a:pt x="3637" y="17135"/>
                                  <a:pt x="3613" y="17141"/>
                                  <a:pt x="3613" y="17123"/>
                                </a:cubicBezTo>
                                <a:close/>
                                <a:moveTo>
                                  <a:pt x="3679" y="17231"/>
                                </a:moveTo>
                                <a:cubicBezTo>
                                  <a:pt x="3757" y="17249"/>
                                  <a:pt x="3841" y="17249"/>
                                  <a:pt x="3925" y="17261"/>
                                </a:cubicBezTo>
                                <a:cubicBezTo>
                                  <a:pt x="4003" y="17273"/>
                                  <a:pt x="4087" y="17273"/>
                                  <a:pt x="4165" y="17303"/>
                                </a:cubicBezTo>
                                <a:cubicBezTo>
                                  <a:pt x="4003" y="17369"/>
                                  <a:pt x="3799" y="17339"/>
                                  <a:pt x="3679" y="17231"/>
                                </a:cubicBezTo>
                                <a:close/>
                                <a:moveTo>
                                  <a:pt x="4009" y="16577"/>
                                </a:moveTo>
                                <a:cubicBezTo>
                                  <a:pt x="4135" y="16739"/>
                                  <a:pt x="4183" y="16931"/>
                                  <a:pt x="4189" y="17135"/>
                                </a:cubicBezTo>
                                <a:cubicBezTo>
                                  <a:pt x="4105" y="16961"/>
                                  <a:pt x="4003" y="16787"/>
                                  <a:pt x="4009" y="16577"/>
                                </a:cubicBezTo>
                                <a:close/>
                                <a:moveTo>
                                  <a:pt x="4279" y="17177"/>
                                </a:moveTo>
                                <a:cubicBezTo>
                                  <a:pt x="4273" y="17189"/>
                                  <a:pt x="4273" y="17207"/>
                                  <a:pt x="4249" y="17201"/>
                                </a:cubicBezTo>
                                <a:cubicBezTo>
                                  <a:pt x="4237" y="17195"/>
                                  <a:pt x="4237" y="17183"/>
                                  <a:pt x="4243" y="17171"/>
                                </a:cubicBezTo>
                                <a:cubicBezTo>
                                  <a:pt x="4255" y="17141"/>
                                  <a:pt x="4255" y="17111"/>
                                  <a:pt x="4249" y="17081"/>
                                </a:cubicBezTo>
                                <a:cubicBezTo>
                                  <a:pt x="4231" y="16931"/>
                                  <a:pt x="4201" y="16775"/>
                                  <a:pt x="4129" y="16637"/>
                                </a:cubicBezTo>
                                <a:cubicBezTo>
                                  <a:pt x="4243" y="16727"/>
                                  <a:pt x="4279" y="16853"/>
                                  <a:pt x="4297" y="16991"/>
                                </a:cubicBezTo>
                                <a:cubicBezTo>
                                  <a:pt x="4297" y="17051"/>
                                  <a:pt x="4303" y="17117"/>
                                  <a:pt x="4279" y="17177"/>
                                </a:cubicBezTo>
                                <a:close/>
                                <a:moveTo>
                                  <a:pt x="1951" y="11145"/>
                                </a:moveTo>
                                <a:cubicBezTo>
                                  <a:pt x="1999" y="11253"/>
                                  <a:pt x="2065" y="11349"/>
                                  <a:pt x="2101" y="11463"/>
                                </a:cubicBezTo>
                                <a:cubicBezTo>
                                  <a:pt x="2119" y="11523"/>
                                  <a:pt x="2161" y="11493"/>
                                  <a:pt x="2191" y="11469"/>
                                </a:cubicBezTo>
                                <a:cubicBezTo>
                                  <a:pt x="2275" y="11397"/>
                                  <a:pt x="2341" y="11301"/>
                                  <a:pt x="2401" y="11211"/>
                                </a:cubicBezTo>
                                <a:cubicBezTo>
                                  <a:pt x="2431" y="11169"/>
                                  <a:pt x="2461" y="11127"/>
                                  <a:pt x="2497" y="11085"/>
                                </a:cubicBezTo>
                                <a:cubicBezTo>
                                  <a:pt x="2569" y="10989"/>
                                  <a:pt x="2599" y="10881"/>
                                  <a:pt x="2563" y="10761"/>
                                </a:cubicBezTo>
                                <a:cubicBezTo>
                                  <a:pt x="2545" y="10701"/>
                                  <a:pt x="2527" y="10635"/>
                                  <a:pt x="2449" y="10617"/>
                                </a:cubicBezTo>
                                <a:cubicBezTo>
                                  <a:pt x="2371" y="10599"/>
                                  <a:pt x="2311" y="10635"/>
                                  <a:pt x="2263" y="10695"/>
                                </a:cubicBezTo>
                                <a:cubicBezTo>
                                  <a:pt x="2227" y="10737"/>
                                  <a:pt x="2203" y="10779"/>
                                  <a:pt x="2167" y="10833"/>
                                </a:cubicBezTo>
                                <a:cubicBezTo>
                                  <a:pt x="2131" y="10749"/>
                                  <a:pt x="2101" y="10677"/>
                                  <a:pt x="2053" y="10611"/>
                                </a:cubicBezTo>
                                <a:cubicBezTo>
                                  <a:pt x="2011" y="10557"/>
                                  <a:pt x="1957" y="10533"/>
                                  <a:pt x="1903" y="10515"/>
                                </a:cubicBezTo>
                                <a:cubicBezTo>
                                  <a:pt x="1855" y="10497"/>
                                  <a:pt x="1825" y="10515"/>
                                  <a:pt x="1807" y="10563"/>
                                </a:cubicBezTo>
                                <a:cubicBezTo>
                                  <a:pt x="1776" y="10635"/>
                                  <a:pt x="1788" y="10707"/>
                                  <a:pt x="1813" y="10773"/>
                                </a:cubicBezTo>
                                <a:cubicBezTo>
                                  <a:pt x="1849" y="10893"/>
                                  <a:pt x="1891" y="11025"/>
                                  <a:pt x="1951" y="11145"/>
                                </a:cubicBezTo>
                                <a:close/>
                                <a:moveTo>
                                  <a:pt x="1885" y="10629"/>
                                </a:moveTo>
                                <a:cubicBezTo>
                                  <a:pt x="1909" y="10611"/>
                                  <a:pt x="1921" y="10635"/>
                                  <a:pt x="1933" y="10647"/>
                                </a:cubicBezTo>
                                <a:cubicBezTo>
                                  <a:pt x="2023" y="10749"/>
                                  <a:pt x="2071" y="10863"/>
                                  <a:pt x="2101" y="10995"/>
                                </a:cubicBezTo>
                                <a:cubicBezTo>
                                  <a:pt x="2107" y="11019"/>
                                  <a:pt x="2101" y="11055"/>
                                  <a:pt x="2131" y="11061"/>
                                </a:cubicBezTo>
                                <a:cubicBezTo>
                                  <a:pt x="2155" y="11067"/>
                                  <a:pt x="2161" y="11037"/>
                                  <a:pt x="2173" y="11019"/>
                                </a:cubicBezTo>
                                <a:cubicBezTo>
                                  <a:pt x="2215" y="10923"/>
                                  <a:pt x="2275" y="10839"/>
                                  <a:pt x="2347" y="10755"/>
                                </a:cubicBezTo>
                                <a:cubicBezTo>
                                  <a:pt x="2365" y="10737"/>
                                  <a:pt x="2383" y="10713"/>
                                  <a:pt x="2413" y="10719"/>
                                </a:cubicBezTo>
                                <a:cubicBezTo>
                                  <a:pt x="2449" y="10725"/>
                                  <a:pt x="2449" y="10755"/>
                                  <a:pt x="2455" y="10779"/>
                                </a:cubicBezTo>
                                <a:cubicBezTo>
                                  <a:pt x="2461" y="10797"/>
                                  <a:pt x="2461" y="10815"/>
                                  <a:pt x="2461" y="10839"/>
                                </a:cubicBezTo>
                                <a:cubicBezTo>
                                  <a:pt x="2455" y="10887"/>
                                  <a:pt x="2455" y="10935"/>
                                  <a:pt x="2425" y="10983"/>
                                </a:cubicBezTo>
                                <a:cubicBezTo>
                                  <a:pt x="2365" y="11091"/>
                                  <a:pt x="2287" y="11181"/>
                                  <a:pt x="2227" y="11283"/>
                                </a:cubicBezTo>
                                <a:cubicBezTo>
                                  <a:pt x="2179" y="11361"/>
                                  <a:pt x="2167" y="11361"/>
                                  <a:pt x="2125" y="11283"/>
                                </a:cubicBezTo>
                                <a:cubicBezTo>
                                  <a:pt x="2023" y="11091"/>
                                  <a:pt x="1951" y="10881"/>
                                  <a:pt x="1879" y="10677"/>
                                </a:cubicBezTo>
                                <a:cubicBezTo>
                                  <a:pt x="1867" y="10653"/>
                                  <a:pt x="1867" y="10641"/>
                                  <a:pt x="1885" y="10629"/>
                                </a:cubicBezTo>
                                <a:close/>
                                <a:moveTo>
                                  <a:pt x="19962" y="11841"/>
                                </a:moveTo>
                                <a:cubicBezTo>
                                  <a:pt x="19914" y="11853"/>
                                  <a:pt x="19872" y="11883"/>
                                  <a:pt x="19824" y="11913"/>
                                </a:cubicBezTo>
                                <a:cubicBezTo>
                                  <a:pt x="19824" y="11847"/>
                                  <a:pt x="19812" y="11799"/>
                                  <a:pt x="19787" y="11751"/>
                                </a:cubicBezTo>
                                <a:cubicBezTo>
                                  <a:pt x="19763" y="11697"/>
                                  <a:pt x="19733" y="11655"/>
                                  <a:pt x="19673" y="11661"/>
                                </a:cubicBezTo>
                                <a:cubicBezTo>
                                  <a:pt x="19607" y="11667"/>
                                  <a:pt x="19589" y="11715"/>
                                  <a:pt x="19577" y="11775"/>
                                </a:cubicBezTo>
                                <a:cubicBezTo>
                                  <a:pt x="19553" y="11913"/>
                                  <a:pt x="19553" y="12051"/>
                                  <a:pt x="19589" y="12189"/>
                                </a:cubicBezTo>
                                <a:cubicBezTo>
                                  <a:pt x="19613" y="12267"/>
                                  <a:pt x="19637" y="12291"/>
                                  <a:pt x="19715" y="12261"/>
                                </a:cubicBezTo>
                                <a:cubicBezTo>
                                  <a:pt x="19848" y="12219"/>
                                  <a:pt x="19950" y="12129"/>
                                  <a:pt x="20040" y="12027"/>
                                </a:cubicBezTo>
                                <a:cubicBezTo>
                                  <a:pt x="20058" y="12009"/>
                                  <a:pt x="20070" y="11985"/>
                                  <a:pt x="20076" y="11961"/>
                                </a:cubicBezTo>
                                <a:cubicBezTo>
                                  <a:pt x="20088" y="11925"/>
                                  <a:pt x="20082" y="11883"/>
                                  <a:pt x="20052" y="11853"/>
                                </a:cubicBezTo>
                                <a:cubicBezTo>
                                  <a:pt x="20022" y="11829"/>
                                  <a:pt x="19992" y="11835"/>
                                  <a:pt x="19962" y="11841"/>
                                </a:cubicBezTo>
                                <a:close/>
                                <a:moveTo>
                                  <a:pt x="19709" y="12159"/>
                                </a:moveTo>
                                <a:cubicBezTo>
                                  <a:pt x="19691" y="12171"/>
                                  <a:pt x="19679" y="12153"/>
                                  <a:pt x="19673" y="12141"/>
                                </a:cubicBezTo>
                                <a:cubicBezTo>
                                  <a:pt x="19619" y="12021"/>
                                  <a:pt x="19643" y="11901"/>
                                  <a:pt x="19643" y="11775"/>
                                </a:cubicBezTo>
                                <a:cubicBezTo>
                                  <a:pt x="19643" y="11757"/>
                                  <a:pt x="19661" y="11745"/>
                                  <a:pt x="19673" y="11745"/>
                                </a:cubicBezTo>
                                <a:cubicBezTo>
                                  <a:pt x="19697" y="11739"/>
                                  <a:pt x="19703" y="11763"/>
                                  <a:pt x="19709" y="11775"/>
                                </a:cubicBezTo>
                                <a:cubicBezTo>
                                  <a:pt x="19739" y="11841"/>
                                  <a:pt x="19763" y="11913"/>
                                  <a:pt x="19739" y="11991"/>
                                </a:cubicBezTo>
                                <a:cubicBezTo>
                                  <a:pt x="19733" y="12009"/>
                                  <a:pt x="19733" y="12027"/>
                                  <a:pt x="19751" y="12039"/>
                                </a:cubicBezTo>
                                <a:cubicBezTo>
                                  <a:pt x="19769" y="12057"/>
                                  <a:pt x="19781" y="12033"/>
                                  <a:pt x="19800" y="12027"/>
                                </a:cubicBezTo>
                                <a:cubicBezTo>
                                  <a:pt x="19860" y="11997"/>
                                  <a:pt x="19914" y="11943"/>
                                  <a:pt x="19998" y="11925"/>
                                </a:cubicBezTo>
                                <a:cubicBezTo>
                                  <a:pt x="19926" y="12051"/>
                                  <a:pt x="19818" y="12105"/>
                                  <a:pt x="19709" y="121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3022601" y="4279900"/>
                            <a:ext cx="864752" cy="573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8" h="21201" extrusionOk="0">
                                <a:moveTo>
                                  <a:pt x="16754" y="9048"/>
                                </a:moveTo>
                                <a:cubicBezTo>
                                  <a:pt x="17069" y="8955"/>
                                  <a:pt x="17257" y="8579"/>
                                  <a:pt x="17194" y="8062"/>
                                </a:cubicBezTo>
                                <a:cubicBezTo>
                                  <a:pt x="17132" y="7640"/>
                                  <a:pt x="16880" y="7546"/>
                                  <a:pt x="16629" y="7640"/>
                                </a:cubicBezTo>
                                <a:cubicBezTo>
                                  <a:pt x="16346" y="7687"/>
                                  <a:pt x="16125" y="7875"/>
                                  <a:pt x="16157" y="8485"/>
                                </a:cubicBezTo>
                                <a:cubicBezTo>
                                  <a:pt x="16283" y="8814"/>
                                  <a:pt x="16471" y="9142"/>
                                  <a:pt x="16754" y="9048"/>
                                </a:cubicBezTo>
                                <a:close/>
                                <a:moveTo>
                                  <a:pt x="19207" y="2709"/>
                                </a:moveTo>
                                <a:cubicBezTo>
                                  <a:pt x="17163" y="737"/>
                                  <a:pt x="14208" y="1395"/>
                                  <a:pt x="12415" y="3930"/>
                                </a:cubicBezTo>
                                <a:cubicBezTo>
                                  <a:pt x="11598" y="5057"/>
                                  <a:pt x="10969" y="6560"/>
                                  <a:pt x="9837" y="7123"/>
                                </a:cubicBezTo>
                                <a:cubicBezTo>
                                  <a:pt x="9366" y="6231"/>
                                  <a:pt x="9460" y="5010"/>
                                  <a:pt x="9114" y="4071"/>
                                </a:cubicBezTo>
                                <a:cubicBezTo>
                                  <a:pt x="8580" y="2662"/>
                                  <a:pt x="8171" y="1160"/>
                                  <a:pt x="7165" y="315"/>
                                </a:cubicBezTo>
                                <a:cubicBezTo>
                                  <a:pt x="6850" y="33"/>
                                  <a:pt x="6505" y="-155"/>
                                  <a:pt x="6190" y="174"/>
                                </a:cubicBezTo>
                                <a:cubicBezTo>
                                  <a:pt x="5907" y="455"/>
                                  <a:pt x="5656" y="784"/>
                                  <a:pt x="5656" y="1488"/>
                                </a:cubicBezTo>
                                <a:cubicBezTo>
                                  <a:pt x="5624" y="3461"/>
                                  <a:pt x="5750" y="5386"/>
                                  <a:pt x="5781" y="7405"/>
                                </a:cubicBezTo>
                                <a:cubicBezTo>
                                  <a:pt x="4335" y="6607"/>
                                  <a:pt x="2952" y="6748"/>
                                  <a:pt x="1600" y="7781"/>
                                </a:cubicBezTo>
                                <a:cubicBezTo>
                                  <a:pt x="656" y="8532"/>
                                  <a:pt x="-161" y="10880"/>
                                  <a:pt x="28" y="12429"/>
                                </a:cubicBezTo>
                                <a:cubicBezTo>
                                  <a:pt x="625" y="17360"/>
                                  <a:pt x="4272" y="18487"/>
                                  <a:pt x="6567" y="16515"/>
                                </a:cubicBezTo>
                                <a:cubicBezTo>
                                  <a:pt x="7039" y="16139"/>
                                  <a:pt x="7133" y="16139"/>
                                  <a:pt x="7322" y="16890"/>
                                </a:cubicBezTo>
                                <a:cubicBezTo>
                                  <a:pt x="7636" y="18158"/>
                                  <a:pt x="7731" y="19520"/>
                                  <a:pt x="8360" y="20600"/>
                                </a:cubicBezTo>
                                <a:cubicBezTo>
                                  <a:pt x="8705" y="21163"/>
                                  <a:pt x="9680" y="21445"/>
                                  <a:pt x="9900" y="20928"/>
                                </a:cubicBezTo>
                                <a:cubicBezTo>
                                  <a:pt x="10215" y="20083"/>
                                  <a:pt x="10655" y="19332"/>
                                  <a:pt x="10686" y="18158"/>
                                </a:cubicBezTo>
                                <a:cubicBezTo>
                                  <a:pt x="10718" y="16702"/>
                                  <a:pt x="10529" y="15247"/>
                                  <a:pt x="10623" y="13744"/>
                                </a:cubicBezTo>
                                <a:cubicBezTo>
                                  <a:pt x="11472" y="13556"/>
                                  <a:pt x="12132" y="14167"/>
                                  <a:pt x="12856" y="14636"/>
                                </a:cubicBezTo>
                                <a:cubicBezTo>
                                  <a:pt x="14333" y="15622"/>
                                  <a:pt x="15780" y="16655"/>
                                  <a:pt x="17540" y="15763"/>
                                </a:cubicBezTo>
                                <a:cubicBezTo>
                                  <a:pt x="19584" y="14683"/>
                                  <a:pt x="21282" y="13040"/>
                                  <a:pt x="21408" y="9518"/>
                                </a:cubicBezTo>
                                <a:cubicBezTo>
                                  <a:pt x="21439" y="6748"/>
                                  <a:pt x="20873" y="4306"/>
                                  <a:pt x="19207" y="2709"/>
                                </a:cubicBezTo>
                                <a:close/>
                                <a:moveTo>
                                  <a:pt x="6159" y="11443"/>
                                </a:moveTo>
                                <a:cubicBezTo>
                                  <a:pt x="5278" y="12523"/>
                                  <a:pt x="4241" y="12946"/>
                                  <a:pt x="3140" y="12899"/>
                                </a:cubicBezTo>
                                <a:cubicBezTo>
                                  <a:pt x="3015" y="12899"/>
                                  <a:pt x="2857" y="12805"/>
                                  <a:pt x="2794" y="12664"/>
                                </a:cubicBezTo>
                                <a:cubicBezTo>
                                  <a:pt x="2700" y="12335"/>
                                  <a:pt x="2889" y="12148"/>
                                  <a:pt x="3015" y="12007"/>
                                </a:cubicBezTo>
                                <a:cubicBezTo>
                                  <a:pt x="4021" y="11021"/>
                                  <a:pt x="5058" y="10974"/>
                                  <a:pt x="6159" y="11443"/>
                                </a:cubicBezTo>
                                <a:close/>
                                <a:moveTo>
                                  <a:pt x="3360" y="8908"/>
                                </a:moveTo>
                                <a:cubicBezTo>
                                  <a:pt x="4209" y="8673"/>
                                  <a:pt x="5153" y="8250"/>
                                  <a:pt x="5876" y="9659"/>
                                </a:cubicBezTo>
                                <a:cubicBezTo>
                                  <a:pt x="4304" y="9847"/>
                                  <a:pt x="2669" y="9518"/>
                                  <a:pt x="1600" y="12054"/>
                                </a:cubicBezTo>
                                <a:cubicBezTo>
                                  <a:pt x="1694" y="10128"/>
                                  <a:pt x="2323" y="9189"/>
                                  <a:pt x="3360" y="8908"/>
                                </a:cubicBezTo>
                                <a:close/>
                                <a:moveTo>
                                  <a:pt x="6410" y="13885"/>
                                </a:moveTo>
                                <a:cubicBezTo>
                                  <a:pt x="5781" y="14542"/>
                                  <a:pt x="5278" y="15388"/>
                                  <a:pt x="4461" y="15622"/>
                                </a:cubicBezTo>
                                <a:cubicBezTo>
                                  <a:pt x="3360" y="15951"/>
                                  <a:pt x="1914" y="15200"/>
                                  <a:pt x="1537" y="13979"/>
                                </a:cubicBezTo>
                                <a:cubicBezTo>
                                  <a:pt x="1380" y="13509"/>
                                  <a:pt x="1348" y="13087"/>
                                  <a:pt x="1537" y="12523"/>
                                </a:cubicBezTo>
                                <a:cubicBezTo>
                                  <a:pt x="1946" y="13791"/>
                                  <a:pt x="2511" y="14261"/>
                                  <a:pt x="3580" y="14167"/>
                                </a:cubicBezTo>
                                <a:cubicBezTo>
                                  <a:pt x="4461" y="14073"/>
                                  <a:pt x="5341" y="13979"/>
                                  <a:pt x="6127" y="13322"/>
                                </a:cubicBezTo>
                                <a:cubicBezTo>
                                  <a:pt x="6253" y="13228"/>
                                  <a:pt x="6410" y="12993"/>
                                  <a:pt x="6536" y="13228"/>
                                </a:cubicBezTo>
                                <a:cubicBezTo>
                                  <a:pt x="6693" y="13462"/>
                                  <a:pt x="6599" y="13697"/>
                                  <a:pt x="6410" y="13885"/>
                                </a:cubicBezTo>
                                <a:close/>
                                <a:moveTo>
                                  <a:pt x="9020" y="19050"/>
                                </a:moveTo>
                                <a:cubicBezTo>
                                  <a:pt x="8045" y="14448"/>
                                  <a:pt x="7416" y="9800"/>
                                  <a:pt x="6913" y="5198"/>
                                </a:cubicBezTo>
                                <a:cubicBezTo>
                                  <a:pt x="7542" y="6466"/>
                                  <a:pt x="9271" y="17923"/>
                                  <a:pt x="9020" y="19050"/>
                                </a:cubicBezTo>
                                <a:close/>
                                <a:moveTo>
                                  <a:pt x="7353" y="3367"/>
                                </a:moveTo>
                                <a:cubicBezTo>
                                  <a:pt x="9146" y="7499"/>
                                  <a:pt x="9114" y="12335"/>
                                  <a:pt x="9586" y="16937"/>
                                </a:cubicBezTo>
                                <a:cubicBezTo>
                                  <a:pt x="8863" y="12382"/>
                                  <a:pt x="8485" y="7734"/>
                                  <a:pt x="7353" y="3367"/>
                                </a:cubicBezTo>
                                <a:close/>
                                <a:moveTo>
                                  <a:pt x="19301" y="12101"/>
                                </a:moveTo>
                                <a:cubicBezTo>
                                  <a:pt x="17069" y="15153"/>
                                  <a:pt x="15151" y="14026"/>
                                  <a:pt x="13044" y="12523"/>
                                </a:cubicBezTo>
                                <a:cubicBezTo>
                                  <a:pt x="12290" y="11960"/>
                                  <a:pt x="11535" y="11960"/>
                                  <a:pt x="10749" y="12007"/>
                                </a:cubicBezTo>
                                <a:cubicBezTo>
                                  <a:pt x="10749" y="11960"/>
                                  <a:pt x="10749" y="11960"/>
                                  <a:pt x="10749" y="11913"/>
                                </a:cubicBezTo>
                                <a:cubicBezTo>
                                  <a:pt x="10749" y="11913"/>
                                  <a:pt x="10749" y="11866"/>
                                  <a:pt x="10749" y="11866"/>
                                </a:cubicBezTo>
                                <a:cubicBezTo>
                                  <a:pt x="10686" y="11913"/>
                                  <a:pt x="10623" y="11960"/>
                                  <a:pt x="10529" y="12007"/>
                                </a:cubicBezTo>
                                <a:cubicBezTo>
                                  <a:pt x="10403" y="10927"/>
                                  <a:pt x="10340" y="9800"/>
                                  <a:pt x="10057" y="8767"/>
                                </a:cubicBezTo>
                                <a:cubicBezTo>
                                  <a:pt x="10152" y="8814"/>
                                  <a:pt x="10215" y="8814"/>
                                  <a:pt x="10309" y="8814"/>
                                </a:cubicBezTo>
                                <a:cubicBezTo>
                                  <a:pt x="10309" y="8767"/>
                                  <a:pt x="10277" y="8720"/>
                                  <a:pt x="10277" y="8720"/>
                                </a:cubicBezTo>
                                <a:cubicBezTo>
                                  <a:pt x="11535" y="8344"/>
                                  <a:pt x="12258" y="6842"/>
                                  <a:pt x="13139" y="5668"/>
                                </a:cubicBezTo>
                                <a:cubicBezTo>
                                  <a:pt x="15151" y="2944"/>
                                  <a:pt x="16974" y="2709"/>
                                  <a:pt x="19207" y="5010"/>
                                </a:cubicBezTo>
                                <a:cubicBezTo>
                                  <a:pt x="20590" y="6466"/>
                                  <a:pt x="20684" y="10222"/>
                                  <a:pt x="19301" y="12101"/>
                                </a:cubicBezTo>
                                <a:close/>
                                <a:moveTo>
                                  <a:pt x="15780" y="5057"/>
                                </a:moveTo>
                                <a:cubicBezTo>
                                  <a:pt x="14994" y="5433"/>
                                  <a:pt x="14113" y="6043"/>
                                  <a:pt x="13673" y="7499"/>
                                </a:cubicBezTo>
                                <a:cubicBezTo>
                                  <a:pt x="13547" y="7922"/>
                                  <a:pt x="13516" y="8297"/>
                                  <a:pt x="13830" y="8532"/>
                                </a:cubicBezTo>
                                <a:cubicBezTo>
                                  <a:pt x="14050" y="8673"/>
                                  <a:pt x="14302" y="8579"/>
                                  <a:pt x="14459" y="8250"/>
                                </a:cubicBezTo>
                                <a:cubicBezTo>
                                  <a:pt x="15622" y="6278"/>
                                  <a:pt x="16849" y="5855"/>
                                  <a:pt x="18452" y="6748"/>
                                </a:cubicBezTo>
                                <a:cubicBezTo>
                                  <a:pt x="18641" y="6842"/>
                                  <a:pt x="18861" y="7123"/>
                                  <a:pt x="19018" y="6748"/>
                                </a:cubicBezTo>
                                <a:cubicBezTo>
                                  <a:pt x="19144" y="6419"/>
                                  <a:pt x="18924" y="6184"/>
                                  <a:pt x="18767" y="5949"/>
                                </a:cubicBezTo>
                                <a:cubicBezTo>
                                  <a:pt x="17949" y="4682"/>
                                  <a:pt x="16943" y="4869"/>
                                  <a:pt x="15780" y="5057"/>
                                </a:cubicBezTo>
                                <a:close/>
                                <a:moveTo>
                                  <a:pt x="16817" y="10410"/>
                                </a:moveTo>
                                <a:cubicBezTo>
                                  <a:pt x="16440" y="10551"/>
                                  <a:pt x="16314" y="11021"/>
                                  <a:pt x="16377" y="11537"/>
                                </a:cubicBezTo>
                                <a:cubicBezTo>
                                  <a:pt x="16408" y="12007"/>
                                  <a:pt x="16660" y="12054"/>
                                  <a:pt x="16974" y="12007"/>
                                </a:cubicBezTo>
                                <a:cubicBezTo>
                                  <a:pt x="17226" y="11819"/>
                                  <a:pt x="17540" y="11537"/>
                                  <a:pt x="17509" y="11021"/>
                                </a:cubicBezTo>
                                <a:cubicBezTo>
                                  <a:pt x="17446" y="10504"/>
                                  <a:pt x="17132" y="10269"/>
                                  <a:pt x="16817" y="10410"/>
                                </a:cubicBezTo>
                                <a:close/>
                                <a:moveTo>
                                  <a:pt x="15056" y="9612"/>
                                </a:moveTo>
                                <a:cubicBezTo>
                                  <a:pt x="14805" y="9706"/>
                                  <a:pt x="14522" y="10035"/>
                                  <a:pt x="14585" y="10551"/>
                                </a:cubicBezTo>
                                <a:cubicBezTo>
                                  <a:pt x="14648" y="10974"/>
                                  <a:pt x="14742" y="11349"/>
                                  <a:pt x="15056" y="11396"/>
                                </a:cubicBezTo>
                                <a:cubicBezTo>
                                  <a:pt x="15371" y="11068"/>
                                  <a:pt x="15905" y="11162"/>
                                  <a:pt x="15811" y="10457"/>
                                </a:cubicBezTo>
                                <a:cubicBezTo>
                                  <a:pt x="15717" y="9941"/>
                                  <a:pt x="15434" y="9471"/>
                                  <a:pt x="15056" y="96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Shape"/>
                        <wps:cNvSpPr/>
                        <wps:spPr>
                          <a:xfrm>
                            <a:off x="355600" y="177800"/>
                            <a:ext cx="6122065" cy="53947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9" h="21553" extrusionOk="0">
                                <a:moveTo>
                                  <a:pt x="2779" y="2183"/>
                                </a:moveTo>
                                <a:cubicBezTo>
                                  <a:pt x="2743" y="2168"/>
                                  <a:pt x="2689" y="2188"/>
                                  <a:pt x="2672" y="2137"/>
                                </a:cubicBezTo>
                                <a:cubicBezTo>
                                  <a:pt x="2654" y="2066"/>
                                  <a:pt x="2725" y="2071"/>
                                  <a:pt x="2752" y="2036"/>
                                </a:cubicBezTo>
                                <a:cubicBezTo>
                                  <a:pt x="3033" y="1711"/>
                                  <a:pt x="3265" y="1351"/>
                                  <a:pt x="3412" y="930"/>
                                </a:cubicBezTo>
                                <a:cubicBezTo>
                                  <a:pt x="3457" y="798"/>
                                  <a:pt x="3524" y="630"/>
                                  <a:pt x="3394" y="519"/>
                                </a:cubicBezTo>
                                <a:cubicBezTo>
                                  <a:pt x="3283" y="422"/>
                                  <a:pt x="3149" y="458"/>
                                  <a:pt x="3028" y="544"/>
                                </a:cubicBezTo>
                                <a:cubicBezTo>
                                  <a:pt x="2850" y="671"/>
                                  <a:pt x="2698" y="828"/>
                                  <a:pt x="2573" y="1021"/>
                                </a:cubicBezTo>
                                <a:cubicBezTo>
                                  <a:pt x="2457" y="1204"/>
                                  <a:pt x="2368" y="1412"/>
                                  <a:pt x="2212" y="1589"/>
                                </a:cubicBezTo>
                                <a:cubicBezTo>
                                  <a:pt x="2194" y="1432"/>
                                  <a:pt x="2190" y="1290"/>
                                  <a:pt x="2163" y="1153"/>
                                </a:cubicBezTo>
                                <a:cubicBezTo>
                                  <a:pt x="2096" y="828"/>
                                  <a:pt x="2132" y="473"/>
                                  <a:pt x="1949" y="174"/>
                                </a:cubicBezTo>
                                <a:cubicBezTo>
                                  <a:pt x="1895" y="87"/>
                                  <a:pt x="1842" y="-14"/>
                                  <a:pt x="1752" y="1"/>
                                </a:cubicBezTo>
                                <a:cubicBezTo>
                                  <a:pt x="1641" y="22"/>
                                  <a:pt x="1561" y="103"/>
                                  <a:pt x="1511" y="245"/>
                                </a:cubicBezTo>
                                <a:cubicBezTo>
                                  <a:pt x="1409" y="539"/>
                                  <a:pt x="1476" y="823"/>
                                  <a:pt x="1525" y="1107"/>
                                </a:cubicBezTo>
                                <a:cubicBezTo>
                                  <a:pt x="1561" y="1341"/>
                                  <a:pt x="1614" y="1569"/>
                                  <a:pt x="1672" y="1853"/>
                                </a:cubicBezTo>
                                <a:cubicBezTo>
                                  <a:pt x="1480" y="1696"/>
                                  <a:pt x="1324" y="1569"/>
                                  <a:pt x="1172" y="1442"/>
                                </a:cubicBezTo>
                                <a:cubicBezTo>
                                  <a:pt x="922" y="1234"/>
                                  <a:pt x="659" y="1062"/>
                                  <a:pt x="333" y="1092"/>
                                </a:cubicBezTo>
                                <a:cubicBezTo>
                                  <a:pt x="75" y="1112"/>
                                  <a:pt x="-41" y="1331"/>
                                  <a:pt x="61" y="1589"/>
                                </a:cubicBezTo>
                                <a:cubicBezTo>
                                  <a:pt x="155" y="1823"/>
                                  <a:pt x="329" y="1945"/>
                                  <a:pt x="525" y="2036"/>
                                </a:cubicBezTo>
                                <a:cubicBezTo>
                                  <a:pt x="686" y="2112"/>
                                  <a:pt x="851" y="2178"/>
                                  <a:pt x="1061" y="2264"/>
                                </a:cubicBezTo>
                                <a:cubicBezTo>
                                  <a:pt x="878" y="2345"/>
                                  <a:pt x="744" y="2432"/>
                                  <a:pt x="619" y="2528"/>
                                </a:cubicBezTo>
                                <a:cubicBezTo>
                                  <a:pt x="418" y="2675"/>
                                  <a:pt x="222" y="2838"/>
                                  <a:pt x="79" y="3066"/>
                                </a:cubicBezTo>
                                <a:cubicBezTo>
                                  <a:pt x="-77" y="3304"/>
                                  <a:pt x="8" y="3538"/>
                                  <a:pt x="253" y="3629"/>
                                </a:cubicBezTo>
                                <a:cubicBezTo>
                                  <a:pt x="534" y="3731"/>
                                  <a:pt x="753" y="3563"/>
                                  <a:pt x="989" y="3462"/>
                                </a:cubicBezTo>
                                <a:cubicBezTo>
                                  <a:pt x="1221" y="3360"/>
                                  <a:pt x="1400" y="3147"/>
                                  <a:pt x="1645" y="2995"/>
                                </a:cubicBezTo>
                                <a:cubicBezTo>
                                  <a:pt x="1543" y="3462"/>
                                  <a:pt x="1610" y="3868"/>
                                  <a:pt x="1797" y="4248"/>
                                </a:cubicBezTo>
                                <a:cubicBezTo>
                                  <a:pt x="1926" y="4507"/>
                                  <a:pt x="2109" y="4532"/>
                                  <a:pt x="2261" y="4350"/>
                                </a:cubicBezTo>
                                <a:cubicBezTo>
                                  <a:pt x="2337" y="4258"/>
                                  <a:pt x="2390" y="4157"/>
                                  <a:pt x="2408" y="4030"/>
                                </a:cubicBezTo>
                                <a:cubicBezTo>
                                  <a:pt x="2480" y="3624"/>
                                  <a:pt x="2453" y="3223"/>
                                  <a:pt x="2359" y="2807"/>
                                </a:cubicBezTo>
                                <a:cubicBezTo>
                                  <a:pt x="2386" y="2827"/>
                                  <a:pt x="2404" y="2833"/>
                                  <a:pt x="2417" y="2853"/>
                                </a:cubicBezTo>
                                <a:cubicBezTo>
                                  <a:pt x="2618" y="3091"/>
                                  <a:pt x="2872" y="3233"/>
                                  <a:pt x="3136" y="3350"/>
                                </a:cubicBezTo>
                                <a:cubicBezTo>
                                  <a:pt x="3305" y="3421"/>
                                  <a:pt x="3466" y="3360"/>
                                  <a:pt x="3564" y="3213"/>
                                </a:cubicBezTo>
                                <a:cubicBezTo>
                                  <a:pt x="3671" y="3051"/>
                                  <a:pt x="3626" y="2904"/>
                                  <a:pt x="3537" y="2756"/>
                                </a:cubicBezTo>
                                <a:cubicBezTo>
                                  <a:pt x="3359" y="2447"/>
                                  <a:pt x="3073" y="2310"/>
                                  <a:pt x="2779" y="2183"/>
                                </a:cubicBezTo>
                                <a:close/>
                                <a:moveTo>
                                  <a:pt x="244" y="1503"/>
                                </a:moveTo>
                                <a:cubicBezTo>
                                  <a:pt x="624" y="1559"/>
                                  <a:pt x="905" y="1711"/>
                                  <a:pt x="1217" y="2021"/>
                                </a:cubicBezTo>
                                <a:cubicBezTo>
                                  <a:pt x="864" y="1914"/>
                                  <a:pt x="530" y="1823"/>
                                  <a:pt x="244" y="1503"/>
                                </a:cubicBezTo>
                                <a:close/>
                                <a:moveTo>
                                  <a:pt x="1494" y="2457"/>
                                </a:moveTo>
                                <a:cubicBezTo>
                                  <a:pt x="1239" y="2630"/>
                                  <a:pt x="976" y="2782"/>
                                  <a:pt x="686" y="2858"/>
                                </a:cubicBezTo>
                                <a:cubicBezTo>
                                  <a:pt x="905" y="2599"/>
                                  <a:pt x="1199" y="2528"/>
                                  <a:pt x="1494" y="2457"/>
                                </a:cubicBezTo>
                                <a:close/>
                                <a:moveTo>
                                  <a:pt x="307" y="3335"/>
                                </a:moveTo>
                                <a:cubicBezTo>
                                  <a:pt x="726" y="2985"/>
                                  <a:pt x="1221" y="2812"/>
                                  <a:pt x="1690" y="2569"/>
                                </a:cubicBezTo>
                                <a:cubicBezTo>
                                  <a:pt x="1288" y="2975"/>
                                  <a:pt x="860" y="3299"/>
                                  <a:pt x="307" y="3335"/>
                                </a:cubicBezTo>
                                <a:close/>
                                <a:moveTo>
                                  <a:pt x="3144" y="757"/>
                                </a:moveTo>
                                <a:cubicBezTo>
                                  <a:pt x="2970" y="1082"/>
                                  <a:pt x="2725" y="1336"/>
                                  <a:pt x="2493" y="1605"/>
                                </a:cubicBezTo>
                                <a:cubicBezTo>
                                  <a:pt x="2689" y="1300"/>
                                  <a:pt x="2810" y="915"/>
                                  <a:pt x="3144" y="757"/>
                                </a:cubicBezTo>
                                <a:close/>
                                <a:moveTo>
                                  <a:pt x="3033" y="1189"/>
                                </a:moveTo>
                                <a:cubicBezTo>
                                  <a:pt x="2908" y="1523"/>
                                  <a:pt x="2694" y="1767"/>
                                  <a:pt x="2431" y="1960"/>
                                </a:cubicBezTo>
                                <a:cubicBezTo>
                                  <a:pt x="2631" y="1701"/>
                                  <a:pt x="2832" y="1442"/>
                                  <a:pt x="3033" y="1189"/>
                                </a:cubicBezTo>
                                <a:close/>
                                <a:moveTo>
                                  <a:pt x="2029" y="1874"/>
                                </a:moveTo>
                                <a:cubicBezTo>
                                  <a:pt x="1922" y="1427"/>
                                  <a:pt x="1944" y="960"/>
                                  <a:pt x="1837" y="514"/>
                                </a:cubicBezTo>
                                <a:cubicBezTo>
                                  <a:pt x="1958" y="955"/>
                                  <a:pt x="2056" y="1407"/>
                                  <a:pt x="2029" y="1874"/>
                                </a:cubicBezTo>
                                <a:close/>
                                <a:moveTo>
                                  <a:pt x="1993" y="2599"/>
                                </a:moveTo>
                                <a:cubicBezTo>
                                  <a:pt x="2020" y="3137"/>
                                  <a:pt x="1944" y="3665"/>
                                  <a:pt x="2065" y="4213"/>
                                </a:cubicBezTo>
                                <a:cubicBezTo>
                                  <a:pt x="1819" y="3847"/>
                                  <a:pt x="1735" y="2848"/>
                                  <a:pt x="1993" y="2599"/>
                                </a:cubicBezTo>
                                <a:close/>
                                <a:moveTo>
                                  <a:pt x="2176" y="4152"/>
                                </a:moveTo>
                                <a:cubicBezTo>
                                  <a:pt x="2083" y="3690"/>
                                  <a:pt x="2109" y="3249"/>
                                  <a:pt x="2127" y="2802"/>
                                </a:cubicBezTo>
                                <a:cubicBezTo>
                                  <a:pt x="2207" y="3238"/>
                                  <a:pt x="2373" y="3665"/>
                                  <a:pt x="2176" y="4152"/>
                                </a:cubicBezTo>
                                <a:close/>
                                <a:moveTo>
                                  <a:pt x="2341" y="2356"/>
                                </a:moveTo>
                                <a:cubicBezTo>
                                  <a:pt x="2730" y="2487"/>
                                  <a:pt x="3037" y="2772"/>
                                  <a:pt x="3314" y="3101"/>
                                </a:cubicBezTo>
                                <a:cubicBezTo>
                                  <a:pt x="2908" y="2995"/>
                                  <a:pt x="2600" y="2716"/>
                                  <a:pt x="2341" y="2356"/>
                                </a:cubicBezTo>
                                <a:close/>
                                <a:moveTo>
                                  <a:pt x="3055" y="2589"/>
                                </a:moveTo>
                                <a:cubicBezTo>
                                  <a:pt x="3216" y="2650"/>
                                  <a:pt x="3341" y="2756"/>
                                  <a:pt x="3448" y="2975"/>
                                </a:cubicBezTo>
                                <a:cubicBezTo>
                                  <a:pt x="3260" y="2868"/>
                                  <a:pt x="3189" y="2685"/>
                                  <a:pt x="3055" y="2589"/>
                                </a:cubicBezTo>
                                <a:close/>
                                <a:moveTo>
                                  <a:pt x="21505" y="19876"/>
                                </a:moveTo>
                                <a:cubicBezTo>
                                  <a:pt x="21483" y="19795"/>
                                  <a:pt x="21429" y="19744"/>
                                  <a:pt x="21345" y="19724"/>
                                </a:cubicBezTo>
                                <a:cubicBezTo>
                                  <a:pt x="21166" y="19678"/>
                                  <a:pt x="21010" y="19754"/>
                                  <a:pt x="20854" y="19820"/>
                                </a:cubicBezTo>
                                <a:cubicBezTo>
                                  <a:pt x="20724" y="19871"/>
                                  <a:pt x="20599" y="19932"/>
                                  <a:pt x="20443" y="20003"/>
                                </a:cubicBezTo>
                                <a:cubicBezTo>
                                  <a:pt x="20515" y="19846"/>
                                  <a:pt x="20568" y="19719"/>
                                  <a:pt x="20626" y="19592"/>
                                </a:cubicBezTo>
                                <a:cubicBezTo>
                                  <a:pt x="20720" y="19389"/>
                                  <a:pt x="20791" y="19176"/>
                                  <a:pt x="20742" y="18942"/>
                                </a:cubicBezTo>
                                <a:cubicBezTo>
                                  <a:pt x="20706" y="18755"/>
                                  <a:pt x="20568" y="18689"/>
                                  <a:pt x="20430" y="18790"/>
                                </a:cubicBezTo>
                                <a:cubicBezTo>
                                  <a:pt x="20305" y="18882"/>
                                  <a:pt x="20256" y="19024"/>
                                  <a:pt x="20220" y="19176"/>
                                </a:cubicBezTo>
                                <a:cubicBezTo>
                                  <a:pt x="20193" y="19303"/>
                                  <a:pt x="20171" y="19430"/>
                                  <a:pt x="20144" y="19592"/>
                                </a:cubicBezTo>
                                <a:cubicBezTo>
                                  <a:pt x="20082" y="19465"/>
                                  <a:pt x="20015" y="19379"/>
                                  <a:pt x="19948" y="19293"/>
                                </a:cubicBezTo>
                                <a:cubicBezTo>
                                  <a:pt x="19841" y="19161"/>
                                  <a:pt x="19729" y="19034"/>
                                  <a:pt x="19591" y="18948"/>
                                </a:cubicBezTo>
                                <a:cubicBezTo>
                                  <a:pt x="19439" y="18856"/>
                                  <a:pt x="19314" y="18942"/>
                                  <a:pt x="19288" y="19130"/>
                                </a:cubicBezTo>
                                <a:cubicBezTo>
                                  <a:pt x="19256" y="19348"/>
                                  <a:pt x="19377" y="19490"/>
                                  <a:pt x="19457" y="19653"/>
                                </a:cubicBezTo>
                                <a:cubicBezTo>
                                  <a:pt x="19537" y="19810"/>
                                  <a:pt x="19676" y="19922"/>
                                  <a:pt x="19787" y="20089"/>
                                </a:cubicBezTo>
                                <a:cubicBezTo>
                                  <a:pt x="19511" y="20059"/>
                                  <a:pt x="19288" y="20150"/>
                                  <a:pt x="19091" y="20328"/>
                                </a:cubicBezTo>
                                <a:cubicBezTo>
                                  <a:pt x="18957" y="20449"/>
                                  <a:pt x="18962" y="20586"/>
                                  <a:pt x="19078" y="20678"/>
                                </a:cubicBezTo>
                                <a:cubicBezTo>
                                  <a:pt x="19136" y="20723"/>
                                  <a:pt x="19203" y="20754"/>
                                  <a:pt x="19274" y="20754"/>
                                </a:cubicBezTo>
                                <a:cubicBezTo>
                                  <a:pt x="19511" y="20764"/>
                                  <a:pt x="19738" y="20708"/>
                                  <a:pt x="19966" y="20597"/>
                                </a:cubicBezTo>
                                <a:cubicBezTo>
                                  <a:pt x="19957" y="20617"/>
                                  <a:pt x="19957" y="20632"/>
                                  <a:pt x="19948" y="20647"/>
                                </a:cubicBezTo>
                                <a:cubicBezTo>
                                  <a:pt x="19832" y="20820"/>
                                  <a:pt x="19778" y="21018"/>
                                  <a:pt x="19738" y="21226"/>
                                </a:cubicBezTo>
                                <a:cubicBezTo>
                                  <a:pt x="19711" y="21358"/>
                                  <a:pt x="19765" y="21469"/>
                                  <a:pt x="19859" y="21525"/>
                                </a:cubicBezTo>
                                <a:cubicBezTo>
                                  <a:pt x="19961" y="21586"/>
                                  <a:pt x="20042" y="21540"/>
                                  <a:pt x="20117" y="21459"/>
                                </a:cubicBezTo>
                                <a:cubicBezTo>
                                  <a:pt x="20274" y="21292"/>
                                  <a:pt x="20323" y="21068"/>
                                  <a:pt x="20367" y="20840"/>
                                </a:cubicBezTo>
                                <a:cubicBezTo>
                                  <a:pt x="20372" y="20815"/>
                                  <a:pt x="20354" y="20774"/>
                                  <a:pt x="20381" y="20759"/>
                                </a:cubicBezTo>
                                <a:cubicBezTo>
                                  <a:pt x="20421" y="20739"/>
                                  <a:pt x="20425" y="20789"/>
                                  <a:pt x="20448" y="20810"/>
                                </a:cubicBezTo>
                                <a:cubicBezTo>
                                  <a:pt x="20662" y="20982"/>
                                  <a:pt x="20889" y="21119"/>
                                  <a:pt x="21144" y="21185"/>
                                </a:cubicBezTo>
                                <a:cubicBezTo>
                                  <a:pt x="21224" y="21205"/>
                                  <a:pt x="21327" y="21236"/>
                                  <a:pt x="21376" y="21129"/>
                                </a:cubicBezTo>
                                <a:cubicBezTo>
                                  <a:pt x="21420" y="21038"/>
                                  <a:pt x="21385" y="20942"/>
                                  <a:pt x="21327" y="20860"/>
                                </a:cubicBezTo>
                                <a:cubicBezTo>
                                  <a:pt x="21237" y="20744"/>
                                  <a:pt x="21130" y="20647"/>
                                  <a:pt x="21010" y="20576"/>
                                </a:cubicBezTo>
                                <a:cubicBezTo>
                                  <a:pt x="20894" y="20510"/>
                                  <a:pt x="20769" y="20465"/>
                                  <a:pt x="20648" y="20368"/>
                                </a:cubicBezTo>
                                <a:cubicBezTo>
                                  <a:pt x="20738" y="20338"/>
                                  <a:pt x="20818" y="20323"/>
                                  <a:pt x="20889" y="20287"/>
                                </a:cubicBezTo>
                                <a:cubicBezTo>
                                  <a:pt x="21068" y="20206"/>
                                  <a:pt x="21273" y="20196"/>
                                  <a:pt x="21425" y="20033"/>
                                </a:cubicBezTo>
                                <a:cubicBezTo>
                                  <a:pt x="21474" y="19988"/>
                                  <a:pt x="21523" y="19942"/>
                                  <a:pt x="21505" y="19876"/>
                                </a:cubicBezTo>
                                <a:close/>
                                <a:moveTo>
                                  <a:pt x="20091" y="19927"/>
                                </a:moveTo>
                                <a:cubicBezTo>
                                  <a:pt x="19966" y="19759"/>
                                  <a:pt x="19854" y="19577"/>
                                  <a:pt x="19783" y="19374"/>
                                </a:cubicBezTo>
                                <a:cubicBezTo>
                                  <a:pt x="19948" y="19511"/>
                                  <a:pt x="20019" y="19719"/>
                                  <a:pt x="20091" y="19927"/>
                                </a:cubicBezTo>
                                <a:close/>
                                <a:moveTo>
                                  <a:pt x="19471" y="19140"/>
                                </a:moveTo>
                                <a:cubicBezTo>
                                  <a:pt x="19711" y="19414"/>
                                  <a:pt x="19859" y="19759"/>
                                  <a:pt x="20042" y="20079"/>
                                </a:cubicBezTo>
                                <a:cubicBezTo>
                                  <a:pt x="19774" y="19830"/>
                                  <a:pt x="19546" y="19546"/>
                                  <a:pt x="19471" y="19140"/>
                                </a:cubicBezTo>
                                <a:close/>
                                <a:moveTo>
                                  <a:pt x="19194" y="20597"/>
                                </a:moveTo>
                                <a:cubicBezTo>
                                  <a:pt x="19444" y="20480"/>
                                  <a:pt x="19703" y="20454"/>
                                  <a:pt x="19957" y="20424"/>
                                </a:cubicBezTo>
                                <a:cubicBezTo>
                                  <a:pt x="19716" y="20531"/>
                                  <a:pt x="19488" y="20698"/>
                                  <a:pt x="19194" y="20597"/>
                                </a:cubicBezTo>
                                <a:close/>
                                <a:moveTo>
                                  <a:pt x="19149" y="20520"/>
                                </a:moveTo>
                                <a:cubicBezTo>
                                  <a:pt x="19328" y="20307"/>
                                  <a:pt x="19890" y="20140"/>
                                  <a:pt x="20059" y="20307"/>
                                </a:cubicBezTo>
                                <a:cubicBezTo>
                                  <a:pt x="19756" y="20378"/>
                                  <a:pt x="19448" y="20378"/>
                                  <a:pt x="19149" y="20520"/>
                                </a:cubicBezTo>
                                <a:close/>
                                <a:moveTo>
                                  <a:pt x="19988" y="21419"/>
                                </a:moveTo>
                                <a:cubicBezTo>
                                  <a:pt x="20028" y="21271"/>
                                  <a:pt x="20126" y="21200"/>
                                  <a:pt x="20167" y="21089"/>
                                </a:cubicBezTo>
                                <a:cubicBezTo>
                                  <a:pt x="20149" y="21211"/>
                                  <a:pt x="20100" y="21317"/>
                                  <a:pt x="19988" y="21419"/>
                                </a:cubicBezTo>
                                <a:close/>
                                <a:moveTo>
                                  <a:pt x="19903" y="21332"/>
                                </a:moveTo>
                                <a:cubicBezTo>
                                  <a:pt x="19921" y="21023"/>
                                  <a:pt x="20051" y="20769"/>
                                  <a:pt x="20229" y="20541"/>
                                </a:cubicBezTo>
                                <a:cubicBezTo>
                                  <a:pt x="20193" y="20840"/>
                                  <a:pt x="20064" y="21094"/>
                                  <a:pt x="19903" y="21332"/>
                                </a:cubicBezTo>
                                <a:close/>
                                <a:moveTo>
                                  <a:pt x="20305" y="19678"/>
                                </a:moveTo>
                                <a:cubicBezTo>
                                  <a:pt x="20332" y="19409"/>
                                  <a:pt x="20350" y="19150"/>
                                  <a:pt x="20501" y="18912"/>
                                </a:cubicBezTo>
                                <a:cubicBezTo>
                                  <a:pt x="20510" y="19196"/>
                                  <a:pt x="20452" y="19419"/>
                                  <a:pt x="20305" y="19678"/>
                                </a:cubicBezTo>
                                <a:close/>
                                <a:moveTo>
                                  <a:pt x="21220" y="20967"/>
                                </a:moveTo>
                                <a:cubicBezTo>
                                  <a:pt x="21019" y="20871"/>
                                  <a:pt x="20849" y="20718"/>
                                  <a:pt x="20671" y="20576"/>
                                </a:cubicBezTo>
                                <a:cubicBezTo>
                                  <a:pt x="20867" y="20693"/>
                                  <a:pt x="21099" y="20739"/>
                                  <a:pt x="21220" y="20967"/>
                                </a:cubicBezTo>
                                <a:close/>
                                <a:moveTo>
                                  <a:pt x="20965" y="20931"/>
                                </a:moveTo>
                                <a:cubicBezTo>
                                  <a:pt x="20760" y="20876"/>
                                  <a:pt x="20604" y="20739"/>
                                  <a:pt x="20466" y="20566"/>
                                </a:cubicBezTo>
                                <a:cubicBezTo>
                                  <a:pt x="20631" y="20688"/>
                                  <a:pt x="20796" y="20810"/>
                                  <a:pt x="20965" y="20931"/>
                                </a:cubicBezTo>
                                <a:close/>
                                <a:moveTo>
                                  <a:pt x="20470" y="20262"/>
                                </a:moveTo>
                                <a:cubicBezTo>
                                  <a:pt x="20711" y="20135"/>
                                  <a:pt x="20983" y="20109"/>
                                  <a:pt x="21224" y="19983"/>
                                </a:cubicBezTo>
                                <a:cubicBezTo>
                                  <a:pt x="20988" y="20120"/>
                                  <a:pt x="20742" y="20236"/>
                                  <a:pt x="20470" y="202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" name="Shape"/>
                        <wps:cNvSpPr/>
                        <wps:spPr>
                          <a:xfrm>
                            <a:off x="469900" y="190499"/>
                            <a:ext cx="6115599" cy="56781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3" h="21600" extrusionOk="0">
                                <a:moveTo>
                                  <a:pt x="21523" y="6082"/>
                                </a:moveTo>
                                <a:cubicBezTo>
                                  <a:pt x="21514" y="6029"/>
                                  <a:pt x="21474" y="5981"/>
                                  <a:pt x="21420" y="5995"/>
                                </a:cubicBezTo>
                                <a:cubicBezTo>
                                  <a:pt x="21349" y="6015"/>
                                  <a:pt x="21268" y="6020"/>
                                  <a:pt x="21210" y="6087"/>
                                </a:cubicBezTo>
                                <a:cubicBezTo>
                                  <a:pt x="21143" y="6165"/>
                                  <a:pt x="21062" y="6232"/>
                                  <a:pt x="21031" y="6353"/>
                                </a:cubicBezTo>
                                <a:cubicBezTo>
                                  <a:pt x="20937" y="6053"/>
                                  <a:pt x="20919" y="5754"/>
                                  <a:pt x="20825" y="5469"/>
                                </a:cubicBezTo>
                                <a:cubicBezTo>
                                  <a:pt x="20816" y="5445"/>
                                  <a:pt x="20812" y="5421"/>
                                  <a:pt x="20843" y="5396"/>
                                </a:cubicBezTo>
                                <a:cubicBezTo>
                                  <a:pt x="20977" y="5290"/>
                                  <a:pt x="21067" y="5140"/>
                                  <a:pt x="21116" y="4976"/>
                                </a:cubicBezTo>
                                <a:cubicBezTo>
                                  <a:pt x="21188" y="4749"/>
                                  <a:pt x="21129" y="4522"/>
                                  <a:pt x="21049" y="4300"/>
                                </a:cubicBezTo>
                                <a:cubicBezTo>
                                  <a:pt x="21009" y="4184"/>
                                  <a:pt x="20915" y="4164"/>
                                  <a:pt x="20843" y="4261"/>
                                </a:cubicBezTo>
                                <a:cubicBezTo>
                                  <a:pt x="20767" y="4363"/>
                                  <a:pt x="20686" y="4454"/>
                                  <a:pt x="20646" y="4580"/>
                                </a:cubicBezTo>
                                <a:cubicBezTo>
                                  <a:pt x="20628" y="4628"/>
                                  <a:pt x="20642" y="4686"/>
                                  <a:pt x="20610" y="4730"/>
                                </a:cubicBezTo>
                                <a:cubicBezTo>
                                  <a:pt x="20601" y="4720"/>
                                  <a:pt x="20597" y="4715"/>
                                  <a:pt x="20592" y="4710"/>
                                </a:cubicBezTo>
                                <a:cubicBezTo>
                                  <a:pt x="20512" y="4430"/>
                                  <a:pt x="20360" y="4189"/>
                                  <a:pt x="20221" y="3942"/>
                                </a:cubicBezTo>
                                <a:cubicBezTo>
                                  <a:pt x="20190" y="3889"/>
                                  <a:pt x="20122" y="3831"/>
                                  <a:pt x="20140" y="3768"/>
                                </a:cubicBezTo>
                                <a:cubicBezTo>
                                  <a:pt x="20181" y="3619"/>
                                  <a:pt x="20181" y="3474"/>
                                  <a:pt x="20185" y="3319"/>
                                </a:cubicBezTo>
                                <a:cubicBezTo>
                                  <a:pt x="20194" y="3135"/>
                                  <a:pt x="20181" y="2961"/>
                                  <a:pt x="20131" y="2788"/>
                                </a:cubicBezTo>
                                <a:cubicBezTo>
                                  <a:pt x="20064" y="2536"/>
                                  <a:pt x="19988" y="2295"/>
                                  <a:pt x="19845" y="2077"/>
                                </a:cubicBezTo>
                                <a:cubicBezTo>
                                  <a:pt x="19827" y="2048"/>
                                  <a:pt x="19809" y="2024"/>
                                  <a:pt x="19773" y="2029"/>
                                </a:cubicBezTo>
                                <a:cubicBezTo>
                                  <a:pt x="19737" y="2034"/>
                                  <a:pt x="19720" y="2058"/>
                                  <a:pt x="19711" y="2092"/>
                                </a:cubicBezTo>
                                <a:cubicBezTo>
                                  <a:pt x="19648" y="2324"/>
                                  <a:pt x="19630" y="2561"/>
                                  <a:pt x="19652" y="2802"/>
                                </a:cubicBezTo>
                                <a:cubicBezTo>
                                  <a:pt x="19661" y="2884"/>
                                  <a:pt x="19702" y="2957"/>
                                  <a:pt x="19697" y="3053"/>
                                </a:cubicBezTo>
                                <a:cubicBezTo>
                                  <a:pt x="19670" y="3010"/>
                                  <a:pt x="19648" y="2976"/>
                                  <a:pt x="19626" y="2942"/>
                                </a:cubicBezTo>
                                <a:cubicBezTo>
                                  <a:pt x="19541" y="2812"/>
                                  <a:pt x="19415" y="2725"/>
                                  <a:pt x="19326" y="2604"/>
                                </a:cubicBezTo>
                                <a:cubicBezTo>
                                  <a:pt x="19290" y="2561"/>
                                  <a:pt x="19281" y="2522"/>
                                  <a:pt x="19285" y="2469"/>
                                </a:cubicBezTo>
                                <a:cubicBezTo>
                                  <a:pt x="19335" y="2111"/>
                                  <a:pt x="19281" y="1773"/>
                                  <a:pt x="19142" y="1445"/>
                                </a:cubicBezTo>
                                <a:cubicBezTo>
                                  <a:pt x="19088" y="1314"/>
                                  <a:pt x="19008" y="1203"/>
                                  <a:pt x="18914" y="1101"/>
                                </a:cubicBezTo>
                                <a:cubicBezTo>
                                  <a:pt x="18883" y="1068"/>
                                  <a:pt x="18842" y="1063"/>
                                  <a:pt x="18798" y="1073"/>
                                </a:cubicBezTo>
                                <a:cubicBezTo>
                                  <a:pt x="18771" y="1077"/>
                                  <a:pt x="18766" y="1101"/>
                                  <a:pt x="18771" y="1126"/>
                                </a:cubicBezTo>
                                <a:cubicBezTo>
                                  <a:pt x="18780" y="1285"/>
                                  <a:pt x="18735" y="1440"/>
                                  <a:pt x="18744" y="1604"/>
                                </a:cubicBezTo>
                                <a:cubicBezTo>
                                  <a:pt x="18753" y="1730"/>
                                  <a:pt x="18798" y="1850"/>
                                  <a:pt x="18793" y="1986"/>
                                </a:cubicBezTo>
                                <a:cubicBezTo>
                                  <a:pt x="18659" y="1845"/>
                                  <a:pt x="18529" y="1705"/>
                                  <a:pt x="18399" y="1570"/>
                                </a:cubicBezTo>
                                <a:cubicBezTo>
                                  <a:pt x="18368" y="1536"/>
                                  <a:pt x="18314" y="1517"/>
                                  <a:pt x="18332" y="1459"/>
                                </a:cubicBezTo>
                                <a:cubicBezTo>
                                  <a:pt x="18377" y="1324"/>
                                  <a:pt x="18354" y="1188"/>
                                  <a:pt x="18328" y="1053"/>
                                </a:cubicBezTo>
                                <a:cubicBezTo>
                                  <a:pt x="18287" y="845"/>
                                  <a:pt x="18229" y="643"/>
                                  <a:pt x="18149" y="444"/>
                                </a:cubicBezTo>
                                <a:cubicBezTo>
                                  <a:pt x="18077" y="280"/>
                                  <a:pt x="17952" y="174"/>
                                  <a:pt x="17853" y="34"/>
                                </a:cubicBezTo>
                                <a:lnTo>
                                  <a:pt x="17808" y="0"/>
                                </a:lnTo>
                                <a:cubicBezTo>
                                  <a:pt x="17755" y="14"/>
                                  <a:pt x="17737" y="48"/>
                                  <a:pt x="17728" y="116"/>
                                </a:cubicBezTo>
                                <a:cubicBezTo>
                                  <a:pt x="17692" y="343"/>
                                  <a:pt x="17764" y="556"/>
                                  <a:pt x="17817" y="763"/>
                                </a:cubicBezTo>
                                <a:cubicBezTo>
                                  <a:pt x="17849" y="894"/>
                                  <a:pt x="17902" y="1024"/>
                                  <a:pt x="17947" y="1155"/>
                                </a:cubicBezTo>
                                <a:cubicBezTo>
                                  <a:pt x="17768" y="1044"/>
                                  <a:pt x="17594" y="947"/>
                                  <a:pt x="17441" y="812"/>
                                </a:cubicBezTo>
                                <a:cubicBezTo>
                                  <a:pt x="17365" y="744"/>
                                  <a:pt x="17280" y="691"/>
                                  <a:pt x="17191" y="647"/>
                                </a:cubicBezTo>
                                <a:cubicBezTo>
                                  <a:pt x="17150" y="628"/>
                                  <a:pt x="17128" y="643"/>
                                  <a:pt x="17106" y="672"/>
                                </a:cubicBezTo>
                                <a:cubicBezTo>
                                  <a:pt x="17079" y="705"/>
                                  <a:pt x="17092" y="734"/>
                                  <a:pt x="17119" y="763"/>
                                </a:cubicBezTo>
                                <a:cubicBezTo>
                                  <a:pt x="17200" y="850"/>
                                  <a:pt x="17289" y="913"/>
                                  <a:pt x="17388" y="976"/>
                                </a:cubicBezTo>
                                <a:cubicBezTo>
                                  <a:pt x="17509" y="1058"/>
                                  <a:pt x="17629" y="1145"/>
                                  <a:pt x="17759" y="1242"/>
                                </a:cubicBezTo>
                                <a:cubicBezTo>
                                  <a:pt x="17759" y="1242"/>
                                  <a:pt x="17759" y="1246"/>
                                  <a:pt x="17759" y="1246"/>
                                </a:cubicBezTo>
                                <a:cubicBezTo>
                                  <a:pt x="17643" y="1266"/>
                                  <a:pt x="17549" y="1271"/>
                                  <a:pt x="17455" y="1295"/>
                                </a:cubicBezTo>
                                <a:cubicBezTo>
                                  <a:pt x="17271" y="1338"/>
                                  <a:pt x="17079" y="1372"/>
                                  <a:pt x="16936" y="1531"/>
                                </a:cubicBezTo>
                                <a:cubicBezTo>
                                  <a:pt x="16886" y="1585"/>
                                  <a:pt x="16877" y="1633"/>
                                  <a:pt x="16909" y="1696"/>
                                </a:cubicBezTo>
                                <a:cubicBezTo>
                                  <a:pt x="16971" y="1817"/>
                                  <a:pt x="17079" y="1855"/>
                                  <a:pt x="17191" y="1870"/>
                                </a:cubicBezTo>
                                <a:cubicBezTo>
                                  <a:pt x="17526" y="1903"/>
                                  <a:pt x="17844" y="1817"/>
                                  <a:pt x="18153" y="1676"/>
                                </a:cubicBezTo>
                                <a:cubicBezTo>
                                  <a:pt x="18220" y="1647"/>
                                  <a:pt x="18256" y="1657"/>
                                  <a:pt x="18301" y="1705"/>
                                </a:cubicBezTo>
                                <a:cubicBezTo>
                                  <a:pt x="18368" y="1773"/>
                                  <a:pt x="18431" y="1845"/>
                                  <a:pt x="18507" y="1903"/>
                                </a:cubicBezTo>
                                <a:cubicBezTo>
                                  <a:pt x="18623" y="1990"/>
                                  <a:pt x="18695" y="2116"/>
                                  <a:pt x="18802" y="2227"/>
                                </a:cubicBezTo>
                                <a:cubicBezTo>
                                  <a:pt x="18802" y="2227"/>
                                  <a:pt x="18802" y="2227"/>
                                  <a:pt x="18802" y="2227"/>
                                </a:cubicBezTo>
                                <a:cubicBezTo>
                                  <a:pt x="18739" y="2227"/>
                                  <a:pt x="18686" y="2222"/>
                                  <a:pt x="18632" y="2227"/>
                                </a:cubicBezTo>
                                <a:cubicBezTo>
                                  <a:pt x="18314" y="2242"/>
                                  <a:pt x="18032" y="2387"/>
                                  <a:pt x="17755" y="2536"/>
                                </a:cubicBezTo>
                                <a:cubicBezTo>
                                  <a:pt x="17697" y="2565"/>
                                  <a:pt x="17665" y="2623"/>
                                  <a:pt x="17688" y="2696"/>
                                </a:cubicBezTo>
                                <a:cubicBezTo>
                                  <a:pt x="17710" y="2763"/>
                                  <a:pt x="17746" y="2812"/>
                                  <a:pt x="17822" y="2817"/>
                                </a:cubicBezTo>
                                <a:cubicBezTo>
                                  <a:pt x="17871" y="2817"/>
                                  <a:pt x="17925" y="2817"/>
                                  <a:pt x="17974" y="2826"/>
                                </a:cubicBezTo>
                                <a:cubicBezTo>
                                  <a:pt x="18220" y="2875"/>
                                  <a:pt x="18471" y="2884"/>
                                  <a:pt x="18717" y="2826"/>
                                </a:cubicBezTo>
                                <a:cubicBezTo>
                                  <a:pt x="18856" y="2792"/>
                                  <a:pt x="19003" y="2788"/>
                                  <a:pt x="19115" y="2676"/>
                                </a:cubicBezTo>
                                <a:cubicBezTo>
                                  <a:pt x="19156" y="2633"/>
                                  <a:pt x="19178" y="2676"/>
                                  <a:pt x="19205" y="2701"/>
                                </a:cubicBezTo>
                                <a:cubicBezTo>
                                  <a:pt x="19272" y="2773"/>
                                  <a:pt x="19339" y="2846"/>
                                  <a:pt x="19402" y="2923"/>
                                </a:cubicBezTo>
                                <a:cubicBezTo>
                                  <a:pt x="19518" y="3058"/>
                                  <a:pt x="19639" y="3193"/>
                                  <a:pt x="19724" y="3353"/>
                                </a:cubicBezTo>
                                <a:cubicBezTo>
                                  <a:pt x="19800" y="3493"/>
                                  <a:pt x="19890" y="3633"/>
                                  <a:pt x="19966" y="3773"/>
                                </a:cubicBezTo>
                                <a:cubicBezTo>
                                  <a:pt x="20042" y="3913"/>
                                  <a:pt x="20149" y="4034"/>
                                  <a:pt x="20203" y="4189"/>
                                </a:cubicBezTo>
                                <a:cubicBezTo>
                                  <a:pt x="20243" y="4314"/>
                                  <a:pt x="20301" y="4425"/>
                                  <a:pt x="20355" y="4546"/>
                                </a:cubicBezTo>
                                <a:cubicBezTo>
                                  <a:pt x="20409" y="4667"/>
                                  <a:pt x="20476" y="4778"/>
                                  <a:pt x="20516" y="4918"/>
                                </a:cubicBezTo>
                                <a:cubicBezTo>
                                  <a:pt x="20516" y="4918"/>
                                  <a:pt x="20516" y="4918"/>
                                  <a:pt x="20516" y="4918"/>
                                </a:cubicBezTo>
                                <a:cubicBezTo>
                                  <a:pt x="20498" y="4899"/>
                                  <a:pt x="20489" y="4889"/>
                                  <a:pt x="20480" y="4879"/>
                                </a:cubicBezTo>
                                <a:cubicBezTo>
                                  <a:pt x="20391" y="4783"/>
                                  <a:pt x="20301" y="4691"/>
                                  <a:pt x="20172" y="4677"/>
                                </a:cubicBezTo>
                                <a:cubicBezTo>
                                  <a:pt x="20046" y="4657"/>
                                  <a:pt x="19921" y="4681"/>
                                  <a:pt x="19800" y="4720"/>
                                </a:cubicBezTo>
                                <a:cubicBezTo>
                                  <a:pt x="19737" y="4744"/>
                                  <a:pt x="19733" y="4778"/>
                                  <a:pt x="19751" y="4836"/>
                                </a:cubicBezTo>
                                <a:cubicBezTo>
                                  <a:pt x="19773" y="4908"/>
                                  <a:pt x="19831" y="4957"/>
                                  <a:pt x="19872" y="5010"/>
                                </a:cubicBezTo>
                                <a:cubicBezTo>
                                  <a:pt x="20060" y="5247"/>
                                  <a:pt x="20297" y="5387"/>
                                  <a:pt x="20592" y="5392"/>
                                </a:cubicBezTo>
                                <a:cubicBezTo>
                                  <a:pt x="20642" y="5392"/>
                                  <a:pt x="20673" y="5401"/>
                                  <a:pt x="20691" y="5459"/>
                                </a:cubicBezTo>
                                <a:cubicBezTo>
                                  <a:pt x="20798" y="5788"/>
                                  <a:pt x="20856" y="6126"/>
                                  <a:pt x="20910" y="6474"/>
                                </a:cubicBezTo>
                                <a:cubicBezTo>
                                  <a:pt x="20825" y="6300"/>
                                  <a:pt x="20682" y="6174"/>
                                  <a:pt x="20552" y="6044"/>
                                </a:cubicBezTo>
                                <a:cubicBezTo>
                                  <a:pt x="20516" y="6010"/>
                                  <a:pt x="20485" y="5962"/>
                                  <a:pt x="20431" y="5986"/>
                                </a:cubicBezTo>
                                <a:cubicBezTo>
                                  <a:pt x="20377" y="6010"/>
                                  <a:pt x="20373" y="6063"/>
                                  <a:pt x="20369" y="6111"/>
                                </a:cubicBezTo>
                                <a:cubicBezTo>
                                  <a:pt x="20360" y="6208"/>
                                  <a:pt x="20386" y="6305"/>
                                  <a:pt x="20409" y="6396"/>
                                </a:cubicBezTo>
                                <a:cubicBezTo>
                                  <a:pt x="20480" y="6696"/>
                                  <a:pt x="20646" y="6918"/>
                                  <a:pt x="20924" y="7010"/>
                                </a:cubicBezTo>
                                <a:cubicBezTo>
                                  <a:pt x="21026" y="7044"/>
                                  <a:pt x="21044" y="7097"/>
                                  <a:pt x="21058" y="7189"/>
                                </a:cubicBezTo>
                                <a:cubicBezTo>
                                  <a:pt x="21089" y="7396"/>
                                  <a:pt x="21085" y="7609"/>
                                  <a:pt x="21125" y="7817"/>
                                </a:cubicBezTo>
                                <a:cubicBezTo>
                                  <a:pt x="21129" y="7846"/>
                                  <a:pt x="21125" y="7909"/>
                                  <a:pt x="21161" y="7904"/>
                                </a:cubicBezTo>
                                <a:cubicBezTo>
                                  <a:pt x="21201" y="7899"/>
                                  <a:pt x="21183" y="7841"/>
                                  <a:pt x="21192" y="7802"/>
                                </a:cubicBezTo>
                                <a:cubicBezTo>
                                  <a:pt x="21192" y="7797"/>
                                  <a:pt x="21192" y="7797"/>
                                  <a:pt x="21192" y="7793"/>
                                </a:cubicBezTo>
                                <a:cubicBezTo>
                                  <a:pt x="21188" y="7551"/>
                                  <a:pt x="21210" y="7305"/>
                                  <a:pt x="21161" y="7068"/>
                                </a:cubicBezTo>
                                <a:cubicBezTo>
                                  <a:pt x="21156" y="7044"/>
                                  <a:pt x="21152" y="7029"/>
                                  <a:pt x="21179" y="7015"/>
                                </a:cubicBezTo>
                                <a:cubicBezTo>
                                  <a:pt x="21313" y="6947"/>
                                  <a:pt x="21389" y="6822"/>
                                  <a:pt x="21470" y="6691"/>
                                </a:cubicBezTo>
                                <a:cubicBezTo>
                                  <a:pt x="21577" y="6498"/>
                                  <a:pt x="21564" y="6295"/>
                                  <a:pt x="21523" y="6082"/>
                                </a:cubicBezTo>
                                <a:close/>
                                <a:moveTo>
                                  <a:pt x="17835" y="367"/>
                                </a:moveTo>
                                <a:cubicBezTo>
                                  <a:pt x="17956" y="609"/>
                                  <a:pt x="18050" y="860"/>
                                  <a:pt x="18050" y="1140"/>
                                </a:cubicBezTo>
                                <a:cubicBezTo>
                                  <a:pt x="17956" y="889"/>
                                  <a:pt x="17853" y="643"/>
                                  <a:pt x="17835" y="367"/>
                                </a:cubicBezTo>
                                <a:close/>
                                <a:moveTo>
                                  <a:pt x="17961" y="1425"/>
                                </a:moveTo>
                                <a:cubicBezTo>
                                  <a:pt x="17620" y="1473"/>
                                  <a:pt x="17312" y="1556"/>
                                  <a:pt x="16989" y="1638"/>
                                </a:cubicBezTo>
                                <a:cubicBezTo>
                                  <a:pt x="17128" y="1430"/>
                                  <a:pt x="17773" y="1285"/>
                                  <a:pt x="17961" y="1425"/>
                                </a:cubicBezTo>
                                <a:close/>
                                <a:moveTo>
                                  <a:pt x="18055" y="1589"/>
                                </a:moveTo>
                                <a:cubicBezTo>
                                  <a:pt x="17647" y="1730"/>
                                  <a:pt x="17343" y="1874"/>
                                  <a:pt x="17030" y="1696"/>
                                </a:cubicBezTo>
                                <a:cubicBezTo>
                                  <a:pt x="17383" y="1633"/>
                                  <a:pt x="17719" y="1570"/>
                                  <a:pt x="18055" y="1512"/>
                                </a:cubicBezTo>
                                <a:cubicBezTo>
                                  <a:pt x="18072" y="1507"/>
                                  <a:pt x="18090" y="1507"/>
                                  <a:pt x="18108" y="1531"/>
                                </a:cubicBezTo>
                                <a:cubicBezTo>
                                  <a:pt x="18099" y="1556"/>
                                  <a:pt x="18081" y="1580"/>
                                  <a:pt x="18055" y="1589"/>
                                </a:cubicBezTo>
                                <a:close/>
                                <a:moveTo>
                                  <a:pt x="18225" y="1391"/>
                                </a:moveTo>
                                <a:cubicBezTo>
                                  <a:pt x="18099" y="1034"/>
                                  <a:pt x="18108" y="643"/>
                                  <a:pt x="17911" y="314"/>
                                </a:cubicBezTo>
                                <a:cubicBezTo>
                                  <a:pt x="18104" y="444"/>
                                  <a:pt x="18319" y="1184"/>
                                  <a:pt x="18225" y="1391"/>
                                </a:cubicBezTo>
                                <a:close/>
                                <a:moveTo>
                                  <a:pt x="18892" y="2382"/>
                                </a:moveTo>
                                <a:cubicBezTo>
                                  <a:pt x="18560" y="2396"/>
                                  <a:pt x="18265" y="2517"/>
                                  <a:pt x="17934" y="2585"/>
                                </a:cubicBezTo>
                                <a:cubicBezTo>
                                  <a:pt x="18198" y="2401"/>
                                  <a:pt x="18744" y="2275"/>
                                  <a:pt x="18892" y="2382"/>
                                </a:cubicBezTo>
                                <a:close/>
                                <a:moveTo>
                                  <a:pt x="19003" y="2585"/>
                                </a:moveTo>
                                <a:cubicBezTo>
                                  <a:pt x="18950" y="2628"/>
                                  <a:pt x="18887" y="2652"/>
                                  <a:pt x="18824" y="2667"/>
                                </a:cubicBezTo>
                                <a:cubicBezTo>
                                  <a:pt x="18525" y="2734"/>
                                  <a:pt x="18225" y="2759"/>
                                  <a:pt x="17893" y="2657"/>
                                </a:cubicBezTo>
                                <a:cubicBezTo>
                                  <a:pt x="18166" y="2599"/>
                                  <a:pt x="18413" y="2541"/>
                                  <a:pt x="18668" y="2498"/>
                                </a:cubicBezTo>
                                <a:cubicBezTo>
                                  <a:pt x="18775" y="2478"/>
                                  <a:pt x="18887" y="2503"/>
                                  <a:pt x="18994" y="2507"/>
                                </a:cubicBezTo>
                                <a:cubicBezTo>
                                  <a:pt x="19012" y="2507"/>
                                  <a:pt x="19026" y="2512"/>
                                  <a:pt x="19030" y="2532"/>
                                </a:cubicBezTo>
                                <a:cubicBezTo>
                                  <a:pt x="19030" y="2561"/>
                                  <a:pt x="19017" y="2570"/>
                                  <a:pt x="19003" y="2585"/>
                                </a:cubicBezTo>
                                <a:close/>
                                <a:moveTo>
                                  <a:pt x="18874" y="1826"/>
                                </a:moveTo>
                                <a:cubicBezTo>
                                  <a:pt x="18847" y="1720"/>
                                  <a:pt x="18851" y="1609"/>
                                  <a:pt x="18851" y="1502"/>
                                </a:cubicBezTo>
                                <a:cubicBezTo>
                                  <a:pt x="18851" y="1483"/>
                                  <a:pt x="18847" y="1459"/>
                                  <a:pt x="18869" y="1454"/>
                                </a:cubicBezTo>
                                <a:cubicBezTo>
                                  <a:pt x="18896" y="1449"/>
                                  <a:pt x="18900" y="1478"/>
                                  <a:pt x="18905" y="1498"/>
                                </a:cubicBezTo>
                                <a:cubicBezTo>
                                  <a:pt x="18986" y="1739"/>
                                  <a:pt x="19008" y="1990"/>
                                  <a:pt x="19026" y="2242"/>
                                </a:cubicBezTo>
                                <a:cubicBezTo>
                                  <a:pt x="18950" y="2111"/>
                                  <a:pt x="18914" y="1966"/>
                                  <a:pt x="18874" y="1826"/>
                                </a:cubicBezTo>
                                <a:close/>
                                <a:moveTo>
                                  <a:pt x="19169" y="2420"/>
                                </a:moveTo>
                                <a:cubicBezTo>
                                  <a:pt x="19080" y="2039"/>
                                  <a:pt x="19088" y="1647"/>
                                  <a:pt x="18914" y="1300"/>
                                </a:cubicBezTo>
                                <a:cubicBezTo>
                                  <a:pt x="19111" y="1445"/>
                                  <a:pt x="19272" y="2116"/>
                                  <a:pt x="19169" y="2420"/>
                                </a:cubicBezTo>
                                <a:close/>
                                <a:moveTo>
                                  <a:pt x="19805" y="2280"/>
                                </a:moveTo>
                                <a:cubicBezTo>
                                  <a:pt x="19863" y="2647"/>
                                  <a:pt x="19872" y="3015"/>
                                  <a:pt x="19912" y="3382"/>
                                </a:cubicBezTo>
                                <a:cubicBezTo>
                                  <a:pt x="19791" y="3024"/>
                                  <a:pt x="19724" y="2662"/>
                                  <a:pt x="19805" y="2280"/>
                                </a:cubicBezTo>
                                <a:close/>
                                <a:moveTo>
                                  <a:pt x="20051" y="3638"/>
                                </a:moveTo>
                                <a:cubicBezTo>
                                  <a:pt x="20006" y="3488"/>
                                  <a:pt x="19925" y="2662"/>
                                  <a:pt x="19948" y="2585"/>
                                </a:cubicBezTo>
                                <a:cubicBezTo>
                                  <a:pt x="20087" y="2788"/>
                                  <a:pt x="20154" y="3464"/>
                                  <a:pt x="20051" y="3638"/>
                                </a:cubicBezTo>
                                <a:close/>
                                <a:moveTo>
                                  <a:pt x="20525" y="5184"/>
                                </a:moveTo>
                                <a:cubicBezTo>
                                  <a:pt x="20346" y="5039"/>
                                  <a:pt x="20181" y="4904"/>
                                  <a:pt x="19975" y="4817"/>
                                </a:cubicBezTo>
                                <a:cubicBezTo>
                                  <a:pt x="20221" y="4739"/>
                                  <a:pt x="20463" y="4971"/>
                                  <a:pt x="20525" y="5184"/>
                                </a:cubicBezTo>
                                <a:close/>
                                <a:moveTo>
                                  <a:pt x="19921" y="4923"/>
                                </a:moveTo>
                                <a:cubicBezTo>
                                  <a:pt x="20176" y="4981"/>
                                  <a:pt x="20364" y="5174"/>
                                  <a:pt x="20601" y="5300"/>
                                </a:cubicBezTo>
                                <a:cubicBezTo>
                                  <a:pt x="20306" y="5285"/>
                                  <a:pt x="20100" y="5131"/>
                                  <a:pt x="19921" y="4923"/>
                                </a:cubicBezTo>
                                <a:close/>
                                <a:moveTo>
                                  <a:pt x="20713" y="4957"/>
                                </a:moveTo>
                                <a:cubicBezTo>
                                  <a:pt x="20695" y="4735"/>
                                  <a:pt x="20753" y="4541"/>
                                  <a:pt x="20888" y="4367"/>
                                </a:cubicBezTo>
                                <a:cubicBezTo>
                                  <a:pt x="20901" y="4353"/>
                                  <a:pt x="20910" y="4334"/>
                                  <a:pt x="20928" y="4338"/>
                                </a:cubicBezTo>
                                <a:cubicBezTo>
                                  <a:pt x="20955" y="4343"/>
                                  <a:pt x="20955" y="4372"/>
                                  <a:pt x="20950" y="4396"/>
                                </a:cubicBezTo>
                                <a:cubicBezTo>
                                  <a:pt x="20932" y="4517"/>
                                  <a:pt x="20901" y="4633"/>
                                  <a:pt x="20852" y="4739"/>
                                </a:cubicBezTo>
                                <a:cubicBezTo>
                                  <a:pt x="20807" y="4846"/>
                                  <a:pt x="20731" y="4947"/>
                                  <a:pt x="20753" y="5097"/>
                                </a:cubicBezTo>
                                <a:cubicBezTo>
                                  <a:pt x="20700" y="5044"/>
                                  <a:pt x="20713" y="4995"/>
                                  <a:pt x="20713" y="4957"/>
                                </a:cubicBezTo>
                                <a:close/>
                                <a:moveTo>
                                  <a:pt x="20919" y="4768"/>
                                </a:moveTo>
                                <a:cubicBezTo>
                                  <a:pt x="20959" y="4701"/>
                                  <a:pt x="20973" y="4623"/>
                                  <a:pt x="20991" y="4532"/>
                                </a:cubicBezTo>
                                <a:cubicBezTo>
                                  <a:pt x="21094" y="4744"/>
                                  <a:pt x="21009" y="5068"/>
                                  <a:pt x="20803" y="5295"/>
                                </a:cubicBezTo>
                                <a:cubicBezTo>
                                  <a:pt x="20798" y="5102"/>
                                  <a:pt x="20821" y="4923"/>
                                  <a:pt x="20919" y="4768"/>
                                </a:cubicBezTo>
                                <a:close/>
                                <a:moveTo>
                                  <a:pt x="20964" y="6797"/>
                                </a:moveTo>
                                <a:cubicBezTo>
                                  <a:pt x="20758" y="6638"/>
                                  <a:pt x="20592" y="6445"/>
                                  <a:pt x="20507" y="6184"/>
                                </a:cubicBezTo>
                                <a:cubicBezTo>
                                  <a:pt x="20727" y="6329"/>
                                  <a:pt x="20839" y="6570"/>
                                  <a:pt x="20964" y="6797"/>
                                </a:cubicBezTo>
                                <a:close/>
                                <a:moveTo>
                                  <a:pt x="20950" y="6928"/>
                                </a:moveTo>
                                <a:cubicBezTo>
                                  <a:pt x="20870" y="6913"/>
                                  <a:pt x="20803" y="6855"/>
                                  <a:pt x="20740" y="6802"/>
                                </a:cubicBezTo>
                                <a:cubicBezTo>
                                  <a:pt x="20606" y="6686"/>
                                  <a:pt x="20498" y="6551"/>
                                  <a:pt x="20485" y="6353"/>
                                </a:cubicBezTo>
                                <a:cubicBezTo>
                                  <a:pt x="20579" y="6541"/>
                                  <a:pt x="20718" y="6681"/>
                                  <a:pt x="20865" y="6817"/>
                                </a:cubicBezTo>
                                <a:cubicBezTo>
                                  <a:pt x="20897" y="6846"/>
                                  <a:pt x="20924" y="6870"/>
                                  <a:pt x="20964" y="6880"/>
                                </a:cubicBezTo>
                                <a:cubicBezTo>
                                  <a:pt x="20982" y="6884"/>
                                  <a:pt x="20995" y="6894"/>
                                  <a:pt x="20991" y="6913"/>
                                </a:cubicBezTo>
                                <a:cubicBezTo>
                                  <a:pt x="20986" y="6942"/>
                                  <a:pt x="20964" y="6933"/>
                                  <a:pt x="20950" y="6928"/>
                                </a:cubicBezTo>
                                <a:close/>
                                <a:moveTo>
                                  <a:pt x="21143" y="6720"/>
                                </a:moveTo>
                                <a:cubicBezTo>
                                  <a:pt x="21138" y="6739"/>
                                  <a:pt x="21129" y="6754"/>
                                  <a:pt x="21098" y="6759"/>
                                </a:cubicBezTo>
                                <a:cubicBezTo>
                                  <a:pt x="21107" y="6537"/>
                                  <a:pt x="21080" y="6305"/>
                                  <a:pt x="21291" y="6160"/>
                                </a:cubicBezTo>
                                <a:cubicBezTo>
                                  <a:pt x="21308" y="6150"/>
                                  <a:pt x="21322" y="6121"/>
                                  <a:pt x="21344" y="6136"/>
                                </a:cubicBezTo>
                                <a:cubicBezTo>
                                  <a:pt x="21371" y="6150"/>
                                  <a:pt x="21344" y="6174"/>
                                  <a:pt x="21340" y="6194"/>
                                </a:cubicBezTo>
                                <a:cubicBezTo>
                                  <a:pt x="21313" y="6382"/>
                                  <a:pt x="21197" y="6537"/>
                                  <a:pt x="21143" y="6720"/>
                                </a:cubicBezTo>
                                <a:close/>
                                <a:moveTo>
                                  <a:pt x="21165" y="6894"/>
                                </a:moveTo>
                                <a:cubicBezTo>
                                  <a:pt x="21183" y="6783"/>
                                  <a:pt x="21246" y="6691"/>
                                  <a:pt x="21286" y="6590"/>
                                </a:cubicBezTo>
                                <a:cubicBezTo>
                                  <a:pt x="21326" y="6488"/>
                                  <a:pt x="21385" y="6396"/>
                                  <a:pt x="21420" y="6290"/>
                                </a:cubicBezTo>
                                <a:cubicBezTo>
                                  <a:pt x="21447" y="6508"/>
                                  <a:pt x="21335" y="6759"/>
                                  <a:pt x="21165" y="6894"/>
                                </a:cubicBezTo>
                                <a:close/>
                                <a:moveTo>
                                  <a:pt x="4377" y="19726"/>
                                </a:moveTo>
                                <a:cubicBezTo>
                                  <a:pt x="4041" y="19692"/>
                                  <a:pt x="3723" y="19779"/>
                                  <a:pt x="3414" y="19919"/>
                                </a:cubicBezTo>
                                <a:cubicBezTo>
                                  <a:pt x="3347" y="19948"/>
                                  <a:pt x="3311" y="19938"/>
                                  <a:pt x="3267" y="19890"/>
                                </a:cubicBezTo>
                                <a:cubicBezTo>
                                  <a:pt x="3200" y="19822"/>
                                  <a:pt x="3137" y="19750"/>
                                  <a:pt x="3061" y="19692"/>
                                </a:cubicBezTo>
                                <a:cubicBezTo>
                                  <a:pt x="2944" y="19605"/>
                                  <a:pt x="2873" y="19479"/>
                                  <a:pt x="2765" y="19368"/>
                                </a:cubicBezTo>
                                <a:cubicBezTo>
                                  <a:pt x="2765" y="19368"/>
                                  <a:pt x="2765" y="19368"/>
                                  <a:pt x="2765" y="19368"/>
                                </a:cubicBezTo>
                                <a:cubicBezTo>
                                  <a:pt x="2828" y="19368"/>
                                  <a:pt x="2882" y="19373"/>
                                  <a:pt x="2935" y="19368"/>
                                </a:cubicBezTo>
                                <a:cubicBezTo>
                                  <a:pt x="3253" y="19354"/>
                                  <a:pt x="3535" y="19209"/>
                                  <a:pt x="3813" y="19059"/>
                                </a:cubicBezTo>
                                <a:cubicBezTo>
                                  <a:pt x="3871" y="19030"/>
                                  <a:pt x="3902" y="18972"/>
                                  <a:pt x="3880" y="18899"/>
                                </a:cubicBezTo>
                                <a:cubicBezTo>
                                  <a:pt x="3857" y="18832"/>
                                  <a:pt x="3822" y="18783"/>
                                  <a:pt x="3746" y="18779"/>
                                </a:cubicBezTo>
                                <a:cubicBezTo>
                                  <a:pt x="3696" y="18779"/>
                                  <a:pt x="3643" y="18779"/>
                                  <a:pt x="3593" y="18769"/>
                                </a:cubicBezTo>
                                <a:cubicBezTo>
                                  <a:pt x="3347" y="18721"/>
                                  <a:pt x="3097" y="18711"/>
                                  <a:pt x="2850" y="18769"/>
                                </a:cubicBezTo>
                                <a:cubicBezTo>
                                  <a:pt x="2712" y="18803"/>
                                  <a:pt x="2564" y="18808"/>
                                  <a:pt x="2452" y="18919"/>
                                </a:cubicBezTo>
                                <a:cubicBezTo>
                                  <a:pt x="2412" y="18962"/>
                                  <a:pt x="2389" y="18919"/>
                                  <a:pt x="2363" y="18895"/>
                                </a:cubicBezTo>
                                <a:cubicBezTo>
                                  <a:pt x="2295" y="18822"/>
                                  <a:pt x="2228" y="18750"/>
                                  <a:pt x="2166" y="18672"/>
                                </a:cubicBezTo>
                                <a:cubicBezTo>
                                  <a:pt x="2049" y="18537"/>
                                  <a:pt x="1928" y="18402"/>
                                  <a:pt x="1843" y="18242"/>
                                </a:cubicBezTo>
                                <a:cubicBezTo>
                                  <a:pt x="1767" y="18102"/>
                                  <a:pt x="1678" y="17962"/>
                                  <a:pt x="1602" y="17822"/>
                                </a:cubicBezTo>
                                <a:cubicBezTo>
                                  <a:pt x="1526" y="17682"/>
                                  <a:pt x="1418" y="17561"/>
                                  <a:pt x="1364" y="17407"/>
                                </a:cubicBezTo>
                                <a:cubicBezTo>
                                  <a:pt x="1324" y="17281"/>
                                  <a:pt x="1266" y="17170"/>
                                  <a:pt x="1212" y="17049"/>
                                </a:cubicBezTo>
                                <a:cubicBezTo>
                                  <a:pt x="1159" y="16928"/>
                                  <a:pt x="1091" y="16817"/>
                                  <a:pt x="1051" y="16677"/>
                                </a:cubicBezTo>
                                <a:cubicBezTo>
                                  <a:pt x="1051" y="16677"/>
                                  <a:pt x="1051" y="16677"/>
                                  <a:pt x="1051" y="16677"/>
                                </a:cubicBezTo>
                                <a:cubicBezTo>
                                  <a:pt x="1069" y="16696"/>
                                  <a:pt x="1078" y="16706"/>
                                  <a:pt x="1087" y="16716"/>
                                </a:cubicBezTo>
                                <a:cubicBezTo>
                                  <a:pt x="1177" y="16812"/>
                                  <a:pt x="1266" y="16904"/>
                                  <a:pt x="1396" y="16919"/>
                                </a:cubicBezTo>
                                <a:cubicBezTo>
                                  <a:pt x="1521" y="16938"/>
                                  <a:pt x="1646" y="16914"/>
                                  <a:pt x="1767" y="16875"/>
                                </a:cubicBezTo>
                                <a:cubicBezTo>
                                  <a:pt x="1830" y="16851"/>
                                  <a:pt x="1834" y="16817"/>
                                  <a:pt x="1817" y="16759"/>
                                </a:cubicBezTo>
                                <a:cubicBezTo>
                                  <a:pt x="1794" y="16687"/>
                                  <a:pt x="1736" y="16638"/>
                                  <a:pt x="1696" y="16585"/>
                                </a:cubicBezTo>
                                <a:cubicBezTo>
                                  <a:pt x="1508" y="16349"/>
                                  <a:pt x="1270" y="16208"/>
                                  <a:pt x="975" y="16204"/>
                                </a:cubicBezTo>
                                <a:cubicBezTo>
                                  <a:pt x="926" y="16204"/>
                                  <a:pt x="895" y="16194"/>
                                  <a:pt x="877" y="16136"/>
                                </a:cubicBezTo>
                                <a:cubicBezTo>
                                  <a:pt x="769" y="15807"/>
                                  <a:pt x="711" y="15469"/>
                                  <a:pt x="657" y="15121"/>
                                </a:cubicBezTo>
                                <a:cubicBezTo>
                                  <a:pt x="742" y="15295"/>
                                  <a:pt x="886" y="15421"/>
                                  <a:pt x="1015" y="15551"/>
                                </a:cubicBezTo>
                                <a:cubicBezTo>
                                  <a:pt x="1051" y="15585"/>
                                  <a:pt x="1083" y="15634"/>
                                  <a:pt x="1136" y="15609"/>
                                </a:cubicBezTo>
                                <a:cubicBezTo>
                                  <a:pt x="1190" y="15585"/>
                                  <a:pt x="1194" y="15532"/>
                                  <a:pt x="1199" y="15484"/>
                                </a:cubicBezTo>
                                <a:cubicBezTo>
                                  <a:pt x="1208" y="15387"/>
                                  <a:pt x="1181" y="15291"/>
                                  <a:pt x="1159" y="15199"/>
                                </a:cubicBezTo>
                                <a:cubicBezTo>
                                  <a:pt x="1087" y="14899"/>
                                  <a:pt x="921" y="14677"/>
                                  <a:pt x="644" y="14585"/>
                                </a:cubicBezTo>
                                <a:cubicBezTo>
                                  <a:pt x="541" y="14551"/>
                                  <a:pt x="523" y="14498"/>
                                  <a:pt x="510" y="14406"/>
                                </a:cubicBezTo>
                                <a:cubicBezTo>
                                  <a:pt x="478" y="14199"/>
                                  <a:pt x="483" y="13986"/>
                                  <a:pt x="442" y="13778"/>
                                </a:cubicBezTo>
                                <a:cubicBezTo>
                                  <a:pt x="438" y="13749"/>
                                  <a:pt x="442" y="13687"/>
                                  <a:pt x="407" y="13691"/>
                                </a:cubicBezTo>
                                <a:cubicBezTo>
                                  <a:pt x="366" y="13696"/>
                                  <a:pt x="384" y="13754"/>
                                  <a:pt x="375" y="13793"/>
                                </a:cubicBezTo>
                                <a:cubicBezTo>
                                  <a:pt x="375" y="13798"/>
                                  <a:pt x="375" y="13798"/>
                                  <a:pt x="375" y="13803"/>
                                </a:cubicBezTo>
                                <a:cubicBezTo>
                                  <a:pt x="380" y="14044"/>
                                  <a:pt x="357" y="14290"/>
                                  <a:pt x="407" y="14527"/>
                                </a:cubicBezTo>
                                <a:cubicBezTo>
                                  <a:pt x="411" y="14551"/>
                                  <a:pt x="416" y="14566"/>
                                  <a:pt x="389" y="14580"/>
                                </a:cubicBezTo>
                                <a:cubicBezTo>
                                  <a:pt x="254" y="14648"/>
                                  <a:pt x="178" y="14774"/>
                                  <a:pt x="98" y="14904"/>
                                </a:cubicBezTo>
                                <a:cubicBezTo>
                                  <a:pt x="-23" y="15102"/>
                                  <a:pt x="-14" y="15305"/>
                                  <a:pt x="31" y="15518"/>
                                </a:cubicBezTo>
                                <a:cubicBezTo>
                                  <a:pt x="40" y="15571"/>
                                  <a:pt x="80" y="15619"/>
                                  <a:pt x="134" y="15605"/>
                                </a:cubicBezTo>
                                <a:cubicBezTo>
                                  <a:pt x="205" y="15585"/>
                                  <a:pt x="286" y="15580"/>
                                  <a:pt x="344" y="15513"/>
                                </a:cubicBezTo>
                                <a:cubicBezTo>
                                  <a:pt x="411" y="15435"/>
                                  <a:pt x="492" y="15368"/>
                                  <a:pt x="523" y="15247"/>
                                </a:cubicBezTo>
                                <a:cubicBezTo>
                                  <a:pt x="617" y="15547"/>
                                  <a:pt x="635" y="15846"/>
                                  <a:pt x="729" y="16131"/>
                                </a:cubicBezTo>
                                <a:cubicBezTo>
                                  <a:pt x="738" y="16155"/>
                                  <a:pt x="742" y="16179"/>
                                  <a:pt x="711" y="16204"/>
                                </a:cubicBezTo>
                                <a:cubicBezTo>
                                  <a:pt x="577" y="16310"/>
                                  <a:pt x="487" y="16460"/>
                                  <a:pt x="438" y="16624"/>
                                </a:cubicBezTo>
                                <a:cubicBezTo>
                                  <a:pt x="366" y="16851"/>
                                  <a:pt x="425" y="17078"/>
                                  <a:pt x="505" y="17300"/>
                                </a:cubicBezTo>
                                <a:cubicBezTo>
                                  <a:pt x="545" y="17416"/>
                                  <a:pt x="639" y="17436"/>
                                  <a:pt x="711" y="17339"/>
                                </a:cubicBezTo>
                                <a:cubicBezTo>
                                  <a:pt x="787" y="17237"/>
                                  <a:pt x="868" y="17146"/>
                                  <a:pt x="908" y="17020"/>
                                </a:cubicBezTo>
                                <a:cubicBezTo>
                                  <a:pt x="926" y="16972"/>
                                  <a:pt x="912" y="16914"/>
                                  <a:pt x="944" y="16870"/>
                                </a:cubicBezTo>
                                <a:cubicBezTo>
                                  <a:pt x="953" y="16880"/>
                                  <a:pt x="957" y="16885"/>
                                  <a:pt x="962" y="16890"/>
                                </a:cubicBezTo>
                                <a:cubicBezTo>
                                  <a:pt x="1042" y="17170"/>
                                  <a:pt x="1194" y="17411"/>
                                  <a:pt x="1333" y="17658"/>
                                </a:cubicBezTo>
                                <a:cubicBezTo>
                                  <a:pt x="1364" y="17711"/>
                                  <a:pt x="1432" y="17769"/>
                                  <a:pt x="1414" y="17832"/>
                                </a:cubicBezTo>
                                <a:cubicBezTo>
                                  <a:pt x="1373" y="17981"/>
                                  <a:pt x="1373" y="18126"/>
                                  <a:pt x="1369" y="18281"/>
                                </a:cubicBezTo>
                                <a:cubicBezTo>
                                  <a:pt x="1360" y="18465"/>
                                  <a:pt x="1373" y="18639"/>
                                  <a:pt x="1423" y="18812"/>
                                </a:cubicBezTo>
                                <a:cubicBezTo>
                                  <a:pt x="1490" y="19064"/>
                                  <a:pt x="1566" y="19305"/>
                                  <a:pt x="1709" y="19523"/>
                                </a:cubicBezTo>
                                <a:cubicBezTo>
                                  <a:pt x="1727" y="19552"/>
                                  <a:pt x="1745" y="19576"/>
                                  <a:pt x="1781" y="19571"/>
                                </a:cubicBezTo>
                                <a:cubicBezTo>
                                  <a:pt x="1817" y="19566"/>
                                  <a:pt x="1834" y="19542"/>
                                  <a:pt x="1843" y="19508"/>
                                </a:cubicBezTo>
                                <a:cubicBezTo>
                                  <a:pt x="1906" y="19276"/>
                                  <a:pt x="1924" y="19039"/>
                                  <a:pt x="1902" y="18798"/>
                                </a:cubicBezTo>
                                <a:cubicBezTo>
                                  <a:pt x="1893" y="18716"/>
                                  <a:pt x="1852" y="18643"/>
                                  <a:pt x="1857" y="18547"/>
                                </a:cubicBezTo>
                                <a:cubicBezTo>
                                  <a:pt x="1884" y="18590"/>
                                  <a:pt x="1906" y="18624"/>
                                  <a:pt x="1928" y="18658"/>
                                </a:cubicBezTo>
                                <a:cubicBezTo>
                                  <a:pt x="2013" y="18788"/>
                                  <a:pt x="2139" y="18875"/>
                                  <a:pt x="2228" y="18996"/>
                                </a:cubicBezTo>
                                <a:cubicBezTo>
                                  <a:pt x="2264" y="19039"/>
                                  <a:pt x="2273" y="19078"/>
                                  <a:pt x="2269" y="19131"/>
                                </a:cubicBezTo>
                                <a:cubicBezTo>
                                  <a:pt x="2219" y="19489"/>
                                  <a:pt x="2273" y="19827"/>
                                  <a:pt x="2412" y="20155"/>
                                </a:cubicBezTo>
                                <a:cubicBezTo>
                                  <a:pt x="2466" y="20286"/>
                                  <a:pt x="2546" y="20397"/>
                                  <a:pt x="2640" y="20499"/>
                                </a:cubicBezTo>
                                <a:cubicBezTo>
                                  <a:pt x="2671" y="20532"/>
                                  <a:pt x="2712" y="20537"/>
                                  <a:pt x="2756" y="20527"/>
                                </a:cubicBezTo>
                                <a:cubicBezTo>
                                  <a:pt x="2783" y="20523"/>
                                  <a:pt x="2788" y="20499"/>
                                  <a:pt x="2783" y="20474"/>
                                </a:cubicBezTo>
                                <a:cubicBezTo>
                                  <a:pt x="2774" y="20315"/>
                                  <a:pt x="2819" y="20160"/>
                                  <a:pt x="2810" y="19996"/>
                                </a:cubicBezTo>
                                <a:cubicBezTo>
                                  <a:pt x="2801" y="19870"/>
                                  <a:pt x="2756" y="19750"/>
                                  <a:pt x="2761" y="19614"/>
                                </a:cubicBezTo>
                                <a:cubicBezTo>
                                  <a:pt x="2895" y="19755"/>
                                  <a:pt x="3025" y="19895"/>
                                  <a:pt x="3155" y="20030"/>
                                </a:cubicBezTo>
                                <a:cubicBezTo>
                                  <a:pt x="3186" y="20064"/>
                                  <a:pt x="3240" y="20083"/>
                                  <a:pt x="3222" y="20141"/>
                                </a:cubicBezTo>
                                <a:cubicBezTo>
                                  <a:pt x="3177" y="20276"/>
                                  <a:pt x="3200" y="20412"/>
                                  <a:pt x="3226" y="20547"/>
                                </a:cubicBezTo>
                                <a:cubicBezTo>
                                  <a:pt x="3267" y="20755"/>
                                  <a:pt x="3325" y="20957"/>
                                  <a:pt x="3405" y="21156"/>
                                </a:cubicBezTo>
                                <a:cubicBezTo>
                                  <a:pt x="3477" y="21320"/>
                                  <a:pt x="3602" y="21426"/>
                                  <a:pt x="3701" y="21566"/>
                                </a:cubicBezTo>
                                <a:lnTo>
                                  <a:pt x="3746" y="21600"/>
                                </a:lnTo>
                                <a:cubicBezTo>
                                  <a:pt x="3799" y="21586"/>
                                  <a:pt x="3817" y="21552"/>
                                  <a:pt x="3826" y="21484"/>
                                </a:cubicBezTo>
                                <a:cubicBezTo>
                                  <a:pt x="3862" y="21257"/>
                                  <a:pt x="3790" y="21044"/>
                                  <a:pt x="3737" y="20837"/>
                                </a:cubicBezTo>
                                <a:cubicBezTo>
                                  <a:pt x="3705" y="20706"/>
                                  <a:pt x="3652" y="20576"/>
                                  <a:pt x="3607" y="20445"/>
                                </a:cubicBezTo>
                                <a:cubicBezTo>
                                  <a:pt x="3786" y="20556"/>
                                  <a:pt x="3960" y="20653"/>
                                  <a:pt x="4113" y="20788"/>
                                </a:cubicBezTo>
                                <a:cubicBezTo>
                                  <a:pt x="4189" y="20856"/>
                                  <a:pt x="4274" y="20909"/>
                                  <a:pt x="4363" y="20953"/>
                                </a:cubicBezTo>
                                <a:cubicBezTo>
                                  <a:pt x="4404" y="20972"/>
                                  <a:pt x="4426" y="20957"/>
                                  <a:pt x="4448" y="20928"/>
                                </a:cubicBezTo>
                                <a:cubicBezTo>
                                  <a:pt x="4475" y="20895"/>
                                  <a:pt x="4462" y="20866"/>
                                  <a:pt x="4435" y="20837"/>
                                </a:cubicBezTo>
                                <a:cubicBezTo>
                                  <a:pt x="4354" y="20750"/>
                                  <a:pt x="4265" y="20687"/>
                                  <a:pt x="4166" y="20624"/>
                                </a:cubicBezTo>
                                <a:cubicBezTo>
                                  <a:pt x="4045" y="20542"/>
                                  <a:pt x="3925" y="20455"/>
                                  <a:pt x="3795" y="20358"/>
                                </a:cubicBezTo>
                                <a:cubicBezTo>
                                  <a:pt x="3795" y="20358"/>
                                  <a:pt x="3795" y="20354"/>
                                  <a:pt x="3795" y="20354"/>
                                </a:cubicBezTo>
                                <a:cubicBezTo>
                                  <a:pt x="3911" y="20334"/>
                                  <a:pt x="4005" y="20329"/>
                                  <a:pt x="4099" y="20305"/>
                                </a:cubicBezTo>
                                <a:cubicBezTo>
                                  <a:pt x="4283" y="20262"/>
                                  <a:pt x="4475" y="20228"/>
                                  <a:pt x="4618" y="20069"/>
                                </a:cubicBezTo>
                                <a:cubicBezTo>
                                  <a:pt x="4668" y="20015"/>
                                  <a:pt x="4677" y="19967"/>
                                  <a:pt x="4645" y="19904"/>
                                </a:cubicBezTo>
                                <a:cubicBezTo>
                                  <a:pt x="4600" y="19779"/>
                                  <a:pt x="4489" y="19740"/>
                                  <a:pt x="4377" y="19726"/>
                                </a:cubicBezTo>
                                <a:close/>
                                <a:moveTo>
                                  <a:pt x="398" y="14701"/>
                                </a:moveTo>
                                <a:cubicBezTo>
                                  <a:pt x="380" y="14812"/>
                                  <a:pt x="317" y="14904"/>
                                  <a:pt x="277" y="15006"/>
                                </a:cubicBezTo>
                                <a:cubicBezTo>
                                  <a:pt x="237" y="15107"/>
                                  <a:pt x="178" y="15199"/>
                                  <a:pt x="143" y="15305"/>
                                </a:cubicBezTo>
                                <a:cubicBezTo>
                                  <a:pt x="116" y="15088"/>
                                  <a:pt x="223" y="14836"/>
                                  <a:pt x="398" y="14701"/>
                                </a:cubicBezTo>
                                <a:close/>
                                <a:moveTo>
                                  <a:pt x="268" y="15435"/>
                                </a:moveTo>
                                <a:cubicBezTo>
                                  <a:pt x="250" y="15445"/>
                                  <a:pt x="237" y="15474"/>
                                  <a:pt x="214" y="15460"/>
                                </a:cubicBezTo>
                                <a:cubicBezTo>
                                  <a:pt x="187" y="15445"/>
                                  <a:pt x="214" y="15421"/>
                                  <a:pt x="219" y="15402"/>
                                </a:cubicBezTo>
                                <a:cubicBezTo>
                                  <a:pt x="250" y="15208"/>
                                  <a:pt x="366" y="15059"/>
                                  <a:pt x="416" y="14875"/>
                                </a:cubicBezTo>
                                <a:cubicBezTo>
                                  <a:pt x="420" y="14856"/>
                                  <a:pt x="429" y="14841"/>
                                  <a:pt x="460" y="14836"/>
                                </a:cubicBezTo>
                                <a:cubicBezTo>
                                  <a:pt x="451" y="15059"/>
                                  <a:pt x="478" y="15291"/>
                                  <a:pt x="268" y="15435"/>
                                </a:cubicBezTo>
                                <a:close/>
                                <a:moveTo>
                                  <a:pt x="568" y="14682"/>
                                </a:moveTo>
                                <a:cubicBezTo>
                                  <a:pt x="572" y="14653"/>
                                  <a:pt x="595" y="14662"/>
                                  <a:pt x="608" y="14667"/>
                                </a:cubicBezTo>
                                <a:cubicBezTo>
                                  <a:pt x="689" y="14682"/>
                                  <a:pt x="756" y="14740"/>
                                  <a:pt x="818" y="14793"/>
                                </a:cubicBezTo>
                                <a:cubicBezTo>
                                  <a:pt x="953" y="14909"/>
                                  <a:pt x="1060" y="15044"/>
                                  <a:pt x="1074" y="15242"/>
                                </a:cubicBezTo>
                                <a:cubicBezTo>
                                  <a:pt x="980" y="15054"/>
                                  <a:pt x="841" y="14914"/>
                                  <a:pt x="693" y="14778"/>
                                </a:cubicBezTo>
                                <a:cubicBezTo>
                                  <a:pt x="662" y="14749"/>
                                  <a:pt x="635" y="14725"/>
                                  <a:pt x="595" y="14716"/>
                                </a:cubicBezTo>
                                <a:cubicBezTo>
                                  <a:pt x="581" y="14711"/>
                                  <a:pt x="568" y="14696"/>
                                  <a:pt x="568" y="14682"/>
                                </a:cubicBezTo>
                                <a:close/>
                                <a:moveTo>
                                  <a:pt x="1056" y="15411"/>
                                </a:moveTo>
                                <a:cubicBezTo>
                                  <a:pt x="836" y="15262"/>
                                  <a:pt x="724" y="15025"/>
                                  <a:pt x="599" y="14798"/>
                                </a:cubicBezTo>
                                <a:cubicBezTo>
                                  <a:pt x="805" y="14957"/>
                                  <a:pt x="971" y="15150"/>
                                  <a:pt x="1056" y="15411"/>
                                </a:cubicBezTo>
                                <a:close/>
                                <a:moveTo>
                                  <a:pt x="756" y="16300"/>
                                </a:moveTo>
                                <a:cubicBezTo>
                                  <a:pt x="760" y="16498"/>
                                  <a:pt x="738" y="16672"/>
                                  <a:pt x="639" y="16827"/>
                                </a:cubicBezTo>
                                <a:cubicBezTo>
                                  <a:pt x="599" y="16894"/>
                                  <a:pt x="586" y="16972"/>
                                  <a:pt x="568" y="17064"/>
                                </a:cubicBezTo>
                                <a:cubicBezTo>
                                  <a:pt x="465" y="16851"/>
                                  <a:pt x="550" y="16527"/>
                                  <a:pt x="756" y="16300"/>
                                </a:cubicBezTo>
                                <a:close/>
                                <a:moveTo>
                                  <a:pt x="675" y="17228"/>
                                </a:moveTo>
                                <a:cubicBezTo>
                                  <a:pt x="662" y="17242"/>
                                  <a:pt x="653" y="17262"/>
                                  <a:pt x="635" y="17257"/>
                                </a:cubicBezTo>
                                <a:cubicBezTo>
                                  <a:pt x="608" y="17252"/>
                                  <a:pt x="608" y="17223"/>
                                  <a:pt x="613" y="17199"/>
                                </a:cubicBezTo>
                                <a:cubicBezTo>
                                  <a:pt x="630" y="17078"/>
                                  <a:pt x="662" y="16962"/>
                                  <a:pt x="711" y="16856"/>
                                </a:cubicBezTo>
                                <a:cubicBezTo>
                                  <a:pt x="756" y="16750"/>
                                  <a:pt x="832" y="16648"/>
                                  <a:pt x="809" y="16498"/>
                                </a:cubicBezTo>
                                <a:cubicBezTo>
                                  <a:pt x="868" y="16547"/>
                                  <a:pt x="850" y="16600"/>
                                  <a:pt x="854" y="16638"/>
                                </a:cubicBezTo>
                                <a:cubicBezTo>
                                  <a:pt x="863" y="16861"/>
                                  <a:pt x="805" y="17059"/>
                                  <a:pt x="675" y="17228"/>
                                </a:cubicBezTo>
                                <a:close/>
                                <a:moveTo>
                                  <a:pt x="957" y="16300"/>
                                </a:moveTo>
                                <a:cubicBezTo>
                                  <a:pt x="1253" y="16310"/>
                                  <a:pt x="1458" y="16469"/>
                                  <a:pt x="1638" y="16677"/>
                                </a:cubicBezTo>
                                <a:cubicBezTo>
                                  <a:pt x="1387" y="16614"/>
                                  <a:pt x="1199" y="16421"/>
                                  <a:pt x="957" y="16300"/>
                                </a:cubicBezTo>
                                <a:close/>
                                <a:moveTo>
                                  <a:pt x="1588" y="16779"/>
                                </a:moveTo>
                                <a:cubicBezTo>
                                  <a:pt x="1338" y="16856"/>
                                  <a:pt x="1096" y="16624"/>
                                  <a:pt x="1038" y="16411"/>
                                </a:cubicBezTo>
                                <a:cubicBezTo>
                                  <a:pt x="1212" y="16556"/>
                                  <a:pt x="1382" y="16696"/>
                                  <a:pt x="1588" y="16779"/>
                                </a:cubicBezTo>
                                <a:close/>
                                <a:moveTo>
                                  <a:pt x="1611" y="19011"/>
                                </a:moveTo>
                                <a:cubicBezTo>
                                  <a:pt x="1472" y="18808"/>
                                  <a:pt x="1405" y="18131"/>
                                  <a:pt x="1508" y="17957"/>
                                </a:cubicBezTo>
                                <a:cubicBezTo>
                                  <a:pt x="1552" y="18112"/>
                                  <a:pt x="1633" y="18938"/>
                                  <a:pt x="1611" y="19011"/>
                                </a:cubicBezTo>
                                <a:close/>
                                <a:moveTo>
                                  <a:pt x="1754" y="19315"/>
                                </a:moveTo>
                                <a:cubicBezTo>
                                  <a:pt x="1696" y="18948"/>
                                  <a:pt x="1687" y="18581"/>
                                  <a:pt x="1646" y="18213"/>
                                </a:cubicBezTo>
                                <a:cubicBezTo>
                                  <a:pt x="1767" y="18571"/>
                                  <a:pt x="1834" y="18933"/>
                                  <a:pt x="1754" y="19315"/>
                                </a:cubicBezTo>
                                <a:close/>
                                <a:moveTo>
                                  <a:pt x="2560" y="19011"/>
                                </a:moveTo>
                                <a:cubicBezTo>
                                  <a:pt x="2613" y="18967"/>
                                  <a:pt x="2676" y="18943"/>
                                  <a:pt x="2739" y="18928"/>
                                </a:cubicBezTo>
                                <a:cubicBezTo>
                                  <a:pt x="3038" y="18861"/>
                                  <a:pt x="3338" y="18837"/>
                                  <a:pt x="3669" y="18938"/>
                                </a:cubicBezTo>
                                <a:cubicBezTo>
                                  <a:pt x="3396" y="18996"/>
                                  <a:pt x="3150" y="19054"/>
                                  <a:pt x="2895" y="19097"/>
                                </a:cubicBezTo>
                                <a:cubicBezTo>
                                  <a:pt x="2788" y="19117"/>
                                  <a:pt x="2676" y="19093"/>
                                  <a:pt x="2568" y="19088"/>
                                </a:cubicBezTo>
                                <a:cubicBezTo>
                                  <a:pt x="2551" y="19088"/>
                                  <a:pt x="2537" y="19083"/>
                                  <a:pt x="2533" y="19064"/>
                                </a:cubicBezTo>
                                <a:cubicBezTo>
                                  <a:pt x="2533" y="19040"/>
                                  <a:pt x="2542" y="19025"/>
                                  <a:pt x="2560" y="19011"/>
                                </a:cubicBezTo>
                                <a:close/>
                                <a:moveTo>
                                  <a:pt x="2394" y="19175"/>
                                </a:moveTo>
                                <a:cubicBezTo>
                                  <a:pt x="2483" y="19556"/>
                                  <a:pt x="2474" y="19948"/>
                                  <a:pt x="2649" y="20296"/>
                                </a:cubicBezTo>
                                <a:cubicBezTo>
                                  <a:pt x="2448" y="20151"/>
                                  <a:pt x="2291" y="19479"/>
                                  <a:pt x="2394" y="19175"/>
                                </a:cubicBezTo>
                                <a:close/>
                                <a:moveTo>
                                  <a:pt x="2694" y="20146"/>
                                </a:moveTo>
                                <a:cubicBezTo>
                                  <a:pt x="2667" y="20151"/>
                                  <a:pt x="2662" y="20122"/>
                                  <a:pt x="2658" y="20102"/>
                                </a:cubicBezTo>
                                <a:cubicBezTo>
                                  <a:pt x="2577" y="19861"/>
                                  <a:pt x="2555" y="19610"/>
                                  <a:pt x="2537" y="19358"/>
                                </a:cubicBezTo>
                                <a:cubicBezTo>
                                  <a:pt x="2618" y="19489"/>
                                  <a:pt x="2654" y="19629"/>
                                  <a:pt x="2689" y="19774"/>
                                </a:cubicBezTo>
                                <a:cubicBezTo>
                                  <a:pt x="2716" y="19880"/>
                                  <a:pt x="2712" y="19991"/>
                                  <a:pt x="2712" y="20098"/>
                                </a:cubicBezTo>
                                <a:cubicBezTo>
                                  <a:pt x="2707" y="20117"/>
                                  <a:pt x="2712" y="20141"/>
                                  <a:pt x="2694" y="20146"/>
                                </a:cubicBezTo>
                                <a:close/>
                                <a:moveTo>
                                  <a:pt x="2671" y="19213"/>
                                </a:moveTo>
                                <a:cubicBezTo>
                                  <a:pt x="3003" y="19199"/>
                                  <a:pt x="3298" y="19078"/>
                                  <a:pt x="3629" y="19011"/>
                                </a:cubicBezTo>
                                <a:cubicBezTo>
                                  <a:pt x="3361" y="19199"/>
                                  <a:pt x="2819" y="19320"/>
                                  <a:pt x="2671" y="19213"/>
                                </a:cubicBezTo>
                                <a:close/>
                                <a:moveTo>
                                  <a:pt x="3508" y="20011"/>
                                </a:moveTo>
                                <a:cubicBezTo>
                                  <a:pt x="3916" y="19870"/>
                                  <a:pt x="4220" y="19726"/>
                                  <a:pt x="4533" y="19904"/>
                                </a:cubicBezTo>
                                <a:cubicBezTo>
                                  <a:pt x="4180" y="19967"/>
                                  <a:pt x="3844" y="20030"/>
                                  <a:pt x="3508" y="20088"/>
                                </a:cubicBezTo>
                                <a:cubicBezTo>
                                  <a:pt x="3490" y="20093"/>
                                  <a:pt x="3473" y="20093"/>
                                  <a:pt x="3455" y="20069"/>
                                </a:cubicBezTo>
                                <a:cubicBezTo>
                                  <a:pt x="3459" y="20040"/>
                                  <a:pt x="3482" y="20015"/>
                                  <a:pt x="3508" y="20011"/>
                                </a:cubicBezTo>
                                <a:close/>
                                <a:moveTo>
                                  <a:pt x="3338" y="20209"/>
                                </a:moveTo>
                                <a:cubicBezTo>
                                  <a:pt x="3464" y="20566"/>
                                  <a:pt x="3455" y="20957"/>
                                  <a:pt x="3652" y="21286"/>
                                </a:cubicBezTo>
                                <a:cubicBezTo>
                                  <a:pt x="3455" y="21151"/>
                                  <a:pt x="3240" y="20412"/>
                                  <a:pt x="3338" y="20209"/>
                                </a:cubicBezTo>
                                <a:close/>
                                <a:moveTo>
                                  <a:pt x="3728" y="21228"/>
                                </a:moveTo>
                                <a:cubicBezTo>
                                  <a:pt x="3607" y="20986"/>
                                  <a:pt x="3513" y="20735"/>
                                  <a:pt x="3513" y="20455"/>
                                </a:cubicBezTo>
                                <a:cubicBezTo>
                                  <a:pt x="3607" y="20706"/>
                                  <a:pt x="3705" y="20953"/>
                                  <a:pt x="3728" y="21228"/>
                                </a:cubicBezTo>
                                <a:close/>
                                <a:moveTo>
                                  <a:pt x="3598" y="20170"/>
                                </a:moveTo>
                                <a:cubicBezTo>
                                  <a:pt x="3938" y="20122"/>
                                  <a:pt x="4247" y="20040"/>
                                  <a:pt x="4569" y="19957"/>
                                </a:cubicBezTo>
                                <a:cubicBezTo>
                                  <a:pt x="4430" y="20165"/>
                                  <a:pt x="3786" y="20310"/>
                                  <a:pt x="3598" y="20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198AD" id="Group 1" o:spid="_x0000_s1026" alt="&quot;&quot;" style="position:absolute;margin-left:-36pt;margin-top:-30.3pt;width:583.45pt;height:758.25pt;z-index:-251658240;mso-position-horizontal-relative:margin;mso-position-vertical-relative:margin" coordsize="74098,9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">
                <v:rect id="Rectangle" o:spid="_x0000_s1027" style="position:absolute;left:5530;top:4857;width:68568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" fillcolor="#ffafb9 [1943]" stroked="f" strokeweight="1pt">
                  <v:stroke miterlimit="4"/>
                  <v:textbox inset="3pt,3pt,3pt,3pt"/>
                </v:rect>
                <v:shape id="Shape" o:spid="_x0000_s1028" style="position:absolute;width:68580;height:9142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" path="m19218,6358v-12,-99,-103,-168,-219,-168c18924,6190,18852,6220,18813,6271v-40,-51,-108,-81,-183,-81c18514,6190,18423,6262,18411,6358v,3,-4,27,8,63c18435,6475,18475,6523,18530,6562r283,192l19099,6562v55,-39,95,-87,111,-141c19222,6385,19218,6364,19218,6358xm18144,5446v-39,-51,-107,-81,-182,-81c17846,5365,17755,5437,17743,5533v,3,-4,27,8,63c17767,5650,17806,5698,17862,5737r282,192l18431,5737v55,-39,95,-87,111,-141c18554,5560,18550,5536,18550,5533v-12,-99,-103,-168,-219,-168c18256,5362,18184,5395,18144,5446xm15504,5446v-40,-51,-107,-81,-183,-81c15206,5365,15114,5437,15103,5533v,3,-4,27,7,63c15126,5650,15166,5698,15222,5737r282,192l15790,5737v56,-39,96,-87,112,-141c15914,5560,15910,5536,15910,5533v-12,-99,-104,-168,-219,-168c15615,5362,15544,5395,15504,5446xm19218,4780v-12,-99,-103,-168,-219,-168c18924,4612,18852,4642,18813,4693v-40,-51,-108,-81,-183,-81c18514,4612,18423,4684,18411,4780v,3,-4,27,8,63c18435,4897,18475,4945,18530,4984r283,192l19099,4984v55,-39,95,-87,111,-141c19222,4807,19218,4783,19218,4780xm17727,4609v-76,,-147,30,-187,81c17500,4639,17433,4609,17357,4609v-115,,-207,72,-219,168c17138,4780,17134,4804,17146,4840v16,54,56,102,112,141l17540,5173r286,-192c17882,4942,17922,4894,17938,4840v12,-36,8,-60,8,-63c17934,4681,17842,4609,17727,4609xm15087,4609v-76,,-148,30,-187,81c14860,4639,14792,4609,14717,4609v-116,,-207,72,-219,168c14498,4780,14494,4804,14506,4840v16,54,56,102,111,141l14900,5173r286,-192c15242,4942,15281,4894,15297,4840v12,-36,8,-60,8,-63c15293,4681,15202,4609,15087,4609xm16876,5446v-40,-51,-107,-81,-183,-81c16578,5365,16486,5437,16474,5533v,3,-4,27,8,63c16498,5650,16538,5698,16594,5737r282,192l17162,5737v56,-39,96,-87,112,-141c17286,5560,17282,5536,17282,5533v-12,-99,-104,-168,-219,-168c16983,5362,16916,5395,16876,5446xm16359,4609v-75,,-147,30,-187,81c16132,4639,16065,4609,15989,4609v-115,,-207,72,-218,168c15771,4780,15767,4804,15778,4840v16,54,56,102,112,141l16172,5173r286,-192c16514,4942,16554,4894,16570,4840v12,-36,8,-60,8,-63c16566,4681,16474,4609,16359,4609xm19099,14453v55,-39,95,-87,111,-141c19222,14276,19218,14252,19218,14249v-12,-99,-103,-168,-219,-168c18924,14081,18852,14111,18813,14162v-40,-51,-108,-81,-183,-81c18514,14081,18423,14153,18411,14249v,3,-4,27,8,63c18435,14366,18475,14414,18530,14453r283,192l19099,14453xm19218,7939v-12,-99,-103,-168,-219,-168c18924,7771,18852,7801,18813,7852v-40,-51,-108,-81,-183,-81c18514,7771,18423,7843,18411,7939v,3,-4,27,8,63c18435,8056,18475,8104,18530,8143r283,192l19099,8143v55,-39,95,-87,111,-141c19222,7966,19218,7945,19218,7939xm19218,12665v-12,-99,-103,-168,-219,-168c18924,12497,18852,12527,18813,12578v-40,-51,-108,-81,-183,-81c18514,12497,18423,12569,18411,12665v,3,-4,27,8,63c18435,12782,18475,12830,18530,12869r283,192l19099,12869v55,-39,95,-87,111,-141c19222,12692,19218,12671,19218,12665xm17862,15206r282,192l18431,15206v55,-39,95,-87,111,-141c18554,15029,18550,15005,18550,15002v-12,-99,-103,-168,-219,-168c18256,14834,18184,14864,18144,14915v-39,-51,-107,-81,-182,-81c17846,14834,17755,14906,17743,15002v,3,-4,27,8,63c17767,15119,17806,15167,17862,15206xm5034,5446v-40,-51,-107,-81,-183,-81c4736,5365,4644,5437,4633,5533v,3,-4,27,8,63c4656,5650,4696,5698,4752,5737r282,192l5320,5737v56,-39,96,-87,112,-141c5444,5560,5440,5536,5440,5533v-12,-99,-104,-168,-219,-168c5146,5362,5074,5395,5034,5446xm19218,11084v-12,-99,-103,-168,-219,-168c18924,10916,18852,10946,18813,10997v-40,-51,-108,-81,-183,-81c18514,10916,18423,10988,18411,11084v,3,-4,27,8,63c18435,11201,18475,11249,18530,11288r283,192l19099,11288v55,-39,95,-87,111,-141c19222,11114,19218,11090,19218,11084xm19218,9505v-12,-99,-103,-168,-219,-168c18924,9337,18852,9367,18813,9418v-40,-51,-108,-81,-183,-81c18514,9337,18423,9409,18411,9505v,3,-4,27,8,63c18435,9622,18475,9670,18530,9709r283,192l19099,9709v55,-39,95,-87,111,-141c19222,9532,19218,9508,19218,9505xm8529,4609v-75,,-147,30,-186,81c8303,4639,8235,4609,8160,4609v-116,,-207,72,-219,168c7941,4780,7937,4804,7949,4840v16,54,56,102,111,141l8343,5173r286,-192c8685,4942,8724,4894,8740,4840v12,-36,8,-60,8,-63c8736,4681,8645,4609,8529,4609xm9802,4609v-76,,-147,30,-187,81c9575,4639,9508,4609,9432,4609v-115,,-207,72,-219,168c9213,4780,9209,4804,9221,4840v16,54,56,102,112,141l9615,5173r286,-192c9957,4942,9997,4894,10013,4840v12,-36,8,-60,8,-63c10009,4681,9917,4609,9802,4609xm7675,5446v-40,-51,-108,-81,-183,-81c7376,5365,7285,5437,7273,5533v,3,-4,27,8,63c7297,5650,7337,5698,7392,5737r283,192l7961,5737v55,-39,95,-87,111,-141c8084,5560,8080,5536,8080,5533v-12,-99,-103,-168,-219,-168c7786,5362,7714,5395,7675,5446xm8947,5446v-40,-51,-107,-81,-183,-81c8649,5365,8557,5437,8545,5533v,3,-4,27,8,63c8569,5650,8609,5698,8665,5737r282,192l9233,5737v56,-39,96,-87,112,-141c9357,5560,9353,5536,9353,5533v-12,-99,-104,-168,-219,-168c9058,5362,8987,5395,8947,5446xm5889,4609v-75,,-147,30,-187,81c5662,4639,5595,4609,5519,4609v-115,,-206,72,-218,168c5301,4780,5297,4804,5309,4840v15,54,55,102,111,141l5702,5173r287,-192c6044,4942,6084,4894,6100,4840v12,-36,8,-60,8,-63c6096,4681,6004,4609,5889,4609xm6307,5446v-40,-51,-108,-81,-183,-81c6008,5365,5917,5437,5905,5533v,3,-4,27,8,63c5929,5650,5969,5698,6024,5737r283,192l6593,5737v56,-39,95,-87,111,-141c6716,5560,6712,5536,6712,5533v-12,-99,-103,-168,-218,-168c6414,5362,6346,5395,6307,5446xm7158,4609v-76,,-148,30,-187,81c6931,4639,6863,4609,6788,4609v-116,,-207,72,-219,168c6569,4780,6565,4804,6577,4840v16,54,56,102,111,141l6971,5173r286,-192c7313,4942,7352,4894,7368,4840v12,-36,8,-60,8,-63c7368,4681,7273,4609,7158,4609xm12442,4609v-75,,-147,30,-187,81c12216,4639,12148,4609,12072,4609v-115,,-206,72,-218,168c11854,4780,11850,4804,11862,4840v16,54,55,102,111,141l12255,5173r287,-192c12597,4942,12637,4894,12653,4840v12,-36,8,-60,8,-63c12649,4681,12558,4609,12442,4609xm12864,5446v-40,-51,-108,-81,-183,-81c12566,5365,12474,5437,12462,5533v,3,-4,27,8,63c12486,5650,12526,5698,12581,5737r283,192l13150,5737v56,-39,96,-87,111,-141c13273,5560,13269,5536,13269,5533v-12,-99,-103,-168,-218,-168c12971,5362,12900,5395,12864,5446xm14232,5446v-40,-51,-108,-81,-183,-81c13933,5365,13842,5437,13830,5533v,3,-4,27,8,63c13854,5650,13894,5698,13949,5737r283,192l14518,5737v56,-39,95,-87,111,-141c14641,5560,14637,5536,14637,5533v-12,-99,-103,-168,-218,-168c14343,5362,14271,5395,14232,5446xm13715,4609v-76,,-147,30,-187,81c13488,4639,13420,4609,13345,4609v-115,,-207,72,-219,168c13126,4780,13122,4804,13134,4840v16,54,56,102,112,141l13528,5173r286,-192c13870,4942,13910,4894,13925,4840v12,-36,8,-60,8,-63c13922,4681,13830,4609,13715,4609xm10319,5446v-40,-51,-108,-81,-183,-81c10021,5365,9929,5437,9917,5533v,3,-4,27,8,63c9941,5650,9981,5698,10037,5737r282,192l10605,5737v56,-39,96,-87,111,-141c10728,5560,10724,5536,10724,5533v-11,-99,-103,-168,-218,-168c10430,5362,10359,5395,10319,5446xm11174,4609v-76,,-147,30,-187,81c10947,4639,10880,4609,10804,4609v-115,,-207,72,-219,168c10585,4780,10581,4804,10593,4840v16,54,56,102,112,141l10987,5173r286,-192c11329,4942,11369,4894,11385,4840v11,-36,7,-60,7,-63c11381,4681,11289,4609,11174,4609xm11591,5446v-39,-51,-107,-81,-183,-81c11293,5365,11202,5437,11190,5533v,3,-4,27,8,63c11214,5650,11253,5698,11309,5737r282,192l11878,5737v55,-39,95,-87,111,-141c12001,5560,11997,5536,11997,5533v-12,-99,-103,-168,-219,-168c11699,5362,11631,5395,11591,5446xm17826,14453v56,-39,96,-87,112,-141c17950,14276,17946,14252,17946,14249v-12,-99,-104,-168,-219,-168c17651,14081,17580,14111,17540,14162v-40,-51,-107,-81,-183,-81c17242,14081,17150,14153,17138,14249v,3,-4,27,8,63c17162,14366,17202,14414,17258,14453r282,192l17826,14453xm4617,14453v55,-39,95,-87,111,-141c4740,14276,4736,14252,4736,14249v-12,-99,-103,-168,-219,-168c4442,14081,4370,14111,4330,14162v-39,-51,-107,-81,-183,-81c4032,14081,3941,14153,3929,14249v,3,-4,27,8,63c3953,14366,3992,14414,4048,14453r282,192l4617,14453xm1992,14999v,3,-4,27,8,63c2016,15116,2056,15164,2111,15203r283,192l2680,15203v56,-39,96,-87,111,-141c2803,15026,2799,15002,2799,14999v-12,-99,-103,-168,-218,-168c2505,14831,2434,14861,2394,14912v-40,-51,-108,-81,-183,-81c2096,14831,2004,14903,1992,14999xm3344,14453v56,-39,96,-87,112,-141c3467,14276,3463,14252,3463,14249v-11,-99,-103,-168,-218,-168c3169,14081,3098,14111,3058,14162v-40,-51,-107,-81,-183,-81c2760,14081,2668,14153,2656,14249v,3,-4,27,8,63c2680,14366,2720,14414,2776,14453r282,192l3344,14453xm3380,15206r282,192l3949,15206v55,-39,95,-87,111,-141c4072,15029,4068,15005,4068,15002v-12,-99,-103,-168,-219,-168c3774,14834,3702,14864,3662,14915v-39,-51,-107,-81,-183,-81c3364,14834,3273,14906,3261,15002v,3,-4,27,8,63c3285,15119,3324,15167,3380,15206xm4752,15206r282,192l5320,15206v56,-39,96,-87,112,-141c5444,15029,5440,15005,5440,15002v-12,-99,-104,-168,-219,-168c5146,14834,5074,14864,5034,14915v-40,-51,-107,-81,-183,-81c4736,14834,4644,14906,4633,15002v,3,-4,27,8,63c4656,15119,4696,15167,4752,15206xm6024,15206r283,192l6593,15206v56,-39,95,-87,111,-141c6716,15029,6712,15005,6712,15002v-12,-99,-103,-168,-218,-168c6418,14834,6346,14864,6307,14915v-40,-51,-108,-81,-183,-81c6008,14834,5917,14906,5905,15002v,3,-4,27,8,63c5929,15119,5969,15167,6024,15206xm5989,14453v55,-39,95,-87,111,-141c6112,14276,6108,14252,6108,14249v-12,-99,-104,-168,-219,-168c5814,14081,5742,14111,5702,14162v-40,-51,-107,-81,-183,-81c5404,14081,5313,14153,5301,14249v,3,-4,27,8,63c5324,14366,5364,14414,5420,14453r282,192l5989,14453xm2394,7024v-40,-51,-108,-81,-183,-81c2096,6943,2004,7015,1992,7111v,3,-4,27,8,63c2016,7228,2056,7276,2111,7315r283,192l2680,7315v56,-39,96,-87,111,-141c2803,7138,2799,7114,2799,7111v-12,-99,-103,-168,-218,-168c2501,6943,2434,6976,2394,7024xm7261,14453v56,-39,95,-87,111,-141c7384,14276,7380,14252,7380,14249v-12,-99,-103,-168,-218,-168c7086,14081,7014,14111,6975,14162v-40,-51,-108,-81,-183,-81c6676,14081,6585,14153,6573,14249v,3,-4,27,8,63c6597,14366,6637,14414,6692,14453r283,192l7261,14453xm1992,8695v,3,-4,27,8,63c2016,8812,2056,8860,2111,8899r283,192l2680,8899v56,-39,96,-87,111,-141c2803,8722,2799,8698,2799,8695v-12,-99,-103,-168,-218,-168c2505,8527,2434,8557,2394,8608v-40,-51,-108,-81,-183,-81c2096,8524,2004,8596,1992,8695xm1992,13421v,3,-4,27,8,63c2016,13538,2056,13586,2111,13625r283,192l2680,13625v56,-39,96,-87,111,-141c2803,13448,2799,13424,2799,13421v-12,-99,-103,-168,-218,-168c2505,13253,2434,13283,2394,13334v-40,-51,-108,-81,-183,-81c2096,13250,2004,13322,1992,13421xm3245,6190v-76,,-147,30,-187,81c3018,6220,2951,6190,2875,6190v-115,,-207,72,-219,168c2656,6361,2652,6385,2664,6421v16,54,56,102,112,141l3058,6754r286,-192c3400,6523,3440,6475,3456,6421v11,-36,7,-60,7,-63c3452,6262,3360,6190,3245,6190xm1992,10258v,3,-4,27,8,63c2016,10375,2056,10423,2111,10462r283,192l2680,10462v56,-39,96,-87,111,-141c2803,10285,2799,10261,2799,10258v-12,-99,-103,-168,-218,-168c2505,10090,2434,10120,2394,10171v-40,-51,-108,-81,-183,-81c2096,10090,2004,10159,1992,10258xm1992,11840v,3,-4,27,8,63c2016,11957,2056,12005,2111,12044r283,192l2680,12044v56,-39,96,-87,111,-141c2803,11867,2799,11843,2799,11840v-12,-99,-103,-168,-218,-168c2505,11672,2434,11702,2394,11753v-40,-51,-108,-81,-183,-81c2096,11669,2004,11741,1992,11840xm11273,14453v56,-39,96,-87,112,-141c11396,14276,11392,14252,11392,14249v-11,-99,-103,-168,-218,-168c11098,14081,11027,14111,10987,14162v-40,-51,-107,-81,-183,-81c10689,14081,10597,14153,10585,14249v,3,-4,27,8,63c10609,14366,10649,14414,10705,14453r282,192l11273,14453xm13949,15206r283,192l14518,15206v56,-39,95,-87,111,-141c14641,15029,14637,15005,14637,15002v-12,-99,-103,-168,-218,-168c14343,14834,14271,14864,14232,14915v-40,-51,-108,-81,-183,-81c13933,14834,13842,14906,13830,15002v,3,-4,27,8,63c13854,15119,13894,15167,13949,15206xm13814,14453v56,-39,96,-87,111,-141c13937,14276,13933,14252,13933,14249v-11,-99,-103,-168,-218,-168c13639,14081,13568,14111,13528,14162v-40,-51,-108,-81,-183,-81c13230,14081,13138,14153,13126,14249v,3,-4,27,8,63c13150,14366,13190,14414,13246,14453r282,192l13814,14453xm12581,15206r283,192l13150,15206v56,-39,96,-87,111,-141c13273,15029,13269,15005,13269,15002v-12,-99,-103,-168,-218,-168c12975,14834,12904,14864,12864,14915v-40,-51,-108,-81,-183,-81c12566,14834,12474,14906,12462,15002v,3,-4,27,8,63c12486,15119,12522,15167,12581,15206xm15186,14453v56,-39,95,-87,111,-141c15309,14276,15305,14252,15305,14249v-12,-99,-103,-168,-218,-168c15011,14081,14939,14111,14900,14162v-40,-51,-108,-81,-183,-81c14601,14081,14510,14153,14498,14249v,3,-4,27,8,63c14522,14366,14562,14414,14617,14453r283,192l15186,14453xm12546,14453v55,-39,95,-87,111,-141c12669,14276,12665,14252,12665,14249v-12,-99,-103,-168,-219,-168c12371,14081,12299,14111,12259,14162v-39,-51,-107,-81,-183,-81c11961,14081,11870,14153,11858,14249v,3,-4,27,8,63c11882,14366,11921,14414,11977,14453r282,192l12546,14453xm16458,14453v56,-39,96,-87,112,-141c16582,14276,16578,14252,16578,14249v-12,-99,-104,-168,-219,-168c16284,14081,16212,14111,16172,14162v-40,-51,-107,-81,-183,-81c15874,14081,15782,14153,15771,14249v,3,-4,27,7,63c15794,14366,15834,14414,15890,14453r282,192l16458,14453xm15222,15206r282,192l15790,15206v56,-39,96,-87,112,-141c15914,15029,15910,15005,15910,15002v-12,-99,-104,-168,-219,-168c15615,14834,15544,14864,15504,14915v-40,-51,-107,-81,-183,-81c15206,14834,15114,14906,15103,15002v,3,-4,27,7,63c15126,15119,15166,15167,15222,15206xm11309,15206r282,192l11878,15206v55,-39,95,-87,111,-141c12001,15029,11997,15005,11997,15002v-12,-99,-103,-168,-219,-168c11703,14834,11631,14864,11591,14915v-39,-51,-107,-81,-183,-81c11293,14834,11202,14906,11190,15002v,3,-4,27,8,63c11214,15119,11249,15167,11309,15206xm7392,15206r283,192l7961,15206v55,-39,95,-87,111,-141c8084,15029,8080,15005,8080,15002v-12,-99,-103,-168,-219,-168c7786,14834,7714,14864,7675,14915v-40,-51,-108,-81,-183,-81c7376,14834,7285,14906,7273,15002v,3,-4,27,8,63c7297,15119,7337,15167,7392,15206xm3662,7024v-39,-51,-107,-81,-183,-81c3364,6943,3273,7015,3261,7111v,3,-4,27,8,63c3285,7228,3324,7276,3380,7315r282,192l3949,7315v55,-39,95,-87,111,-141c4072,7138,4068,7114,4068,7111v-12,-99,-103,-168,-219,-168c3774,6943,3702,6976,3662,7024xm8629,14453v56,-39,95,-87,111,-141c8752,14276,8748,14252,8748,14249v-12,-99,-103,-168,-219,-168c8454,14081,8382,14111,8343,14162v-40,-51,-108,-81,-183,-81c8044,14081,7953,14153,7941,14249v,3,-4,27,8,63c7965,14366,8005,14414,8060,14453r283,192l8629,14453xm8665,15206r282,192l9233,15206v56,-39,96,-87,112,-141c9357,15029,9353,15005,9353,15002v-12,-99,-104,-168,-219,-168c9058,14834,8987,14864,8947,14915v-40,-51,-107,-81,-183,-81c8649,14834,8557,14906,8545,15002v,3,-4,27,8,63c8569,15119,8609,15167,8665,15206xm10037,15206r282,192l10605,15206v56,-39,96,-87,111,-141c10728,15029,10724,15005,10724,15002v-11,-99,-103,-168,-218,-168c10430,14834,10359,14864,10319,14915v-40,-51,-108,-81,-183,-81c10021,14834,9929,14906,9917,15002v,3,-4,27,8,63c9941,15119,9981,15167,10037,15206xm16594,15206r282,192l17162,15206v56,-39,96,-87,112,-141c17286,15029,17282,15005,17282,15002v-12,-99,-104,-168,-219,-168c16987,14834,16916,14864,16876,14915v-40,-51,-107,-81,-183,-81c16578,14834,16486,14906,16474,15002v,3,-4,27,8,63c16498,15119,16534,15167,16594,15206xm9901,14453v56,-39,96,-87,112,-141c10025,14276,10021,14252,10021,14249v-12,-99,-104,-168,-219,-168c9726,14081,9655,14111,9615,14162v-40,-51,-107,-81,-183,-81c9317,14081,9225,14153,9213,14249v,3,-4,27,8,63c9237,14366,9277,14414,9333,14453r282,192l9901,14453xm19918,15065v12,-36,8,-60,8,-63c19914,14903,19823,14834,19707,14834v-75,,-147,30,-187,81c19481,14864,19413,14834,19337,14834v-115,,-206,72,-218,168c19119,15005,19115,15029,19127,15065v16,54,55,102,111,141l19520,15398r287,-192c19862,15167,19898,15119,19918,15065xm19234,16787r282,192l19803,16787v55,-39,95,-87,111,-141c19926,16610,19922,16586,19922,16583v-12,-99,-103,-168,-219,-168c19628,16415,19556,16445,19516,16496v-39,-51,-107,-81,-183,-81c19218,16415,19127,16487,19115,16583v,3,-4,27,8,63c19139,16700,19178,16748,19234,16787xm19099,16031v55,-39,95,-87,111,-141c19222,15854,19218,15830,19218,15827v-12,-99,-103,-168,-219,-168c18924,15659,18852,15689,18813,15740v-40,-51,-108,-81,-183,-81c18514,15659,18423,15731,18411,15827v,3,-4,27,8,63c18435,15944,18475,15992,18530,16031r283,192l19099,16031xm19918,13484v12,-36,8,-60,8,-63c19914,13322,19823,13253,19707,13253v-75,,-147,30,-187,81c19481,13283,19413,13253,19337,13253v-115,,-206,72,-218,168c19119,13424,19115,13448,19127,13484v16,54,55,102,111,141l19520,13817r287,-192c19862,13586,19898,13538,19918,13484xm19918,10324v12,-36,8,-60,8,-63c19914,10162,19823,10093,19707,10093v-75,,-147,30,-187,81c19481,10123,19413,10093,19337,10093v-115,,-206,72,-218,168c19119,10264,19115,10288,19127,10324v16,54,55,102,111,141l19520,10657r287,-192c19862,10426,19898,10375,19918,10324xm19918,11903v12,-36,8,-60,8,-63c19914,11741,19823,11672,19707,11672v-75,,-147,30,-187,81c19481,11702,19413,11672,19337,11672v-115,,-206,72,-218,168c19119,11843,19115,11867,19127,11903v16,54,55,102,111,141l19520,12236r287,-192c19862,12008,19898,11957,19918,11903xm17862,16787r282,192l18431,16787v55,-39,95,-87,111,-141c18554,16610,18550,16586,18550,16583v-12,-99,-103,-168,-219,-168c18256,16415,18184,16445,18144,16496v-39,-51,-107,-81,-182,-81c17846,16415,17755,16487,17743,16583v,3,-4,27,8,63c17767,16700,17806,16748,17862,16787xm19918,8758v12,-36,8,-60,8,-63c19914,8596,19823,8527,19707,8527v-75,,-147,30,-187,81c19481,8557,19413,8527,19337,8527v-115,,-206,72,-218,168c19119,8698,19115,8722,19127,8758v16,54,55,102,111,141l19520,9091r287,-192c19862,8860,19898,8812,19918,8758xm17826,16031v56,-39,96,-87,112,-141c17950,15854,17946,15830,17946,15827v-12,-99,-104,-168,-219,-168c17651,15659,17580,15689,17540,15740v-40,-51,-107,-81,-183,-81c17242,15659,17150,15731,17138,15827v,3,-4,27,8,63c17162,15944,17202,15992,17258,16031r282,192l17826,16031xm13949,16787r283,192l14518,16787v56,-39,95,-87,111,-141c14641,16610,14637,16586,14637,16583v-12,-99,-103,-168,-218,-168c14343,16415,14271,16445,14232,16496v-40,-51,-108,-81,-183,-81c13933,16415,13842,16487,13830,16583v,3,-4,27,8,63c13854,16700,13894,16748,13949,16787xm15222,16787r282,192l15790,16787v56,-39,96,-87,112,-141c15914,16610,15910,16586,15910,16583v-12,-99,-104,-168,-219,-168c15615,16415,15544,16445,15504,16496v-40,-51,-107,-81,-183,-81c15206,16415,15114,16487,15103,16583v,3,-4,27,7,63c15126,16700,15166,16748,15222,16787xm15186,16031v56,-39,95,-87,111,-141c15309,15854,15305,15830,15305,15827v-12,-99,-103,-168,-218,-168c15011,15659,14939,15689,14900,15740v-40,-51,-108,-81,-183,-81c14601,15659,14510,15731,14498,15827v,3,-4,27,8,63c14522,15944,14562,15992,14617,16031r283,192l15186,16031xm16594,16787r282,192l17162,16787v56,-39,96,-87,112,-141c17286,16610,17282,16586,17282,16583v-12,-99,-104,-168,-219,-168c16987,16415,16916,16445,16876,16496v-40,-51,-107,-81,-183,-81c16578,16415,16486,16487,16474,16583v,3,-4,27,8,63c16498,16700,16534,16748,16594,16787xm16458,16031v56,-39,96,-87,112,-141c16582,15854,16578,15830,16578,15827v-12,-99,-104,-168,-219,-168c16284,15659,16212,15689,16172,15740v-40,-51,-107,-81,-183,-81c15874,15659,15782,15731,15771,15827v,3,-4,27,7,63c15794,15944,15834,15992,15890,16031r282,192l16458,16031xm13814,16031v56,-39,96,-87,111,-141c13937,15854,13933,15830,13933,15827v-11,-99,-103,-168,-218,-168c13639,15659,13568,15689,13528,15740v-40,-51,-108,-81,-183,-81c13230,15659,13138,15731,13126,15827v,3,-4,27,8,63c13150,15944,13190,15992,13246,16031r282,192l13814,16031xm16359,3027v-75,,-147,30,-187,81c16132,3057,16065,3027,15989,3027v-115,,-207,72,-218,168c15771,3198,15767,3222,15778,3258v16,54,56,102,112,141l16172,3591r286,-192c16514,3360,16554,3312,16570,3258v12,-36,8,-60,8,-63c16566,3099,16474,3027,16359,3027xm15087,3027v-76,,-148,30,-187,81c14860,3057,14792,3027,14717,3027v-116,,-207,72,-219,168c14498,3198,14494,3222,14506,3258v16,54,56,102,111,141l14900,3591r286,-192c15242,3360,15281,3312,15297,3258v12,-36,8,-60,8,-63c15293,3099,15202,3027,15087,3027xm15504,3865v-40,-51,-107,-81,-183,-81c15206,3784,15114,3856,15103,3952v,3,-4,27,7,63c15126,4069,15166,4117,15222,4156r282,192l15790,4156v56,-39,96,-87,112,-141c15914,3979,15910,3955,15910,3952v-12,-99,-104,-168,-219,-168c15615,3784,15544,3814,15504,3865xm14232,3865v-40,-51,-108,-81,-183,-81c13933,3784,13842,3856,13830,3952v,3,-4,27,8,63c13854,4069,13894,4117,13949,4156r283,192l14518,4156v56,-39,95,-87,111,-141c14641,3979,14637,3955,14637,3952v-12,-99,-103,-168,-218,-168c14343,3784,14271,3814,14232,3865xm12442,3027v-75,,-147,30,-187,81c12216,3057,12148,3027,12072,3027v-115,,-206,72,-218,168c11854,3198,11850,3222,11862,3258v16,54,55,102,111,141l12255,3591r287,-192c12597,3360,12637,3312,12653,3258v12,-36,8,-60,8,-63c12649,3099,12558,3027,12442,3027xm12864,3865v-40,-51,-108,-81,-183,-81c12566,3784,12474,3856,12462,3952v,3,-4,27,8,63c12486,4069,12526,4117,12581,4156r283,192l13150,4156v56,-39,96,-87,111,-141c13273,3979,13269,3955,13269,3952v-12,-99,-103,-168,-218,-168c12971,3784,12900,3814,12864,3865xm13715,3027v-76,,-147,30,-187,81c13488,3057,13420,3027,13345,3027v-115,,-207,72,-219,168c13126,3198,13122,3222,13134,3258v16,54,56,102,112,141l13528,3591r286,-192c13870,3360,13910,3312,13925,3258v12,-36,8,-60,8,-63c13922,3099,13830,3027,13715,3027xm18144,3865v-39,-51,-107,-81,-182,-81c17846,3784,17755,3856,17743,3952v,3,-4,27,8,63c17767,4069,17806,4117,17862,4156r282,192l18431,4156v55,-39,95,-87,111,-141c18554,3979,18550,3955,18550,3952v-12,-99,-103,-168,-219,-168c18256,3784,18184,3814,18144,3865xm18999,3027v-75,,-147,30,-186,81c18773,3057,18705,3027,18630,3027v-116,,-207,72,-219,168c18411,3198,18407,3222,18419,3258v16,54,56,102,111,141l18813,3591r286,-192c19154,3360,19194,3312,19210,3258v12,-36,8,-60,8,-63c19206,3099,19115,3027,18999,3027xm19918,4018v12,-36,8,-60,8,-63c19914,3856,19823,3787,19707,3787v-75,,-147,30,-187,81c19481,3817,19413,3787,19337,3787v-115,,-206,72,-218,168c19119,3958,19115,3982,19127,4018v16,54,55,102,111,141l19520,4351r287,-192c19862,4120,19898,4072,19918,4018xm19918,5596v12,-36,8,-60,8,-63c19914,5434,19823,5365,19707,5365v-75,,-147,30,-187,81c19481,5395,19413,5365,19337,5365v-115,,-206,72,-218,168c19119,5536,19115,5560,19127,5596v16,54,55,102,111,141l19520,5929r287,-192c19862,5701,19898,5650,19918,5596xm19918,7177v12,-36,8,-60,8,-63c19914,7015,19823,6946,19707,6946v-75,,-147,30,-187,81c19481,6976,19413,6946,19337,6946v-115,,-206,72,-218,168c19119,7117,19115,7141,19127,7177v16,54,55,102,111,141l19520,7510r287,-192c19862,7279,19898,7231,19918,7177xm16876,3865v-40,-51,-107,-81,-183,-81c16578,3784,16486,3856,16474,3952v,3,-4,27,8,63c16498,4069,16538,4117,16594,4156r282,192l17162,4156v56,-39,96,-87,112,-141c17286,3979,17282,3955,17282,3952v-12,-99,-104,-168,-219,-168c16983,3784,16916,3814,16876,3865xm17727,3027v-76,,-147,30,-187,81c17500,3057,17433,3027,17357,3027v-115,,-207,72,-219,168c17138,3198,17134,3222,17146,3258v16,54,56,102,112,141l17540,3591r286,-192c17882,3360,17922,3312,17938,3258v12,-36,8,-60,8,-63c17934,3099,17842,3027,17727,3027xm3662,5446v-39,-51,-107,-81,-183,-81c3364,5365,3273,5437,3261,5533v,3,-4,27,8,63c3285,5650,3324,5698,3380,5737r282,192l3949,5737v55,-39,95,-87,111,-141c4072,5560,4068,5536,4068,5533v-12,-99,-103,-168,-219,-168c3774,5362,3702,5395,3662,5446xm1288,12665v,3,-4,27,8,63c1312,12782,1352,12830,1408,12869r282,192l1976,12869v56,-39,96,-87,112,-141c2100,12692,2096,12668,2096,12665v-12,-99,-104,-168,-219,-168c1801,12497,1730,12527,1690,12578v-40,-51,-107,-81,-183,-81c1392,12497,1300,12566,1288,12665xm1288,11084v,3,-4,27,8,63c1312,11201,1352,11249,1408,11288r282,192l1976,11288v56,-39,96,-87,112,-141c2100,11111,2096,11087,2096,11084v-12,-99,-104,-168,-219,-168c1801,10916,1730,10946,1690,10997v-40,-51,-107,-81,-183,-81c1392,10916,1300,10988,1288,11084xm3380,16787r282,192l3949,16787v55,-39,95,-87,111,-141c4072,16610,4068,16586,4068,16583v-12,-99,-103,-168,-219,-168c3774,16415,3702,16445,3662,16496v-39,-51,-107,-81,-183,-81c3364,16415,3273,16487,3261,16583v,3,-4,27,8,63c3285,16700,3324,16748,3380,16787xm3344,16031v56,-39,96,-87,112,-141c3467,15854,3463,15830,3463,15827v-11,-99,-103,-168,-218,-168c3169,15659,3098,15689,3058,15740v-40,-51,-107,-81,-183,-81c2760,15659,2668,15731,2656,15827v,3,-4,27,8,63c2680,15944,2720,15992,2776,16031r282,192l3344,16031xm1288,15827v,3,-4,27,8,63c1312,15944,1352,15992,1408,16031r282,192l1976,16031v56,-39,96,-87,112,-141c2100,15854,2096,15830,2096,15827v-12,-99,-104,-168,-219,-168c1801,15659,1730,15689,1690,15740v-40,-51,-107,-81,-183,-81c1392,15656,1300,15728,1288,15827xm1288,9505v,3,-4,27,8,63c1312,9622,1352,9670,1408,9709r282,192l1976,9709v56,-39,96,-87,112,-141c2100,9532,2096,9508,2096,9505v-12,-99,-104,-168,-219,-168c1801,9337,1730,9367,1690,9418v-40,-51,-107,-81,-183,-81c1392,9334,1300,9406,1288,9505xm2111,16787r283,192l2680,16787v56,-39,96,-87,111,-141c2803,16610,2799,16586,2799,16583v-12,-99,-103,-168,-218,-168c2505,16415,2434,16445,2394,16496v-40,-51,-108,-81,-183,-81c2096,16415,2004,16487,1992,16583v,3,-4,27,8,63c2016,16700,2052,16748,2111,16787xm1288,14246v,3,-4,27,8,63c1312,14363,1352,14411,1408,14450r282,192l1976,14450v56,-39,96,-87,112,-141c2100,14273,2096,14249,2096,14246v-12,-99,-104,-168,-219,-168c1801,14078,1730,14108,1690,14159v-40,-51,-107,-81,-183,-81c1392,14078,1300,14147,1288,14246xm3245,4609v-76,,-147,30,-187,81c3018,4639,2951,4609,2875,4609v-115,,-207,72,-219,168c2656,4780,2652,4804,2664,4840v16,54,56,102,112,141l3058,5173r286,-192c3400,4942,3440,4894,3456,4840v11,-36,7,-60,7,-63c3452,4681,3360,4609,3245,4609xm2394,5446v-40,-51,-108,-81,-183,-81c2096,5365,2004,5437,1992,5533v,3,-4,27,8,63c2016,5650,2056,5698,2111,5737r283,192l2680,5737v56,-39,96,-87,111,-141c2803,5560,2799,5536,2799,5533v-12,-99,-103,-168,-218,-168c2501,5362,2434,5395,2394,5446xm1288,7939v,3,-4,27,8,63c1312,8056,1352,8104,1408,8143r282,192l1976,8143v56,-39,96,-87,112,-141c2100,7966,2096,7942,2096,7939v-12,-99,-104,-168,-219,-168c1801,7771,1730,7801,1690,7852v-40,-51,-107,-81,-183,-81c1392,7771,1300,7840,1288,7939xm4517,4609v-75,,-147,30,-187,81c4291,4639,4223,4609,4147,4609v-115,,-206,72,-218,168c3929,4780,3925,4804,3937,4840v16,54,55,102,111,141l4330,5173r287,-192c4672,4942,4712,4894,4728,4840v12,-36,8,-60,8,-63c4724,4681,4633,4609,4517,4609xm1288,6358v,3,-4,27,8,63c1312,6475,1352,6523,1408,6562r282,192l1976,6562v56,-39,96,-87,112,-141c2100,6385,2096,6361,2096,6358v-12,-99,-104,-168,-219,-168c1801,6190,1730,6220,1690,6271v-40,-51,-107,-81,-183,-81c1392,6190,1300,6262,1288,6358xm1873,4609v-76,,-147,30,-187,81c1646,4639,1579,4609,1503,4609v-115,,-207,72,-219,168c1284,4780,1280,4804,1292,4840v16,54,56,102,112,141l1686,5173r286,-192c2028,4942,2068,4894,2084,4840v12,-36,8,-60,8,-63c2084,4681,1988,4609,1873,4609xm12581,16787r283,192l13150,16787v56,-39,96,-87,111,-141c13273,16610,13269,16586,13269,16583v-12,-99,-103,-168,-218,-168c12975,16415,12904,16445,12864,16496v-40,-51,-108,-81,-183,-81c12566,16415,12474,16487,12462,16583v,3,-4,27,8,63c12486,16700,12522,16748,12581,16787xm10037,16787r282,192l10605,16787v56,-39,96,-87,111,-141c10728,16610,10724,16586,10724,16583v-11,-99,-103,-168,-218,-168c10430,16415,10359,16445,10319,16496v-40,-51,-108,-81,-183,-81c10021,16415,9929,16487,9917,16583v,3,-4,27,8,63c9941,16700,9981,16748,10037,16787xm8665,16787r282,192l9233,16787v56,-39,96,-87,112,-141c9357,16610,9353,16586,9353,16583v-12,-99,-104,-168,-219,-168c9058,16415,8987,16445,8947,16496v-40,-51,-107,-81,-183,-81c8649,16415,8557,16487,8545,16583v,3,-4,27,8,63c8569,16700,8609,16748,8665,16787xm4617,16031v55,-39,95,-87,111,-141c4740,15854,4736,15830,4736,15827v-12,-99,-103,-168,-219,-168c4442,15659,4370,15689,4330,15740v-39,-51,-107,-81,-183,-81c4032,15659,3941,15731,3929,15827v,3,-4,27,8,63c3953,15944,3992,15992,4048,16031r282,192l4617,16031xm9901,16031v56,-39,96,-87,112,-141c10025,15854,10021,15830,10021,15827v-12,-99,-104,-168,-219,-168c9726,15659,9655,15689,9615,15740v-40,-51,-107,-81,-183,-81c9317,15659,9225,15731,9213,15827v,3,-4,27,8,63c9237,15944,9277,15992,9333,16031r282,192l9901,16031xm12546,16031v55,-39,95,-87,111,-141c12669,15854,12665,15830,12665,15827v-12,-99,-103,-168,-219,-168c12371,15659,12299,15689,12259,15740v-39,-51,-107,-81,-183,-81c11961,15659,11870,15731,11858,15827v,3,-4,27,8,63c11882,15944,11921,15992,11977,16031r282,192l12546,16031xm11309,16787r282,192l11878,16787v55,-39,95,-87,111,-141c12001,16610,11997,16586,11997,16583v-12,-99,-103,-168,-219,-168c11703,16415,11631,16445,11591,16496v-39,-51,-107,-81,-183,-81c11293,16415,11202,16487,11190,16583v,3,-4,27,8,63c11214,16700,11249,16748,11309,16787xm11273,16031v56,-39,96,-87,112,-141c11396,15854,11392,15830,11392,15827v-11,-99,-103,-168,-218,-168c11098,15659,11027,15689,10987,15740v-40,-51,-107,-81,-183,-81c10689,15659,10597,15731,10585,15827v,3,-4,27,8,63c10609,15944,10649,15992,10705,16031r282,192l11273,16031xm6024,16787r283,192l6593,16787v56,-39,95,-87,111,-141c6716,16610,6712,16586,6712,16583v-12,-99,-103,-168,-218,-168c6418,16415,6346,16445,6307,16496v-40,-51,-108,-81,-183,-81c6008,16415,5917,16487,5905,16583v,3,-4,27,8,63c5929,16700,5969,16748,6024,16787xm5989,16031v55,-39,95,-87,111,-141c6112,15854,6108,15830,6108,15827v-12,-99,-104,-168,-219,-168c5814,15659,5742,15689,5702,15740v-40,-51,-107,-81,-183,-81c5404,15659,5313,15731,5301,15827v,3,-4,27,8,63c5324,15944,5364,15992,5420,16031r282,192l5989,16031xm4752,16787r282,192l5320,16787v56,-39,96,-87,112,-141c5444,16610,5440,16586,5440,16583v-12,-99,-104,-168,-219,-168c5146,16415,5074,16445,5034,16496v-40,-51,-107,-81,-183,-81c4736,16415,4644,16487,4633,16583v,3,-4,27,8,63c4656,16700,4696,16748,4752,16787xm7392,16787r283,192l7961,16787v55,-39,95,-87,111,-141c8084,16610,8080,16586,8080,16583v-12,-99,-103,-168,-219,-168c7786,16415,7714,16445,7675,16496v-40,-51,-108,-81,-183,-81c7376,16415,7285,16487,7273,16583v,3,-4,27,8,63c7297,16700,7337,16748,7392,16787xm8629,16031v56,-39,95,-87,111,-141c8752,15854,8748,15830,8748,15827v-12,-99,-103,-168,-219,-168c8454,15659,8382,15689,8343,15740v-40,-51,-108,-81,-183,-81c8044,15659,7953,15731,7941,15827v,3,-4,27,8,63c7965,15944,8005,15992,8060,16031r283,192l8629,16031xm7261,16031v56,-39,95,-87,111,-141c7384,15854,7380,15830,7380,15827v-12,-99,-103,-168,-218,-168c7086,15659,7014,15689,6975,15740v-40,-51,-108,-81,-183,-81c6676,15659,6585,15731,6573,15827v,3,-4,27,8,63c6597,15944,6637,15992,6692,16031r283,192l7261,16031xm10037,12044r282,192l10605,12044v56,-39,96,-87,111,-141c10728,11867,10724,11843,10724,11840v-11,-99,-103,-168,-218,-168c10430,11672,10359,11702,10319,11753v-40,-51,-108,-81,-183,-81c10021,11672,9929,11744,9917,11840v,3,-4,27,8,63c9941,11957,9981,12008,10037,12044xm15186,11291v56,-39,95,-87,111,-141c15309,11114,15305,11090,15305,11087v-12,-99,-103,-168,-218,-168c15011,10919,14939,10949,14900,11000v-40,-51,-108,-81,-183,-81c14601,10919,14510,10991,14498,11087v,3,-4,27,8,63c14522,11204,14562,11252,14617,11291r283,192l15186,11291xm13949,12044r283,192l14518,12044v56,-39,95,-87,111,-141c14641,11867,14637,11843,14637,11840v-12,-99,-103,-168,-218,-168c14343,11672,14271,11702,14232,11753v-40,-51,-108,-81,-183,-81c13933,11672,13842,11744,13830,11840v,3,-4,27,8,63c13854,11957,13894,12008,13949,12044xm13814,11291v56,-39,96,-87,111,-141c13937,11114,13933,11090,13933,11087v-11,-99,-103,-168,-218,-168c13639,10919,13568,10949,13528,11000v-40,-51,-108,-81,-183,-81c13230,10919,13138,10991,13126,11087v,3,-4,27,8,63c13150,11204,13190,11252,13246,11291r282,192l13814,11291xm16594,12044r282,192l17162,12044v56,-39,96,-87,112,-141c17286,11867,17282,11843,17282,11840v-12,-99,-104,-168,-219,-168c16987,11672,16916,11702,16876,11753v-40,-51,-107,-81,-183,-81c16578,11672,16486,11744,16474,11840v,3,-4,27,8,63c16498,11957,16534,12008,16594,12044xm15222,12044r282,192l15790,12044v56,-39,96,-87,112,-141c15914,11867,15910,11843,15910,11840v-12,-99,-104,-168,-219,-168c15615,11672,15544,11702,15504,11753v-40,-51,-107,-81,-183,-81c15206,11672,15114,11744,15103,11840v,3,-4,27,7,63c15126,11957,15166,12008,15222,12044xm8629,11291v56,-39,95,-87,111,-141c8752,11114,8748,11090,8748,11087v-12,-99,-103,-168,-219,-168c8454,10919,8382,10949,8343,11000v-40,-51,-108,-81,-183,-81c8044,10919,7953,10991,7941,11087v,3,-4,27,8,63c7965,11204,8005,11252,8060,11291r283,192l8629,11291xm16458,11291v56,-39,96,-87,112,-141c16582,11114,16578,11090,16578,11087v-12,-99,-104,-168,-219,-168c16284,10919,16212,10949,16172,11000v-40,-51,-107,-81,-183,-81c15874,10919,15782,10991,15771,11087v,3,-4,27,7,63c15794,11204,15834,11252,15890,11291r282,192l16458,11291xm17826,11291v56,-39,96,-87,112,-141c17950,11114,17946,11090,17946,11087v-12,-99,-104,-168,-219,-168c17651,10919,17580,10949,17540,11000v-40,-51,-107,-81,-183,-81c17242,10919,17150,10991,17138,11087v,3,-4,27,8,63c17162,11204,17202,11252,17258,11291r282,192l17826,11291xm9901,11291v56,-39,96,-87,112,-141c10025,11114,10021,11090,10021,11087v-12,-99,-104,-168,-219,-168c9726,10919,9655,10949,9615,11000v-40,-51,-107,-81,-183,-81c9317,10919,9225,10991,9213,11087v,3,-4,27,8,63c9237,11204,9277,11252,9333,11291r282,192l9901,11291xm8665,12044r282,192l9233,12044v56,-39,96,-87,112,-141c9357,11867,9353,11843,9353,11840v-12,-99,-104,-168,-219,-168c9058,11672,8987,11702,8947,11753v-40,-51,-107,-81,-183,-81c8649,11672,8557,11744,8545,11840v,3,-4,27,8,63c8569,11957,8609,12008,8665,12044xm4517,6190v-75,,-147,30,-187,81c4291,6220,4223,6190,4147,6190v-115,,-206,72,-218,168c3929,6361,3925,6385,3937,6421v16,54,55,102,111,141l4330,6754r287,-192c4672,6523,4712,6475,4728,6421v12,-36,8,-60,8,-63c4724,6262,4633,6190,4517,6190xm11309,12044r282,192l11878,12044v55,-39,95,-87,111,-141c12001,11867,11997,11843,11997,11840v-12,-99,-103,-168,-219,-168c11703,11672,11631,11702,11591,11753v-39,-51,-107,-81,-183,-81c11293,11672,11202,11744,11190,11840v,3,-4,27,8,63c11214,11957,11249,12008,11309,12044xm12546,11291v55,-39,95,-87,111,-141c12669,11114,12665,11090,12665,11087v-12,-99,-103,-168,-219,-168c12371,10919,12299,10949,12259,11000v-39,-51,-107,-81,-183,-81c11961,10919,11870,10991,11858,11087v,3,-4,27,8,63c11882,11204,11921,11252,11977,11291r282,192l12546,11291xm11273,11291v56,-39,96,-87,112,-141c11396,11114,11392,11090,11392,11087v-11,-99,-103,-168,-218,-168c11098,10919,11027,10949,10987,11000v-40,-51,-107,-81,-183,-81c10689,10919,10597,10991,10585,11087v,3,-4,27,8,63c10609,11204,10649,11252,10705,11291r282,192l11273,11291xm12581,12044r283,192l13150,12044v56,-39,96,-87,111,-141c13273,11867,13269,11843,13269,11840v-12,-99,-103,-168,-218,-168c12975,11672,12904,11702,12864,11753v-40,-51,-108,-81,-183,-81c12566,11672,12474,11744,12462,11840v,3,-4,27,8,63c12486,11957,12522,12008,12581,12044xm12442,7771v-75,,-147,30,-187,81c12216,7801,12148,7771,12072,7771v-115,,-206,72,-218,168c11854,7942,11850,7966,11862,8002v16,54,55,102,111,141l12255,8335r287,-192c12597,8104,12637,8056,12653,8002v12,-36,8,-60,8,-63c12649,7840,12558,7771,12442,7771xm11591,8605v-39,-51,-107,-81,-183,-81c11293,8524,11202,8596,11190,8692v,3,-4,27,8,63c11214,8809,11253,8857,11309,8896r282,192l11878,8896v55,-39,95,-87,111,-141c12001,8719,11997,8695,11997,8692v-12,-99,-103,-168,-219,-168c11699,8524,11631,8554,11591,8605xm13715,7771v-76,,-147,30,-187,81c13488,7801,13420,7771,13345,7771v-115,,-207,72,-219,168c13126,7942,13122,7966,13134,8002v16,54,56,102,112,141l13528,8335r286,-192c13870,8104,13910,8056,13925,8002v12,-36,8,-60,8,-63c13922,7840,13830,7771,13715,7771xm17942,9568v12,-36,8,-60,8,-63c17938,9406,17846,9337,17731,9337v-76,,-147,30,-187,81c17504,9367,17437,9337,17361,9337v-115,,-207,72,-219,168c17142,9508,17138,9532,17150,9568v16,54,56,102,112,141l17544,9901r286,-192c17886,9670,17922,9622,17942,9568xm11174,7771v-76,,-147,30,-187,81c10947,7801,10880,7771,10804,7771v-115,,-207,72,-219,168c10585,7942,10581,7966,10593,8002v16,54,56,102,112,141l10987,8335r286,-192c11329,8104,11369,8056,11385,8002v11,-36,7,-60,7,-63c11381,7840,11289,7771,11174,7771xm9802,7771v-76,,-147,30,-187,81c9575,7801,9508,7771,9432,7771v-115,,-207,72,-219,168c9213,7942,9209,7966,9221,8002v16,54,56,102,112,141l9615,8335r286,-192c9957,8104,9997,8056,10013,8002v12,-36,8,-60,8,-63c10009,7840,9917,7771,9802,7771xm10319,8605v-40,-51,-108,-81,-183,-81c10021,8524,9929,8596,9917,8692v,3,-4,27,8,63c9941,8809,9981,8857,10037,8896r282,192l10605,8896v56,-39,96,-87,111,-141c10728,8719,10724,8695,10724,8692v-11,-99,-103,-168,-218,-168c10430,8524,10359,8554,10319,8605xm12864,8605v-40,-51,-108,-81,-183,-81c12566,8524,12474,8596,12462,8692v,3,-4,27,8,63c12486,8809,12526,8857,12581,8896r283,192l13150,8896v56,-39,96,-87,111,-141c13273,8719,13269,8695,13269,8692v-12,-99,-103,-168,-218,-168c12971,8524,12900,8554,12864,8605xm16359,7771v-75,,-147,30,-187,81c16132,7801,16065,7771,15989,7771v-115,,-207,72,-218,168c15771,7942,15767,7966,15778,8002v16,54,56,102,112,141l16172,8335r286,-192c16514,8104,16554,8056,16570,8002v12,-36,8,-60,8,-63c16566,7840,16474,7771,16359,7771xm16876,8605v-40,-51,-107,-81,-183,-81c16578,8524,16486,8596,16474,8692v,3,-4,27,8,63c16498,8809,16538,8857,16594,8896r282,192l17162,8896v56,-39,96,-87,112,-141c17286,8719,17282,8695,17282,8692v-12,-99,-104,-168,-219,-168c16983,8524,16916,8554,16876,8605xm17942,8005v12,-36,8,-60,8,-63c17938,7843,17846,7774,17731,7774v-76,,-147,30,-187,81c17504,7804,17437,7774,17361,7774v-115,,-207,72,-219,168c17142,7945,17138,7969,17150,8005v16,54,56,102,112,141l17544,8338r286,-192c17886,8107,17922,8056,17942,8005xm14232,8605v-40,-51,-108,-81,-183,-81c13933,8524,13842,8596,13830,8692v,3,-4,27,8,63c13854,8809,13894,8857,13949,8896r283,192l14518,8896v56,-39,95,-87,111,-141c14641,8719,14637,8695,14637,8692v-12,-99,-103,-168,-218,-168c14343,8524,14271,8554,14232,8605xm15087,7771v-76,,-148,30,-187,81c14860,7801,14792,7771,14717,7771v-116,,-207,72,-219,168c14498,7942,14494,7966,14506,8002v16,54,56,102,111,141l14900,8335r286,-192c15242,8104,15281,8056,15297,8002v12,-36,8,-60,8,-63c15293,7840,15202,7771,15087,7771xm15504,8605v-40,-51,-107,-81,-183,-81c15206,8524,15114,8596,15103,8692v,3,-4,27,7,63c15126,8809,15166,8857,15222,8896r282,192l15790,8896v56,-39,96,-87,112,-141c15914,8719,15910,8695,15910,8692v-12,-99,-104,-168,-219,-168c15615,8524,15544,8554,15504,8605xm15087,9334v-76,,-148,30,-187,81c14860,9364,14792,9334,14717,9334v-116,,-207,72,-219,168c14498,9505,14494,9529,14506,9565v16,54,56,102,111,141l14900,9898r286,-192c15242,9667,15281,9619,15297,9565v12,-36,8,-60,8,-63c15293,9406,15202,9334,15087,9334xm12442,9334v-75,,-147,30,-187,81c12216,9364,12148,9334,12072,9334v-115,,-206,72,-218,168c11854,9505,11850,9529,11862,9565v16,54,55,102,111,141l12255,9898r287,-192c12597,9667,12637,9619,12653,9565v12,-36,8,-60,8,-63c12649,9406,12558,9334,12442,9334xm11591,10171v-39,-51,-107,-81,-183,-81c11293,10090,11202,10162,11190,10258v,3,-4,27,8,63c11214,10375,11253,10423,11309,10462r282,192l11878,10462v55,-39,95,-87,111,-141c12001,10285,11997,10261,11997,10258v-12,-99,-103,-168,-219,-168c11699,10090,11631,10120,11591,10171xm12864,10171v-40,-51,-108,-81,-183,-81c12566,10090,12474,10162,12462,10258v,3,-4,27,8,63c12486,10375,12526,10423,12581,10462r283,192l13150,10462v56,-39,96,-87,111,-141c13273,10285,13269,10261,13269,10258v-12,-99,-103,-168,-218,-168c12971,10090,12900,10120,12864,10171xm9802,9334v-76,,-147,30,-187,81c9575,9364,9508,9334,9432,9334v-115,,-207,72,-219,168c9213,9505,9209,9529,9221,9565v16,54,56,102,112,141l9615,9898r286,-192c9957,9667,9997,9619,10013,9565v12,-36,8,-60,8,-63c10009,9406,9917,9334,9802,9334xm11174,9334v-76,,-147,30,-187,81c10947,9364,10880,9334,10804,9334v-115,,-207,72,-219,168c10585,9505,10581,9529,10593,9565v16,54,56,102,112,141l10987,9898r286,-192c11329,9667,11369,9619,11385,9565v11,-36,7,-60,7,-63c11381,9406,11289,9334,11174,9334xm13715,9334v-76,,-147,30,-187,81c13488,9364,13420,9334,13345,9334v-115,,-207,72,-219,168c13126,9505,13122,9529,13134,9565v16,54,56,102,112,141l13528,9898r286,-192c13870,9667,13910,9619,13925,9565v12,-36,8,-60,8,-63c13922,9406,13830,9334,13715,9334xm10319,10171v-40,-51,-108,-81,-183,-81c10021,10090,9929,10162,9917,10258v,3,-4,27,8,63c9941,10375,9981,10423,10037,10462r282,192l10605,10462v56,-39,96,-87,111,-141c10728,10285,10724,10261,10724,10258v-11,-99,-103,-168,-218,-168c10430,10090,10359,10120,10319,10171xm14232,10171v-40,-51,-108,-81,-183,-81c13933,10090,13842,10162,13830,10258v,3,-4,27,8,63c13854,10375,13894,10423,13949,10462r283,192l14518,10462v56,-39,95,-87,111,-141c14641,10285,14637,10261,14637,10258v-12,-99,-103,-168,-218,-168c14343,10090,14271,10120,14232,10171xm16474,10258v,3,-4,27,8,63c16498,10375,16538,10423,16594,10462r282,192l17162,10462v56,-39,96,-87,112,-141c17286,10285,17282,10261,17282,10258v-12,-99,-104,-168,-219,-168c16987,10090,16916,10120,16876,10171v-40,-51,-107,-81,-183,-81c16578,10090,16486,10159,16474,10258xm8947,10171v-40,-51,-107,-81,-183,-81c8649,10090,8557,10162,8545,10258v,3,-4,27,8,63c8569,10375,8609,10423,8665,10462r282,192l9233,10462v56,-39,96,-87,112,-141c9357,10285,9353,10261,9353,10258v-12,-99,-104,-168,-219,-168c9058,10090,8987,10120,8947,10171xm20387,792v,3,-4,27,8,63c20411,909,20451,957,20506,996r283,192l21075,996v56,-39,96,-87,111,-141c21198,819,21194,795,21194,792v-12,-99,-103,-168,-218,-168c20900,624,20829,654,20789,705v-40,-51,-108,-81,-183,-81c20491,621,20399,693,20387,792xm16359,9334v-75,,-147,30,-187,81c16132,9364,16065,9334,15989,9334v-115,,-207,72,-218,168c15771,9505,15767,9529,15778,9565v16,54,56,102,112,141l16172,9898r286,-192c16514,9667,16554,9619,16570,9565v12,-36,8,-60,8,-63c16566,9406,16474,9334,16359,9334xm8947,8605v-40,-51,-107,-81,-183,-81c8649,8524,8557,8596,8545,8692v,3,-4,27,8,63c8569,8809,8609,8857,8665,8896r282,192l9233,8896v56,-39,96,-87,112,-141c9357,8719,9353,8695,9353,8692v-12,-99,-104,-168,-219,-168c9058,8524,8987,8554,8947,8605xm15504,10171v-40,-51,-107,-81,-183,-81c15206,10090,15114,10162,15103,10258v,3,-4,27,7,63c15126,10375,15166,10423,15222,10462r282,192l15790,10462v56,-39,96,-87,112,-141c15914,10285,15910,10261,15910,10258v-12,-99,-104,-168,-219,-168c15615,10090,15544,10120,15504,10171xm7158,9334v-76,,-148,30,-187,81c6931,9364,6863,9334,6788,9334v-116,,-207,72,-219,168c6569,9505,6565,9529,6577,9565v16,54,56,102,111,141l6971,9898r286,-192c7313,9667,7352,9619,7368,9565v12,-36,8,-60,8,-63c7368,9406,7273,9334,7158,9334xm4752,12044r282,192l5320,12044v56,-39,96,-87,112,-141c5444,11867,5440,11843,5440,11840v-12,-99,-104,-168,-219,-168c5146,11672,5074,11702,5034,11753v-40,-51,-107,-81,-183,-81c4736,11672,4644,11744,4633,11840v,3,-4,27,8,63c4656,11957,4696,12008,4752,12044xm8529,9334v-75,,-147,30,-186,81c8303,9364,8235,9334,8160,9334v-116,,-207,72,-219,168c7941,9505,7937,9529,7949,9565v16,54,56,102,111,141l8343,9898r286,-192c8685,9667,8724,9619,8740,9565v12,-36,8,-60,8,-63c8736,9406,8645,9334,8529,9334xm3261,11840v,3,-4,27,8,63c3285,11957,3324,12005,3380,12044r282,192l3949,12044v55,-39,95,-87,111,-141c4072,11867,4068,11843,4068,11840v-12,-99,-103,-168,-219,-168c3774,11672,3702,11702,3662,11753v-39,-51,-107,-81,-183,-81c3368,11669,3273,11741,3261,11840xm7261,11291v56,-39,95,-87,111,-141c7384,11114,7380,11090,7380,11087v-12,-99,-103,-168,-218,-168c7086,10919,7014,10949,6975,11000v-40,-51,-108,-81,-183,-81c6676,10919,6585,10991,6573,11087v,3,-4,27,8,63c6597,11204,6637,11252,6692,11291r283,192l7261,11291xm3662,10171v-39,-51,-107,-81,-183,-81c3364,10090,3273,10162,3261,10258v,3,-4,27,8,63c3285,10375,3324,10423,3380,10462r282,192l3949,10462v55,-39,95,-87,111,-141c4072,10285,4068,10261,4068,10258v-12,-99,-103,-168,-219,-168c3774,10090,3702,10120,3662,10171xm5989,11291v55,-39,95,-87,111,-141c6112,11114,6108,11090,6108,11087v-12,-99,-104,-168,-219,-168c5814,10919,5742,10949,5702,11000v-40,-51,-107,-81,-183,-81c5404,10919,5313,10991,5301,11087v,3,-4,27,8,63c5324,11204,5364,11252,5420,11291r282,192l5989,11291xm6024,12044r283,192l6593,12044v56,-39,95,-87,111,-141c6716,11867,6712,11843,6712,11840v-12,-99,-103,-168,-218,-168c6418,11672,6346,11702,6307,11753v-40,-51,-108,-81,-183,-81c6008,11672,5917,11744,5905,11840v,3,-4,27,8,63c5929,11957,5969,12008,6024,12044xm4617,11291v55,-39,95,-87,111,-141c4740,11114,4736,11090,4736,11087v-12,-99,-103,-168,-219,-168c4442,10919,4370,10949,4330,11000v-39,-51,-107,-81,-183,-81c4032,10919,3941,10991,3929,11087v,3,-4,27,8,63c3953,11204,3992,11252,4048,11291r282,192l4617,11291xm7392,12044r283,192l7961,12044v55,-39,95,-87,111,-141c8084,11867,8080,11843,8080,11840v-12,-99,-103,-168,-219,-168c7786,11672,7714,11702,7675,11753v-40,-51,-108,-81,-183,-81c7376,11672,7285,11744,7273,11840v,3,-4,27,8,63c7297,11957,7337,12008,7392,12044xm6307,10171v-40,-51,-108,-81,-183,-81c6008,10090,5917,10162,5905,10258v,3,-4,27,8,63c5929,10375,5969,10423,6024,10462r283,192l6593,10462v56,-39,95,-87,111,-141c6716,10285,6712,10261,6712,10258v-12,-99,-103,-168,-218,-168c6414,10090,6346,10120,6307,10171xm7675,10171v-40,-51,-108,-81,-183,-81c7376,10090,7285,10162,7273,10258v,3,-4,27,8,63c7297,10375,7337,10423,7392,10462r283,192l7961,10462v55,-39,95,-87,111,-141c8084,10285,8080,10261,8080,10258v-12,-99,-103,-168,-219,-168c7786,10090,7714,10120,7675,10171xm5034,10171v-40,-51,-107,-81,-183,-81c4736,10090,4644,10162,4633,10258v,3,-4,27,8,63c4656,10375,4696,10423,4752,10462r282,192l5320,10462v56,-39,96,-87,112,-141c5444,10285,5440,10261,5440,10258v-12,-99,-104,-168,-219,-168c5146,10090,5074,10120,5034,10171xm5889,9334v-75,,-147,30,-187,81c5662,9364,5595,9334,5519,9334v-115,,-206,72,-218,168c5301,9505,5297,9529,5309,9565v15,54,55,102,111,141l5702,9898r287,-192c6044,9667,6084,9619,6100,9565v12,-36,8,-60,8,-63c6096,9406,6004,9334,5889,9334xm4517,9334v-75,,-147,30,-187,81c4291,9364,4223,9334,4147,9334v-115,,-206,72,-218,168c3929,9505,3925,9529,3937,9565v16,54,55,102,111,141l4330,9898r287,-192c4672,9667,4712,9619,4728,9565v12,-36,8,-60,8,-63c4724,9406,4633,9334,4517,9334xm11591,3865v-39,-51,-107,-81,-183,-81c11293,3784,11202,3856,11190,3952v,3,-4,27,8,63c11214,4069,11253,4117,11309,4156r282,192l11878,4156v55,-39,95,-87,111,-141c12001,3979,11997,3955,11997,3952v-12,-99,-103,-168,-219,-168c11699,3784,11631,3814,11591,3865xm17727,6190v-76,,-147,30,-187,81c17500,6220,17433,6190,17357,6190v-115,,-207,72,-219,168c17138,6361,17134,6385,17146,6421v16,54,56,102,112,141l17540,6754r286,-192c17882,6523,17922,6475,17938,6421v12,-36,8,-60,8,-63c17934,6262,17842,6190,17727,6190xm16876,7024v-40,-51,-107,-81,-183,-81c16578,6943,16486,7015,16474,7111v,3,-4,27,8,63c16498,7228,16538,7276,16594,7315r282,192l17162,7315v56,-39,96,-87,112,-141c17286,7138,17282,7114,17282,7111v-12,-99,-104,-168,-219,-168c16983,6943,16916,6976,16876,7024xm18546,7177v12,-36,8,-60,8,-63c18542,7015,18451,6946,18335,6946v-75,,-147,30,-187,81c18109,6976,18041,6946,17966,6946v-116,,-207,72,-219,168c17747,7117,17743,7141,17755,7177v16,54,55,102,111,141l18148,7510r287,-192c18490,7279,18530,7231,18546,7177xm16359,6190v-75,,-147,30,-187,81c16132,6220,16065,6190,15989,6190v-115,,-207,72,-218,168c15771,6361,15767,6385,15778,6421v16,54,56,102,112,141l16172,6754r286,-192c16514,6523,16554,6475,16570,6421v12,-36,8,-60,8,-63c16566,6262,16474,6190,16359,6190xm15087,6190v-76,,-148,30,-187,81c14860,6220,14792,6190,14717,6190v-116,,-207,72,-219,168c14498,6361,14494,6385,14506,6421v16,54,56,102,111,141l14900,6754r286,-192c15242,6523,15281,6475,15297,6421v12,-36,8,-60,8,-63c15293,6262,15202,6190,15087,6190xm15504,7024v-40,-51,-107,-81,-183,-81c15206,6943,15114,7015,15103,7111v,3,-4,27,7,63c15126,7228,15166,7276,15222,7315r282,192l15790,7315v56,-39,96,-87,112,-141c15914,7138,15910,7114,15910,7111v-12,-99,-104,-168,-219,-168c15615,6943,15544,6976,15504,7024xm18546,8758v12,-36,8,-60,8,-63c18542,8596,18451,8527,18335,8527v-75,,-147,30,-187,81c18109,8557,18041,8527,17966,8527v-116,,-207,72,-219,168c17747,8698,17743,8722,17755,8758v16,54,55,102,111,141l18148,9091r287,-192c18490,8860,18530,8812,18546,8758xm14232,7024v-40,-51,-108,-81,-183,-81c13933,6943,13842,7015,13830,7111v,3,-4,27,8,63c13854,7228,13894,7276,13949,7315r283,192l14518,7315v56,-39,95,-87,111,-141c14641,7138,14637,7114,14637,7111v-12,-99,-103,-168,-218,-168c14343,6943,14271,6976,14232,7024xm17826,12872v56,-39,96,-87,112,-141c17950,12695,17946,12671,17946,12668v-12,-99,-104,-168,-219,-168c17651,12500,17580,12530,17540,12581v-40,-51,-107,-81,-183,-81c17242,12500,17150,12572,17138,12668v,3,-4,27,8,63c17162,12785,17202,12833,17258,12872r282,192l17826,12872xm16594,13625r282,192l17162,13625v56,-39,96,-87,112,-141c17286,13448,17282,13424,17282,13421v-12,-99,-104,-168,-219,-168c16987,13253,16916,13283,16876,13334v-40,-51,-107,-81,-183,-81c16578,13253,16486,13325,16474,13421v,3,-4,27,8,63c16498,13538,16534,13586,16594,13625xm16458,12872v56,-39,96,-87,112,-141c16582,12695,16578,12671,16578,12668v-12,-99,-104,-168,-219,-168c16284,12500,16212,12530,16172,12581v-40,-51,-107,-81,-183,-81c15874,12500,15782,12572,15771,12668v,3,-4,27,7,63c15794,12785,15834,12833,15890,12872r282,192l16458,12872xm18546,10324v12,-36,8,-60,8,-63c18542,10162,18451,10093,18335,10093v-75,,-147,30,-187,81c18109,10123,18041,10093,17966,10093v-116,,-207,72,-219,168c17747,10264,17743,10288,17755,10324v16,54,55,102,111,141l18148,10657r287,-192c18490,10426,18530,10375,18546,10324xm17862,13625r282,192l18431,13625v55,-39,95,-87,111,-141c18554,13448,18550,13424,18550,13421v-12,-99,-103,-168,-219,-168c18256,13253,18184,13283,18144,13334v-39,-51,-107,-81,-182,-81c17846,13253,17755,13325,17743,13421v,3,-4,27,8,63c17767,13538,17806,13586,17862,13625xm18546,11903v12,-36,8,-60,8,-63c18542,11741,18451,11672,18335,11672v-75,,-147,30,-187,81c18109,11702,18041,11672,17966,11672v-116,,-207,72,-219,168c17747,11843,17743,11867,17755,11903v16,54,55,102,111,141l18148,12236r287,-192c18490,12008,18530,11957,18546,11903xm5889,6190v-75,,-147,30,-187,81c5662,6220,5595,6190,5519,6190v-115,,-206,72,-218,168c5301,6361,5297,6385,5309,6421v15,54,55,102,111,141l5702,6754r287,-192c6044,6523,6084,6475,6100,6421v12,-36,8,-60,8,-63c6096,6262,6004,6190,5889,6190xm7675,7024v-40,-51,-108,-81,-183,-81c7376,6943,7285,7015,7273,7111v,3,-4,27,8,63c7297,7228,7337,7276,7392,7315r283,192l7961,7315v55,-39,95,-87,111,-141c8084,7138,8080,7114,8080,7111v-12,-99,-103,-168,-219,-168c7786,6943,7714,6976,7675,7024xm8529,6190v-75,,-147,30,-186,81c8303,6220,8235,6190,8160,6190v-116,,-207,72,-219,168c7941,6361,7937,6385,7949,6421v16,54,56,102,111,141l8343,6754r286,-192c8685,6523,8724,6475,8740,6421v12,-36,8,-60,8,-63c8736,6262,8645,6190,8529,6190xm7158,6190v-76,,-148,30,-187,81c6931,6220,6863,6190,6788,6190v-116,,-207,72,-219,168c6569,6361,6565,6385,6577,6421v16,54,56,102,111,141l6971,6754r286,-192c7313,6523,7352,6475,7368,6421v12,-36,8,-60,8,-63c7368,6262,7273,6190,7158,6190xm8947,7024v-40,-51,-107,-81,-183,-81c8649,6943,8557,7015,8545,7111v,3,-4,27,8,63c8569,7228,8609,7276,8665,7315r282,192l9233,7315v56,-39,96,-87,112,-141c9357,7138,9353,7114,9353,7111v-12,-99,-104,-168,-219,-168c9058,6943,8987,6976,8947,7024xm13715,6190v-76,,-147,30,-187,81c13488,6220,13420,6190,13345,6190v-115,,-207,72,-219,168c13126,6361,13122,6385,13134,6421v16,54,56,102,112,141l13528,6754r286,-192c13870,6523,13910,6475,13925,6421v12,-36,8,-60,8,-63c13922,6262,13830,6190,13715,6190xm6307,7024v-40,-51,-108,-81,-183,-81c6008,6943,5917,7015,5905,7111v,3,-4,27,8,63c5929,7228,5969,7276,6024,7315r283,192l6593,7315v56,-39,95,-87,111,-141c6716,7138,6712,7114,6712,7111v-12,-99,-103,-168,-218,-168c6414,6943,6346,6976,6307,7024xm15222,13625r282,192l15790,13625v56,-39,96,-87,112,-141c15914,13448,15910,13424,15910,13421v-12,-99,-104,-168,-219,-168c15615,13253,15544,13283,15504,13334v-40,-51,-107,-81,-183,-81c15206,13253,15114,13325,15103,13421v,3,-4,27,7,63c15126,13538,15166,13586,15222,13625xm5034,7024v-40,-51,-107,-81,-183,-81c4736,6943,4644,7015,4633,7111v,3,-4,27,8,63c4656,7228,4696,7276,4752,7315r282,192l5320,7315v56,-39,96,-87,112,-141c5444,7138,5440,7114,5440,7111v-12,-99,-104,-168,-219,-168c5146,6943,5074,6976,5034,7024xm12442,6190v-75,,-147,30,-187,81c12216,6220,12148,6190,12072,6190v-115,,-206,72,-218,168c11854,6361,11850,6385,11862,6421v16,54,55,102,111,141l12255,6754r287,-192c12597,6523,12637,6475,12653,6421v12,-36,8,-60,8,-63c12649,6262,12558,6190,12442,6190xm12864,7024v-40,-51,-108,-81,-183,-81c12566,6943,12474,7015,12462,7111v,3,-4,27,8,63c12486,7228,12526,7276,12581,7315r283,192l13150,7315v56,-39,96,-87,111,-141c13273,7138,13269,7114,13269,7111v-12,-99,-103,-168,-218,-168c12971,6943,12900,6976,12864,7024xm11591,7024v-39,-51,-107,-81,-183,-81c11293,6943,11202,7015,11190,7111v,3,-4,27,8,63c11214,7228,11253,7276,11309,7315r282,192l11878,7315v55,-39,95,-87,111,-141c12001,7138,11997,7114,11997,7111v-12,-99,-103,-168,-219,-168c11699,6943,11631,6976,11591,7024xm11174,6190v-76,,-147,30,-187,81c10947,6220,10880,6190,10804,6190v-115,,-207,72,-219,168c10585,6361,10581,6385,10593,6421v16,54,56,102,112,141l10987,6754r286,-192c11329,6523,11369,6475,11385,6421v11,-36,7,-60,7,-63c11381,6262,11289,6190,11174,6190xm9802,6190v-76,,-147,30,-187,81c9575,6220,9508,6190,9432,6190v-115,,-207,72,-219,168c9213,6361,9209,6385,9221,6421v16,54,56,102,112,141l9615,6754r286,-192c9957,6523,9997,6475,10013,6421v12,-36,8,-60,8,-63c10009,6262,9917,6190,9802,6190xm10319,7024v-40,-51,-108,-81,-183,-81c10021,6943,9929,7015,9917,7111v,3,-4,27,8,63c9941,7228,9981,7276,10037,7315r282,192l10605,7315v56,-39,96,-87,111,-141c10728,7138,10724,7114,10724,7111v-11,-99,-103,-168,-218,-168c10430,6943,10359,6976,10319,7024xm3380,13625r282,192l3949,13625v55,-39,95,-87,111,-141c4072,13448,4068,13424,4068,13421v-12,-99,-103,-168,-219,-168c3774,13253,3702,13283,3662,13334v-39,-51,-107,-81,-183,-81c3364,13253,3273,13325,3261,13421v,3,-4,27,8,63c3285,13538,3324,13586,3380,13625xm2656,9505v,3,-4,27,8,63c2680,9622,2720,9670,2776,9709r282,192l3344,9709v56,-39,96,-87,112,-141c3467,9532,3463,9508,3463,9505v-11,-99,-103,-168,-218,-168c3169,9337,3098,9367,3058,9418v-40,-51,-107,-81,-183,-81c2760,9334,2668,9406,2656,9505xm2656,11084v,3,-4,27,8,63c2680,11201,2720,11249,2776,11288r282,192l3344,11288v56,-39,96,-87,112,-141c3467,11111,3463,11087,3463,11084v-11,-99,-103,-168,-218,-168c3169,10916,3098,10946,3058,10997v-40,-51,-107,-81,-183,-81c2760,10916,2668,10988,2656,11084xm3245,7771v-76,,-147,30,-187,81c3018,7801,2951,7771,2875,7771v-115,,-207,72,-219,168c2656,7942,2652,7966,2664,8002v16,54,56,102,112,141l3058,8335r286,-192c3400,8104,3440,8056,3456,8002v11,-36,7,-60,7,-63c3452,7840,3360,7771,3245,7771xm4752,13625r282,192l5320,13625v56,-39,96,-87,112,-141c5444,13448,5440,13424,5440,13421v-12,-99,-104,-168,-219,-168c5146,13253,5074,13283,5034,13334v-40,-51,-107,-81,-183,-81c4736,13253,4644,13325,4633,13421v,3,-4,27,8,63c4656,13538,4696,13586,4752,13625xm2656,12665v,3,-4,27,8,63c2680,12782,2720,12830,2776,12869r282,192l3344,12869v56,-39,96,-87,112,-141c3467,12692,3463,12668,3463,12665v-11,-99,-103,-168,-218,-168c3169,12497,3098,12527,3058,12578v-40,-51,-107,-81,-183,-81c2760,12497,2668,12566,2656,12665xm3662,8605v-39,-51,-107,-81,-183,-81c3364,8524,3273,8596,3261,8692v,3,-4,27,8,63c3285,8809,3324,8857,3380,8896r282,192l3949,8896v55,-39,95,-87,111,-141c4072,8719,4068,8695,4068,8692v-12,-99,-103,-168,-219,-168c3774,8524,3702,8554,3662,8605xm8529,7771v-75,,-147,30,-186,81c8303,7801,8235,7771,8160,7771v-116,,-207,72,-219,168c7941,7942,7937,7966,7949,8002v16,54,56,102,111,141l8343,8335r286,-192c8685,8104,8724,8056,8740,8002v12,-36,8,-60,8,-63c8736,7840,8645,7771,8529,7771xm4617,12872v55,-39,95,-87,111,-141c4740,12695,4736,12671,4736,12668v-12,-99,-103,-168,-219,-168c4442,12500,4370,12530,4330,12581v-39,-51,-107,-81,-183,-81c4032,12500,3941,12572,3929,12668v,3,-4,27,8,63c3953,12785,3992,12833,4048,12872r282,192l4617,12872xm7158,7771v-76,,-148,30,-187,81c6931,7801,6863,7771,6788,7771v-116,,-207,72,-219,168c6569,7942,6565,7966,6577,8002v16,54,56,102,111,141l6971,8335r286,-192c7313,8104,7352,8056,7368,8002v12,-36,8,-60,8,-63c7368,7840,7273,7771,7158,7771xm4517,7771v-75,,-147,30,-187,81c4291,7801,4223,7771,4147,7771v-115,,-206,72,-218,168c3929,7942,3925,7966,3937,8002v16,54,55,102,111,141l4330,8335r287,-192c4672,8104,4712,8056,4728,8002v12,-36,8,-60,8,-63c4724,7840,4633,7771,4517,7771xm6307,8605v-40,-51,-108,-81,-183,-81c6008,8524,5917,8596,5905,8692v,3,-4,27,8,63c5929,8809,5969,8857,6024,8896r283,192l6593,8896v56,-39,95,-87,111,-141c6716,8719,6712,8695,6712,8692v-12,-99,-103,-168,-218,-168c6414,8524,6346,8554,6307,8605xm7675,8605v-40,-51,-108,-81,-183,-81c7376,8524,7285,8596,7273,8692v,3,-4,27,8,63c7297,8809,7337,8857,7392,8896r283,192l7961,8896v55,-39,95,-87,111,-141c8084,8719,8080,8695,8080,8692v-12,-99,-103,-168,-219,-168c7786,8524,7714,8554,7675,8605xm5034,8605v-40,-51,-107,-81,-183,-81c4736,8524,4644,8596,4633,8692v,3,-4,27,8,63c4656,8809,4696,8857,4752,8896r282,192l5320,8896v56,-39,96,-87,112,-141c5444,8719,5440,8695,5440,8692v-12,-99,-104,-168,-219,-168c5146,8524,5074,8554,5034,8605xm5889,7771v-75,,-147,30,-187,81c5662,7801,5595,7771,5519,7771v-115,,-206,72,-218,168c5301,7942,5297,7966,5309,8002v15,54,55,102,111,141l5702,8335r287,-192c6044,8104,6084,8056,6100,8002v12,-36,8,-60,8,-63c6096,7840,6004,7771,5889,7771xm13949,13625r283,192l14518,13625v56,-39,95,-87,111,-141c14641,13448,14637,13424,14637,13421v-12,-99,-103,-168,-218,-168c14343,13253,14271,13283,14232,13334v-40,-51,-108,-81,-183,-81c13933,13253,13842,13325,13830,13421v,3,-4,27,8,63c13854,13538,13894,13586,13949,13625xm11309,13625r282,192l11878,13625v55,-39,95,-87,111,-141c12001,13448,11997,13424,11997,13421v-12,-99,-103,-168,-219,-168c11703,13253,11631,13283,11591,13334v-39,-51,-107,-81,-183,-81c11293,13253,11202,13325,11190,13421v,3,-4,27,8,63c11214,13538,11249,13586,11309,13625xm11273,12872v56,-39,96,-87,112,-141c11396,12695,11392,12671,11392,12668v-11,-99,-103,-168,-218,-168c11098,12500,11027,12530,10987,12581v-40,-51,-107,-81,-183,-81c10689,12500,10597,12572,10585,12668v,3,-4,27,8,63c10609,12785,10649,12833,10705,12872r282,192l11273,12872xm12546,12872v55,-39,95,-87,111,-141c12669,12695,12665,12671,12665,12668v-12,-99,-103,-168,-219,-168c12371,12500,12299,12530,12259,12581v-39,-51,-107,-81,-183,-81c11961,12500,11870,12572,11858,12668v,3,-4,27,8,63c11882,12785,11921,12833,11977,12872r282,192l12546,12872xm10037,13625r282,192l10605,13625v56,-39,96,-87,111,-141c10728,13448,10724,13424,10724,13421v-11,-99,-103,-168,-218,-168c10430,13253,10359,13283,10319,13334v-40,-51,-108,-81,-183,-81c10021,13253,9929,13325,9917,13421v,3,-4,27,8,63c9941,13538,9981,13586,10037,13625xm12581,13625r283,192l13150,13625v56,-39,96,-87,111,-141c13273,13448,13269,13424,13269,13421v-12,-99,-103,-168,-218,-168c12975,13253,12904,13283,12864,13334v-40,-51,-108,-81,-183,-81c12566,13253,12474,13325,12462,13421v,3,-4,27,8,63c12486,13538,12522,13586,12581,13625xm15186,12872v56,-39,95,-87,111,-141c15309,12695,15305,12671,15305,12668v-12,-99,-103,-168,-218,-168c15011,12500,14939,12530,14900,12581v-40,-51,-108,-81,-183,-81c14601,12500,14510,12572,14498,12668v,3,-4,27,8,63c14522,12785,14562,12833,14617,12872r283,192l15186,12872xm13814,12872v56,-39,96,-87,111,-141c13937,12695,13933,12671,13933,12668v-11,-99,-103,-168,-218,-168c13639,12500,13568,12530,13528,12581v-40,-51,-108,-81,-183,-81c13230,12500,13138,12572,13126,12668v,3,-4,27,8,63c13150,12785,13190,12833,13246,12872r282,192l13814,12872xm6024,13625r283,192l6593,13625v56,-39,95,-87,111,-141c6716,13448,6712,13424,6712,13421v-12,-99,-103,-168,-218,-168c6418,13253,6346,13283,6307,13334v-40,-51,-108,-81,-183,-81c6008,13253,5917,13325,5905,13421v,3,-4,27,8,63c5929,13538,5969,13586,6024,13625xm7261,12872v56,-39,95,-87,111,-141c7384,12695,7380,12671,7380,12668v-12,-99,-103,-168,-218,-168c7086,12500,7014,12530,6975,12581v-40,-51,-108,-81,-183,-81c6676,12500,6585,12572,6573,12668v,3,-4,27,8,63c6597,12785,6637,12833,6692,12872r283,192l7261,12872xm7392,13625r283,192l7961,13625v55,-39,95,-87,111,-141c8084,13448,8080,13424,8080,13421v-12,-99,-103,-168,-219,-168c7786,13253,7714,13283,7675,13334v-40,-51,-108,-81,-183,-81c7376,13253,7285,13325,7273,13421v,3,-4,27,8,63c7297,13538,7337,13586,7392,13625xm9901,12872v56,-39,96,-87,112,-141c10025,12695,10021,12671,10021,12668v-12,-99,-104,-168,-219,-168c9726,12500,9655,12530,9615,12581v-40,-51,-107,-81,-183,-81c9317,12500,9225,12572,9213,12668v,3,-4,27,8,63c9237,12785,9277,12833,9333,12872r282,192l9901,12872xm5989,12872v55,-39,95,-87,111,-141c6112,12695,6108,12671,6108,12668v-12,-99,-104,-168,-219,-168c5814,12500,5742,12530,5702,12581v-40,-51,-107,-81,-183,-81c5404,12500,5313,12572,5301,12668v,3,-4,27,8,63c5324,12785,5364,12833,5420,12872r282,192l5989,12872xm8665,13625r282,192l9233,13625v56,-39,96,-87,112,-141c9357,13448,9353,13424,9353,13421v-12,-99,-104,-168,-219,-168c9058,13253,8987,13283,8947,13334v-40,-51,-107,-81,-183,-81c8649,13253,8557,13325,8545,13421v,3,-4,27,8,63c8569,13538,8609,13586,8665,13625xm8629,12872v56,-39,95,-87,111,-141c8752,12695,8748,12671,8748,12668v-12,-99,-103,-168,-219,-168c8454,12500,8382,12530,8343,12581v-40,-51,-108,-81,-183,-81c8044,12500,7953,12572,7941,12668v,3,-4,27,8,63c7965,12785,8005,12833,8060,12872r283,192l8629,12872xm620,16580v,3,-4,27,8,63c644,16697,684,16745,740,16784r282,192l1308,16784v56,-39,96,-87,112,-141c1432,16607,1428,16583,1428,16580v-12,-99,-104,-168,-219,-168c1133,16412,1062,16442,1022,16493v-40,-51,-107,-81,-183,-81c724,16412,632,16481,620,16580xm11973,243r282,192l12542,243v55,-39,95,-87,111,-141c12665,66,12661,42,12661,39v,-12,-4,-24,-8,-36l11862,3v-4,12,-8,24,-8,36c11854,42,11850,66,11862,102v16,54,55,102,111,141xm12462,792v,3,-4,27,8,63c12486,909,12526,957,12581,996r283,192l13150,996v56,-39,96,-87,111,-141c13273,819,13269,795,13269,792v-12,-99,-103,-168,-218,-168c12975,624,12904,654,12864,705v-40,-51,-108,-81,-183,-81c12566,621,12474,693,12462,792xm11190,792v,3,-4,27,8,63c11214,909,11253,957,11309,996r282,192l11878,996v55,-39,95,-87,111,-141c12001,819,11997,795,11997,792v-12,-99,-103,-168,-219,-168c11703,624,11631,654,11591,705v-39,-51,-107,-81,-183,-81c11293,621,11202,693,11190,792xm13246,243r282,192l13814,243v56,-39,96,-87,111,-141c13937,66,13933,42,13933,39v,-12,-4,-24,-8,-36l13134,3v-4,12,-8,24,-8,36c13126,42,13122,66,13134,102v16,54,56,102,112,141xm9333,243r282,192l9901,243v56,-39,96,-87,112,-141c10025,66,10021,42,10021,39v,-12,-4,-24,-8,-36l9221,3v-4,12,-8,24,-8,36c9213,42,9209,66,9221,102v16,54,56,102,112,141xm10705,243r282,192l11273,243v56,-39,96,-87,112,-141c11396,66,11392,42,11392,39v,-12,-3,-24,-7,-36l10593,3v-4,12,-8,24,-8,36c10585,42,10581,66,10593,102v16,54,52,102,112,141xm8545,792v,3,-4,27,8,63c8569,909,8609,957,8665,996r282,192l9233,996v56,-39,96,-87,112,-141c9357,819,9353,795,9353,792,9341,693,9249,624,9134,624v-76,,-147,30,-187,81c8907,654,8840,624,8764,624v-115,-3,-207,69,-219,168xm9917,792v,3,-4,27,8,63c9941,909,9981,957,10037,996r282,192l10605,996v56,-39,96,-87,111,-141c10728,819,10724,795,10724,792v-11,-99,-103,-168,-218,-168c10430,624,10359,654,10319,705v-40,-51,-108,-81,-183,-81c10021,621,9929,693,9917,792xm17743,792v,3,-4,27,8,63c17767,909,17806,957,17862,996r282,192l18431,996v55,-39,95,-87,111,-141c18554,819,18550,795,18550,792v-12,-99,-103,-168,-219,-168c18256,624,18184,654,18144,705v-39,-51,-107,-81,-182,-81c17850,621,17755,693,17743,792xm17258,243r282,192l17826,243v56,-39,96,-87,112,-141c17950,66,17946,42,17946,39v,-12,-4,-24,-8,-36l17146,3v-4,12,-8,24,-8,36c17138,42,17134,66,17146,102v16,54,56,102,112,141xm15890,243r282,192l16458,243v56,-39,96,-87,112,-141c16582,66,16578,42,16578,39v,-12,-4,-24,-8,-36l15778,3v-3,12,-7,24,-7,36c15771,42,15767,66,15778,102v16,54,52,102,112,141xm16474,792v,3,-4,27,8,63c16498,909,16538,957,16594,996r282,192l17162,996v56,-39,96,-87,112,-141c17286,819,17282,795,17282,792v-12,-99,-104,-168,-219,-168c16987,624,16916,654,16876,705v-40,-51,-107,-81,-183,-81c16578,621,16486,693,16474,792xm15103,792v,3,-4,27,7,63c15126,909,15166,957,15222,996r282,192l15790,996v56,-39,96,-87,112,-141c15914,819,15910,795,15910,792v-12,-99,-104,-168,-219,-168c15615,624,15544,654,15504,705v-40,-51,-107,-81,-183,-81c15206,621,15114,693,15103,792xm147,2436v12,-36,8,-60,8,-63c147,2295,84,2232,,2211r,390l36,2577v55,-39,95,-87,111,-141xm13830,792v,3,-4,27,8,63c13854,909,13894,957,13949,996r283,192l14518,996v56,-39,95,-87,111,-141c14641,819,14637,795,14637,792v-12,-99,-103,-168,-218,-168c14343,624,14271,654,14232,705v-40,-51,-108,-81,-183,-81c13933,621,13842,693,13830,792xm1992,792v,3,-4,27,8,63c2016,909,2056,957,2111,996r283,192l2680,996v56,-39,96,-87,111,-141c2803,819,2799,795,2799,792,2787,693,2696,624,2581,624v-76,,-147,30,-187,81c2354,654,2286,624,2211,624v-115,-3,-207,69,-219,168xm2776,243r282,192l3344,243v56,-39,96,-87,112,-141c3467,66,3463,42,3463,39v,-12,-4,-24,-7,-36l2664,3v-4,12,-8,24,-8,36c2656,42,2652,66,2664,102v16,54,56,102,112,141xm1404,243r282,192l1972,243v56,-39,96,-87,112,-141c2096,66,2092,42,2092,39v,-12,-4,-24,-8,-36l1296,3v-4,12,-8,24,-8,36c1288,42,1284,66,1296,102v12,54,52,102,108,141xm620,792v,3,-4,27,8,63c644,909,684,957,740,996r282,192l1308,996v56,-39,96,-87,112,-141c1432,819,1428,795,1428,792,1416,693,1324,624,1209,624v-76,,-147,30,-187,81c982,654,915,624,839,624,724,621,632,693,620,792xm147,855v12,-36,8,-60,8,-63c147,714,84,651,,630r,390l36,996c91,957,131,909,147,855xm8060,243r283,192l8629,243v56,-39,95,-87,111,-141c8752,66,8748,42,8748,39v,-12,-4,-24,-8,-36l7949,3v-4,12,-8,24,-8,36c7941,42,7937,66,7949,102v16,54,56,102,111,141xm3261,792v,3,-4,27,8,63c3285,909,3324,957,3380,996r282,192l3949,996v55,-39,95,-87,111,-141c4072,819,4068,795,4068,792,4056,693,3965,624,3849,624v-75,,-147,30,-187,81c3623,654,3555,624,3479,624v-111,-3,-206,69,-218,168xm135,243l418,435,704,243v55,-39,95,-87,111,-141c827,66,823,42,823,39v,-12,-4,-24,-8,-36l24,3c20,15,16,27,16,39v,3,-4,27,8,63c40,156,76,204,135,243xm5905,792v,3,-4,27,8,63c5929,909,5969,957,6024,996r283,192l6593,996v56,-39,95,-87,111,-141c6716,819,6712,795,6712,792,6700,693,6609,624,6494,624v-76,,-148,30,-187,81c6267,654,6199,624,6124,624v-116,-3,-207,69,-219,168xm6688,243r283,192l7257,243v56,-39,95,-87,111,-141c7380,66,7376,42,7376,39v,-12,-4,-24,-8,-36l6581,3v-4,12,-8,24,-8,36c6573,42,6569,66,6581,102v12,54,52,102,107,141xm7277,792v,3,-4,27,8,63c7301,909,7341,957,7396,996r282,192l7965,996v55,-39,95,-87,111,-141c8088,819,8084,795,8084,792,8072,693,7981,624,7865,624v-75,,-147,30,-187,81c7639,654,7571,624,7496,624v-116,-3,-207,69,-219,168xm4633,792v,3,-4,27,8,63c4656,909,4696,957,4752,996r282,192l5320,996v56,-39,96,-87,112,-141c5444,819,5440,795,5440,792,5428,693,5336,624,5221,624v-75,,-147,30,-187,81c4994,654,4927,624,4851,624v-115,-3,-207,69,-218,168xm5420,243r282,192l5989,243v55,-39,95,-87,111,-141c6112,66,6108,42,6108,39v,-12,-4,-24,-8,-36l5309,3v-4,12,-8,24,-8,36c5301,42,5297,66,5309,102v15,54,51,102,111,141xm4048,243r282,192l4617,243v55,-39,95,-87,111,-141c4740,66,4736,42,4736,39v,-12,-4,-24,-8,-36l3937,3v-4,12,-8,24,-8,36c3929,42,3925,66,3937,102v16,54,55,102,111,141xm14617,243r283,192l15186,243v56,-39,95,-87,111,-141c15309,66,15305,42,15305,39v,-12,-4,-24,-8,-36l14506,3v-4,12,-8,24,-8,36c14498,42,14494,66,14506,102v16,54,56,102,111,141xm16594,19947r282,192l17162,19947v56,-39,96,-87,112,-141c17286,19770,17282,19746,17282,19743v-12,-99,-104,-168,-219,-168c16987,19575,16916,19605,16876,19656v-40,-51,-107,-81,-183,-81c16578,19575,16486,19647,16474,19743v,3,-4,27,8,63c16498,19860,16534,19908,16594,19947xm17826,19194v56,-39,96,-87,112,-141c17950,19017,17946,18993,17946,18990v-12,-99,-104,-168,-219,-168c17651,18822,17580,18852,17540,18903v-40,-51,-107,-81,-183,-81c17242,18822,17150,18894,17138,18990v,3,-4,27,8,63c17162,19107,17202,19155,17258,19194r282,192l17826,19194xm18530,243r283,192l19099,243v55,-39,95,-87,111,-141c19222,66,19218,42,19218,39v,-12,-4,-24,-8,-36l18419,3v-4,12,-8,24,-8,36c18411,42,18407,66,18419,102v16,54,56,102,111,141xm19099,19194v55,-39,95,-87,111,-141c19222,19017,19218,18993,19218,18990v-12,-99,-103,-168,-219,-168c18924,18822,18852,18852,18813,18903v-40,-51,-108,-81,-183,-81c18514,18822,18423,18894,18411,18990v,3,-4,27,8,63c18435,19107,18475,19155,18530,19194r283,192l19099,19194xm19234,19947r282,192l19803,19947v55,-39,95,-87,111,-141c19926,19770,19922,19746,19922,19743v-12,-99,-103,-168,-219,-168c19628,19575,19556,19605,19516,19656v-39,-51,-107,-81,-183,-81c19218,19575,19127,19647,19115,19743v,3,-4,27,8,63c19139,19860,19178,19908,19234,19947xm17862,19947r282,192l18431,19947v55,-39,95,-87,111,-141c18554,19770,18550,19746,18550,19743v-12,-99,-103,-168,-219,-168c18256,19575,18184,19605,18144,19656v-39,-51,-107,-81,-182,-81c17846,19575,17755,19647,17743,19743v,3,-4,27,8,63c17767,19860,17806,19908,17862,19947xm20471,19194v55,-39,95,-87,111,-141c20594,19017,20590,18993,20590,18990v-12,-99,-103,-168,-219,-168c20296,18822,20224,18852,20184,18903v-39,-51,-107,-81,-183,-81c19886,18822,19795,18894,19783,18990v,3,-4,27,8,63c19807,19107,19846,19155,19902,19194r282,192l20471,19194xm15222,19947r282,192l15790,19947v56,-39,96,-87,112,-141c15914,19770,15910,19746,15910,19743v-12,-99,-104,-168,-219,-168c15615,19575,15544,19605,15504,19656v-40,-51,-107,-81,-183,-81c15206,19575,15114,19647,15103,19743v,3,-4,27,7,63c15126,19860,15166,19908,15222,19947xm12546,19194v55,-39,95,-87,111,-141c12669,19017,12665,18993,12665,18990v-12,-99,-103,-168,-219,-168c12371,18822,12299,18852,12259,18903v-39,-51,-107,-81,-183,-81c11961,18822,11870,18894,11858,18990v,3,-4,27,8,63c11882,19107,11921,19155,11977,19194r282,192l12546,19194xm12581,19947r283,192l13150,19947v56,-39,96,-87,111,-141c13273,19770,13269,19746,13269,19743v-12,-99,-103,-168,-218,-168c12975,19575,12904,19605,12864,19656v-40,-51,-108,-81,-183,-81c12566,19575,12474,19647,12462,19743v,3,-4,27,8,63c12486,19860,12522,19908,12581,19947xm11309,19947r282,192l11878,19947v55,-39,95,-87,111,-141c12001,19770,11997,19746,11997,19743v-12,-99,-103,-168,-219,-168c11703,19575,11631,19605,11591,19656v-39,-51,-107,-81,-183,-81c11293,19575,11202,19647,11190,19743v,3,-4,27,8,63c11214,19860,11249,19908,11309,19947xm13814,19194v56,-39,96,-87,111,-141c13937,19017,13933,18993,13933,18990v-11,-99,-103,-168,-218,-168c13639,18822,13568,18852,13528,18903v-40,-51,-108,-81,-183,-81c13230,18822,13138,18894,13126,18990v,3,-4,27,8,63c13150,19107,13190,19155,13246,19194r282,192l13814,19194xm15186,19194v56,-39,95,-87,111,-141c15309,19017,15305,18993,15305,18990v-12,-99,-103,-168,-218,-168c15011,18822,14939,18852,14900,18903v-40,-51,-108,-81,-183,-81c14601,18822,14510,18894,14498,18990v,3,-4,27,8,63c14522,19107,14562,19155,14617,19194r283,192l15186,19194xm13949,19947r283,192l14518,19947v56,-39,95,-87,111,-141c14641,19770,14637,19746,14637,19743v-12,-99,-103,-168,-218,-168c14343,19575,14271,19605,14232,19656v-40,-51,-108,-81,-183,-81c13933,19575,13842,19647,13830,19743v,3,-4,27,8,63c13854,19860,13894,19908,13949,19947xm16458,19194v56,-39,96,-87,112,-141c16582,19017,16578,18993,16578,18990v-12,-99,-104,-168,-219,-168c16284,18822,16212,18852,16172,18903v-40,-51,-107,-81,-183,-81c15874,18822,15782,18894,15771,18990v,3,-4,27,7,63c15794,19107,15834,19155,15890,19194r282,192l16458,19194xm21186,8758v12,-36,8,-60,8,-63c21182,8596,21091,8527,20976,8527v-76,,-147,30,-187,81c20749,8557,20681,8527,20606,8527v-115,,-207,72,-219,168c20387,8698,20383,8722,20395,8758v16,54,56,102,111,141l20789,9091r286,-192c21131,8860,21171,8812,21186,8758xm21186,7177v12,-36,8,-60,8,-63c21182,7015,21091,6946,20976,6946v-76,,-147,30,-187,81c20749,6976,20681,6946,20606,6946v-115,,-207,72,-219,168c20387,7117,20383,7141,20395,7177v16,54,56,102,111,141l20789,7510r286,-192c21131,7279,21171,7231,21186,7177xm21186,4018v12,-36,8,-60,8,-63c21182,3856,21091,3787,20976,3787v-76,,-147,30,-187,81c20749,3817,20681,3787,20606,3787v-115,,-207,72,-219,168c20387,3958,20383,3982,20395,4018v16,54,56,102,111,141l20789,4351r286,-192c21131,4120,21171,4072,21186,4018xm21186,5596v12,-36,8,-60,8,-63c21182,5434,21091,5365,20976,5365v-76,,-147,30,-187,81c20749,5395,20681,5365,20606,5365v-115,,-207,72,-219,168c20387,5536,20383,5560,20395,5596v16,54,56,102,111,141l20789,5929r286,-192c21131,5701,21171,5650,21186,5596xm19115,792v,3,-4,27,8,63c19139,909,19178,957,19234,996r282,192l19803,996v55,-39,95,-87,111,-141c19926,819,19922,795,19922,792v-12,-99,-103,-168,-219,-168c19628,624,19556,654,19516,705v-39,-51,-107,-81,-183,-81c19218,621,19127,693,19115,792xm19902,243r282,192l20471,243v55,-39,95,-87,111,-141c20594,66,20590,42,20590,39v,-12,-4,-24,-8,-36l19791,3v-4,12,-8,24,-8,36c19783,42,19779,66,19791,102v16,54,55,102,111,141xm21186,2436v12,-36,8,-60,8,-63c21182,2274,21091,2205,20976,2205v-76,,-147,30,-187,81c20749,2235,20681,2205,20606,2205v-115,,-207,72,-219,168c20387,2376,20383,2400,20395,2436v16,54,56,102,111,141l20789,2769r286,-192c21131,2538,21171,2490,21186,2436xm21186,18225v12,-36,8,-60,8,-63c21182,18063,21091,17994,20976,17994v-76,,-147,30,-187,81c20749,18024,20681,17994,20606,17994v-115,,-207,72,-219,168c20387,18165,20383,18189,20395,18225v16,54,56,102,111,141l20789,18558r286,-192c21131,18330,21171,18279,21186,18225xm21186,16646v12,-36,8,-60,8,-63c21182,16484,21091,16415,20976,16415v-76,,-147,30,-187,81c20749,16445,20681,16415,20606,16415v-115,,-207,72,-219,168c20387,16586,20383,16610,20395,16646v16,54,56,102,111,141l20789,16979r286,-192c21131,16748,21171,16700,21186,16646xm21186,15065v12,-36,8,-60,8,-63c21182,14903,21091,14834,20976,14834v-76,,-147,30,-187,81c20749,14864,20681,14834,20606,14834v-115,,-207,72,-219,168c20387,15005,20383,15029,20395,15065v16,54,56,102,111,141l20789,15398r286,-192c21131,15167,21171,15119,21186,15065xm20506,19947r283,192l21075,19947v56,-39,96,-87,111,-141c21198,19770,21194,19746,21194,19743v-12,-99,-103,-168,-218,-168c20900,19575,20829,19605,20789,19656v-40,-51,-108,-81,-183,-81c20491,19575,20399,19647,20387,19743v,3,-4,27,8,63c20411,19860,20451,19908,20506,19947xm21186,11903v12,-36,8,-60,8,-63c21182,11741,21091,11672,20976,11672v-76,,-147,30,-187,81c20749,11702,20681,11672,20606,11672v-115,,-207,72,-219,168c20387,11843,20383,11867,20395,11903v16,54,56,102,111,141l20789,12236r286,-192c21131,12008,21171,11957,21186,11903xm21186,10324v12,-36,8,-60,8,-63c21182,10162,21091,10093,20976,10093v-76,,-147,30,-187,81c20749,10123,20681,10093,20606,10093v-115,,-207,72,-219,168c20387,10264,20383,10288,20395,10324v16,54,56,102,111,141l20789,10657r286,-192c21131,10426,21171,10375,21186,10324xm21186,13484v12,-36,8,-60,8,-63c21182,13322,21091,13253,20976,13253v-76,,-147,30,-187,81c20749,13283,20681,13253,20606,13253v-115,,-207,72,-219,168c20387,13424,20383,13448,20395,13484v16,54,56,102,111,141l20789,13817r286,-192c21131,13586,21171,13538,21186,13484xm13047,21153v-76,,-147,30,-187,81c12820,21183,12752,21153,12677,21153v-115,,-207,72,-219,168c12458,21324,12454,21348,12466,21384v16,54,56,102,111,141l12689,21600r350,l13150,21525v56,-39,96,-87,111,-141c13273,21348,13269,21324,13269,21321v-12,-96,-107,-168,-222,-168xm18331,21153v-75,,-147,30,-187,81c18105,21183,18037,21153,17962,21153v-116,,-207,72,-219,168c17743,21324,17739,21348,17751,21384v16,54,55,102,111,141l17973,21600r350,l18435,21525v55,-39,95,-87,111,-141c18558,21348,18554,21324,18554,21321v-12,-96,-107,-168,-223,-168xm11778,21153v-75,,-147,30,-187,81c11552,21183,11484,21153,11408,21153v-115,,-206,72,-218,168c11190,21324,11186,21348,11198,21384v16,54,55,102,111,141l11420,21600r350,l11882,21525v55,-39,95,-87,111,-141c12005,21348,12001,21324,12001,21321v-16,-96,-107,-168,-223,-168xm17063,21153v-76,,-147,30,-187,81c16836,21183,16769,21153,16693,21153v-115,,-207,72,-219,168c16474,21324,16470,21348,16482,21384v16,54,56,102,112,141l16705,21600r350,l17166,21525v56,-39,96,-87,112,-141c17290,21348,17286,21324,17286,21321v-16,-96,-108,-168,-223,-168xm20582,20634v12,-36,8,-60,8,-63c20578,20472,20487,20403,20371,20403v-75,,-147,30,-187,81c20145,20433,20077,20403,20001,20403v-115,,-206,72,-218,168c19783,20574,19779,20598,19791,20634v16,54,55,102,111,141l20184,20967r287,-192c20526,20736,20566,20688,20582,20634xm19218,20568v-12,-99,-103,-168,-219,-168c18924,20400,18852,20430,18813,20481v-40,-51,-108,-81,-183,-81c18514,20400,18423,20472,18411,20568v,3,-4,27,8,63c18435,20685,18475,20733,18530,20772r283,192l19099,20772v55,-39,95,-87,111,-141c19222,20595,19218,20574,19218,20568xm11174,3027v-76,,-147,30,-187,81c10947,3057,10880,3027,10804,3027v-115,,-207,72,-219,168c10585,3198,10581,3222,10593,3258v16,54,56,102,112,141l10987,3591r286,-192c11329,3360,11369,3312,11385,3258v11,-36,7,-60,7,-63c11381,3099,11289,3027,11174,3027xm20976,21153v-76,,-147,30,-187,81c20749,21183,20681,21153,20606,21153v-115,,-207,72,-219,168c20387,21324,20383,21348,20395,21384v16,54,56,102,111,141l20618,21600r350,l21079,21525v56,-39,96,-87,111,-141c21202,21348,21198,21324,21198,21321v-16,-96,-107,-168,-222,-168xm19703,21153v-75,,-147,30,-187,81c19477,21183,19409,21153,19333,21153v-115,,-206,72,-218,168c19115,21324,19111,21348,19123,21384v16,54,55,102,111,141l19345,21600r350,l19807,21525v55,-39,95,-87,111,-141c19930,21348,19926,21324,19926,21321v-16,-96,-107,-168,-223,-168xm11273,19194v56,-39,96,-87,112,-141c11396,19017,11392,18993,11392,18990v-11,-99,-103,-168,-218,-168c11098,18822,11027,18852,10987,18903v-40,-51,-107,-81,-183,-81c10689,18822,10597,18894,10585,18990v,3,-4,27,8,63c10609,19107,10649,19155,10705,19194r282,192l11273,19194xm12657,20634v12,-36,8,-60,8,-63c12653,20472,12562,20403,12446,20403v-75,,-147,30,-187,81c12220,20433,12152,20403,12076,20403v-115,,-206,72,-218,168c11858,20574,11854,20598,11866,20634v16,54,55,102,111,141l12259,20967r287,-192c12601,20736,12641,20688,12657,20634xm15691,21153v-76,,-147,30,-187,81c15464,21183,15397,21153,15321,21153v-115,,-207,72,-218,168c15103,21324,15099,21348,15110,21384v16,54,56,102,112,141l15333,21600r350,l15794,21525v56,-39,96,-87,112,-141c15918,21348,15914,21324,15914,21321v-16,-96,-108,-168,-223,-168xm13933,20568v-11,-99,-103,-168,-218,-168c13639,20400,13568,20430,13528,20481v-40,-51,-108,-81,-183,-81c13230,20400,13138,20472,13126,20568v,3,-4,27,8,63c13150,20685,13190,20733,13246,20772r282,192l13814,20772v56,-39,96,-87,111,-141c13937,20595,13933,20574,13933,20568xm14419,21153v-76,,-148,30,-187,81c14192,21183,14124,21153,14049,21153v-116,,-207,72,-219,168c13830,21324,13826,21348,13838,21384v16,54,56,102,111,141l14061,21600r350,l14522,21525v56,-39,95,-87,111,-141c14645,21348,14641,21324,14641,21321v-16,-96,-107,-168,-222,-168xm15297,20634v12,-36,8,-60,8,-63c15293,20472,15202,20403,15087,20403v-76,,-148,30,-187,81c14860,20433,14792,20403,14717,20403v-116,,-207,72,-219,168c14498,20574,14494,20598,14506,20634v16,54,56,102,111,141l14900,20967r286,-192c15242,20736,15281,20688,15297,20634xm17942,20634v12,-36,8,-60,8,-63c17938,20472,17846,20403,17731,20403v-76,,-147,30,-187,81c17504,20433,17437,20403,17361,20403v-115,,-207,72,-219,168c17142,20574,17138,20598,17150,20634v16,54,56,102,112,141l17544,20967r286,-192c17886,20736,17922,20688,17942,20634xm21457,6271v-40,-51,-108,-81,-183,-81c21159,6190,21067,6262,21055,6358v,3,-4,27,8,63c21079,6475,21119,6523,21175,6562r282,192l21600,6658r,-468c21540,6202,21489,6229,21457,6271xm21457,7852v-40,-51,-108,-81,-183,-81c21159,7771,21067,7843,21055,7939v,3,-4,27,8,63c21079,8056,21119,8104,21175,8143r282,192l21600,8239r,-468c21540,7783,21489,7810,21457,7852xm21457,4690v-40,-51,-108,-81,-183,-81c21159,4609,21067,4681,21055,4777v,3,-4,27,8,63c21079,4894,21119,4942,21175,4981r282,192l21600,5077r,-468c21540,4621,21489,4651,21457,4690xm21457,3108v-40,-51,-108,-81,-183,-81c21159,3027,21067,3099,21055,3195v,3,-4,27,8,63c21079,3312,21119,3360,21175,3399r282,192l21600,3495r,-468c21540,3042,21489,3069,21457,3108xm21063,v-4,12,-8,24,-8,36c21055,39,21051,63,21063,99v16,54,56,102,112,141l21457,432r143,-96l21600,r-537,xm21457,1530v-40,-51,-108,-81,-183,-81c21159,1449,21067,1521,21055,1617v,3,-4,27,8,63c21079,1734,21119,1782,21175,1821r282,192l21600,1917r,-465c21540,1461,21489,1488,21457,1530xm21457,9415v-40,-51,-108,-81,-183,-81c21159,9334,21067,9406,21055,9502v,3,-4,27,8,63c21079,9619,21119,9667,21175,9706r282,192l21600,9802r,-465c21540,9346,21489,9376,21457,9415xm21457,20481v-40,-51,-108,-81,-183,-81c21159,20400,21067,20472,21055,20568v,3,-4,27,8,63c21079,20685,21119,20733,21175,20772r282,192l21600,20868r,-468c21540,20412,21489,20439,21457,20481xm21457,17318v-40,-51,-108,-81,-183,-81c21159,17237,21067,17309,21055,17405v,3,-4,27,8,63c21079,17522,21119,17570,21175,17609r282,192l21600,17705r,-468c21540,17249,21489,17279,21457,17318xm21457,18900v-40,-51,-108,-81,-183,-81c21159,18819,21067,18891,21055,18987v,3,-4,27,8,63c21079,19104,21119,19152,21175,19191r282,192l21600,19287r,-468c21540,18831,21489,18858,21457,18900xm21457,10997v-40,-51,-108,-81,-183,-81c21159,10916,21067,10988,21055,11084v,3,-4,27,8,63c21079,11201,21119,11249,21175,11288r282,192l21600,11384r,-468c21540,10928,21489,10955,21457,10997xm21457,15737v-40,-51,-108,-81,-183,-81c21159,15656,21067,15728,21055,15824v,3,-4,27,8,63c21079,15941,21119,15989,21175,16028r282,192l21600,16124r,-468c21540,15671,21489,15698,21457,15737xm21457,14159v-40,-51,-108,-81,-183,-81c21159,14078,21067,14150,21055,14246v,3,-4,27,8,63c21079,14363,21119,14411,21175,14450r282,192l21600,14546r,-468c21540,14090,21489,14117,21457,14159xm21457,12578v-40,-51,-108,-81,-183,-81c21159,12497,21067,12569,21055,12665v,3,-4,27,8,63c21079,12782,21119,12830,21175,12869r282,192l21600,12965r,-468c21540,12509,21489,12536,21457,12578xm147,16646v12,-36,8,-60,8,-63c147,16505,84,16442,,16421r,390l36,16787v55,-39,95,-87,111,-141xm147,19806v12,-36,8,-60,8,-63c147,19665,84,19602,,19581r,390l36,19947v55,-39,95,-87,111,-141xm147,18225v12,-36,8,-60,8,-63c147,18084,84,18021,,18000r,390l36,18366v55,-36,95,-87,111,-141xm147,4018v12,-36,8,-60,8,-63c147,3877,84,3814,,3793r,390l36,4159v55,-39,95,-87,111,-141xm815,20634v12,-36,8,-60,8,-63c811,20472,720,20403,604,20403v-75,,-147,30,-186,81c378,20433,310,20403,235,20403v-116,,-207,72,-219,168c16,20574,12,20598,24,20634v16,54,56,102,111,141l418,20967r286,-192c759,20736,799,20688,815,20634xm1209,21153v-76,,-147,30,-187,81c982,21183,915,21153,839,21153v-115,,-207,72,-219,168c620,21324,616,21348,628,21384v16,54,56,102,112,141l851,21600r350,l1312,21525v56,-39,96,-87,112,-141c1435,21348,1432,21324,1432,21321v-16,-96,-108,-168,-223,-168xm147,15065v12,-36,8,-60,8,-63c147,14924,84,14861,,14840r,390l36,15206v55,-39,95,-87,111,-141xm2096,20568v-12,-99,-104,-168,-219,-168c1801,20400,1730,20430,1690,20481v-40,-51,-107,-81,-183,-81c1392,20400,1300,20472,1288,20568v,3,-4,27,8,63c1312,20685,1352,20733,1408,20772r282,192l1976,20772v56,-39,96,-87,112,-141c2100,20595,2096,20574,2096,20568xm,21162r,390l36,21528v55,-39,95,-87,111,-141c159,21351,155,21327,155,21324,147,21243,84,21183,,21162xm147,7177v12,-36,8,-60,8,-63c147,7036,84,6973,,6952r,390l36,7318v55,-39,95,-87,111,-141xm147,5596v12,-36,8,-60,8,-63c147,5455,84,5392,,5371r,390l36,5737v55,-36,95,-87,111,-141xm147,8758v12,-36,8,-60,8,-63c147,8617,84,8554,,8533r,390l36,8899v55,-39,95,-87,111,-141xm147,11903v12,-36,8,-60,8,-63c147,11762,84,11699,,11678r,390l36,12044v55,-36,95,-87,111,-141xm147,10324v12,-36,8,-60,8,-63c147,10183,84,10120,,10099r,390l36,10465v55,-39,95,-90,111,-141xm147,13484v12,-36,8,-60,8,-63c147,13343,84,13280,,13259r,390l36,13625v55,-39,95,-87,111,-141xm7861,21153v-75,,-147,30,-186,81c7635,21183,7567,21153,7492,21153v-116,,-207,72,-219,168c7273,21324,7269,21348,7281,21384v16,54,56,102,111,141l7504,21600r349,l7965,21525v55,-39,95,-87,111,-141c8088,21348,8084,21324,8084,21321v-12,-96,-107,-168,-223,-168xm8740,20634v12,-36,8,-60,8,-63c8736,20472,8645,20403,8529,20403v-75,,-147,30,-186,81c8303,20433,8235,20403,8160,20403v-116,,-207,72,-219,168c7941,20574,7937,20598,7949,20634v16,54,56,102,111,141l8343,20967r286,-192c8689,20736,8724,20688,8740,20634xm11385,20634v11,-36,7,-60,7,-63c11381,20472,11289,20403,11174,20403v-76,,-147,30,-187,81c10947,20433,10880,20403,10804,20403v-115,,-207,72,-219,168c10585,20574,10581,20598,10593,20634v16,54,56,102,112,141l10987,20967r286,-192c11329,20736,11369,20688,11385,20634xm7380,20568v-12,-99,-103,-168,-218,-168c7086,20400,7014,20430,6975,20481v-40,-51,-108,-81,-183,-81c6676,20400,6585,20472,6573,20568v,3,-4,27,8,63c6597,20685,6637,20733,6692,20772r283,192l7261,20772v56,-39,95,-87,111,-141c7384,20595,7380,20574,7380,20568xm9134,21153v-76,,-147,30,-187,81c8907,21183,8840,21153,8764,21153v-115,,-207,72,-219,168c8545,21324,8541,21348,8553,21384v16,54,56,102,112,141l8776,21600r350,l9237,21525v56,-39,96,-87,112,-141c9361,21348,9357,21324,9357,21321v-16,-96,-108,-168,-223,-168xm10021,20568v-12,-99,-104,-168,-219,-168c9726,20400,9655,20430,9615,20481v-40,-51,-107,-81,-183,-81c9317,20400,9225,20472,9213,20568v,3,-4,27,8,63c9237,20685,9277,20733,9333,20772r282,192l9901,20772v56,-39,96,-87,112,-141c10025,20595,10021,20574,10021,20568xm10506,21153v-76,,-147,30,-187,81c10279,21183,10211,21153,10136,21153v-115,,-207,72,-219,168c9917,21324,9913,21348,9925,21384v16,54,56,102,112,141l10148,21600r350,l10609,21525v56,-39,96,-87,111,-141c10732,21348,10728,21324,10728,21321v-15,-96,-107,-168,-222,-168xm3459,20634v12,-36,8,-60,8,-63c3456,20472,3364,20403,3249,20403v-76,,-147,30,-187,81c3022,20433,2954,20403,2879,20403v-115,,-207,72,-219,168c2660,20574,2656,20598,2668,20634v16,54,56,102,112,141l3062,20967r286,-192c3404,20736,3440,20688,3459,20634xm6494,21153v-76,,-148,30,-187,81c6267,21183,6199,21153,6124,21153v-116,,-207,72,-219,168c5905,21324,5901,21348,5913,21384v16,54,56,102,111,141l6136,21600r350,l6597,21525v56,-39,95,-87,111,-141c6720,21348,6716,21324,6716,21321v-16,-96,-107,-168,-222,-168xm2581,21153v-76,,-147,30,-187,81c2354,21183,2286,21153,2211,21153v-115,,-207,72,-219,168c1992,21324,1988,21348,2000,21384v16,54,56,102,111,141l2223,21600r350,l2684,21525v56,-39,96,-87,111,-141c2807,21348,2803,21324,2803,21321v-16,-96,-107,-168,-222,-168xm4736,20568v-12,-99,-103,-168,-219,-168c4442,20400,4370,20430,4330,20481v-39,-51,-107,-81,-183,-81c4032,20400,3941,20472,3929,20568v,3,-4,27,8,63c3953,20685,3992,20733,4048,20772r282,192l4617,20772v55,-39,95,-87,111,-141c4740,20595,4736,20574,4736,20568xm3849,21153v-75,,-147,30,-187,81c3623,21183,3555,21153,3479,21153v-115,,-206,72,-218,168c3261,21324,3257,21348,3269,21384v16,54,55,102,111,141l3491,21600r350,l3953,21525v55,-39,95,-87,111,-141c4076,21348,4072,21324,4072,21321v-16,-96,-107,-168,-223,-168xm5221,21153v-75,,-147,30,-187,81c4994,21183,4927,21153,4851,21153v-115,,-207,72,-218,168c4633,21324,4629,21348,4641,21384v15,54,55,102,111,141l4863,21600r350,l5324,21525v56,-39,96,-87,112,-141c5448,21348,5444,21324,5444,21321v-16,-96,-108,-168,-223,-168xm6100,20634v12,-36,8,-60,8,-63c6096,20472,6004,20403,5889,20403v-75,,-147,30,-187,81c5662,20433,5595,20403,5519,20403v-115,,-206,72,-218,168c5301,20574,5297,20598,5309,20634v15,54,55,102,111,141l5702,20967r287,-192c6044,20736,6084,20688,6100,20634xm16578,20568v-12,-99,-104,-168,-219,-168c16284,20400,16212,20430,16172,20481v-40,-51,-107,-81,-183,-81c15874,20400,15782,20472,15771,20568v,3,-4,27,7,63c15794,20685,15834,20733,15890,20772r282,192l16458,20772v56,-39,96,-87,112,-141c16582,20595,16578,20574,16578,20568xm12546,17612v55,-39,95,-87,111,-141c12669,17435,12665,17411,12665,17408v-12,-99,-103,-168,-219,-168c12371,17240,12299,17270,12259,17321v-39,-51,-107,-81,-183,-81c11961,17240,11870,17312,11858,17408v,3,-4,27,8,63c11882,17525,11921,17573,11977,17612r282,192l12546,17612xm11309,18369r282,192l11878,18369v55,-39,95,-87,111,-141c12001,18192,11997,18168,11997,18165v-12,-99,-103,-168,-219,-168c11703,17997,11631,18027,11591,18078v-39,-51,-107,-81,-183,-81c11293,17997,11202,18069,11190,18165v,3,-4,27,8,63c11214,18279,11249,18330,11309,18369xm10037,18369r282,192l10605,18369v56,-39,96,-87,111,-141c10728,18192,10724,18168,10724,18165v-11,-99,-103,-168,-218,-168c10430,17997,10359,18027,10319,18078v-40,-51,-108,-81,-183,-81c10021,17997,9929,18069,9917,18165v,3,-4,27,8,63c9941,18279,9981,18330,10037,18369xm11273,17612v56,-39,96,-87,112,-141c11396,17435,11392,17411,11392,17408v-11,-99,-103,-168,-218,-168c11098,17240,11027,17270,10987,17321v-40,-51,-107,-81,-183,-81c10689,17240,10597,17312,10585,17408v,3,-4,27,8,63c10609,17525,10649,17573,10705,17612r282,192l11273,17612xm13949,18369r283,192l14518,18369v56,-39,95,-87,111,-141c14641,18192,14637,18168,14637,18165v-12,-99,-103,-168,-218,-168c14343,17997,14271,18027,14232,18078v-40,-51,-108,-81,-183,-81c13933,17997,13842,18069,13830,18165v,3,-4,27,8,63c13854,18279,13894,18330,13949,18369xm13814,17612v56,-39,96,-87,111,-141c13937,17435,13933,17411,13933,17408v-11,-99,-103,-168,-218,-168c13639,17240,13568,17270,13528,17321v-40,-51,-108,-81,-183,-81c13230,17240,13138,17312,13126,17408v,3,-4,27,8,63c13150,17525,13190,17573,13246,17612r282,192l13814,17612xm12581,18369r283,192l13150,18369v56,-39,96,-87,111,-141c13273,18192,13269,18168,13269,18165v-12,-99,-103,-168,-218,-168c12975,17997,12904,18027,12864,18078v-40,-51,-108,-81,-183,-81c12566,17997,12474,18069,12462,18165v,3,-4,27,8,63c12486,18279,12522,18330,12581,18369xm6024,18369r283,192l6593,18369v56,-39,95,-87,111,-141c6716,18192,6712,18168,6712,18165v-12,-99,-103,-168,-218,-168c6418,17997,6346,18027,6307,18078v-40,-51,-108,-81,-183,-81c6008,17997,5917,18069,5905,18165v,3,-4,27,8,63c5929,18279,5969,18330,6024,18369xm7261,17612v56,-39,95,-87,111,-141c7384,17435,7380,17411,7380,17408v-12,-99,-103,-168,-218,-168c7086,17240,7014,17270,6975,17321v-40,-51,-108,-81,-183,-81c6676,17240,6585,17312,6573,17408v,3,-4,27,8,63c6597,17525,6637,17573,6692,17612r283,192l7261,17612xm7392,18369r283,192l7961,18369v55,-39,95,-87,111,-141c8084,18192,8080,18168,8080,18165v-12,-99,-103,-168,-219,-168c7786,17997,7714,18027,7675,18078v-40,-51,-108,-81,-183,-81c7376,17997,7285,18069,7273,18165v,3,-4,27,8,63c7297,18279,7337,18330,7392,18369xm9901,17612v56,-39,96,-87,112,-141c10025,17435,10021,17411,10021,17408v-12,-99,-104,-168,-219,-168c9726,17240,9655,17270,9615,17321v-40,-51,-107,-81,-183,-81c9317,17240,9225,17312,9213,17408v,3,-4,27,8,63c9237,17525,9277,17573,9333,17612r282,192l9901,17612xm5989,17612v55,-39,95,-87,111,-141c6112,17435,6108,17411,6108,17408v-12,-99,-104,-168,-219,-168c5814,17240,5742,17270,5702,17321v-40,-51,-107,-81,-183,-81c5404,17240,5313,17312,5301,17408v,3,-4,27,8,63c5324,17525,5364,17573,5420,17612r282,192l5989,17612xm8629,17612v56,-39,95,-87,111,-141c8752,17435,8748,17411,8748,17408v-12,-99,-103,-168,-219,-168c8454,17240,8382,17270,8343,17321v-40,-51,-108,-81,-183,-81c8044,17240,7953,17312,7941,17408v,3,-4,27,8,63c7965,17525,8005,17573,8060,17612r283,192l8629,17612xm8665,18369r282,192l9233,18369v56,-39,96,-87,112,-141c9357,18192,9353,18168,9353,18165v-12,-99,-104,-168,-219,-168c9058,17997,8987,18027,8947,18078v-40,-51,-107,-81,-183,-81c8649,17997,8557,18069,8545,18165v,3,-4,27,8,63c8569,18279,8609,18330,8665,18369xm15186,17612v56,-39,95,-87,111,-141c15309,17435,15305,17411,15305,17408v-12,-99,-103,-168,-218,-168c15011,17240,14939,17270,14900,17321v-40,-51,-108,-81,-183,-81c14601,17240,14510,17312,14498,17408v,3,-4,27,8,63c14522,17525,14562,17573,14617,17612r283,192l15186,17612xm20582,12731v12,-36,8,-60,8,-63c20578,12569,20487,12500,20371,12500v-75,,-147,30,-187,81c20145,12530,20077,12500,20001,12500v-115,,-206,72,-218,168c19783,12671,19779,12695,19791,12731v16,54,55,102,111,141l20184,13064r287,-192c20526,12833,20566,12785,20582,12731xm20471,17612v55,-39,95,-87,111,-141c20594,17435,20590,17411,20590,17408v-12,-99,-103,-168,-219,-168c20296,17240,20224,17270,20184,17321v-39,-51,-107,-81,-183,-81c19886,17240,19795,17312,19783,17408v,3,-4,27,8,63c19807,17525,19846,17573,19902,17612r282,192l20471,17612xm20582,6424v12,-36,8,-60,8,-63c20578,6262,20487,6193,20371,6193v-75,,-147,30,-187,81c20145,6223,20077,6193,20001,6193v-115,,-206,72,-218,168c19783,6364,19779,6388,19791,6424v16,54,55,102,111,141l20184,6757r287,-192c20526,6526,20566,6478,20582,6424xm20582,14309v12,-36,8,-60,8,-63c20578,14147,20487,14078,20371,14078v-75,,-147,30,-187,81c20145,14108,20077,14078,20001,14078v-115,,-206,72,-218,168c19783,14249,19779,14273,19791,14309v16,54,55,102,111,141l20184,14642r287,-192c20526,14414,20566,14363,20582,14309xm20582,11150v12,-36,8,-60,8,-63c20578,10988,20487,10919,20371,10919v-75,,-147,30,-187,81c20145,10949,20077,10919,20001,10919v-115,,-206,72,-218,168c19783,11090,19779,11114,19791,11150v16,54,55,102,111,141l20184,11483r287,-192c20526,11252,20566,11204,20582,11150xm20582,8005v12,-36,8,-60,8,-63c20578,7843,20487,7774,20371,7774v-75,,-147,30,-187,81c20145,7804,20077,7774,20001,7774v-115,,-206,72,-218,168c19783,7945,19779,7969,19791,8005v16,54,55,102,111,141l20184,8338r287,-192c20526,8107,20566,8056,20582,8005xm20582,9568v12,-36,8,-60,8,-63c20578,9406,20487,9337,20371,9337v-75,,-147,30,-187,81c20145,9367,20077,9337,20001,9337v-115,,-206,72,-218,168c19783,9508,19779,9532,19791,9568v16,54,55,102,111,141l20184,9901r287,-192c20526,9670,20566,9622,20582,9568xm17826,17612v56,-39,96,-87,112,-141c17950,17435,17946,17411,17946,17408v-12,-99,-104,-168,-219,-168c17651,17240,17580,17270,17540,17321v-40,-51,-107,-81,-183,-81c17242,17240,17150,17312,17138,17408v,3,-4,27,8,63c17162,17525,17202,17573,17258,17612r282,192l17826,17612xm15222,18369r282,192l15790,18369v56,-39,96,-87,112,-141c15914,18192,15910,18168,15910,18165v-12,-99,-104,-168,-219,-168c15615,17997,15544,18027,15504,18078v-40,-51,-107,-81,-183,-81c15206,17997,15114,18069,15103,18165v,3,-4,27,7,63c15126,18279,15166,18330,15222,18369xm16594,18369r282,192l17162,18369v56,-39,96,-87,112,-141c17286,18192,17282,18168,17282,18165v-12,-99,-104,-168,-219,-168c16987,17997,16916,18027,16876,18078v-40,-51,-107,-81,-183,-81c16578,17997,16486,18069,16474,18165v,3,-4,27,8,63c16498,18279,16534,18330,16594,18369xm19234,18369r282,192l19803,18369v55,-39,95,-87,111,-141c19926,18192,19922,18168,19922,18165v-12,-99,-103,-168,-219,-168c19628,17997,19556,18027,19516,18078v-39,-51,-107,-81,-183,-81c19218,17997,19127,18069,19115,18165v,3,-4,27,8,63c19139,18279,19178,18330,19234,18369xm16458,17612v56,-39,96,-87,112,-141c16582,17435,16578,17411,16578,17408v-12,-99,-104,-168,-219,-168c16284,17240,16212,17270,16172,17321v-40,-51,-107,-81,-183,-81c15874,17240,15782,17312,15771,17408v,3,-4,27,7,63c15794,17525,15834,17573,15890,17612r282,192l16458,17612xm19099,17612v55,-39,95,-87,111,-141c19222,17435,19218,17411,19218,17408v-12,-99,-103,-168,-219,-168c18924,17240,18852,17270,18813,17321v-40,-51,-108,-81,-183,-81c18514,17240,18423,17312,18411,17408v,3,-4,27,8,63c18435,17525,18475,17573,18530,17612r283,192l19099,17612xm17862,18369r282,192l18431,18369v55,-39,95,-87,111,-141c18554,18192,18550,18168,18550,18165v-12,-99,-103,-168,-219,-168c18256,17997,18184,18027,18144,18078v-39,-51,-107,-81,-182,-81c17846,17997,17755,18069,17743,18165v,3,-4,27,8,63c17767,18279,17806,18330,17862,18369xm20582,15890v12,-36,8,-60,8,-63c20578,15728,20487,15659,20371,15659v-75,,-147,30,-187,81c20145,15689,20077,15659,20001,15659v-115,,-206,72,-218,168c19783,15830,19779,15854,19791,15890v16,54,55,102,111,141l20184,16223r287,-192c20526,15992,20566,15944,20582,15890xm6307,3865v-40,-51,-108,-81,-183,-81c6008,3784,5917,3856,5905,3952v,3,-4,27,8,63c5929,4069,5969,4117,6024,4156r283,192l6593,4156v56,-39,95,-87,111,-141c6716,3979,6712,3955,6712,3952v-12,-99,-103,-168,-218,-168c6414,3784,6346,3814,6307,3865xm4517,3027v-75,,-147,30,-187,81c4291,3057,4223,3027,4147,3027v-115,,-206,72,-218,168c3929,3198,3925,3222,3937,3258v16,54,55,102,111,141l4330,3591r287,-192c4672,3360,4712,3312,4728,3258v12,-36,8,-60,8,-63c4724,3099,4633,3027,4517,3027xm5889,3027v-75,,-147,30,-187,81c5662,3057,5595,3027,5519,3027v-115,,-206,72,-218,168c5301,3198,5297,3222,5309,3258v15,54,55,102,111,141l5702,3591r287,-192c6044,3360,6084,3312,6100,3258v12,-36,8,-60,8,-63c6096,3099,6004,3027,5889,3027xm5034,3865v-40,-51,-107,-81,-183,-81c4736,3784,4644,3856,4633,3952v,3,-4,27,8,63c4656,4069,4696,4117,4752,4156r282,192l5320,4156v56,-39,96,-87,112,-141c5444,3979,5440,3955,5440,3952v-12,-99,-104,-168,-219,-168c5146,3784,5074,3814,5034,3865xm2394,3865v-40,-51,-108,-81,-183,-81c2096,3784,2004,3856,1992,3952v,3,-4,27,8,63c2016,4069,2056,4117,2111,4156r283,192l2680,4156v56,-39,96,-87,111,-141c2803,3979,2799,3955,2799,3952v-12,-99,-103,-168,-218,-168c2501,3784,2434,3814,2394,3865xm3245,3027v-76,,-147,30,-187,81c3018,3057,2951,3027,2875,3027v-115,,-207,72,-219,168c2656,3198,2652,3222,2664,3258v16,54,56,102,112,141l3058,3591r286,-192c3400,3360,3440,3312,3456,3258v11,-36,7,-60,7,-63c3452,3099,3360,3027,3245,3027xm3662,3865v-39,-51,-107,-81,-183,-81c3364,3784,3273,3856,3261,3952v,3,-4,27,8,63c3285,4069,3324,4117,3380,4156r282,192l3949,4156v55,-39,95,-87,111,-141c4072,3979,4068,3955,4068,3952v-12,-99,-103,-168,-219,-168c3774,3784,3702,3814,3662,3865xm7158,3027v-76,,-148,30,-187,81c6931,3057,6863,3027,6788,3027v-116,,-207,72,-219,168c6569,3198,6565,3222,6577,3258v16,54,56,102,111,141l6971,3591r286,-192c7313,3360,7352,3312,7368,3258v12,-36,8,-60,8,-63c7368,3099,7273,3027,7158,3027xm8947,3865v-40,-51,-107,-81,-183,-81c8649,3784,8557,3856,8545,3952v,3,-4,27,8,63c8569,4069,8609,4117,8665,4156r282,192l9233,4156v56,-39,96,-87,112,-141c9357,3979,9353,3955,9353,3952v-12,-99,-104,-168,-219,-168c9058,3784,8987,3814,8947,3865xm9802,3027v-76,,-147,30,-187,81c9575,3057,9508,3027,9432,3027v-115,,-207,72,-219,168c9213,3198,9209,3222,9221,3258v16,54,56,102,112,141l9615,3591r286,-192c9957,3360,9997,3312,10013,3258v12,-36,8,-60,8,-63c10009,3099,9917,3027,9802,3027xm10319,3865v-40,-51,-108,-81,-183,-81c10021,3784,9929,3856,9917,3952v,3,-4,27,8,63c9941,4069,9981,4117,10037,4156r282,192l10605,4156v56,-39,96,-87,111,-141c10728,3979,10724,3955,10724,3952v-11,-99,-103,-168,-218,-168c10430,3784,10359,3814,10319,3865xm8529,3027v-75,,-147,30,-186,81c8303,3057,8235,3027,8160,3027v-116,,-207,72,-219,168c7941,3198,7937,3222,7949,3258v16,54,56,102,111,141l8343,3591r286,-192c8685,3360,8724,3312,8740,3258v12,-36,8,-60,8,-63c8736,3099,8645,3027,8529,3027xm7675,3865v-40,-51,-108,-81,-183,-81c7376,3784,7285,3856,7273,3952v,3,-4,27,8,63c7297,4069,7337,4117,7392,4156r283,192l7961,4156v55,-39,95,-87,111,-141c8084,3979,8080,3955,8080,3952v-12,-99,-103,-168,-219,-168c7786,3784,7714,3814,7675,3865xm1873,3027v-76,,-147,30,-187,81c1646,3057,1579,3027,1503,3027v-115,,-207,72,-219,168c1284,3198,1280,3222,1292,3258v16,54,56,102,112,141l1686,3591r286,-192c2028,3360,2068,3312,2084,3258v12,-36,8,-60,8,-63c2084,3099,1988,3027,1873,3027xm4752,18369r282,192l5320,18369v56,-39,96,-87,112,-141c5444,18192,5440,18168,5440,18165v-12,-99,-104,-168,-219,-168c5146,17997,5074,18027,5034,18078v-40,-51,-107,-81,-183,-81c4736,17997,4644,18069,4633,18165v,3,-4,27,8,63c4656,18279,4696,18330,4752,18369xm1976,17612v56,-39,96,-87,112,-141c2100,17435,2096,17411,2096,17408v-12,-99,-104,-168,-219,-168c1801,17240,1730,17270,1690,17321v-40,-51,-107,-81,-183,-81c1392,17240,1300,17312,1288,17408v,3,-4,27,8,63c1312,17525,1352,17573,1408,17612r282,192l1976,17612xm620,18162v,3,-4,27,8,63c644,18279,684,18327,740,18366r282,192l1308,18366v56,-39,96,-87,112,-141c1432,18189,1428,18165,1428,18162v-12,-99,-104,-168,-219,-168c1133,17994,1062,18024,1022,18075v-40,-51,-107,-81,-183,-81c724,17994,632,18063,620,18162xm2111,18369r283,192l2680,18369v56,-39,96,-87,111,-141c2803,18192,2799,18168,2799,18165v-12,-99,-103,-168,-218,-168c2505,17997,2434,18027,2394,18078v-40,-51,-108,-81,-183,-81c2096,17997,2004,18069,1992,18165v,3,-4,27,8,63c2016,18279,2052,18330,2111,18369xm1022,3865v-40,-51,-107,-81,-183,-81c724,3784,632,3856,620,3952v,3,-4,27,8,63c644,4069,684,4117,740,4156r282,192l1308,4156v56,-39,96,-87,112,-141c1432,3979,1428,3955,1428,3952v-12,-99,-104,-168,-219,-168c1133,3784,1062,3814,1022,3865xm4617,17612v55,-39,95,-87,111,-141c4740,17435,4736,17411,4736,17408v-12,-99,-103,-168,-219,-168c4442,17240,4370,17270,4330,17321v-39,-51,-107,-81,-183,-81c4032,17240,3941,17312,3929,17408v,3,-4,27,8,63c3953,17525,3992,17573,4048,17612r282,192l4617,17612xm3344,17612v56,-39,96,-87,112,-141c3467,17435,3463,17411,3463,17408v-11,-99,-103,-168,-218,-168c3169,17240,3098,17270,3058,17321v-40,-51,-107,-81,-183,-81c2760,17240,2668,17312,2656,17408v,3,-4,27,8,63c2680,17525,2720,17573,2776,17612r282,192l3344,17612xm3380,18369r282,192l3949,18369v55,-39,95,-87,111,-141c4072,18192,4068,18168,4068,18165v-12,-99,-103,-168,-219,-168c3774,17997,3702,18027,3662,18078v-39,-51,-107,-81,-183,-81c3364,17997,3273,18069,3261,18165v,3,-4,27,8,63c3285,18279,3324,18330,3380,18369xm620,14999v,3,-4,27,8,63c644,15116,684,15164,740,15203r282,192l1308,15203v56,-39,96,-87,112,-141c1432,15026,1428,15002,1428,14999v-12,-99,-104,-168,-219,-168c1133,14831,1062,14861,1022,14912v-40,-51,-107,-81,-183,-81c724,14831,632,14903,620,14999xm620,7114v,3,-4,27,8,63c644,7231,684,7279,740,7318r282,192l1308,7318v56,-39,96,-87,112,-141c1432,7141,1428,7117,1428,7114v-12,-99,-104,-168,-219,-168c1133,6946,1062,6976,1022,7027v-40,-51,-107,-81,-183,-81c724,6943,632,7015,620,7114xm620,5533v,3,-4,27,8,63c644,5650,684,5698,740,5737r282,192l1308,5737v56,-39,96,-87,112,-141c1432,5560,1428,5536,1428,5533v-12,-99,-104,-168,-219,-168c1133,5365,1062,5395,1022,5446v-40,-51,-107,-81,-183,-81c724,5362,632,5434,620,5533xm620,8695v,3,-4,27,8,63c644,8812,684,8860,740,8899r282,192l1308,8899v56,-39,96,-87,112,-141c1432,8722,1428,8698,1428,8695v-12,-99,-104,-168,-219,-168c1133,8527,1062,8557,1022,8608v-40,-51,-107,-81,-183,-81c724,8524,632,8596,620,8695xm620,10258v,3,-4,27,8,63c644,10375,684,10423,740,10462r282,192l1308,10462v56,-39,96,-87,112,-141c1432,10285,1428,10261,1428,10258v-12,-99,-104,-168,-219,-168c1133,10090,1062,10120,1022,10171v-40,-51,-107,-81,-183,-81c724,10090,632,10159,620,10258xm620,11840v,3,-4,27,8,63c644,11957,684,12005,740,12044r282,192l1308,12044v56,-39,96,-87,112,-141c1432,11867,1428,11843,1428,11840v-12,-99,-104,-168,-219,-168c1133,11672,1062,11702,1022,11753v-40,-51,-107,-81,-183,-81c724,11669,632,11741,620,11840xm620,13421v,3,-4,27,8,63c644,13538,684,13586,740,13625r282,192l1308,13625v56,-39,96,-87,112,-141c1432,13448,1428,13424,1428,13421v-12,-99,-104,-168,-219,-168c1133,13253,1062,13283,1022,13334v-40,-51,-107,-81,-183,-81c724,13250,632,13322,620,13421xm14232,2283v-40,-51,-108,-81,-183,-81c13933,2202,13842,2274,13830,2370v,3,-4,27,8,63c13854,2487,13894,2535,13949,2574r283,192l14518,2574v56,-39,95,-87,111,-141c14641,2397,14637,2373,14637,2370v-12,-99,-103,-168,-218,-168c14343,2202,14271,2232,14232,2283xm16,11084v,3,-4,27,8,63c40,11201,80,11249,135,11288r283,192l704,11288v55,-39,95,-87,111,-141c827,11111,823,11087,823,11084v-12,-99,-103,-168,-219,-168c529,10916,457,10946,418,10997v-40,-51,-108,-81,-183,-81c119,10916,28,10988,16,11084xm16,18987v,3,-4,27,8,63c40,19104,80,19152,135,19191r283,192l704,19191v55,-39,95,-87,111,-141c827,19014,823,18990,823,18987v-12,-99,-103,-168,-219,-168c529,18819,457,18849,418,18900v-40,-51,-108,-81,-183,-81c119,18819,28,18891,16,18987xm16,12665v,3,-4,27,8,63c40,12782,80,12830,135,12869r283,192l704,12869v55,-39,95,-87,111,-141c827,12692,823,12668,823,12665v-12,-99,-103,-168,-219,-168c529,12497,457,12527,418,12578v-40,-51,-108,-81,-183,-81c119,12497,28,12566,16,12665xm16,15827v,3,-4,27,8,63c40,15944,80,15992,135,16031r283,192l704,16031v55,-39,95,-87,111,-141c827,15854,823,15830,823,15827v-12,-99,-103,-168,-219,-168c529,15659,457,15689,418,15740v-40,-51,-108,-81,-183,-81c119,15656,28,15728,16,15827xm16,17408v,3,-4,27,8,63c40,17525,80,17573,135,17612r283,192l704,17612v55,-39,95,-87,111,-141c827,17435,823,17411,823,17408v-12,-99,-103,-168,-219,-168c529,17240,457,17270,418,17321v-40,-51,-108,-81,-183,-81c119,17237,28,17309,16,17408xm16,7939v,3,-4,27,8,63c40,8056,80,8104,135,8143r283,192l704,8143v55,-39,95,-87,111,-141c827,7966,823,7942,823,7939,811,7840,720,7771,604,7771v-75,,-147,30,-186,81c378,7801,310,7771,235,7771v-116,,-207,69,-219,168xm16,14246v,3,-4,27,8,63c40,14363,80,14411,135,14450r283,192l704,14450v55,-39,95,-87,111,-141c827,14273,823,14249,823,14246v-12,-99,-103,-168,-219,-168c529,14078,457,14108,418,14159v-40,-51,-108,-81,-183,-81c119,14078,28,14147,16,14246xm2394,2283v-40,-51,-108,-81,-183,-81c2096,2202,2004,2274,1992,2370v,3,-4,27,8,63c2016,2487,2056,2535,2111,2574r283,192l2680,2574v56,-39,96,-87,111,-141c2803,2397,2799,2373,2799,2370v-12,-99,-103,-168,-218,-168c2501,2202,2434,2232,2394,2283xm1022,2283v-40,-51,-107,-81,-183,-81c724,2202,632,2274,620,2370v,3,-4,27,8,63c644,2487,684,2535,740,2574r282,192l1308,2574v56,-39,96,-87,112,-141c1432,2397,1428,2373,1428,2370v-12,-99,-104,-168,-219,-168c1133,2202,1062,2232,1022,2283xm1873,1446v-76,,-147,30,-187,81c1646,1476,1579,1446,1503,1446v-115,,-207,72,-219,168c1284,1617,1280,1641,1292,1677v16,54,56,102,112,141l1686,2010r286,-192c2028,1779,2068,1731,2084,1677v12,-36,8,-60,8,-63c2084,1518,1988,1446,1873,1446xm604,1446v-75,,-147,30,-186,81c378,1476,310,1446,235,1446v-116,,-207,72,-219,168c16,1617,12,1641,24,1677v16,54,56,102,111,141l418,2016,704,1824v55,-39,95,-87,111,-141c827,1647,823,1623,823,1620,811,1518,720,1446,604,1446xm16,4780v,3,-4,27,8,63c40,4897,80,4945,135,4984r283,192l704,4984v55,-39,95,-87,111,-141c827,4807,823,4783,823,4780,811,4681,720,4612,604,4612v-75,,-147,30,-186,81c378,4642,310,4612,235,4612,119,4609,28,4681,16,4780xm16,3198v,3,-4,27,8,63c40,3315,80,3363,135,3402r283,192l704,3402v55,-39,95,-87,111,-141c827,3225,823,3201,823,3198,811,3099,720,3030,604,3030v-75,,-147,30,-186,81c378,3060,310,3030,235,3030,119,3027,28,3099,16,3198xm16,6358v,3,-4,27,8,63c40,6475,80,6523,135,6562r283,195l704,6565v55,-39,95,-87,111,-141c827,6388,823,6364,823,6361,811,6262,720,6193,604,6193v-75,,-147,30,-186,81c378,6223,310,6193,235,6193,119,6190,28,6262,16,6358xm16,9505v,3,-4,27,8,63c40,9622,80,9670,135,9709r283,192l704,9709v55,-39,95,-87,111,-141c827,9532,823,9508,823,9505,811,9406,720,9337,604,9337v-75,,-147,30,-186,81c378,9367,310,9337,235,9337,119,9334,28,9406,16,9505xm7392,19947r283,192l7961,19947v55,-39,95,-87,111,-141c8084,19770,8080,19746,8080,19743v-12,-99,-103,-168,-219,-168c7786,19575,7714,19605,7675,19656v-40,-51,-108,-81,-183,-81c7376,19575,7285,19647,7273,19743v,3,-4,27,8,63c7297,19860,7337,19908,7392,19947xm5989,19194v55,-39,95,-87,111,-141c6112,19017,6108,18993,6108,18990v-12,-99,-104,-168,-219,-168c5814,18822,5742,18852,5702,18903v-40,-51,-107,-81,-183,-81c5404,18822,5313,18894,5301,18990v,3,-4,27,8,63c5324,19107,5364,19155,5420,19194r282,192l5989,19194xm6024,19947r283,192l6593,19947v56,-39,95,-87,111,-141c6716,19770,6712,19746,6712,19743v-12,-99,-103,-168,-218,-168c6418,19575,6346,19605,6307,19656v-40,-51,-108,-81,-183,-81c6008,19575,5917,19647,5905,19743v,3,-4,27,8,63c5929,19860,5969,19908,6024,19947xm7261,19194v56,-39,95,-87,111,-141c7384,19017,7380,18993,7380,18990v-12,-99,-103,-168,-218,-168c7086,18822,7014,18852,6975,18903v-40,-51,-108,-81,-183,-81c6676,18822,6585,18894,6573,18990v,3,-4,27,8,63c6597,19107,6637,19155,6692,19194r283,192l7261,19194xm8629,19194v56,-39,95,-87,111,-141c8752,19017,8748,18993,8748,18990v-12,-99,-103,-168,-219,-168c8454,18822,8382,18852,8343,18903v-40,-51,-108,-81,-183,-81c8044,18822,7953,18894,7941,18990v,3,-4,27,8,63c7965,19107,8005,19155,8060,19194r283,192l8629,19194xm9901,19194v56,-39,96,-87,112,-141c10025,19017,10021,18993,10021,18990v-12,-99,-104,-168,-219,-168c9726,18822,9655,18852,9615,18903v-40,-51,-107,-81,-183,-81c9317,18822,9225,18894,9213,18990v,3,-4,27,8,63c9237,19107,9277,19155,9333,19194r282,192l9901,19194xm8665,19947r282,192l9233,19947v56,-39,96,-87,112,-141c9357,19770,9353,19746,9353,19743v-12,-99,-104,-168,-219,-168c9058,19575,8987,19605,8947,19656v-40,-51,-107,-81,-183,-81c8649,19575,8557,19647,8545,19743v,3,-4,27,8,63c8569,19860,8609,19908,8665,19947xm3344,19194v56,-39,96,-87,112,-141c3467,19017,3463,18993,3463,18990v-11,-99,-103,-168,-218,-168c3169,18822,3098,18852,3058,18903v-40,-51,-107,-81,-183,-81c2760,18822,2668,18894,2656,18990v,3,-4,27,8,63c2680,19107,2720,19155,2776,19194r282,192l3344,19194xm4752,19947r282,192l5320,19947v56,-39,96,-87,112,-141c5444,19770,5440,19746,5440,19743v-12,-99,-104,-168,-219,-168c5146,19575,5074,19605,5034,19656v-40,-51,-107,-81,-183,-81c4736,19575,4644,19647,4633,19743v,3,-4,27,8,63c4656,19860,4696,19908,4752,19947xm1976,19194v56,-39,96,-87,112,-141c2100,19017,2096,18993,2096,18990v-12,-99,-104,-168,-219,-168c1801,18822,1730,18852,1690,18903v-40,-51,-107,-81,-183,-81c1392,18822,1300,18894,1288,18990v,3,-4,27,8,63c1312,19107,1352,19155,1408,19194r282,192l1976,19194xm740,19947r282,192l1308,19947v56,-39,96,-87,112,-141c1432,19770,1428,19746,1428,19743v-12,-99,-104,-168,-219,-168c1133,19575,1062,19605,1022,19656v-40,-51,-107,-81,-183,-81c724,19575,632,19647,620,19743v,3,-4,27,8,63c644,19860,684,19908,740,19947xm2111,19947r283,192l2680,19947v56,-39,96,-87,111,-141c2803,19770,2799,19746,2799,19743v-12,-99,-103,-168,-218,-168c2505,19575,2434,19605,2394,19656v-40,-51,-108,-81,-183,-81c2096,19575,2004,19647,1992,19743v,3,-4,27,8,63c2016,19860,2052,19908,2111,19947xm4617,19194v55,-39,95,-87,111,-141c4740,19017,4736,18993,4736,18990v-12,-99,-103,-168,-219,-168c4442,18822,4370,18852,4330,18903v-39,-51,-107,-81,-183,-81c4032,18822,3941,18894,3929,18990v,3,-4,27,8,63c3953,19107,3992,19155,4048,19194r282,192l4617,19194xm3380,19947r282,192l3949,19947v55,-39,95,-87,111,-141c4072,19770,4068,19746,4068,19743v-12,-99,-103,-168,-219,-168c3774,19575,3702,19605,3662,19656v-39,-51,-107,-81,-183,-81c3364,19575,3273,19647,3261,19743v,3,-4,27,8,63c3285,19860,3324,19908,3380,19947xm10037,19947r282,192l10605,19947v56,-39,96,-87,111,-141c10728,19770,10724,19746,10724,19743v-11,-99,-103,-168,-218,-168c10430,19575,10359,19605,10319,19656v-40,-51,-108,-81,-183,-81c10021,19575,9929,19647,9917,19743v,3,-4,27,8,63c9941,19860,9981,19908,10037,19947xm15504,2283v-40,-51,-107,-81,-183,-81c15206,2202,15114,2274,15103,2370v,3,-4,27,7,63c15126,2487,15166,2535,15222,2574r282,192l15790,2574v56,-39,96,-87,112,-141c15914,2397,15910,2373,15910,2370v-12,-99,-104,-168,-219,-168c15615,2202,15544,2232,15504,2283xm16359,1446v-75,,-147,30,-187,81c16132,1476,16065,1446,15989,1446v-115,,-207,72,-218,168c15771,1617,15767,1641,15778,1677v16,54,56,102,112,141l16172,2010r286,-192c16514,1779,16554,1731,16570,1677v12,-36,8,-60,8,-63c16566,1518,16474,1446,16359,1446xm12442,1446v-75,,-147,30,-187,81c12216,1476,12148,1446,12072,1446v-115,,-206,72,-218,168c11854,1617,11850,1641,11862,1677v16,54,55,102,111,141l12255,2010r287,-192c12597,1779,12637,1731,12653,1677v12,-36,8,-60,8,-63c12649,1518,12558,1446,12442,1446xm13715,1446v-76,,-147,30,-187,81c13488,1476,13420,1446,13345,1446v-115,,-207,72,-219,168c13126,1617,13122,1641,13134,1677v16,54,56,102,112,141l13528,2010r286,-192c13870,1779,13910,1731,13925,1677v12,-36,8,-60,8,-63c13922,1518,13830,1446,13715,1446xm20582,4843v12,-36,8,-60,8,-63c20578,4681,20487,4612,20371,4612v-75,,-147,30,-187,81c20145,4642,20077,4612,20001,4612v-115,,-206,72,-218,168c19783,4783,19779,4807,19791,4843v16,54,55,102,111,141l20184,5176r287,-192c20526,4945,20566,4897,20582,4843xm12864,2283v-40,-51,-108,-81,-183,-81c12566,2202,12474,2274,12462,2370v,3,-4,27,8,63c12486,2487,12526,2535,12581,2574r283,192l13150,2574v56,-39,96,-87,111,-141c13273,2397,13269,2373,13269,2370v-12,-99,-103,-168,-218,-168c12971,2202,12900,2232,12864,2283xm16876,2283v-40,-51,-107,-81,-183,-81c16578,2202,16486,2274,16474,2370v,3,-4,27,8,63c16498,2487,16538,2535,16594,2574r282,192l17162,2574v56,-39,96,-87,112,-141c17286,2397,17282,2373,17282,2370v-12,-99,-104,-168,-219,-168c16983,2202,16916,2232,16876,2283xm15087,1446v-76,,-148,30,-187,81c14860,1476,14792,1446,14717,1446v-116,,-207,72,-219,168c14498,1617,14494,1641,14506,1677v16,54,56,102,111,141l14900,2010r286,-192c15242,1779,15281,1731,15297,1677v12,-36,8,-60,8,-63c15293,1518,15202,1446,15087,1446xm20582,1680v12,-36,8,-60,8,-63c20578,1518,20487,1449,20371,1449v-75,,-147,30,-187,81c20145,1479,20077,1449,20001,1449v-115,,-206,72,-218,168c19783,1620,19779,1644,19791,1680v16,54,55,102,111,141l20184,2013r287,-192c20526,1785,20566,1734,20582,1680xm19516,2283v-39,-51,-107,-81,-183,-81c19218,2202,19127,2274,19115,2370v,3,-4,27,8,63c19139,2487,19178,2535,19234,2574r282,192l19803,2574v55,-39,95,-87,111,-141c19926,2397,19922,2373,19922,2370v-12,-99,-103,-168,-219,-168c19628,2202,19556,2232,19516,2283xm20582,3261v12,-36,8,-60,8,-63c20578,3099,20487,3030,20371,3030v-75,,-147,30,-187,81c20145,3060,20077,3030,20001,3030v-115,,-206,72,-218,168c19783,3201,19779,3225,19791,3261v16,54,55,102,111,141l20184,3594r287,-192c20526,3363,20566,3315,20582,3261xm18999,1446v-75,,-147,30,-186,81c18773,1476,18705,1446,18630,1446v-116,,-207,72,-219,168c18411,1617,18407,1641,18419,1677v16,54,56,102,111,141l18813,2010r286,-192c19154,1779,19194,1731,19210,1677v12,-36,8,-60,8,-63c19206,1518,19115,1446,18999,1446xm18144,2283v-39,-51,-107,-81,-182,-81c17846,2202,17755,2274,17743,2370v,3,-4,27,8,63c17767,2487,17806,2535,17862,2574r282,192l18431,2574v55,-39,95,-87,111,-141c18554,2397,18550,2373,18550,2370v-12,-99,-103,-168,-219,-168c18256,2202,18184,2232,18144,2283xm17727,1446v-76,,-147,30,-187,81c17500,1476,17433,1446,17357,1446v-115,,-207,72,-219,168c17138,1617,17134,1641,17146,1677v16,54,56,102,112,141l17540,2010r286,-192c17882,1779,17922,1731,17938,1677v12,-36,8,-60,8,-63c17934,1518,17842,1446,17727,1446xm8529,1446v-75,,-147,30,-186,81c8303,1476,8235,1446,8160,1446v-116,,-207,72,-219,168c7941,1617,7937,1641,7949,1677v16,54,56,102,111,141l8343,2010r286,-192c8685,1779,8724,1731,8740,1677v12,-36,8,-60,8,-63c8736,1518,8645,1446,8529,1446xm5034,2283v-40,-51,-107,-81,-183,-81c4736,2202,4644,2274,4633,2370v,3,-4,27,8,63c4656,2487,4696,2535,4752,2574r282,192l5320,2574v56,-39,96,-87,112,-141c5444,2397,5440,2373,5440,2370v-12,-99,-104,-168,-219,-168c5146,2202,5074,2232,5034,2283xm5889,1446v-75,,-147,30,-187,81c5662,1476,5595,1446,5519,1446v-115,,-206,72,-218,168c5301,1617,5297,1641,5309,1677v15,54,55,102,111,141l5702,2010r287,-192c6044,1779,6084,1731,6100,1677v12,-36,8,-60,8,-63c6096,1518,6004,1446,5889,1446xm6307,2283v-40,-51,-108,-81,-183,-81c6008,2202,5917,2274,5905,2370v,3,-4,27,8,63c5929,2487,5969,2535,6024,2574r283,192l6593,2574v56,-39,95,-87,111,-141c6716,2397,6712,2373,6712,2370v-12,-99,-103,-168,-218,-168c6414,2202,6346,2232,6307,2283xm4517,1446v-75,,-147,30,-187,81c4291,1476,4223,1446,4147,1446v-115,,-206,72,-218,168c3929,1617,3925,1641,3937,1677v16,54,55,102,111,141l4330,2010r287,-192c4672,1779,4712,1731,4728,1677v12,-36,8,-60,8,-63c4724,1518,4633,1446,4517,1446xm3662,2283v-39,-51,-107,-81,-183,-81c3364,2202,3273,2274,3261,2370v,3,-4,27,8,63c3285,2487,3324,2535,3380,2574r282,192l3949,2574v55,-39,95,-87,111,-141c4072,2397,4068,2373,4068,2370v-12,-99,-103,-168,-219,-168c3774,2202,3702,2232,3662,2283xm7158,1446v-76,,-148,30,-187,81c6931,1476,6863,1446,6788,1446v-116,,-207,72,-219,168c6569,1617,6565,1641,6577,1677v16,54,56,102,111,141l6971,2010r286,-192c7313,1779,7352,1731,7368,1677v12,-36,8,-60,8,-63c7368,1518,7273,1446,7158,1446xm10319,2283v-40,-51,-108,-81,-183,-81c10021,2202,9929,2274,9917,2370v,3,-4,27,8,63c9941,2487,9981,2535,10037,2574r282,192l10605,2574v56,-39,96,-87,111,-141c10728,2397,10724,2373,10724,2370v-11,-99,-103,-168,-218,-168c10430,2202,10359,2232,10319,2283xm11591,2283v-39,-51,-107,-81,-183,-81c11293,2202,11202,2274,11190,2370v,3,-4,27,8,63c11214,2487,11253,2535,11309,2574r282,192l11878,2574v55,-39,95,-87,111,-141c12001,2397,11997,2373,11997,2370v-12,-99,-103,-168,-219,-168c11699,2202,11631,2232,11591,2283xm11174,1446v-76,,-147,30,-187,81c10947,1476,10880,1446,10804,1446v-115,,-207,72,-219,168c10585,1617,10581,1641,10593,1677v16,54,56,102,112,141l10987,2010r286,-192c11329,1779,11369,1731,11385,1677v11,-36,7,-60,7,-63c11381,1518,11289,1446,11174,1446xm9802,1446v-76,,-147,30,-187,81c9575,1476,9508,1446,9432,1446v-115,,-207,72,-219,168c9213,1617,9209,1641,9221,1677v16,54,56,102,112,141l9615,2010r286,-192c9957,1779,9997,1731,10013,1677v12,-36,8,-60,8,-63c10009,1518,9917,1446,9802,1446xm7675,2283v-40,-51,-108,-81,-183,-81c7376,2202,7285,2274,7273,2370v,3,-4,27,8,63c7297,2487,7337,2535,7392,2574r283,192l7961,2574v55,-39,95,-87,111,-141c8084,2397,8080,2373,8080,2370v-12,-99,-103,-168,-219,-168c7786,2202,7714,2232,7675,2283xm3245,1446v-76,,-147,30,-187,81c3018,1476,2951,1446,2875,1446v-115,,-207,72,-219,168c2656,1617,2652,1641,2664,1677v16,54,56,102,112,141l3058,2010r286,-192c3400,1779,3440,1731,3456,1677v11,-36,7,-60,7,-63c3452,1518,3360,1446,3245,1446xm8947,2283v-40,-51,-107,-81,-183,-81c8649,2202,8557,2274,8545,2370v,3,-4,27,8,63c8569,2487,8609,2535,8665,2574r282,192l9233,2574v56,-39,96,-87,112,-141c9357,2397,9353,2373,9353,2370v-12,-99,-104,-168,-219,-168c9058,2202,8987,2232,8947,2283xe" fillcolor="#fddbda [3208]" stroked="f" strokeweight="1pt">
                  <v:fill opacity="26214f"/>
                  <v:stroke miterlimit="4" joinstyle="miter"/>
                  <v:path arrowok="t" o:extrusionok="f" o:connecttype="custom" o:connectlocs="3429000,4571365;3429000,4571365;3429000,4571365;3429000,4571365" o:connectangles="0,90,180,270"/>
                </v:shape>
                <v:shape id="Shape" o:spid="_x0000_s1029" style="position:absolute;left:7874;top:3175;width:53441;height:534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" path="m21600,10792v,-697,-498,-1277,-1160,-1405c20845,9105,21056,8592,20922,8084v-82,-308,-282,-569,-559,-728c20204,7263,20034,7212,19855,7197v508,-442,647,-1196,297,-1796c19803,4801,19080,4545,18448,4760v77,-159,118,-333,118,-518c18566,3919,18443,3621,18212,3391v-226,-226,-529,-354,-852,-354c17180,3037,17001,3078,16842,3155v215,-636,-36,-1360,-642,-1703c15599,1103,14845,1246,14403,1749v-15,-174,-66,-349,-159,-508c14085,964,13823,764,13515,682v-308,-82,-636,-41,-913,118c12443,893,12314,1016,12212,1159,12083,498,11503,,10805,,10107,,9527,498,9399,1159,9296,1016,9168,887,9009,800,8731,641,8408,595,8095,682v-308,82,-570,282,-729,559c7274,1400,7222,1570,7207,1749,6765,1241,6011,1103,5410,1452v-333,189,-570,502,-667,872c4666,2601,4681,2893,4769,3160v-159,-77,-334,-118,-519,-118c4250,3042,4250,3042,4250,3042v-323,,-621,123,-852,354c3172,3621,3044,3924,3044,4247v,180,41,359,118,518c2895,4673,2608,4663,2325,4740v-369,97,-677,338,-872,666c1263,5740,1211,6125,1309,6494v77,277,231,523,441,708c1576,7217,1401,7268,1242,7361,965,7520,765,7781,683,8089v-82,308,-41,631,118,913c893,9161,1016,9289,1160,9392v-277,51,-534,190,-739,395c149,10059,,10418,,10803v,384,149,743,421,1015c626,12023,883,12157,1160,12213v-144,103,-272,231,-359,390c642,12880,595,13203,683,13516v133,503,575,846,1067,887c1535,14588,1381,14834,1309,15111v-98,370,-46,754,144,1088c1643,16532,1956,16768,2325,16866v123,30,247,51,375,51c2859,16917,3013,16891,3162,16840v-77,159,-118,333,-118,518c3044,17681,3167,17979,3398,18209v226,226,529,354,852,354c4250,18563,4250,18563,4250,18563v180,,360,-41,519,-118c4676,18712,4666,18999,4743,19282v97,369,339,677,667,872c5636,20282,5883,20343,6124,20343v405,,806,-174,1083,-492c7222,20025,7274,20200,7366,20359v159,277,421,477,729,559c8198,20943,8305,20959,8408,20959v210,,416,-57,601,-159c9168,20707,9296,20584,9399,20441v128,661,708,1159,1406,1159c11190,21600,11549,21451,11821,21179v206,-205,339,-461,396,-738c12319,20584,12448,20713,12607,20800v185,108,390,159,600,159c13310,20959,13418,20943,13521,20918v308,-82,569,-282,728,-559c14342,20200,14393,20030,14409,19851v277,318,677,492,1083,492c15733,20343,15979,20282,16205,20154v601,-349,857,-1073,642,-1703c17006,18527,17180,18569,17365,18569v,,,,,c17689,18569,17986,18445,18217,18215v370,-370,447,-919,231,-1370c18602,16896,18756,16922,18910,16922v498,,981,-257,1242,-718c20502,15604,20358,14850,19855,14409v174,-16,349,-67,508,-159c20640,14091,20840,13829,20922,13521v83,-308,41,-631,-118,-913c20712,12449,20589,12321,20445,12218v652,-148,1155,-728,1155,-1426xm20502,8197v77,282,-16,569,-216,759c20199,8510,20081,8074,19937,7648v72,15,138,46,205,82c20322,7833,20450,8002,20502,8197xm19778,5617v231,400,154,897,-165,1210c19347,6232,19018,5673,18643,5155v432,-118,904,62,1135,462xm17904,3703v144,144,226,339,226,544c18130,4324,18120,4396,18099,4468v-297,-339,-616,-662,-960,-959c17211,3488,17283,3478,17360,3478v205,,400,82,544,225xm15990,1831v405,231,580,703,462,1134c15928,2590,15368,2262,14778,1995v308,-318,806,-395,1212,-164xm13207,1082v67,,134,11,201,26c13608,1159,13772,1287,13875,1467v36,67,66,133,82,205c13536,1529,13100,1411,12648,1323v51,-51,108,-97,174,-138c12940,1118,13074,1082,13207,1082xm10810,446v467,,857,318,970,749c11462,1164,11139,1149,10810,1149v-328,,-652,15,-970,46c9953,764,10343,446,10810,446xm8213,1108v67,-15,133,-26,200,-26c8547,1082,8680,1118,8798,1185v67,36,123,82,175,138c8526,1411,8090,1529,7664,1672v15,-72,46,-138,82,-205c7848,1287,8013,1159,8213,1108xm5631,1831v159,-92,329,-133,498,-133c6396,1698,6652,1800,6842,1995v-595,267,-1155,595,-1678,970c5051,2534,5231,2062,5631,1831xm3716,3703v144,-143,339,-225,544,-225c4337,3478,4409,3488,4481,3509v-339,297,-662,615,-960,959c3501,4396,3490,4324,3490,4247v,-205,83,-400,226,-544xm1843,5617v133,-231,349,-395,605,-467c2536,5124,2623,5114,2710,5114v93,,180,10,267,36c2602,5673,2274,6232,2007,6827,1884,6704,1791,6550,1745,6376v-72,-257,-36,-523,98,-759xm1119,8197v51,-200,180,-364,359,-467c1545,7694,1612,7663,1684,7648v-144,421,-262,857,-349,1308c1283,8905,1237,8848,1196,8782v-103,-180,-128,-385,-77,-585xm457,10792v,-266,103,-518,292,-708c878,9956,1037,9869,1206,9823v-31,318,-46,641,-46,969c1160,11121,1175,11444,1206,11762v-169,-46,-328,-134,-457,-262c560,11310,457,11059,457,10792xm1119,13388v-51,-200,-26,-405,77,-585c1232,12736,1278,12680,1335,12629v87,446,205,882,349,1308c1417,13870,1196,13670,1119,13388xm2448,16435v-256,-67,-472,-236,-605,-467c1709,15737,1673,15465,1745,15209v46,-175,139,-329,262,-452c2274,15352,2602,15911,2977,16435v-169,41,-349,46,-529,xm4260,18107v-205,,-400,-82,-544,-226c3573,17738,3490,17543,3490,17337v,-76,11,-148,31,-220c3819,17455,4137,17779,4481,18076v-72,21,-144,31,-221,31l4260,18107xm5631,19753v-231,-133,-395,-348,-467,-605c5118,18974,5118,18794,5169,18620v524,374,1083,703,1679,969c6534,19907,6037,19984,5631,19753xm8213,20477v-200,-52,-365,-180,-467,-359c7710,20051,7679,19984,7664,19912v421,144,857,262,1309,349c8921,20313,8865,20359,8798,20400v-180,102,-385,133,-585,77xm10810,21138v-467,,-857,-318,-970,-749c10158,20420,10482,20436,10810,20436v329,,652,-16,970,-47c11734,20559,11647,20718,11519,20846v-190,190,-442,292,-709,292xm13408,20477v-201,51,-406,25,-586,-77c12756,20364,12699,20318,12648,20261v446,-87,883,-205,1309,-349c13941,19984,13911,20051,13875,20118v-103,179,-267,307,-467,359xm15990,19753v-401,231,-899,154,-1212,-164c15374,19323,15933,18994,16452,18620v118,431,-62,903,-462,1133xm17904,17881v-144,144,-339,226,-544,226c17283,18107,17211,18097,17139,18076v339,-297,663,-615,960,-959c18176,17378,18110,17676,17904,17881xm19778,15968v-231,405,-703,580,-1135,462c19018,15906,19347,15347,19613,14757v319,308,396,806,165,1211xm20502,13388v-52,200,-180,364,-360,467c20075,13890,20009,13921,19937,13937v144,-421,262,-857,349,-1308c20337,12680,20383,12736,20425,12803v102,180,128,385,77,585xm20414,11762v31,-318,46,-641,46,-970c20460,10464,20445,10141,20414,9823v431,113,750,503,750,969c21164,11259,20845,11649,20414,11762xe" fillcolor="#ffe4e7 [663]" stroked="f" strokeweight="1pt">
                  <v:stroke miterlimit="4" joinstyle="miter"/>
                  <v:path arrowok="t" o:extrusionok="f" o:connecttype="custom" o:connectlocs="2672082,2673985;2672082,2673985;2672082,2673985;2672082,2673985" o:connectangles="0,90,180,270"/>
                </v:shape>
                <v:shape id="Shape" o:spid="_x0000_s1030" style="position:absolute;left:11811;top:6984;width:45696;height:45708;visibility:visible;mso-wrap-style:square;v-text-anchor:middle" coordsize="2159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" path="m3913,18893v-36,-30,-90,-24,-120,12c3763,18941,3769,18995,3805,19025v174,150,354,294,540,432c4363,19469,4381,19475,4399,19475v24,,54,-12,66,-36c4495,19403,4483,19349,4447,19319v-180,-132,-360,-276,-534,-426xm336,8510v6,,12,,18,c390,8510,426,8486,438,8444v48,-222,108,-444,174,-660c624,7736,600,7694,552,7676v-48,-12,-90,12,-108,60c378,7958,318,8180,270,8408v-12,48,18,90,66,102xm18185,3163v18,18,36,24,60,24c18269,3187,18287,3181,18305,3163v30,-36,30,-90,,-120c18143,2881,17969,2725,17795,2581v-36,-30,-90,-24,-120,12c17645,2629,17651,2683,17687,2713v168,138,336,294,498,450xm2869,3691v24,,48,-12,66,-30c3085,3493,3247,3331,3409,3169v36,-30,36,-84,,-120c3379,3013,3325,3013,3289,3049v-162,162,-324,330,-480,498c2779,3583,2779,3637,2815,3667v12,18,36,24,54,24xm3853,2737v18,,42,-6,54,-18c4081,2575,4255,2431,4441,2293v36,-30,48,-84,18,-120c4429,2137,4375,2125,4339,2155v-186,138,-366,282,-540,432c3763,2617,3757,2671,3787,2707v18,18,42,30,66,30xm2935,17945v-30,-36,-84,-36,-120,-6c2779,17969,2779,18023,2809,18059v156,168,318,336,480,498c3307,18575,3325,18581,3349,18581v24,,42,-6,60,-24c3439,18521,3439,18467,3409,18437v-162,-156,-318,-324,-474,-492xm1963,4747v12,12,30,18,48,18c2035,4765,2065,4753,2083,4729v132,-186,264,-366,408,-546c2521,4147,2515,4093,2479,4063v-36,-30,-90,-24,-120,12c2215,4255,2077,4441,1945,4627v-30,42,-18,96,18,120xm21294,9087v6,42,42,72,84,72c21384,9159,21390,9159,21390,9159v48,-6,78,-54,72,-96c21426,8834,21378,8606,21330,8384v-12,-48,-54,-72,-102,-66c21180,8330,21156,8372,21162,8420v54,222,96,444,132,667xm19103,4171v18,24,42,30,66,30c19187,4201,19205,4195,19223,4183v36,-30,42,-84,12,-120c19091,3883,18941,3709,18785,3535v-30,-36,-84,-36,-120,-6c18629,3559,18629,3613,18659,3649v156,168,306,342,444,522xm21384,9765v24,222,36,456,42,678c21426,10491,21468,10527,21510,10527v,,,,,c21558,10527,21594,10485,21594,10437v-6,-228,-24,-462,-48,-690c21540,9699,21498,9663,21450,9669v-36,6,-72,48,-66,96xm19884,5281v18,24,42,42,72,42c19974,5323,19986,5317,19998,5311v42,-24,54,-78,30,-120c19908,4993,19781,4801,19649,4615v-30,-36,-78,-48,-120,-18c19493,4627,19481,4675,19511,4717v132,180,258,372,373,564xm126,9867v,,6,,6,c174,9867,210,9831,216,9789v24,-228,48,-450,84,-678c306,9063,276,9021,228,9015v-48,-6,-90,24,-96,72c96,9315,66,9543,42,9771v6,48,36,90,84,96xm1380,15718v-24,-42,-72,-60,-114,-36c1224,15706,1206,15754,1230,15796v108,204,222,408,342,601c1590,16421,1614,16439,1644,16439v18,,30,-6,42,-12c1728,16403,1740,16349,1716,16307v-120,-187,-234,-385,-336,-589xm1260,5930v12,6,24,12,42,12c1332,5942,1362,5924,1380,5894v102,-198,216,-402,336,-595c1740,5257,1728,5209,1686,5179v-42,-24,-90,-12,-120,30c1446,5408,1332,5612,1224,5816v-24,42,-6,90,36,114xm828,14476v-18,-42,-66,-66,-108,-48c678,14446,654,14494,672,14536v78,216,168,432,258,642c942,15208,978,15226,1008,15226v12,,24,,36,-6c1086,15202,1104,15148,1086,15106v-96,-204,-180,-414,-258,-630xm2089,16883v-30,-36,-78,-48,-120,-24c1933,16889,1921,16937,1945,16979v132,186,270,372,414,552c2377,17555,2401,17561,2425,17561v18,,36,-6,54,-18c2515,17513,2521,17459,2491,17423v-138,-168,-276,-354,-402,-540xm714,7190v12,6,18,6,30,6c780,7196,810,7172,822,7142v78,-210,162,-426,258,-630c1098,6470,1080,6416,1038,6398v-42,-18,-96,,-114,42c828,6650,744,6866,666,7082v-18,42,,90,48,108xm306,12507v-36,-222,-66,-450,-84,-678c216,11781,174,11745,126,11751v-48,6,-84,48,-78,96c72,12075,102,12309,138,12531v6,42,42,73,84,73c228,12604,234,12604,234,12604v48,-7,84,-55,72,-97xm96,11241v48,,84,-42,84,-90c174,11037,174,10923,174,10803v,-108,,-222,6,-336c180,10419,144,10383,96,10377v-48,,-84,36,-90,84c,10575,,10689,,10803v,120,,234,6,354c6,11205,48,11241,96,11241v-6,,,,,xm438,13174v-12,-48,-54,-72,-102,-66c288,13120,264,13162,270,13210v54,222,108,450,174,672c456,13918,492,13942,528,13942v6,,18,,24,-6c600,13924,624,13876,612,13828v-66,-210,-126,-432,-174,-654xm18209,18425v-162,156,-330,312,-504,456c17669,18911,17663,18965,17693,19001v18,18,42,30,66,30c17777,19031,17801,19025,17813,19013v174,-150,348,-306,510,-468c18359,18515,18359,18455,18323,18425v-30,-30,-84,-36,-114,xm17147,2281v18,12,36,18,54,18c17225,2299,17255,2287,17267,2263v30,-36,18,-90,-18,-120c17063,2005,16871,1873,16679,1746v-42,-24,-90,-12,-120,24c16535,1813,16547,1861,16583,1891v198,120,384,252,564,390xm16036,20058v-198,114,-402,216,-600,318c15394,20394,15376,20448,15394,20490v12,30,48,48,78,48c15484,20538,15496,20538,15508,20532v204,-102,414,-210,612,-324c16162,20184,16174,20130,16150,20094v-24,-48,-72,-60,-114,-36xm17171,19307v-180,138,-366,270,-558,390c16571,19721,16565,19775,16589,19818v18,24,42,36,72,36c16679,19854,16691,19848,16709,19842v192,-127,384,-259,564,-397c17309,19415,17321,19361,17291,19325v-24,-36,-78,-42,-120,-18xm16006,1536v12,6,30,12,42,12c16078,1548,16108,1530,16120,1506v24,-42,6,-96,-30,-114c15892,1278,15682,1170,15478,1074v-42,-18,-96,,-114,42c15346,1158,15364,1212,15406,1230v198,90,402,192,600,306xm14782,942v12,6,24,6,30,6c14848,948,14878,930,14890,894v18,-42,-6,-96,-48,-114c14626,696,14410,612,14194,540v-42,-12,-96,12,-108,54c14074,636,14098,690,14140,702v216,78,432,156,642,240xm19121,17417v-138,174,-288,354,-444,522c18647,17975,18647,18029,18683,18059v18,12,36,24,60,24c18767,18083,18791,18071,18809,18053v156,-168,306,-348,450,-528c19289,17489,19283,17435,19247,17405v-42,-30,-96,-24,-126,12xm14812,20652v-210,84,-426,168,-636,234c14134,20898,14110,20952,14122,20994v12,36,48,60,84,60c14212,21054,14224,21054,14236,21048v216,-72,438,-156,648,-240c14926,20790,14950,20742,14932,20694v-24,-42,-78,-60,-120,-42xm21402,12411v-48,-6,-90,24,-96,72c21270,12706,21228,12934,21180,13150v-12,48,18,90,66,102c21252,13252,21258,13252,21264,13252v42,,72,-24,84,-66c21396,12964,21444,12736,21480,12507v,-48,-36,-90,-78,-96xm21108,13750v-48,-12,-90,12,-108,60c20934,14026,20862,14242,20784,14458v-18,42,6,96,48,108c20844,14572,20850,14572,20862,14572v36,,66,-24,78,-54c21018,14302,21090,14080,21156,13858v24,-48,,-96,-48,-108xm20022,16271v-42,-24,-90,-12,-120,30c19781,16493,19661,16685,19529,16871v-30,36,-18,90,24,120c19565,17003,19583,17009,19601,17009v30,,54,-12,72,-36c19806,16787,19932,16589,20052,16391v18,-42,6,-96,-30,-120xm21516,11043v-48,,-84,36,-90,84c21420,11355,21408,11583,21384,11805v-6,48,30,90,78,96c21462,11901,21468,11901,21468,11901v42,,78,-36,84,-78c21576,11595,21588,11361,21594,11133v6,-48,-30,-90,-78,-90xm13522,21084v-216,60,-444,108,-666,150c12808,21246,12778,21288,12790,21336v6,42,42,66,84,66c12880,21402,12886,21402,12892,21402v228,-42,450,-96,672,-156c13612,21234,13636,21186,13624,21144v-12,-48,-54,-72,-102,-60xm21072,7826v6,,18,,24,-6c21144,7808,21168,7760,21156,7712v-66,-222,-138,-444,-222,-654c20916,7016,20868,6992,20826,7010v-42,18,-66,66,-48,108c20856,7328,20928,7544,20994,7766v6,36,42,60,78,60xm20598,6536v12,,24,,36,-6c20676,6512,20694,6458,20676,6416v-96,-210,-198,-420,-300,-624c20352,5750,20304,5732,20262,5756v-42,24,-60,72,-36,114c20328,6068,20430,6278,20520,6482v12,36,42,54,78,54xm20646,15046v-42,-18,-96,,-114,42c20442,15292,20340,15502,20238,15700v-24,42,-6,96,36,114c20286,15820,20298,15826,20316,15826v30,,60,-18,78,-48c20502,15574,20604,15364,20694,15154v12,-42,-6,-90,-48,-108xm7418,720v6,,18,,30,-6c7664,642,7880,576,8102,522v48,-12,72,-60,60,-102c8150,378,8102,348,8060,360v-222,60,-444,126,-666,198c7352,570,7328,624,7340,666v6,30,42,54,78,54xm13486,516v6,,12,,24,c13546,516,13582,492,13594,450v12,-48,-18,-90,-60,-102c13312,288,13084,240,12862,192v-48,-6,-90,24,-102,66c12754,306,12784,348,12826,360v216,48,444,96,660,156xm6818,20658v-210,-84,-420,-180,-624,-276c6152,20364,6098,20382,6080,20424v-18,42,,96,42,114c6332,20640,6542,20730,6758,20820v12,6,24,6,30,6c6824,20826,6854,20808,6866,20772v12,-48,-6,-96,-48,-114xm6146,1236v12,,24,,36,-6c6386,1134,6596,1038,6806,954v42,-18,66,-66,48,-114c6836,798,6788,774,6740,792v-210,84,-426,180,-630,282c6068,1092,6050,1146,6068,1188v18,30,48,48,78,48xm8744,372v6,,12,,18,c8984,330,9213,294,9435,264v48,-6,78,-48,72,-96c9501,120,9459,90,9411,96v-228,30,-457,66,-685,108c8678,216,8648,258,8660,306v6,36,42,66,84,66xm4951,1915v18,,30,-6,48,-12c5191,1776,5383,1662,5582,1548v42,-24,54,-78,30,-114c5588,1392,5534,1380,5498,1404v-199,114,-397,234,-589,360c4867,1788,4861,1843,4885,1885v12,18,42,30,66,30xm5588,20064v-199,-114,-391,-228,-583,-355c4963,19685,4915,19697,4885,19733v-24,42,-12,91,24,121c5101,19980,5299,20100,5504,20214v12,6,30,12,42,12c5576,20226,5606,20208,5618,20184v24,-42,12,-96,-30,-120xm8108,21090v-216,-60,-438,-120,-654,-192c7412,20886,7358,20910,7346,20952v-12,42,12,96,54,108c7616,21132,7844,21198,8066,21258v6,,12,,24,c8126,21258,8162,21234,8174,21192v6,-42,-18,-90,-66,-102xm12147,258v6,,6,,12,c12201,258,12237,228,12243,186v6,-48,-30,-90,-72,-96c11943,60,11709,42,11481,24v-48,-6,-90,30,-90,78c11391,150,11421,192,11469,192v228,18,456,36,678,66xm9447,21348v-222,-30,-451,-66,-673,-108c8726,21234,8684,21264,8672,21306v-12,42,24,90,66,102c8966,21450,9195,21486,9423,21516v6,,6,,12,c9477,21516,9513,21486,9519,21444v6,-48,-30,-90,-72,-96xm10827,21432r-24,c10575,21432,10347,21426,10125,21408v-48,,-90,30,-90,78c10035,21534,10065,21576,10113,21576v228,12,462,24,690,24l10827,21600v48,,84,-36,84,-84c10911,21468,10875,21432,10827,21432xm12183,21348v-222,30,-450,54,-678,66c11457,21420,11421,21456,11427,21504v,48,42,78,84,78c11511,21582,11517,21582,11517,21582v228,-18,462,-36,690,-66c12255,21510,12285,21468,12279,21420v-6,-48,-48,-78,-96,-72xm10107,192v,,,,,c10341,180,10569,168,10791,168v48,,84,-36,84,-84c10875,36,10839,,10791,v,,,,,c10563,,10329,6,10101,24v-48,6,-84,42,-78,90c10023,162,10059,192,10107,192xm1680,11553v-54,-30,-96,-60,-150,-78c1494,11469,1464,11457,1440,11487v-30,30,-36,72,-24,114c1422,11625,1434,11649,1452,11667v96,108,204,198,342,246c1879,11943,1909,11919,1933,11835v42,-144,36,-294,12,-438c1933,11337,1915,11283,1843,11277v-67,-6,-103,36,-127,96c1692,11433,1680,11487,1680,11553xm1764,11631v-30,-84,,-156,30,-228c1801,11385,1807,11361,1831,11367v18,,30,18,30,36c1861,11535,1885,11667,1831,11793v-6,12,-18,30,-37,24c1680,11757,1566,11703,1494,11565v90,18,144,78,210,114c1722,11685,1734,11709,1752,11691v18,-18,18,-42,12,-60xm19097,11037v-72,12,-90,78,-102,132c18959,11283,18989,11379,19055,11469v30,42,60,78,90,120c19199,11673,19259,11763,19343,11829v30,24,66,48,84,-6c19463,11721,19523,11625,19571,11523v54,-114,96,-234,138,-354c19733,11109,19745,11037,19715,10971v-18,-42,-42,-60,-90,-42c19571,10947,19523,10971,19481,11019v-48,60,-78,132,-108,210c19337,11181,19313,11139,19283,11103v-54,-48,-108,-78,-186,-66xm19193,11163v66,78,126,156,162,246c19361,11427,19373,11451,19397,11451v30,-6,24,-36,30,-60c19451,11271,19499,11157,19583,11061v12,-12,24,-36,42,-18c19637,11055,19643,11067,19637,11085v-66,192,-138,390,-234,570c19367,11727,19349,11727,19307,11655v-60,-96,-132,-180,-186,-282c19097,11331,19097,11283,19091,11241v,-18,,-36,6,-54c19103,11163,19103,11139,19139,11133v24,-6,36,12,54,30xm19998,12567v-150,67,-241,193,-343,307c19589,12946,19541,13030,19481,13102v-12,-156,-24,-300,-6,-450c19481,12579,19475,12501,19463,12429v-6,-30,-24,-42,-48,-42c19385,12381,19373,12399,19367,12429v-18,84,-18,168,-12,253c19361,12790,19355,12898,19355,13018v,,,,,c19295,12952,19253,12892,19199,12844v-102,-96,-198,-204,-348,-234c18797,12597,18767,12610,18743,12652v-42,84,-24,168,18,246c18881,13120,19061,13288,19271,13426v48,30,54,60,48,102c19307,13594,19289,13666,19289,13732v,108,-48,198,-66,312c19223,14044,19223,14044,19223,14044v-24,-42,-48,-72,-72,-108c19007,13744,18809,13618,18605,13504v-42,-24,-90,-24,-120,18c18455,13564,18443,13606,18473,13654v18,30,42,66,54,102c18605,13930,18701,14092,18833,14224v78,72,138,168,252,192c19127,14428,19109,14458,19109,14482v-12,72,-30,138,-48,210c19031,14818,19001,14944,18941,15058v-48,102,-96,210,-144,312c18749,15472,18719,15586,18653,15676v-54,72,-96,156,-144,234c18461,15988,18425,16072,18359,16156v,,,,,c18365,16138,18365,16126,18365,16120v18,-90,36,-186,-6,-270c18317,15766,18251,15694,18179,15634v-42,-30,-60,-18,-90,12c18053,15688,18053,15742,18035,15790v-60,210,-42,415,78,601c18131,16421,18137,16445,18113,16481v-150,192,-318,360,-498,528c17681,16889,17693,16751,17717,16619v6,-36,18,-72,-18,-96c17663,16499,17627,16517,17597,16529v-60,30,-108,84,-150,132c17303,16823,17243,17009,17303,17219v24,78,,108,-48,150c17147,17465,17021,17549,16919,17651v-18,18,-54,36,-36,54c16901,17729,16931,17693,16955,17687v,,6,,6,-6c17099,17585,17249,17507,17369,17381v12,-12,18,-18,42,-6c17507,17429,17609,17435,17717,17435v168,,282,-84,384,-192c18131,17213,18137,17171,18107,17147v-42,-36,-78,-84,-138,-96c17897,17039,17825,17015,17741,17039v132,-174,300,-300,432,-468c18185,16553,18197,16547,18221,16553v114,42,240,42,354,12c18737,16523,18845,16397,18941,16265v48,-72,24,-139,-66,-145c18785,16114,18695,16096,18605,16120v-36,6,-66,36,-102,36c18503,16144,18503,16144,18509,16138v132,-156,204,-348,294,-528c18821,15568,18827,15508,18875,15496v102,-30,186,-90,282,-144c19265,15286,19361,15214,19445,15118v120,-138,228,-282,294,-450c19745,14644,19757,14626,19739,14608v-18,-18,-42,-24,-60,-18c19517,14638,19373,14722,19241,14824v-42,36,-66,90,-126,126c19127,14914,19139,14890,19151,14860v42,-102,42,-216,72,-318c19235,14506,19253,14482,19289,14464v228,-108,402,-270,535,-480c19878,13900,19908,13810,19926,13708v6,-36,-6,-60,-30,-84c19878,13612,19866,13618,19854,13624v-91,66,-199,96,-289,168c19493,13846,19445,13918,19361,13966v30,-138,54,-276,78,-408c19445,13528,19433,13486,19475,13474v96,-24,168,-90,234,-162c19812,13204,19908,13096,19986,12964v66,-108,78,-228,114,-342l20100,12580v-30,-31,-60,-31,-102,-13xm17405,17201v6,12,6,24,-6,30c17381,17237,17375,17219,17375,17213v-24,-60,-18,-120,-12,-180c17375,16907,17411,16787,17519,16703v-72,132,-96,276,-114,420c17393,17147,17393,17177,17405,17201xm17621,16643v6,198,-90,360,-168,522c17459,16979,17507,16799,17621,16643xm17477,17333v72,-30,150,-30,228,-42c17783,17279,17861,17279,17933,17261v-108,102,-300,126,-456,72xm17963,17129v12,6,36,6,36,24c17999,17177,17975,17165,17963,17171v-126,54,-258,42,-390,78c17561,17255,17549,17255,17531,17237v138,-78,258,-180,432,-108xm18113,15790v72,180,36,372,66,571c18065,16174,18065,15988,18113,15790xm18215,16271v12,-169,18,-325,-18,-487c18347,15910,18311,16150,18215,16271xm18263,16493v114,-78,222,-132,354,-126c18671,16367,18725,16343,18785,16319v-84,144,-306,216,-522,174xm18839,16186v12,,30,,36,18c18881,16223,18863,16235,18851,16241v-78,36,-156,60,-240,72c18527,16325,18443,16313,18365,16391v6,-54,42,-66,66,-84c18545,16211,18683,16168,18839,16186xm18917,15382v72,-84,516,-450,570,-468c19427,15076,19061,15376,18917,15382xm19607,14704v-192,174,-402,324,-600,492c19163,14986,19349,14806,19607,14704xm19133,14314v-12,12,-24,6,-36,6c19049,14302,19007,14272,18977,14236v-162,-162,-306,-342,-378,-588c18743,13798,18881,13930,19013,14074v54,60,90,138,126,210c19139,14296,19139,14308,19133,14314xm18653,13648v222,96,516,390,516,522c19019,13966,18827,13828,18653,13648xm19337,13222v-168,-192,-348,-360,-528,-528c18989,12700,19343,13048,19337,13222xm19283,13342v-252,-204,-462,-336,-486,-606c18983,12934,19157,13120,19331,13306v6,6,18,18,12,42c19319,13354,19295,13354,19283,13342xm19259,14362v186,-204,414,-348,547,-588c19806,13948,19481,14308,19259,14362xm19487,13948v48,-60,114,-96,180,-138c19679,13804,19691,13792,19703,13804v18,18,,30,-12,42c19583,13990,19445,14098,19307,14206v42,-102,108,-180,180,-258xm19902,12736v-90,168,-199,324,-361,432c19649,13012,19751,12850,19902,12736xm19469,13372v156,-216,391,-360,499,-612c19968,12934,19625,13354,19469,13372xm4765,17645v-108,-114,-246,-198,-360,-300c4357,17297,4333,17267,4357,17183v66,-222,,-420,-156,-594c4153,16535,4105,16481,4039,16445v-36,-18,-72,-36,-108,-12c3889,16463,3907,16499,3913,16541v24,138,42,282,108,414c3829,16781,3649,16601,3493,16391v-30,-36,-18,-60,,-90c3619,16102,3637,15886,3571,15664v-12,-54,-18,-108,-54,-150c3487,15478,3463,15466,3421,15496v-78,66,-144,138,-192,228c3181,15814,3199,15916,3223,16012v,12,6,24,6,42c3229,16054,3229,16054,3229,16054v-72,-84,-108,-174,-162,-258c3019,15712,2971,15628,2911,15550v-72,-96,-102,-222,-156,-330c2701,15112,2653,14998,2599,14890v-60,-126,-90,-258,-126,-390c2455,14428,2437,14350,2425,14278v-6,-24,-24,-60,24,-72c2569,14176,2635,14080,2719,14002v144,-144,246,-312,330,-498c3067,13468,3085,13432,3109,13396v30,-48,18,-96,-12,-138c3061,13216,3013,13210,2965,13240v-216,126,-426,252,-576,462c2365,13738,2341,13774,2317,13816v,,,,,c2299,13702,2251,13600,2251,13486v,-72,-18,-144,-30,-216c2215,13222,2221,13192,2269,13162v222,-144,414,-324,540,-564c2851,12519,2875,12429,2827,12339v-24,-48,-60,-60,-114,-48c2551,12321,2449,12435,2341,12543v-54,55,-102,115,-162,187c2179,12730,2179,12730,2173,12730v,-126,-6,-241,,-355c2179,12285,2179,12195,2161,12111v-6,-30,-18,-48,-48,-48c2083,12069,2065,12075,2059,12111v-12,78,-18,156,-12,234c2065,12501,2047,12658,2041,12820v-60,-84,-120,-168,-186,-247c1746,12453,1650,12321,1494,12249v-48,-18,-72,-24,-108,6l1386,12297v42,120,54,252,120,367c1590,12802,1692,12922,1800,13030v73,72,145,144,247,168c2095,13210,2083,13252,2089,13288v30,144,54,282,84,432c2083,13666,2035,13588,1957,13534v-96,-72,-211,-102,-307,-174c1638,13348,1620,13342,1602,13360v-24,24,-42,54,-30,90c1590,13552,1626,13654,1680,13744v139,222,331,396,571,510c2287,14272,2305,14296,2317,14338v36,114,36,228,78,342c2407,14710,2419,14734,2431,14776v-60,-36,-90,-96,-132,-132c2161,14530,2005,14446,1831,14392v-25,-6,-49,-6,-67,18c1746,14434,1752,14452,1764,14476v73,180,187,330,313,480c2161,15058,2263,15136,2383,15208v96,60,186,120,300,150c2731,15370,2737,15436,2755,15484v90,192,174,396,312,564c3067,16054,3067,16054,3073,16066v-42,,-72,-30,-108,-36c2869,16006,2773,16024,2683,16030v-90,6,-120,78,-66,157c2719,16331,2833,16463,3007,16505v120,30,252,36,378,-12c3415,16481,3427,16493,3439,16511v138,174,312,312,456,498c3805,16979,3733,17009,3649,17021v-66,12,-108,60,-150,102c3469,17153,3475,17195,3505,17225v114,114,234,204,408,204c4027,17429,4141,17429,4243,17369v18,-12,30,-6,42,12c4411,17513,4573,17597,4723,17699v,,6,,6,6c4753,17711,4783,17747,4807,17723v12,-42,-30,-60,-42,-78xm1975,12880v-174,-114,-289,-283,-385,-463c1752,12549,1861,12718,1975,12880xm1524,12447v114,265,361,421,529,649c1885,13084,1518,12634,1524,12447xm2749,12375v-192,186,-378,355,-558,565c2185,12754,2557,12381,2749,12375xm2203,13030v186,-198,372,-396,564,-607c2743,12706,2515,12850,2251,13066v-18,12,-42,18,-60,12c2179,13054,2191,13042,2203,13030xm1807,13558v12,-12,24,,36,6c1909,13612,1981,13648,2035,13714v72,84,144,168,192,270c2083,13870,1933,13750,1819,13600v-12,-12,-31,-30,-12,-42xm1692,13522v139,258,385,408,583,624c2041,14092,1692,13714,1692,13522xm2371,13948v,-144,312,-456,546,-558c2731,13582,2527,13732,2371,13948xm2407,14068v42,-78,78,-162,138,-222c2683,13696,2827,13552,2983,13396v-84,258,-228,450,-402,624c2545,14056,2503,14092,2449,14104v-12,6,-30,6,-42,-6c2401,14092,2401,14080,2407,14068xm2539,15040v-210,-180,-432,-336,-636,-522c2179,14620,2371,14812,2539,15040xm2029,14740v60,18,534,408,606,498c2485,15232,2095,14914,2029,14740xm2707,16144v-12,-6,-30,-18,-24,-36c2689,16096,2707,16096,2719,16090v162,-18,312,24,438,127c3181,16235,3217,16247,3223,16301v-84,-78,-174,-66,-264,-84c2875,16204,2791,16186,2707,16144xm2779,16229v66,24,120,48,174,48c3091,16277,3211,16331,3331,16415v-228,48,-468,-30,-552,-186xm3385,16180v-102,-126,-138,-384,18,-516c3361,15838,3373,16006,3385,16180xm3421,16283v30,-211,-6,-415,66,-607c3541,15880,3547,16078,3421,16283xm3613,17123v,-18,24,-18,36,-24c3829,17015,3961,17129,4105,17213v-18,18,-30,18,-42,12c3925,17189,3781,17201,3649,17141v-12,-6,-36,,-36,-18xm3679,17231v78,18,162,18,246,30c4003,17273,4087,17273,4165,17303v-162,66,-366,36,-486,-72xm4009,16577v126,162,174,354,180,558c4105,16961,4003,16787,4009,16577xm4279,17177v-6,12,-6,30,-30,24c4237,17195,4237,17183,4243,17171v12,-30,12,-60,6,-90c4231,16931,4201,16775,4129,16637v114,90,150,216,168,354c4297,17051,4303,17117,4279,17177xm1951,11145v48,108,114,204,150,318c2119,11523,2161,11493,2191,11469v84,-72,150,-168,210,-258c2431,11169,2461,11127,2497,11085v72,-96,102,-204,66,-324c2545,10701,2527,10635,2449,10617v-78,-18,-138,18,-186,78c2227,10737,2203,10779,2167,10833v-36,-84,-66,-156,-114,-222c2011,10557,1957,10533,1903,10515v-48,-18,-78,,-96,48c1776,10635,1788,10707,1813,10773v36,120,78,252,138,372xm1885,10629v24,-18,36,6,48,18c2023,10749,2071,10863,2101,10995v6,24,,60,30,66c2155,11067,2161,11037,2173,11019v42,-96,102,-180,174,-264c2365,10737,2383,10713,2413,10719v36,6,36,36,42,60c2461,10797,2461,10815,2461,10839v-6,48,-6,96,-36,144c2365,11091,2287,11181,2227,11283v-48,78,-60,78,-102,c2023,11091,1951,10881,1879,10677v-12,-24,-12,-36,6,-48xm19962,11841v-48,12,-90,42,-138,72c19824,11847,19812,11799,19787,11751v-24,-54,-54,-96,-114,-90c19607,11667,19589,11715,19577,11775v-24,138,-24,276,12,414c19613,12267,19637,12291,19715,12261v133,-42,235,-132,325,-234c20058,12009,20070,11985,20076,11961v12,-36,6,-78,-24,-108c20022,11829,19992,11835,19962,11841xm19709,12159v-18,12,-30,-6,-36,-18c19619,12021,19643,11901,19643,11775v,-18,18,-30,30,-30c19697,11739,19703,11763,19709,11775v30,66,54,138,30,216c19733,12009,19733,12027,19751,12039v18,18,30,-6,49,-12c19860,11997,19914,11943,19998,11925v-72,126,-180,180,-289,234xe" fillcolor="white [3212]" stroked="f" strokeweight="1pt">
                  <v:stroke miterlimit="4" joinstyle="miter"/>
                  <v:path arrowok="t" o:extrusionok="f" o:connecttype="custom" o:connectlocs="2284800,2285366;2284800,2285366;2284800,2285366;2284800,2285366" o:connectangles="0,90,180,270"/>
                </v:shape>
                <v:shape id="Shape" o:spid="_x0000_s1031" style="position:absolute;left:30226;top:42799;width:8647;height:5733;visibility:visible;mso-wrap-style:square;v-text-anchor:middle" coordsize="21408,2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" path="m16754,9048v315,-93,503,-469,440,-986c17132,7640,16880,7546,16629,7640v-283,47,-504,235,-472,845c16283,8814,16471,9142,16754,9048xm19207,2709c17163,737,14208,1395,12415,3930,11598,5057,10969,6560,9837,7123,9366,6231,9460,5010,9114,4071,8580,2662,8171,1160,7165,315,6850,33,6505,-155,6190,174,5907,455,5656,784,5656,1488v-32,1973,94,3898,125,5917c4335,6607,2952,6748,1600,7781,656,8532,-161,10880,28,12429v597,4931,4244,6058,6539,4086c7039,16139,7133,16139,7322,16890v314,1268,409,2630,1038,3710c8705,21163,9680,21445,9900,20928v315,-845,755,-1596,786,-2770c10718,16702,10529,15247,10623,13744v849,-188,1509,423,2233,892c14333,15622,15780,16655,17540,15763v2044,-1080,3742,-2723,3868,-6245c21439,6748,20873,4306,19207,2709xm6159,11443v-881,1080,-1918,1503,-3019,1456c3015,12899,2857,12805,2794,12664v-94,-329,95,-516,221,-657c4021,11021,5058,10974,6159,11443xm3360,8908v849,-235,1793,-658,2516,751c4304,9847,2669,9518,1600,12054v94,-1926,723,-2865,1760,-3146xm6410,13885v-629,657,-1132,1503,-1949,1737c3360,15951,1914,15200,1537,13979v-157,-470,-189,-892,,-1456c1946,13791,2511,14261,3580,14167v881,-94,1761,-188,2547,-845c6253,13228,6410,12993,6536,13228v157,234,63,469,-126,657xm9020,19050c8045,14448,7416,9800,6913,5198v629,1268,2358,12725,2107,13852xm7353,3367v1793,4132,1761,8968,2233,13570c8863,12382,8485,7734,7353,3367xm19301,12101v-2232,3052,-4150,1925,-6257,422c12290,11960,11535,11960,10749,12007v,-47,,-47,,-94c10749,11913,10749,11866,10749,11866v-63,47,-126,94,-220,141c10403,10927,10340,9800,10057,8767v95,47,158,47,252,47c10309,8767,10277,8720,10277,8720v1258,-376,1981,-1878,2862,-3052c15151,2944,16974,2709,19207,5010v1383,1456,1477,5212,94,7091xm15780,5057v-786,376,-1667,986,-2107,2442c13547,7922,13516,8297,13830,8532v220,141,472,47,629,-282c15622,6278,16849,5855,18452,6748v189,94,409,375,566,c19144,6419,18924,6184,18767,5949,17949,4682,16943,4869,15780,5057xm16817,10410v-377,141,-503,611,-440,1127c16408,12007,16660,12054,16974,12007v252,-188,566,-470,535,-986c17446,10504,17132,10269,16817,10410xm15056,9612v-251,94,-534,423,-471,939c14648,10974,14742,11349,15056,11396v315,-328,849,-234,755,-939c15717,9941,15434,9471,15056,9612xe" fillcolor="#716658 [3205]" stroked="f" strokeweight="1pt">
                  <v:stroke miterlimit="4" joinstyle="miter"/>
                  <v:path arrowok="t" o:extrusionok="f" o:connecttype="custom" o:connectlocs="432376,286700;432376,286700;432376,286700;432376,286700" o:connectangles="0,90,180,270"/>
                </v:shape>
                <v:shape id="Shape" o:spid="_x0000_s1032" style="position:absolute;left:3556;top:1778;width:61220;height:53947;visibility:visible;mso-wrap-style:square;v-text-anchor:middle" coordsize="21509,2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" path="m2779,2183v-36,-15,-90,5,-107,-46c2654,2066,2725,2071,2752,2036v281,-325,513,-685,660,-1106c3457,798,3524,630,3394,519v-111,-97,-245,-61,-366,25c2850,671,2698,828,2573,1021v-116,183,-205,391,-361,568c2194,1432,2190,1290,2163,1153,2096,828,2132,473,1949,174,1895,87,1842,-14,1752,1,1641,22,1561,103,1511,245v-102,294,-35,578,14,862c1561,1341,1614,1569,1672,1853,1480,1696,1324,1569,1172,1442,922,1234,659,1062,333,1092,75,1112,-41,1331,61,1589v94,234,268,356,464,447c686,2112,851,2178,1061,2264v-183,81,-317,168,-442,264c418,2675,222,2838,79,3066,-77,3304,8,3538,253,3629v281,102,500,-66,736,-167c1221,3360,1400,3147,1645,2995v-102,467,-35,873,152,1253c1926,4507,2109,4532,2261,4350v76,-92,129,-193,147,-320c2480,3624,2453,3223,2359,2807v27,20,45,26,58,46c2618,3091,2872,3233,3136,3350v169,71,330,10,428,-137c3671,3051,3626,2904,3537,2756,3359,2447,3073,2310,2779,2183xm244,1503v380,56,661,208,973,518c864,1914,530,1823,244,1503xm1494,2457v-255,173,-518,325,-808,401c905,2599,1199,2528,1494,2457xm307,3335v419,-350,914,-523,1383,-766c1288,2975,860,3299,307,3335xm3144,757v-174,325,-419,579,-651,848c2689,1300,2810,915,3144,757xm3033,1189v-125,334,-339,578,-602,771c2631,1701,2832,1442,3033,1189xm2029,1874c1922,1427,1944,960,1837,514v121,441,219,893,192,1360xm1993,2599v27,538,-49,1066,72,1614c1819,3847,1735,2848,1993,2599xm2176,4152v-93,-462,-67,-903,-49,-1350c2207,3238,2373,3665,2176,4152xm2341,2356v389,131,696,416,973,745c2908,2995,2600,2716,2341,2356xm3055,2589v161,61,286,167,393,386c3260,2868,3189,2685,3055,2589xm21505,19876v-22,-81,-76,-132,-160,-152c21166,19678,21010,19754,20854,19820v-130,51,-255,112,-411,183c20515,19846,20568,19719,20626,19592v94,-203,165,-416,116,-650c20706,18755,20568,18689,20430,18790v-125,92,-174,234,-210,386c20193,19303,20171,19430,20144,19592v-62,-127,-129,-213,-196,-299c19841,19161,19729,19034,19591,18948v-152,-92,-277,-6,-303,182c19256,19348,19377,19490,19457,19653v80,157,219,269,330,436c19511,20059,19288,20150,19091,20328v-134,121,-129,258,-13,350c19136,20723,19203,20754,19274,20754v237,10,464,-46,692,-157c19957,20617,19957,20632,19948,20647v-116,173,-170,371,-210,579c19711,21358,19765,21469,19859,21525v102,61,183,15,258,-66c20274,21292,20323,21068,20367,20840v5,-25,-13,-66,14,-81c20421,20739,20425,20789,20448,20810v214,172,441,309,696,375c21224,21205,21327,21236,21376,21129v44,-91,9,-187,-49,-269c21237,20744,21130,20647,21010,20576v-116,-66,-241,-111,-362,-208c20738,20338,20818,20323,20889,20287v179,-81,384,-91,536,-254c21474,19988,21523,19942,21505,19876xm20091,19927v-125,-168,-237,-350,-308,-553c19948,19511,20019,19719,20091,19927xm19471,19140v240,274,388,619,571,939c19774,19830,19546,19546,19471,19140xm19194,20597v250,-117,509,-143,763,-173c19716,20531,19488,20698,19194,20597xm19149,20520v179,-213,741,-380,910,-213c19756,20378,19448,20378,19149,20520xm19988,21419v40,-148,138,-219,179,-330c20149,21211,20100,21317,19988,21419xm19903,21332v18,-309,148,-563,326,-791c20193,20840,20064,21094,19903,21332xm20305,19678v27,-269,45,-528,196,-766c20510,19196,20452,19419,20305,19678xm21220,20967v-201,-96,-371,-249,-549,-391c20867,20693,21099,20739,21220,20967xm20965,20931v-205,-55,-361,-192,-499,-365c20631,20688,20796,20810,20965,20931xm20470,20262v241,-127,513,-153,754,-279c20988,20120,20742,20236,20470,20262xe" fillcolor="#ff7b8b [3207]" stroked="f" strokeweight="1pt">
                  <v:stroke miterlimit="4" joinstyle="miter"/>
                  <v:path arrowok="t" o:extrusionok="f" o:connecttype="custom" o:connectlocs="3061033,2697372;3061033,2697372;3061033,2697372;3061033,2697372" o:connectangles="0,90,180,270"/>
                </v:shape>
                <v:shape id="Shape" o:spid="_x0000_s1033" style="position:absolute;left:4699;top:1904;width:61155;height:56782;visibility:visible;mso-wrap-style:square;v-text-anchor:middle" coordsize="2155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" path="m21523,6082v-9,-53,-49,-101,-103,-87c21349,6015,21268,6020,21210,6087v-67,78,-148,145,-179,266c20937,6053,20919,5754,20825,5469v-9,-24,-13,-48,18,-73c20977,5290,21067,5140,21116,4976v72,-227,13,-454,-67,-676c21009,4184,20915,4164,20843,4261v-76,102,-157,193,-197,319c20628,4628,20642,4686,20610,4730v-9,-10,-13,-15,-18,-20c20512,4430,20360,4189,20221,3942v-31,-53,-99,-111,-81,-174c20181,3619,20181,3474,20185,3319v9,-184,-4,-358,-54,-531c20064,2536,19988,2295,19845,2077v-18,-29,-36,-53,-72,-48c19737,2034,19720,2058,19711,2092v-63,232,-81,469,-59,710c19661,2884,19702,2957,19697,3053v-27,-43,-49,-77,-71,-111c19541,2812,19415,2725,19326,2604v-36,-43,-45,-82,-41,-135c19335,2111,19281,1773,19142,1445v-54,-131,-134,-242,-228,-344c18883,1068,18842,1063,18798,1073v-27,4,-32,28,-27,53c18780,1285,18735,1440,18744,1604v9,126,54,246,49,382c18659,1845,18529,1705,18399,1570v-31,-34,-85,-53,-67,-111c18377,1324,18354,1188,18328,1053v-41,-208,-99,-410,-179,-609c18077,280,17952,174,17853,34l17808,v-53,14,-71,48,-80,116c17692,343,17764,556,17817,763v32,131,85,261,130,392c17768,1044,17594,947,17441,812v-76,-68,-161,-121,-250,-165c17150,628,17128,643,17106,672v-27,33,-14,62,13,91c17200,850,17289,913,17388,976v121,82,241,169,371,266c17759,1242,17759,1246,17759,1246v-116,20,-210,25,-304,49c17271,1338,17079,1372,16936,1531v-50,54,-59,102,-27,165c16971,1817,17079,1855,17191,1870v335,33,653,-53,962,-194c18220,1647,18256,1657,18301,1705v67,68,130,140,206,198c18623,1990,18695,2116,18802,2227v,,,,,c18739,2227,18686,2222,18632,2227v-318,15,-600,160,-877,309c17697,2565,17665,2623,17688,2696v22,67,58,116,134,121c17871,2817,17925,2817,17974,2826v246,49,497,58,743,c18856,2792,19003,2788,19115,2676v41,-43,63,,90,25c19272,2773,19339,2846,19402,2923v116,135,237,270,322,430c19800,3493,19890,3633,19966,3773v76,140,183,261,237,416c20243,4314,20301,4425,20355,4546v54,121,121,232,161,372c20516,4918,20516,4918,20516,4918v-18,-19,-27,-29,-36,-39c20391,4783,20301,4691,20172,4677v-126,-20,-251,4,-372,43c19737,4744,19733,4778,19751,4836v22,72,80,121,121,174c20060,5247,20297,5387,20592,5392v50,,81,9,99,67c20798,5788,20856,6126,20910,6474v-85,-174,-228,-300,-358,-430c20516,6010,20485,5962,20431,5986v-54,24,-58,77,-62,125c20360,6208,20386,6305,20409,6396v71,300,237,522,515,614c21026,7044,21044,7097,21058,7189v31,207,27,420,67,628c21129,7846,21125,7909,21161,7904v40,-5,22,-63,31,-102c21192,7797,21192,7797,21192,7793v-4,-242,18,-488,-31,-725c21156,7044,21152,7029,21179,7015v134,-68,210,-193,291,-324c21577,6498,21564,6295,21523,6082xm17835,367v121,242,215,493,215,773c17956,889,17853,643,17835,367xm17961,1425v-341,48,-649,131,-972,213c17128,1430,17773,1285,17961,1425xm18055,1589v-408,141,-712,285,-1025,107c17383,1633,17719,1570,18055,1512v17,-5,35,-5,53,19c18099,1556,18081,1580,18055,1589xm18225,1391c18099,1034,18108,643,17911,314v193,130,408,870,314,1077xm18892,2382v-332,14,-627,135,-958,203c18198,2401,18744,2275,18892,2382xm19003,2585v-53,43,-116,67,-179,82c18525,2734,18225,2759,17893,2657v273,-58,520,-116,775,-159c18775,2478,18887,2503,18994,2507v18,,32,5,36,25c19030,2561,19017,2570,19003,2585xm18874,1826v-27,-106,-23,-217,-23,-324c18851,1483,18847,1459,18869,1454v27,-5,31,24,36,44c18986,1739,19008,1990,19026,2242v-76,-131,-112,-276,-152,-416xm19169,2420v-89,-381,-81,-773,-255,-1120c19111,1445,19272,2116,19169,2420xm19805,2280v58,367,67,735,107,1102c19791,3024,19724,2662,19805,2280xm20051,3638v-45,-150,-126,-976,-103,-1053c20087,2788,20154,3464,20051,3638xm20525,5184v-179,-145,-344,-280,-550,-367c20221,4739,20463,4971,20525,5184xm19921,4923v255,58,443,251,680,377c20306,5285,20100,5131,19921,4923xm20713,4957v-18,-222,40,-416,175,-590c20901,4353,20910,4334,20928,4338v27,5,27,34,22,58c20932,4517,20901,4633,20852,4739v-45,107,-121,208,-99,358c20700,5044,20713,4995,20713,4957xm20919,4768v40,-67,54,-145,72,-236c21094,4744,21009,5068,20803,5295v-5,-193,18,-372,116,-527xm20964,6797v-206,-159,-372,-352,-457,-613c20727,6329,20839,6570,20964,6797xm20950,6928v-80,-15,-147,-73,-210,-126c20606,6686,20498,6551,20485,6353v94,188,233,328,380,464c20897,6846,20924,6870,20964,6880v18,4,31,14,27,33c20986,6942,20964,6933,20950,6928xm21143,6720v-5,19,-14,34,-45,39c21107,6537,21080,6305,21291,6160v17,-10,31,-39,53,-24c21371,6150,21344,6174,21340,6194v-27,188,-143,343,-197,526xm21165,6894v18,-111,81,-203,121,-304c21326,6488,21385,6396,21420,6290v27,218,-85,469,-255,604xm4377,19726v-336,-34,-654,53,-963,193c3347,19948,3311,19938,3267,19890v-67,-68,-130,-140,-206,-198c2944,19605,2873,19479,2765,19368v,,,,,c2828,19368,2882,19373,2935,19368v318,-14,600,-159,878,-309c3871,19030,3902,18972,3880,18899v-23,-67,-58,-116,-134,-120c3696,18779,3643,18779,3593,18769v-246,-48,-496,-58,-743,c2712,18803,2564,18808,2452,18919v-40,43,-63,,-89,-24c2295,18822,2228,18750,2166,18672v-117,-135,-238,-270,-323,-430c1767,18102,1678,17962,1602,17822v-76,-140,-184,-261,-238,-415c1324,17281,1266,17170,1212,17049v-53,-121,-121,-232,-161,-372c1051,16677,1051,16677,1051,16677v18,19,27,29,36,39c1177,16812,1266,16904,1396,16919v125,19,250,-5,371,-44c1830,16851,1834,16817,1817,16759v-23,-72,-81,-121,-121,-174c1508,16349,1270,16208,975,16204v-49,,-80,-10,-98,-68c769,15807,711,15469,657,15121v85,174,229,300,358,430c1051,15585,1083,15634,1136,15609v54,-24,58,-77,63,-125c1208,15387,1181,15291,1159,15199v-72,-300,-238,-522,-515,-614c541,14551,523,14498,510,14406v-32,-207,-27,-420,-68,-628c438,13749,442,13687,407,13691v-41,5,-23,63,-32,102c375,13798,375,13798,375,13803v5,241,-18,487,32,724c411,14551,416,14566,389,14580v-135,68,-211,194,-291,324c-23,15102,-14,15305,31,15518v9,53,49,101,103,87c205,15585,286,15580,344,15513v67,-78,148,-145,179,-266c617,15547,635,15846,729,16131v9,24,13,48,-18,73c577,16310,487,16460,438,16624v-72,227,-13,454,67,676c545,17416,639,17436,711,17339v76,-102,157,-193,197,-319c926,16972,912,16914,944,16870v9,10,13,15,18,20c1042,17170,1194,17411,1333,17658v31,53,99,111,81,174c1373,17981,1373,18126,1369,18281v-9,184,4,358,54,531c1490,19064,1566,19305,1709,19523v18,29,36,53,72,48c1817,19566,1834,19542,1843,19508v63,-232,81,-469,59,-710c1893,18716,1852,18643,1857,18547v27,43,49,77,71,111c2013,18788,2139,18875,2228,18996v36,43,45,82,41,135c2219,19489,2273,19827,2412,20155v54,131,134,242,228,344c2671,20532,2712,20537,2756,20527v27,-4,32,-28,27,-53c2774,20315,2819,20160,2810,19996v-9,-126,-54,-246,-49,-382c2895,19755,3025,19895,3155,20030v31,34,85,53,67,111c3177,20276,3200,20412,3226,20547v41,208,99,410,179,609c3477,21320,3602,21426,3701,21566r45,34c3799,21586,3817,21552,3826,21484v36,-227,-36,-440,-89,-647c3705,20706,3652,20576,3607,20445v179,111,353,208,506,343c4189,20856,4274,20909,4363,20953v41,19,63,4,85,-25c4475,20895,4462,20866,4435,20837v-81,-87,-170,-150,-269,-213c4045,20542,3925,20455,3795,20358v,,,-4,,-4c3911,20334,4005,20329,4099,20305v184,-43,376,-77,519,-236c4668,20015,4677,19967,4645,19904v-45,-125,-156,-164,-268,-178xm398,14701v-18,111,-81,203,-121,305c237,15107,178,15199,143,15305v-27,-217,80,-469,255,-604xm268,15435v-18,10,-31,39,-54,25c187,15445,214,15421,219,15402v31,-194,147,-343,197,-527c420,14856,429,14841,460,14836v-9,223,18,455,-192,599xm568,14682v4,-29,27,-20,40,-15c689,14682,756,14740,818,14793v135,116,242,251,256,449c980,15054,841,14914,693,14778v-31,-29,-58,-53,-98,-62c581,14711,568,14696,568,14682xm1056,15411c836,15262,724,15025,599,14798v206,159,372,352,457,613xm756,16300v4,198,-18,372,-117,527c599,16894,586,16972,568,17064v-103,-213,-18,-537,188,-764xm675,17228v-13,14,-22,34,-40,29c608,17252,608,17223,613,17199v17,-121,49,-237,98,-343c756,16750,832,16648,809,16498v59,49,41,102,45,140c863,16861,805,17059,675,17228xm957,16300v296,10,501,169,681,377c1387,16614,1199,16421,957,16300xm1588,16779v-250,77,-492,-155,-550,-368c1212,16556,1382,16696,1588,16779xm1611,19011v-139,-203,-206,-880,-103,-1054c1552,18112,1633,18938,1611,19011xm1754,19315v-58,-367,-67,-734,-108,-1102c1767,18571,1834,18933,1754,19315xm2560,19011v53,-44,116,-68,179,-83c3038,18861,3338,18837,3669,18938v-273,58,-519,116,-774,159c2788,19117,2676,19093,2568,19088v-17,,-31,-5,-35,-24c2533,19040,2542,19025,2560,19011xm2394,19175v89,381,80,773,255,1121c2448,20151,2291,19479,2394,19175xm2694,20146v-27,5,-32,-24,-36,-44c2577,19861,2555,19610,2537,19358v81,131,117,271,152,416c2716,19880,2712,19991,2712,20098v-5,19,,43,-18,48xm2671,19213v332,-14,627,-135,958,-202c3361,19199,2819,19320,2671,19213xm3508,20011v408,-141,712,-285,1025,-107c4180,19967,3844,20030,3508,20088v-18,5,-35,5,-53,-19c3459,20040,3482,20015,3508,20011xm3338,20209v126,357,117,748,314,1077c3455,21151,3240,20412,3338,20209xm3728,21228v-121,-242,-215,-493,-215,-773c3607,20706,3705,20953,3728,21228xm3598,20170v340,-48,649,-130,971,-213c4430,20165,3786,20310,3598,20170xe" fillcolor="#594941 [3204]" stroked="f" strokeweight="1pt">
                  <v:stroke miterlimit="4" joinstyle="miter"/>
                  <v:path arrowok="t" o:extrusionok="f" o:connecttype="custom" o:connectlocs="3057800,2839086;3057800,2839086;3057800,2839086;3057800,2839086" o:connectangles="0,90,180,270"/>
                </v:shape>
                <w10:wrap anchorx="margin" anchory="margin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"/>
        <w:gridCol w:w="283"/>
        <w:gridCol w:w="9639"/>
        <w:gridCol w:w="284"/>
        <w:gridCol w:w="310"/>
      </w:tblGrid>
      <w:tr w:rsidR="00C06A62" w14:paraId="6AA18C1E" w14:textId="77777777" w:rsidTr="00DC0655">
        <w:trPr>
          <w:trHeight w:val="1494"/>
        </w:trPr>
        <w:tc>
          <w:tcPr>
            <w:tcW w:w="10800" w:type="dxa"/>
            <w:gridSpan w:val="5"/>
          </w:tcPr>
          <w:p w14:paraId="02AAB9AB" w14:textId="117EA1F3" w:rsidR="00C06A62" w:rsidRPr="00261B7D" w:rsidRDefault="00C06A62"/>
        </w:tc>
      </w:tr>
      <w:tr w:rsidR="00C06A62" w:rsidRPr="008414C4" w14:paraId="162975B4" w14:textId="77777777" w:rsidTr="00DC0655">
        <w:trPr>
          <w:trHeight w:val="5375"/>
        </w:trPr>
        <w:tc>
          <w:tcPr>
            <w:tcW w:w="284" w:type="dxa"/>
          </w:tcPr>
          <w:p w14:paraId="5289582C" w14:textId="77777777" w:rsidR="00C06A62" w:rsidRDefault="00C06A62"/>
        </w:tc>
        <w:tc>
          <w:tcPr>
            <w:tcW w:w="10206" w:type="dxa"/>
            <w:gridSpan w:val="3"/>
            <w:vAlign w:val="center"/>
          </w:tcPr>
          <w:p w14:paraId="1E7FCCC6" w14:textId="77777777" w:rsidR="00B63F03" w:rsidRDefault="00B63F03" w:rsidP="00B63F03">
            <w:pPr>
              <w:pStyle w:val="Heading1"/>
              <w:jc w:val="left"/>
              <w:rPr>
                <w14:reflection w14:blurRad="6350" w14:stA="60000" w14:stPos="0" w14:endA="900" w14:endPos="58000" w14:dist="0" w14:dir="5400000" w14:fadeDir="5400000" w14:sx="100000" w14:sy="-100000" w14:kx="0" w14:ky="0" w14:algn="bl"/>
              </w:rPr>
            </w:pPr>
            <w:r>
              <w:rPr>
                <w14:reflection w14:blurRad="6350" w14:stA="60000" w14:stPos="0" w14:endA="900" w14:endPos="58000" w14:dist="0" w14:dir="5400000" w14:fadeDir="5400000" w14:sx="100000" w14:sy="-100000" w14:kx="0" w14:ky="0" w14:algn="bl"/>
              </w:rPr>
              <w:t xml:space="preserve">           </w:t>
            </w:r>
            <w:r w:rsidR="008414C4" w:rsidRPr="008414C4">
              <w:rPr>
                <w14:reflection w14:blurRad="6350" w14:stA="60000" w14:stPos="0" w14:endA="900" w14:endPos="58000" w14:dist="0" w14:dir="5400000" w14:fadeDir="5400000" w14:sx="100000" w14:sy="-100000" w14:kx="0" w14:ky="0" w14:algn="bl"/>
              </w:rPr>
              <w:t xml:space="preserve">Join </w:t>
            </w:r>
            <w:r w:rsidR="008414C4">
              <w:rPr>
                <w14:reflection w14:blurRad="6350" w14:stA="60000" w14:stPos="0" w14:endA="900" w14:endPos="58000" w14:dist="0" w14:dir="5400000" w14:fadeDir="5400000" w14:sx="100000" w14:sy="-100000" w14:kx="0" w14:ky="0" w14:algn="bl"/>
              </w:rPr>
              <w:t>U</w:t>
            </w:r>
            <w:r w:rsidR="008414C4" w:rsidRPr="008414C4">
              <w:rPr>
                <w14:reflection w14:blurRad="6350" w14:stA="60000" w14:stPos="0" w14:endA="900" w14:endPos="58000" w14:dist="0" w14:dir="5400000" w14:fadeDir="5400000" w14:sx="100000" w14:sy="-100000" w14:kx="0" w14:ky="0" w14:algn="bl"/>
              </w:rPr>
              <w:t xml:space="preserve">s For </w:t>
            </w:r>
            <w:r>
              <w:rPr>
                <w14:reflection w14:blurRad="6350" w14:stA="60000" w14:stPos="0" w14:endA="900" w14:endPos="58000" w14:dist="0" w14:dir="5400000" w14:fadeDir="5400000" w14:sx="100000" w14:sy="-100000" w14:kx="0" w14:ky="0" w14:algn="bl"/>
              </w:rPr>
              <w:t>A</w:t>
            </w:r>
          </w:p>
          <w:p w14:paraId="6DD75006" w14:textId="69F16422" w:rsidR="00B63F03" w:rsidRDefault="00B63F03" w:rsidP="00B63F03">
            <w:pPr>
              <w:pStyle w:val="Heading3"/>
              <w:ind w:left="1440"/>
              <w:jc w:val="left"/>
            </w:pPr>
            <w:r>
              <w:t xml:space="preserve">                 </w:t>
            </w:r>
            <w:r w:rsidR="008414C4" w:rsidRPr="008414C4">
              <w:t>Baby showe</w:t>
            </w:r>
            <w:r>
              <w:t>r</w:t>
            </w:r>
          </w:p>
          <w:p w14:paraId="0192CA42" w14:textId="77777777" w:rsidR="00B63F03" w:rsidRDefault="00B63F03" w:rsidP="00B63F03">
            <w:r>
              <w:t xml:space="preserve">                                                                                  IN HONOR OF</w:t>
            </w:r>
          </w:p>
          <w:p w14:paraId="324C31E0" w14:textId="77777777" w:rsidR="00B63F03" w:rsidRDefault="00B63F03" w:rsidP="00B63F03"/>
          <w:p w14:paraId="3EB96093" w14:textId="3AC61A9F" w:rsidR="00B63F03" w:rsidRPr="00B63F03" w:rsidRDefault="00B63F03" w:rsidP="00B63F03">
            <w:pPr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t xml:space="preserve">                                                </w:t>
            </w:r>
            <w:r w:rsidRPr="00B63F03">
              <w:rPr>
                <w:b/>
                <w:color w:val="FF0000"/>
                <w:sz w:val="32"/>
                <w:szCs w:val="2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SUBATHRA</w:t>
            </w:r>
            <w:r w:rsidRPr="00B63F03">
              <w:rPr>
                <w:b/>
                <w:color w:val="FF0000"/>
                <w:sz w:val="32"/>
                <w:szCs w:val="2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VIJAYARAGAVAN</w:t>
            </w:r>
          </w:p>
          <w:p w14:paraId="3AD5F909" w14:textId="5F1AD437" w:rsidR="00C06A62" w:rsidRPr="00B63F03" w:rsidRDefault="00B63F03" w:rsidP="00B63F03">
            <w:pPr>
              <w:pStyle w:val="Heading2"/>
              <w:jc w:val="left"/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63F03"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3DBFA629" w14:textId="68BAC715" w:rsidR="00C06A62" w:rsidRPr="008414C4" w:rsidRDefault="00C06A62" w:rsidP="00673D20">
            <w:pPr>
              <w:pStyle w:val="Heading4"/>
              <w:rPr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310" w:type="dxa"/>
          </w:tcPr>
          <w:p w14:paraId="7C564F34" w14:textId="77777777" w:rsidR="00C06A62" w:rsidRDefault="00C06A62"/>
        </w:tc>
      </w:tr>
      <w:tr w:rsidR="00C06A62" w14:paraId="2B9CD1D6" w14:textId="77777777" w:rsidTr="00FC0BE4">
        <w:trPr>
          <w:trHeight w:val="3411"/>
        </w:trPr>
        <w:tc>
          <w:tcPr>
            <w:tcW w:w="10800" w:type="dxa"/>
            <w:gridSpan w:val="5"/>
          </w:tcPr>
          <w:p w14:paraId="4F953EF3" w14:textId="77777777" w:rsidR="00C06A62" w:rsidRDefault="00C06A62"/>
        </w:tc>
      </w:tr>
      <w:tr w:rsidR="00DC0655" w14:paraId="6233D318" w14:textId="77777777" w:rsidTr="00E21A99">
        <w:trPr>
          <w:trHeight w:val="1547"/>
        </w:trPr>
        <w:tc>
          <w:tcPr>
            <w:tcW w:w="284" w:type="dxa"/>
            <w:shd w:val="clear" w:color="auto" w:fill="auto"/>
          </w:tcPr>
          <w:p w14:paraId="3A2AC540" w14:textId="77777777" w:rsidR="00DC0655" w:rsidRDefault="00DC0655"/>
        </w:tc>
        <w:tc>
          <w:tcPr>
            <w:tcW w:w="283" w:type="dxa"/>
          </w:tcPr>
          <w:p w14:paraId="15DDFF2B" w14:textId="77777777" w:rsidR="00DC0655" w:rsidRDefault="00DC0655"/>
        </w:tc>
        <w:tc>
          <w:tcPr>
            <w:tcW w:w="9639" w:type="dxa"/>
            <w:shd w:val="clear" w:color="auto" w:fill="FFE4E7" w:themeFill="accent4" w:themeFillTint="33"/>
            <w:vAlign w:val="center"/>
          </w:tcPr>
          <w:p w14:paraId="03B3E034" w14:textId="247F8A8B" w:rsidR="00673D20" w:rsidRDefault="00673D20" w:rsidP="00673D20">
            <w:pPr>
              <w:pStyle w:val="Heading4"/>
            </w:pPr>
            <w:r>
              <w:t>Date:  19-10-2023</w:t>
            </w:r>
          </w:p>
          <w:p w14:paraId="424D843D" w14:textId="1725E99B" w:rsidR="00673D20" w:rsidRDefault="00673D20" w:rsidP="00673D20">
            <w:pPr>
              <w:pStyle w:val="Heading4"/>
            </w:pPr>
            <w:r>
              <w:t>Day:  Thursday</w:t>
            </w:r>
          </w:p>
          <w:p w14:paraId="1E1E0A33" w14:textId="6D15EF39" w:rsidR="00673D20" w:rsidRPr="00673D20" w:rsidRDefault="00673D20" w:rsidP="00673D20">
            <w:pPr>
              <w:pStyle w:val="Heading4"/>
            </w:pPr>
            <w:r>
              <w:t>Timing:  10.30Am</w:t>
            </w:r>
          </w:p>
        </w:tc>
        <w:tc>
          <w:tcPr>
            <w:tcW w:w="284" w:type="dxa"/>
          </w:tcPr>
          <w:p w14:paraId="017A0626" w14:textId="77777777" w:rsidR="00DC0655" w:rsidRDefault="00DC0655"/>
        </w:tc>
        <w:tc>
          <w:tcPr>
            <w:tcW w:w="310" w:type="dxa"/>
            <w:shd w:val="clear" w:color="auto" w:fill="auto"/>
          </w:tcPr>
          <w:p w14:paraId="414A8096" w14:textId="77777777" w:rsidR="00DC0655" w:rsidRDefault="00DC0655"/>
        </w:tc>
      </w:tr>
      <w:tr w:rsidR="00DC0655" w14:paraId="2EE36D91" w14:textId="77777777" w:rsidTr="00E21A99">
        <w:tc>
          <w:tcPr>
            <w:tcW w:w="10800" w:type="dxa"/>
            <w:gridSpan w:val="5"/>
            <w:shd w:val="clear" w:color="auto" w:fill="auto"/>
          </w:tcPr>
          <w:p w14:paraId="7936302F" w14:textId="77777777" w:rsidR="00DC0655" w:rsidRDefault="00DC0655"/>
        </w:tc>
      </w:tr>
      <w:tr w:rsidR="00DC0655" w14:paraId="3FEF964D" w14:textId="77777777" w:rsidTr="00E21A99">
        <w:trPr>
          <w:trHeight w:val="1507"/>
        </w:trPr>
        <w:tc>
          <w:tcPr>
            <w:tcW w:w="284" w:type="dxa"/>
            <w:shd w:val="clear" w:color="auto" w:fill="auto"/>
          </w:tcPr>
          <w:p w14:paraId="65EF1C21" w14:textId="77777777" w:rsidR="00DC0655" w:rsidRDefault="00DC0655"/>
        </w:tc>
        <w:tc>
          <w:tcPr>
            <w:tcW w:w="283" w:type="dxa"/>
          </w:tcPr>
          <w:p w14:paraId="211710A1" w14:textId="77777777" w:rsidR="00DC0655" w:rsidRDefault="00DC0655"/>
        </w:tc>
        <w:tc>
          <w:tcPr>
            <w:tcW w:w="9639" w:type="dxa"/>
            <w:shd w:val="clear" w:color="auto" w:fill="FFE4E7" w:themeFill="accent4" w:themeFillTint="33"/>
            <w:vAlign w:val="center"/>
          </w:tcPr>
          <w:p w14:paraId="0DC5F763" w14:textId="77777777" w:rsidR="00B63F03" w:rsidRDefault="00673D20" w:rsidP="00B63F03">
            <w:pPr>
              <w:pStyle w:val="Heading4"/>
              <w:rPr>
                <w:sz w:val="28"/>
                <w:szCs w:val="20"/>
              </w:rPr>
            </w:pPr>
            <w:r w:rsidRPr="00673D20">
              <w:rPr>
                <w:sz w:val="28"/>
                <w:szCs w:val="20"/>
              </w:rPr>
              <w:t xml:space="preserve">Venue: Saroja Mahal, </w:t>
            </w:r>
            <w:proofErr w:type="spellStart"/>
            <w:r w:rsidRPr="00673D20">
              <w:rPr>
                <w:sz w:val="28"/>
                <w:szCs w:val="20"/>
              </w:rPr>
              <w:t>Aangarai</w:t>
            </w:r>
            <w:proofErr w:type="spellEnd"/>
            <w:r w:rsidRPr="00673D20">
              <w:rPr>
                <w:sz w:val="28"/>
                <w:szCs w:val="20"/>
              </w:rPr>
              <w:t>, Trichy</w:t>
            </w:r>
            <w:r>
              <w:rPr>
                <w:sz w:val="28"/>
                <w:szCs w:val="20"/>
              </w:rPr>
              <w:t xml:space="preserve"> Main </w:t>
            </w:r>
            <w:r w:rsidR="00B63F03">
              <w:rPr>
                <w:sz w:val="28"/>
                <w:szCs w:val="20"/>
              </w:rPr>
              <w:t>Rd</w:t>
            </w:r>
          </w:p>
          <w:p w14:paraId="155111E6" w14:textId="6A992001" w:rsidR="00673D20" w:rsidRPr="00B63F03" w:rsidRDefault="00673D20" w:rsidP="00B63F03">
            <w:pPr>
              <w:pStyle w:val="Heading4"/>
              <w:rPr>
                <w:sz w:val="28"/>
                <w:szCs w:val="20"/>
              </w:rPr>
            </w:pPr>
            <w:r w:rsidRPr="00B63F03">
              <w:rPr>
                <w:sz w:val="28"/>
                <w:szCs w:val="20"/>
              </w:rPr>
              <w:t>Mobile No:</w:t>
            </w:r>
            <w:r w:rsidR="00B63F03">
              <w:rPr>
                <w:sz w:val="28"/>
                <w:szCs w:val="20"/>
              </w:rPr>
              <w:t xml:space="preserve"> 7092402344,9596975058</w:t>
            </w:r>
          </w:p>
          <w:p w14:paraId="660B9022" w14:textId="200FEFF6" w:rsidR="00673D20" w:rsidRPr="00673D20" w:rsidRDefault="00673D20" w:rsidP="00673D20">
            <w:r>
              <w:t xml:space="preserve">     </w:t>
            </w:r>
          </w:p>
        </w:tc>
        <w:tc>
          <w:tcPr>
            <w:tcW w:w="284" w:type="dxa"/>
          </w:tcPr>
          <w:p w14:paraId="64A565DB" w14:textId="77777777" w:rsidR="00DC0655" w:rsidRDefault="00DC0655"/>
        </w:tc>
        <w:tc>
          <w:tcPr>
            <w:tcW w:w="310" w:type="dxa"/>
            <w:shd w:val="clear" w:color="auto" w:fill="auto"/>
          </w:tcPr>
          <w:p w14:paraId="384165EA" w14:textId="77777777" w:rsidR="00DC0655" w:rsidRDefault="00DC0655"/>
        </w:tc>
      </w:tr>
    </w:tbl>
    <w:p w14:paraId="6565EF12" w14:textId="77777777" w:rsidR="00C06A62" w:rsidRDefault="00C06A62" w:rsidP="00C06A62">
      <w:pPr>
        <w:pStyle w:val="GraphicAnchor"/>
      </w:pPr>
    </w:p>
    <w:sectPr w:rsidR="00C06A62" w:rsidSect="00C06A62">
      <w:pgSz w:w="12240" w:h="15840" w:code="1"/>
      <w:pgMar w:top="576" w:right="720" w:bottom="57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A759" w14:textId="77777777" w:rsidR="005030AF" w:rsidRDefault="005030AF" w:rsidP="000F0E59">
      <w:r>
        <w:separator/>
      </w:r>
    </w:p>
  </w:endnote>
  <w:endnote w:type="continuationSeparator" w:id="0">
    <w:p w14:paraId="56DAB119" w14:textId="77777777" w:rsidR="005030AF" w:rsidRDefault="005030AF" w:rsidP="000F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The Hand">
    <w:charset w:val="00"/>
    <w:family w:val="script"/>
    <w:pitch w:val="variable"/>
    <w:sig w:usb0="8000002F" w:usb1="0000000A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7723" w14:textId="77777777" w:rsidR="005030AF" w:rsidRDefault="005030AF" w:rsidP="000F0E59">
      <w:r>
        <w:separator/>
      </w:r>
    </w:p>
  </w:footnote>
  <w:footnote w:type="continuationSeparator" w:id="0">
    <w:p w14:paraId="11B6457E" w14:textId="77777777" w:rsidR="005030AF" w:rsidRDefault="005030AF" w:rsidP="000F0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69F2"/>
    <w:multiLevelType w:val="hybridMultilevel"/>
    <w:tmpl w:val="838058C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9598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C4"/>
    <w:rsid w:val="000F0E59"/>
    <w:rsid w:val="001A21BE"/>
    <w:rsid w:val="002578D9"/>
    <w:rsid w:val="00261B7D"/>
    <w:rsid w:val="003F0295"/>
    <w:rsid w:val="004B6259"/>
    <w:rsid w:val="005030AF"/>
    <w:rsid w:val="005157E5"/>
    <w:rsid w:val="00527EDA"/>
    <w:rsid w:val="005A0155"/>
    <w:rsid w:val="00604AA2"/>
    <w:rsid w:val="00673D20"/>
    <w:rsid w:val="006C60E6"/>
    <w:rsid w:val="007A2E62"/>
    <w:rsid w:val="007A6CD9"/>
    <w:rsid w:val="008414C4"/>
    <w:rsid w:val="00B63C26"/>
    <w:rsid w:val="00B63F03"/>
    <w:rsid w:val="00BE6546"/>
    <w:rsid w:val="00C06A62"/>
    <w:rsid w:val="00CD6FF1"/>
    <w:rsid w:val="00D81850"/>
    <w:rsid w:val="00D92071"/>
    <w:rsid w:val="00DB7766"/>
    <w:rsid w:val="00DC0655"/>
    <w:rsid w:val="00E21A99"/>
    <w:rsid w:val="00E4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26F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CD6FF1"/>
  </w:style>
  <w:style w:type="paragraph" w:styleId="Heading1">
    <w:name w:val="heading 1"/>
    <w:basedOn w:val="Normal"/>
    <w:next w:val="Normal"/>
    <w:link w:val="Heading1Char"/>
    <w:qFormat/>
    <w:rsid w:val="00DB776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olor w:val="BD0016" w:themeColor="accent4" w:themeShade="80"/>
      <w:sz w:val="11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850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423630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D81850"/>
    <w:pPr>
      <w:keepNext/>
      <w:keepLines/>
      <w:spacing w:before="120" w:after="120"/>
      <w:jc w:val="center"/>
      <w:outlineLvl w:val="2"/>
    </w:pPr>
    <w:rPr>
      <w:rFonts w:eastAsiaTheme="majorEastAsia" w:cstheme="majorBidi"/>
      <w:b/>
      <w:color w:val="423630" w:themeColor="accent1" w:themeShade="BF"/>
      <w:sz w:val="48"/>
    </w:rPr>
  </w:style>
  <w:style w:type="paragraph" w:styleId="Heading4">
    <w:name w:val="heading 4"/>
    <w:basedOn w:val="Normal"/>
    <w:next w:val="Normal"/>
    <w:link w:val="Heading4Char"/>
    <w:uiPriority w:val="3"/>
    <w:qFormat/>
    <w:rsid w:val="00D81850"/>
    <w:pPr>
      <w:keepNext/>
      <w:keepLines/>
      <w:jc w:val="center"/>
      <w:outlineLvl w:val="3"/>
    </w:pPr>
    <w:rPr>
      <w:rFonts w:eastAsiaTheme="majorEastAsia" w:cstheme="majorBidi"/>
      <w:b/>
      <w:iCs/>
      <w:color w:val="423630" w:themeColor="accent1" w:themeShade="B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5"/>
    <w:qFormat/>
    <w:rsid w:val="00C06A62"/>
    <w:rPr>
      <w:sz w:val="10"/>
    </w:rPr>
  </w:style>
  <w:style w:type="table" w:styleId="TableGrid">
    <w:name w:val="Table Grid"/>
    <w:basedOn w:val="TableNormal"/>
    <w:uiPriority w:val="39"/>
    <w:rsid w:val="00C0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B7766"/>
    <w:rPr>
      <w:rFonts w:asciiTheme="majorHAnsi" w:eastAsiaTheme="majorEastAsia" w:hAnsiTheme="majorHAnsi" w:cstheme="majorBidi"/>
      <w:b/>
      <w:color w:val="BD0016" w:themeColor="accent4" w:themeShade="80"/>
      <w:sz w:val="11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81850"/>
    <w:rPr>
      <w:rFonts w:eastAsiaTheme="majorEastAsia" w:cstheme="majorBidi"/>
      <w:color w:val="423630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D81850"/>
    <w:rPr>
      <w:rFonts w:eastAsiaTheme="majorEastAsia" w:cstheme="majorBidi"/>
      <w:b/>
      <w:color w:val="423630" w:themeColor="accent1" w:themeShade="BF"/>
      <w:sz w:val="48"/>
    </w:rPr>
  </w:style>
  <w:style w:type="character" w:customStyle="1" w:styleId="Heading4Char">
    <w:name w:val="Heading 4 Char"/>
    <w:basedOn w:val="DefaultParagraphFont"/>
    <w:link w:val="Heading4"/>
    <w:uiPriority w:val="3"/>
    <w:rsid w:val="00D81850"/>
    <w:rPr>
      <w:rFonts w:eastAsiaTheme="majorEastAsia" w:cstheme="majorBidi"/>
      <w:b/>
      <w:iCs/>
      <w:color w:val="423630" w:themeColor="accent1" w:themeShade="BF"/>
      <w:sz w:val="36"/>
    </w:rPr>
  </w:style>
  <w:style w:type="character" w:styleId="PlaceholderText">
    <w:name w:val="Placeholder Text"/>
    <w:basedOn w:val="DefaultParagraphFont"/>
    <w:uiPriority w:val="99"/>
    <w:semiHidden/>
    <w:rsid w:val="00CD6FF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F0E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E59"/>
  </w:style>
  <w:style w:type="paragraph" w:styleId="Footer">
    <w:name w:val="footer"/>
    <w:basedOn w:val="Normal"/>
    <w:link w:val="FooterChar"/>
    <w:uiPriority w:val="99"/>
    <w:semiHidden/>
    <w:rsid w:val="000F0E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E59"/>
  </w:style>
  <w:style w:type="character" w:styleId="CommentReference">
    <w:name w:val="annotation reference"/>
    <w:basedOn w:val="DefaultParagraphFont"/>
    <w:uiPriority w:val="99"/>
    <w:semiHidden/>
    <w:rsid w:val="00261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61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1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7D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1"/>
    <w:link w:val="Style1Char"/>
    <w:uiPriority w:val="4"/>
    <w:qFormat/>
    <w:rsid w:val="00673D20"/>
    <w:rPr>
      <w:color w:val="C00000"/>
      <w:sz w:val="72"/>
      <w:szCs w:val="28"/>
    </w:rPr>
  </w:style>
  <w:style w:type="character" w:customStyle="1" w:styleId="Style1Char">
    <w:name w:val="Style1 Char"/>
    <w:basedOn w:val="Heading1Char"/>
    <w:link w:val="Style1"/>
    <w:uiPriority w:val="4"/>
    <w:rsid w:val="00673D20"/>
    <w:rPr>
      <w:rFonts w:asciiTheme="majorHAnsi" w:eastAsiaTheme="majorEastAsia" w:hAnsiTheme="majorHAnsi" w:cstheme="majorBidi"/>
      <w:b/>
      <w:color w:val="C00000"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by%20shower%20invitation%20-%20girl.dotx" TargetMode="External"/></Relationships>
</file>

<file path=word/theme/theme1.xml><?xml version="1.0" encoding="utf-8"?>
<a:theme xmlns:a="http://schemas.openxmlformats.org/drawingml/2006/main" name="Girl_01">
  <a:themeElements>
    <a:clrScheme name="Girl0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594941"/>
      </a:accent1>
      <a:accent2>
        <a:srgbClr val="716658"/>
      </a:accent2>
      <a:accent3>
        <a:srgbClr val="BFA680"/>
      </a:accent3>
      <a:accent4>
        <a:srgbClr val="FF7B8B"/>
      </a:accent4>
      <a:accent5>
        <a:srgbClr val="FDDBDA"/>
      </a:accent5>
      <a:accent6>
        <a:srgbClr val="EFC5C5"/>
      </a:accent6>
      <a:hlink>
        <a:srgbClr val="0000FF"/>
      </a:hlink>
      <a:folHlink>
        <a:srgbClr val="FF00FF"/>
      </a:folHlink>
    </a:clrScheme>
    <a:fontScheme name="Custom 20">
      <a:majorFont>
        <a:latin typeface="The Hand"/>
        <a:ea typeface="Gill Sans"/>
        <a:cs typeface="Gill Sans"/>
      </a:majorFont>
      <a:minorFont>
        <a:latin typeface="Sagona Book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Girl_01" id="{5F0C81FD-2BB7-A14B-958C-CB054E8B3907}" vid="{663A2840-3238-DB46-840E-AF5460AEEE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C784E-2ACB-406E-9882-6A20BED83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0DA84-DE79-4FC1-A845-482938346D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E602F55-9255-4D0C-A2EC-E3D45EB3B4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Baby shower invitation - girl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2023-08-19T08:20:00Z</dcterms:created>
  <dcterms:modified xsi:type="dcterms:W3CDTF">2023-08-19T08:49:00Z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